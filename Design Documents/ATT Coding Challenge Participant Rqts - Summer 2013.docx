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8203" w14:textId="77777777" w:rsidR="00BA2D11" w:rsidRDefault="00BA2D11" w:rsidP="00BA2D11">
      <w:pPr>
        <w:pStyle w:val="Heading1"/>
        <w:numPr>
          <w:ilvl w:val="0"/>
          <w:numId w:val="0"/>
        </w:numPr>
      </w:pPr>
      <w:bookmarkStart w:id="0" w:name="_Toc284240670"/>
      <w:bookmarkStart w:id="1" w:name="_Toc302729598"/>
      <w:bookmarkStart w:id="2" w:name="_GoBack"/>
      <w:bookmarkEnd w:id="2"/>
      <w:r>
        <w:t>Document Attributes and Revision History</w:t>
      </w:r>
      <w:bookmarkEnd w:id="0"/>
      <w:bookmarkEnd w:id="1"/>
    </w:p>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9"/>
        <w:gridCol w:w="7321"/>
      </w:tblGrid>
      <w:tr w:rsidR="00BA2D11" w:rsidRPr="000B1A51" w14:paraId="2D768206" w14:textId="77777777" w:rsidTr="00F3193A">
        <w:trPr>
          <w:tblHeader/>
        </w:trPr>
        <w:tc>
          <w:tcPr>
            <w:tcW w:w="2799" w:type="dxa"/>
            <w:tcBorders>
              <w:left w:val="single" w:sz="4" w:space="0" w:color="auto"/>
            </w:tcBorders>
            <w:shd w:val="clear" w:color="auto" w:fill="D9D9D9"/>
          </w:tcPr>
          <w:p w14:paraId="2D768204" w14:textId="77777777" w:rsidR="00BA2D11" w:rsidRPr="00C009D6" w:rsidRDefault="00BA2D11" w:rsidP="002159EB">
            <w:pPr>
              <w:pStyle w:val="TableTop"/>
            </w:pPr>
            <w:r w:rsidRPr="00C009D6">
              <w:t>Attribute</w:t>
            </w:r>
          </w:p>
        </w:tc>
        <w:tc>
          <w:tcPr>
            <w:tcW w:w="7321" w:type="dxa"/>
            <w:shd w:val="clear" w:color="auto" w:fill="D9D9D9"/>
          </w:tcPr>
          <w:p w14:paraId="2D768205" w14:textId="77777777" w:rsidR="00BA2D11" w:rsidRPr="00C009D6" w:rsidRDefault="00BA2D11" w:rsidP="002159EB">
            <w:pPr>
              <w:pStyle w:val="TableTop"/>
            </w:pPr>
            <w:r w:rsidRPr="00C009D6">
              <w:t>Value</w:t>
            </w:r>
          </w:p>
        </w:tc>
      </w:tr>
      <w:tr w:rsidR="00D15D9B" w:rsidRPr="00DD5B62" w14:paraId="2D768209" w14:textId="77777777" w:rsidTr="00565376">
        <w:trPr>
          <w:cantSplit/>
        </w:trPr>
        <w:tc>
          <w:tcPr>
            <w:tcW w:w="2799" w:type="dxa"/>
            <w:tcBorders>
              <w:left w:val="single" w:sz="4" w:space="0" w:color="auto"/>
            </w:tcBorders>
          </w:tcPr>
          <w:p w14:paraId="2D768207" w14:textId="77777777" w:rsidR="00D15D9B" w:rsidRPr="00F3193A" w:rsidRDefault="00D15D9B" w:rsidP="008E1322">
            <w:pPr>
              <w:pStyle w:val="CellNormal"/>
            </w:pPr>
            <w:r w:rsidRPr="00F3193A">
              <w:t>Owner</w:t>
            </w:r>
          </w:p>
        </w:tc>
        <w:tc>
          <w:tcPr>
            <w:tcW w:w="7321" w:type="dxa"/>
            <w:shd w:val="clear" w:color="auto" w:fill="FFFFFF"/>
          </w:tcPr>
          <w:p w14:paraId="2D768208" w14:textId="77777777" w:rsidR="00D15D9B" w:rsidRPr="00257DFB" w:rsidRDefault="00565258" w:rsidP="00A3115B">
            <w:pPr>
              <w:pStyle w:val="TableText"/>
            </w:pPr>
            <w:r>
              <w:t>AT&amp;T</w:t>
            </w:r>
          </w:p>
        </w:tc>
      </w:tr>
      <w:tr w:rsidR="00D15D9B" w:rsidRPr="00DD5B62" w14:paraId="2D76820C" w14:textId="77777777" w:rsidTr="00F3193A">
        <w:trPr>
          <w:cantSplit/>
        </w:trPr>
        <w:tc>
          <w:tcPr>
            <w:tcW w:w="2799" w:type="dxa"/>
            <w:tcBorders>
              <w:left w:val="single" w:sz="4" w:space="0" w:color="auto"/>
            </w:tcBorders>
          </w:tcPr>
          <w:p w14:paraId="2D76820A" w14:textId="77777777" w:rsidR="00D15D9B" w:rsidRPr="00F3193A" w:rsidRDefault="00D15D9B" w:rsidP="008E1322">
            <w:pPr>
              <w:pStyle w:val="CellNormal"/>
            </w:pPr>
            <w:r w:rsidRPr="00F3193A">
              <w:t>Additional Description</w:t>
            </w:r>
          </w:p>
        </w:tc>
        <w:tc>
          <w:tcPr>
            <w:tcW w:w="7321" w:type="dxa"/>
          </w:tcPr>
          <w:p w14:paraId="2D76820B" w14:textId="16959E00" w:rsidR="00D15D9B" w:rsidRPr="005808E9" w:rsidRDefault="00F72E76" w:rsidP="00ED6AC1">
            <w:pPr>
              <w:pStyle w:val="TableText"/>
              <w:rPr>
                <w:b/>
              </w:rPr>
            </w:pPr>
            <w:r>
              <w:rPr>
                <w:b/>
              </w:rPr>
              <w:t xml:space="preserve">AT&amp;T </w:t>
            </w:r>
            <w:r w:rsidR="00587279">
              <w:rPr>
                <w:b/>
              </w:rPr>
              <w:t xml:space="preserve">Coding Challenge </w:t>
            </w:r>
            <w:r w:rsidR="00ED6AC1">
              <w:rPr>
                <w:b/>
              </w:rPr>
              <w:t>Summer 2013</w:t>
            </w:r>
            <w:r w:rsidR="00550A39">
              <w:rPr>
                <w:b/>
              </w:rPr>
              <w:t xml:space="preserve"> Season </w:t>
            </w:r>
            <w:r w:rsidR="00587279">
              <w:rPr>
                <w:b/>
              </w:rPr>
              <w:t xml:space="preserve">– Participant </w:t>
            </w:r>
            <w:r w:rsidR="00D15D9B">
              <w:rPr>
                <w:b/>
              </w:rPr>
              <w:t>Requirements</w:t>
            </w:r>
          </w:p>
        </w:tc>
      </w:tr>
      <w:tr w:rsidR="00D15D9B" w:rsidRPr="00DD5B62" w14:paraId="2D76820F" w14:textId="77777777" w:rsidTr="00F3193A">
        <w:trPr>
          <w:cantSplit/>
        </w:trPr>
        <w:tc>
          <w:tcPr>
            <w:tcW w:w="2799" w:type="dxa"/>
            <w:tcBorders>
              <w:left w:val="single" w:sz="4" w:space="0" w:color="auto"/>
            </w:tcBorders>
          </w:tcPr>
          <w:p w14:paraId="2D76820D" w14:textId="77777777" w:rsidR="00D15D9B" w:rsidRPr="00F3193A" w:rsidRDefault="00D15D9B" w:rsidP="008E1322">
            <w:pPr>
              <w:pStyle w:val="CellNormal"/>
            </w:pPr>
            <w:r w:rsidRPr="00F3193A">
              <w:t>Other Attribute</w:t>
            </w:r>
          </w:p>
        </w:tc>
        <w:tc>
          <w:tcPr>
            <w:tcW w:w="7321" w:type="dxa"/>
          </w:tcPr>
          <w:p w14:paraId="2D76820E" w14:textId="77777777" w:rsidR="00D15D9B" w:rsidRPr="00DD5B62" w:rsidRDefault="00D15D9B" w:rsidP="008E1322">
            <w:pPr>
              <w:pStyle w:val="CellNormal"/>
            </w:pPr>
          </w:p>
        </w:tc>
      </w:tr>
    </w:tbl>
    <w:p w14:paraId="2D768210" w14:textId="77777777" w:rsidR="00CC2C23" w:rsidRDefault="00CC2C23" w:rsidP="00BA2D11">
      <w:pPr>
        <w:pStyle w:val="Heading2"/>
        <w:numPr>
          <w:ilvl w:val="0"/>
          <w:numId w:val="0"/>
        </w:numPr>
      </w:pPr>
      <w:bookmarkStart w:id="3" w:name="_Toc284240671"/>
    </w:p>
    <w:p w14:paraId="2D768211" w14:textId="77777777" w:rsidR="00FB6DBF" w:rsidRPr="00FB6DBF" w:rsidRDefault="00BA2D11" w:rsidP="00D15D9B">
      <w:pPr>
        <w:pStyle w:val="Heading2"/>
        <w:numPr>
          <w:ilvl w:val="0"/>
          <w:numId w:val="0"/>
        </w:numPr>
      </w:pPr>
      <w:bookmarkStart w:id="4" w:name="_Toc302729599"/>
      <w:r w:rsidRPr="00A55C8C">
        <w:t>Revision History</w:t>
      </w:r>
      <w:bookmarkEnd w:id="3"/>
      <w:bookmarkEnd w:id="4"/>
    </w:p>
    <w:tbl>
      <w:tblPr>
        <w:tblW w:w="499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7"/>
        <w:gridCol w:w="1419"/>
        <w:gridCol w:w="1162"/>
        <w:gridCol w:w="5708"/>
      </w:tblGrid>
      <w:tr w:rsidR="00BA2D11" w:rsidRPr="00272A09" w14:paraId="2D768216" w14:textId="77777777" w:rsidTr="0035777D">
        <w:trPr>
          <w:tblHeader/>
        </w:trPr>
        <w:tc>
          <w:tcPr>
            <w:tcW w:w="1847" w:type="dxa"/>
            <w:tcBorders>
              <w:left w:val="single" w:sz="4" w:space="0" w:color="auto"/>
            </w:tcBorders>
            <w:shd w:val="clear" w:color="auto" w:fill="D9D9D9"/>
          </w:tcPr>
          <w:p w14:paraId="2D768212" w14:textId="77777777" w:rsidR="00BA2D11" w:rsidRPr="00272A09" w:rsidRDefault="00BA2D11" w:rsidP="002159EB">
            <w:pPr>
              <w:pStyle w:val="TableTop"/>
            </w:pPr>
            <w:r w:rsidRPr="00272A09">
              <w:t>Author</w:t>
            </w:r>
          </w:p>
        </w:tc>
        <w:tc>
          <w:tcPr>
            <w:tcW w:w="1419" w:type="dxa"/>
            <w:shd w:val="clear" w:color="auto" w:fill="D9D9D9"/>
          </w:tcPr>
          <w:p w14:paraId="2D768213" w14:textId="77777777" w:rsidR="00BA2D11" w:rsidRPr="00272A09" w:rsidRDefault="00BA2D11" w:rsidP="002159EB">
            <w:pPr>
              <w:pStyle w:val="TableTop"/>
            </w:pPr>
            <w:r w:rsidRPr="00272A09">
              <w:t>Date</w:t>
            </w:r>
          </w:p>
        </w:tc>
        <w:tc>
          <w:tcPr>
            <w:tcW w:w="1162" w:type="dxa"/>
            <w:shd w:val="clear" w:color="auto" w:fill="D9D9D9"/>
          </w:tcPr>
          <w:p w14:paraId="2D768214" w14:textId="77777777" w:rsidR="00BA2D11" w:rsidRPr="00272A09" w:rsidRDefault="0035777D" w:rsidP="002159EB">
            <w:pPr>
              <w:pStyle w:val="TableTop"/>
            </w:pPr>
            <w:r>
              <w:t xml:space="preserve">Version </w:t>
            </w:r>
            <w:r w:rsidR="00BA2D11" w:rsidRPr="00272A09">
              <w:t>#</w:t>
            </w:r>
          </w:p>
        </w:tc>
        <w:tc>
          <w:tcPr>
            <w:tcW w:w="5708" w:type="dxa"/>
            <w:shd w:val="clear" w:color="auto" w:fill="D9D9D9"/>
          </w:tcPr>
          <w:p w14:paraId="2D768215" w14:textId="77777777" w:rsidR="00BA2D11" w:rsidRPr="00272A09" w:rsidRDefault="00BA2D11" w:rsidP="002159EB">
            <w:pPr>
              <w:pStyle w:val="TableTop"/>
            </w:pPr>
            <w:r w:rsidRPr="00272A09">
              <w:t>Revision Description</w:t>
            </w:r>
          </w:p>
        </w:tc>
      </w:tr>
      <w:tr w:rsidR="00801634" w:rsidRPr="00272A09" w14:paraId="2D76821B" w14:textId="77777777" w:rsidTr="00373E62">
        <w:tc>
          <w:tcPr>
            <w:tcW w:w="1847" w:type="dxa"/>
            <w:tcBorders>
              <w:top w:val="single" w:sz="6" w:space="0" w:color="auto"/>
              <w:left w:val="single" w:sz="4" w:space="0" w:color="auto"/>
              <w:bottom w:val="single" w:sz="6" w:space="0" w:color="auto"/>
              <w:right w:val="single" w:sz="6" w:space="0" w:color="auto"/>
            </w:tcBorders>
          </w:tcPr>
          <w:p w14:paraId="2D768217" w14:textId="77777777" w:rsidR="00801634" w:rsidRDefault="00F6252E" w:rsidP="008E1322">
            <w:pPr>
              <w:pStyle w:val="CellNormal"/>
            </w:pPr>
            <w:r>
              <w:t>AT&amp;T</w:t>
            </w:r>
          </w:p>
        </w:tc>
        <w:tc>
          <w:tcPr>
            <w:tcW w:w="1419" w:type="dxa"/>
            <w:tcBorders>
              <w:top w:val="single" w:sz="6" w:space="0" w:color="auto"/>
              <w:left w:val="single" w:sz="6" w:space="0" w:color="auto"/>
              <w:bottom w:val="single" w:sz="6" w:space="0" w:color="auto"/>
              <w:right w:val="single" w:sz="6" w:space="0" w:color="auto"/>
            </w:tcBorders>
          </w:tcPr>
          <w:p w14:paraId="2D768218" w14:textId="13BD8DAB" w:rsidR="00801634" w:rsidRDefault="00ED6AC1" w:rsidP="008E1322">
            <w:pPr>
              <w:pStyle w:val="CellNormal"/>
            </w:pPr>
            <w:r>
              <w:t>6/7/2013</w:t>
            </w:r>
          </w:p>
        </w:tc>
        <w:tc>
          <w:tcPr>
            <w:tcW w:w="1162" w:type="dxa"/>
            <w:tcBorders>
              <w:top w:val="single" w:sz="6" w:space="0" w:color="auto"/>
              <w:left w:val="single" w:sz="6" w:space="0" w:color="auto"/>
              <w:bottom w:val="single" w:sz="6" w:space="0" w:color="auto"/>
              <w:right w:val="single" w:sz="6" w:space="0" w:color="auto"/>
            </w:tcBorders>
          </w:tcPr>
          <w:p w14:paraId="2D768219" w14:textId="77777777" w:rsidR="00801634" w:rsidRPr="00F90D00" w:rsidRDefault="00801634" w:rsidP="008E1322">
            <w:pPr>
              <w:pStyle w:val="CellNormal"/>
            </w:pPr>
            <w:r>
              <w:t>1.</w:t>
            </w:r>
            <w:r w:rsidR="00F6252E">
              <w:t>0</w:t>
            </w:r>
          </w:p>
        </w:tc>
        <w:tc>
          <w:tcPr>
            <w:tcW w:w="5708" w:type="dxa"/>
            <w:tcBorders>
              <w:top w:val="single" w:sz="6" w:space="0" w:color="auto"/>
              <w:left w:val="single" w:sz="6" w:space="0" w:color="auto"/>
              <w:bottom w:val="single" w:sz="6" w:space="0" w:color="auto"/>
              <w:right w:val="single" w:sz="6" w:space="0" w:color="auto"/>
            </w:tcBorders>
          </w:tcPr>
          <w:p w14:paraId="2D76821A" w14:textId="50928730" w:rsidR="00801634" w:rsidRDefault="00270C7E" w:rsidP="00ED6AC1">
            <w:pPr>
              <w:pStyle w:val="CellNormal"/>
            </w:pPr>
            <w:r>
              <w:t xml:space="preserve">Baselined </w:t>
            </w:r>
            <w:r w:rsidR="008F0B23">
              <w:t>requirements</w:t>
            </w:r>
            <w:r w:rsidR="00096CCE">
              <w:t xml:space="preserve"> </w:t>
            </w:r>
            <w:r w:rsidR="00ED6AC1">
              <w:t>–</w:t>
            </w:r>
            <w:r w:rsidR="00096CCE">
              <w:t xml:space="preserve"> </w:t>
            </w:r>
            <w:r w:rsidR="00ED6AC1">
              <w:t>Summer 2013</w:t>
            </w:r>
            <w:r w:rsidR="008E1322">
              <w:t xml:space="preserve"> AT&amp;T Coding Challenge</w:t>
            </w:r>
          </w:p>
        </w:tc>
      </w:tr>
      <w:tr w:rsidR="005D5907" w:rsidRPr="00272A09" w14:paraId="2D768220" w14:textId="77777777" w:rsidTr="00373E62">
        <w:tc>
          <w:tcPr>
            <w:tcW w:w="1847" w:type="dxa"/>
            <w:tcBorders>
              <w:top w:val="single" w:sz="6" w:space="0" w:color="auto"/>
              <w:left w:val="single" w:sz="4" w:space="0" w:color="auto"/>
              <w:bottom w:val="single" w:sz="6" w:space="0" w:color="auto"/>
              <w:right w:val="single" w:sz="6" w:space="0" w:color="auto"/>
            </w:tcBorders>
          </w:tcPr>
          <w:p w14:paraId="2D76821C" w14:textId="77777777" w:rsidR="005D5907" w:rsidRDefault="005D5907" w:rsidP="008E1322">
            <w:pPr>
              <w:pStyle w:val="CellNormal"/>
            </w:pPr>
          </w:p>
        </w:tc>
        <w:tc>
          <w:tcPr>
            <w:tcW w:w="1419" w:type="dxa"/>
            <w:tcBorders>
              <w:top w:val="single" w:sz="6" w:space="0" w:color="auto"/>
              <w:left w:val="single" w:sz="6" w:space="0" w:color="auto"/>
              <w:bottom w:val="single" w:sz="6" w:space="0" w:color="auto"/>
              <w:right w:val="single" w:sz="6" w:space="0" w:color="auto"/>
            </w:tcBorders>
          </w:tcPr>
          <w:p w14:paraId="2D76821D" w14:textId="77777777" w:rsidR="005D5907" w:rsidRDefault="005D5907" w:rsidP="008E1322">
            <w:pPr>
              <w:pStyle w:val="CellNormal"/>
            </w:pPr>
          </w:p>
        </w:tc>
        <w:tc>
          <w:tcPr>
            <w:tcW w:w="1162" w:type="dxa"/>
            <w:tcBorders>
              <w:top w:val="single" w:sz="6" w:space="0" w:color="auto"/>
              <w:left w:val="single" w:sz="6" w:space="0" w:color="auto"/>
              <w:bottom w:val="single" w:sz="6" w:space="0" w:color="auto"/>
              <w:right w:val="single" w:sz="6" w:space="0" w:color="auto"/>
            </w:tcBorders>
          </w:tcPr>
          <w:p w14:paraId="2D76821E" w14:textId="77777777" w:rsidR="005D5907" w:rsidRDefault="005D5907" w:rsidP="008E1322">
            <w:pPr>
              <w:pStyle w:val="CellNormal"/>
            </w:pPr>
          </w:p>
        </w:tc>
        <w:tc>
          <w:tcPr>
            <w:tcW w:w="5708" w:type="dxa"/>
            <w:tcBorders>
              <w:top w:val="single" w:sz="6" w:space="0" w:color="auto"/>
              <w:left w:val="single" w:sz="6" w:space="0" w:color="auto"/>
              <w:bottom w:val="single" w:sz="6" w:space="0" w:color="auto"/>
              <w:right w:val="single" w:sz="6" w:space="0" w:color="auto"/>
            </w:tcBorders>
          </w:tcPr>
          <w:p w14:paraId="2D76821F" w14:textId="77777777" w:rsidR="005D5907" w:rsidRDefault="005D5907" w:rsidP="008E1322">
            <w:pPr>
              <w:pStyle w:val="CellNormal"/>
            </w:pPr>
          </w:p>
        </w:tc>
      </w:tr>
      <w:tr w:rsidR="00F6252E" w:rsidRPr="00272A09" w14:paraId="2D768225" w14:textId="77777777" w:rsidTr="00373E62">
        <w:tc>
          <w:tcPr>
            <w:tcW w:w="1847" w:type="dxa"/>
            <w:tcBorders>
              <w:top w:val="single" w:sz="6" w:space="0" w:color="auto"/>
              <w:left w:val="single" w:sz="4" w:space="0" w:color="auto"/>
              <w:bottom w:val="single" w:sz="6" w:space="0" w:color="auto"/>
              <w:right w:val="single" w:sz="6" w:space="0" w:color="auto"/>
            </w:tcBorders>
          </w:tcPr>
          <w:p w14:paraId="2D768221" w14:textId="77777777" w:rsidR="00F6252E" w:rsidRDefault="00F6252E" w:rsidP="008E1322">
            <w:pPr>
              <w:pStyle w:val="CellNormal"/>
            </w:pPr>
          </w:p>
        </w:tc>
        <w:tc>
          <w:tcPr>
            <w:tcW w:w="1419" w:type="dxa"/>
            <w:tcBorders>
              <w:top w:val="single" w:sz="6" w:space="0" w:color="auto"/>
              <w:left w:val="single" w:sz="6" w:space="0" w:color="auto"/>
              <w:bottom w:val="single" w:sz="6" w:space="0" w:color="auto"/>
              <w:right w:val="single" w:sz="6" w:space="0" w:color="auto"/>
            </w:tcBorders>
          </w:tcPr>
          <w:p w14:paraId="2D768222" w14:textId="77777777" w:rsidR="00F6252E" w:rsidRDefault="00F6252E" w:rsidP="008E1322">
            <w:pPr>
              <w:pStyle w:val="CellNormal"/>
            </w:pPr>
          </w:p>
        </w:tc>
        <w:tc>
          <w:tcPr>
            <w:tcW w:w="1162" w:type="dxa"/>
            <w:tcBorders>
              <w:top w:val="single" w:sz="6" w:space="0" w:color="auto"/>
              <w:left w:val="single" w:sz="6" w:space="0" w:color="auto"/>
              <w:bottom w:val="single" w:sz="6" w:space="0" w:color="auto"/>
              <w:right w:val="single" w:sz="6" w:space="0" w:color="auto"/>
            </w:tcBorders>
          </w:tcPr>
          <w:p w14:paraId="2D768223" w14:textId="77777777" w:rsidR="00F6252E" w:rsidRDefault="00F6252E" w:rsidP="008E1322">
            <w:pPr>
              <w:pStyle w:val="CellNormal"/>
            </w:pPr>
          </w:p>
        </w:tc>
        <w:tc>
          <w:tcPr>
            <w:tcW w:w="5708" w:type="dxa"/>
            <w:tcBorders>
              <w:top w:val="single" w:sz="6" w:space="0" w:color="auto"/>
              <w:left w:val="single" w:sz="6" w:space="0" w:color="auto"/>
              <w:bottom w:val="single" w:sz="6" w:space="0" w:color="auto"/>
              <w:right w:val="single" w:sz="6" w:space="0" w:color="auto"/>
            </w:tcBorders>
          </w:tcPr>
          <w:p w14:paraId="2D768224" w14:textId="77777777" w:rsidR="00F6252E" w:rsidRDefault="00F6252E" w:rsidP="008E1322">
            <w:pPr>
              <w:pStyle w:val="CellNormal"/>
            </w:pPr>
          </w:p>
        </w:tc>
      </w:tr>
      <w:tr w:rsidR="00F6252E" w:rsidRPr="00272A09" w14:paraId="2D76822A" w14:textId="77777777" w:rsidTr="00373E62">
        <w:tc>
          <w:tcPr>
            <w:tcW w:w="1847" w:type="dxa"/>
            <w:tcBorders>
              <w:top w:val="single" w:sz="6" w:space="0" w:color="auto"/>
              <w:left w:val="single" w:sz="4" w:space="0" w:color="auto"/>
              <w:bottom w:val="single" w:sz="6" w:space="0" w:color="auto"/>
              <w:right w:val="single" w:sz="6" w:space="0" w:color="auto"/>
            </w:tcBorders>
          </w:tcPr>
          <w:p w14:paraId="2D768226" w14:textId="77777777" w:rsidR="00F6252E" w:rsidRDefault="00F6252E" w:rsidP="008E1322">
            <w:pPr>
              <w:pStyle w:val="CellNormal"/>
            </w:pPr>
          </w:p>
        </w:tc>
        <w:tc>
          <w:tcPr>
            <w:tcW w:w="1419" w:type="dxa"/>
            <w:tcBorders>
              <w:top w:val="single" w:sz="6" w:space="0" w:color="auto"/>
              <w:left w:val="single" w:sz="6" w:space="0" w:color="auto"/>
              <w:bottom w:val="single" w:sz="6" w:space="0" w:color="auto"/>
              <w:right w:val="single" w:sz="6" w:space="0" w:color="auto"/>
            </w:tcBorders>
          </w:tcPr>
          <w:p w14:paraId="2D768227" w14:textId="77777777" w:rsidR="00F6252E" w:rsidRDefault="00F6252E" w:rsidP="008E1322">
            <w:pPr>
              <w:pStyle w:val="CellNormal"/>
            </w:pPr>
          </w:p>
        </w:tc>
        <w:tc>
          <w:tcPr>
            <w:tcW w:w="1162" w:type="dxa"/>
            <w:tcBorders>
              <w:top w:val="single" w:sz="6" w:space="0" w:color="auto"/>
              <w:left w:val="single" w:sz="6" w:space="0" w:color="auto"/>
              <w:bottom w:val="single" w:sz="6" w:space="0" w:color="auto"/>
              <w:right w:val="single" w:sz="6" w:space="0" w:color="auto"/>
            </w:tcBorders>
          </w:tcPr>
          <w:p w14:paraId="2D768228" w14:textId="77777777" w:rsidR="00F6252E" w:rsidRDefault="00F6252E" w:rsidP="008E1322">
            <w:pPr>
              <w:pStyle w:val="CellNormal"/>
            </w:pPr>
          </w:p>
        </w:tc>
        <w:tc>
          <w:tcPr>
            <w:tcW w:w="5708" w:type="dxa"/>
            <w:tcBorders>
              <w:top w:val="single" w:sz="6" w:space="0" w:color="auto"/>
              <w:left w:val="single" w:sz="6" w:space="0" w:color="auto"/>
              <w:bottom w:val="single" w:sz="6" w:space="0" w:color="auto"/>
              <w:right w:val="single" w:sz="6" w:space="0" w:color="auto"/>
            </w:tcBorders>
          </w:tcPr>
          <w:p w14:paraId="2D768229" w14:textId="77777777" w:rsidR="00F6252E" w:rsidRDefault="00F6252E" w:rsidP="008E1322">
            <w:pPr>
              <w:pStyle w:val="CellNormal"/>
            </w:pPr>
          </w:p>
        </w:tc>
      </w:tr>
    </w:tbl>
    <w:p w14:paraId="2D76822B" w14:textId="77777777" w:rsidR="00CC2C23" w:rsidRPr="00A16DFF" w:rsidRDefault="00CC2C23" w:rsidP="00BA2D11">
      <w:pPr>
        <w:pStyle w:val="TableText"/>
        <w:rPr>
          <w:rFonts w:ascii="Verdana" w:hAnsi="Verdana"/>
          <w:b/>
        </w:rPr>
      </w:pPr>
    </w:p>
    <w:p w14:paraId="2D76822C" w14:textId="77777777" w:rsidR="00BA2D11" w:rsidRPr="00A16DFF" w:rsidRDefault="00BA2D11" w:rsidP="00BA2D11">
      <w:pPr>
        <w:pStyle w:val="TableText"/>
        <w:rPr>
          <w:rFonts w:ascii="Verdana" w:hAnsi="Verdana"/>
        </w:rPr>
      </w:pPr>
      <w:r w:rsidRPr="00A16DFF">
        <w:rPr>
          <w:rFonts w:ascii="Verdana" w:hAnsi="Verdana"/>
          <w:b/>
        </w:rPr>
        <w:t>NOTE:</w:t>
      </w:r>
      <w:r w:rsidRPr="00A16DFF">
        <w:rPr>
          <w:rFonts w:ascii="Verdana" w:hAnsi="Verdana" w:cs="Arial"/>
        </w:rPr>
        <w:t xml:space="preserve"> </w:t>
      </w:r>
      <w:r w:rsidRPr="00A16DFF">
        <w:rPr>
          <w:rFonts w:ascii="Verdana" w:hAnsi="Verdana"/>
        </w:rPr>
        <w:t>No changes to the document will be allowed when the document is pending approval.</w:t>
      </w:r>
    </w:p>
    <w:p w14:paraId="2D76822D" w14:textId="77777777" w:rsidR="009727F0" w:rsidRDefault="009727F0" w:rsidP="00863B59">
      <w:pPr>
        <w:pStyle w:val="Normalleft"/>
      </w:pPr>
    </w:p>
    <w:p w14:paraId="2D76822E" w14:textId="77777777" w:rsidR="00C54FF6" w:rsidRDefault="00C54FF6" w:rsidP="00863B59"/>
    <w:p w14:paraId="2D76822F" w14:textId="77777777" w:rsidR="00CC2C23" w:rsidRDefault="00CC2C23">
      <w:pPr>
        <w:spacing w:line="240" w:lineRule="auto"/>
        <w:rPr>
          <w:b/>
          <w:sz w:val="24"/>
        </w:rPr>
      </w:pPr>
      <w:r>
        <w:rPr>
          <w:b/>
          <w:sz w:val="24"/>
        </w:rPr>
        <w:br w:type="page"/>
      </w:r>
    </w:p>
    <w:p w14:paraId="2D768230" w14:textId="77777777" w:rsidR="00D04419" w:rsidRPr="008446CC" w:rsidRDefault="009727F0" w:rsidP="00863B59">
      <w:pPr>
        <w:rPr>
          <w:b/>
        </w:rPr>
      </w:pPr>
      <w:r w:rsidRPr="008446CC">
        <w:rPr>
          <w:b/>
          <w:sz w:val="24"/>
        </w:rPr>
        <w:lastRenderedPageBreak/>
        <w:t>Table of Contents</w:t>
      </w:r>
      <w:r w:rsidR="00253D6B" w:rsidRPr="008446CC">
        <w:rPr>
          <w:b/>
          <w:sz w:val="24"/>
        </w:rPr>
        <w:t xml:space="preserve"> </w:t>
      </w:r>
    </w:p>
    <w:p w14:paraId="2D768231" w14:textId="77777777" w:rsidR="00514732" w:rsidRPr="004019DE" w:rsidRDefault="00514732" w:rsidP="00863B59"/>
    <w:p w14:paraId="2D768232" w14:textId="77777777" w:rsidR="004E6E93" w:rsidRDefault="00787F33">
      <w:pPr>
        <w:pStyle w:val="TOC1"/>
        <w:rPr>
          <w:rFonts w:asciiTheme="minorHAnsi" w:eastAsiaTheme="minorEastAsia" w:hAnsiTheme="minorHAnsi" w:cstheme="minorBidi"/>
          <w:b w:val="0"/>
          <w:color w:val="auto"/>
          <w:sz w:val="22"/>
          <w:szCs w:val="22"/>
        </w:rPr>
      </w:pPr>
      <w:r w:rsidRPr="004019DE">
        <w:fldChar w:fldCharType="begin"/>
      </w:r>
      <w:r w:rsidR="0046684F" w:rsidRPr="004019DE">
        <w:instrText xml:space="preserve"> TOC \o "1-4" \h \z \u </w:instrText>
      </w:r>
      <w:r w:rsidRPr="004019DE">
        <w:fldChar w:fldCharType="separate"/>
      </w:r>
      <w:hyperlink w:anchor="_Toc302729598" w:history="1">
        <w:r w:rsidR="004E6E93" w:rsidRPr="00911BD0">
          <w:rPr>
            <w:rStyle w:val="Hyperlink"/>
          </w:rPr>
          <w:t>Document Attributes and Revision History</w:t>
        </w:r>
        <w:r w:rsidR="004E6E93">
          <w:rPr>
            <w:webHidden/>
          </w:rPr>
          <w:tab/>
        </w:r>
        <w:r>
          <w:rPr>
            <w:webHidden/>
          </w:rPr>
          <w:fldChar w:fldCharType="begin"/>
        </w:r>
        <w:r w:rsidR="004E6E93">
          <w:rPr>
            <w:webHidden/>
          </w:rPr>
          <w:instrText xml:space="preserve"> PAGEREF _Toc302729598 \h </w:instrText>
        </w:r>
        <w:r>
          <w:rPr>
            <w:webHidden/>
          </w:rPr>
        </w:r>
        <w:r>
          <w:rPr>
            <w:webHidden/>
          </w:rPr>
          <w:fldChar w:fldCharType="separate"/>
        </w:r>
        <w:r w:rsidR="00B86FCD">
          <w:rPr>
            <w:webHidden/>
          </w:rPr>
          <w:t>1</w:t>
        </w:r>
        <w:r>
          <w:rPr>
            <w:webHidden/>
          </w:rPr>
          <w:fldChar w:fldCharType="end"/>
        </w:r>
      </w:hyperlink>
    </w:p>
    <w:p w14:paraId="2D768233" w14:textId="77777777" w:rsidR="004E6E93" w:rsidRDefault="00AA249A">
      <w:pPr>
        <w:pStyle w:val="TOC2"/>
        <w:rPr>
          <w:rFonts w:asciiTheme="minorHAnsi" w:eastAsiaTheme="minorEastAsia" w:hAnsiTheme="minorHAnsi" w:cstheme="minorBidi"/>
          <w:noProof/>
          <w:color w:val="auto"/>
          <w:sz w:val="22"/>
          <w:szCs w:val="22"/>
        </w:rPr>
      </w:pPr>
      <w:hyperlink w:anchor="_Toc302729599" w:history="1">
        <w:r w:rsidR="004E6E93" w:rsidRPr="00911BD0">
          <w:rPr>
            <w:rStyle w:val="Hyperlink"/>
            <w:noProof/>
          </w:rPr>
          <w:t>Revision History</w:t>
        </w:r>
        <w:r w:rsidR="004E6E93">
          <w:rPr>
            <w:noProof/>
            <w:webHidden/>
          </w:rPr>
          <w:tab/>
        </w:r>
        <w:r w:rsidR="00787F33">
          <w:rPr>
            <w:noProof/>
            <w:webHidden/>
          </w:rPr>
          <w:fldChar w:fldCharType="begin"/>
        </w:r>
        <w:r w:rsidR="004E6E93">
          <w:rPr>
            <w:noProof/>
            <w:webHidden/>
          </w:rPr>
          <w:instrText xml:space="preserve"> PAGEREF _Toc302729599 \h </w:instrText>
        </w:r>
        <w:r w:rsidR="00787F33">
          <w:rPr>
            <w:noProof/>
            <w:webHidden/>
          </w:rPr>
        </w:r>
        <w:r w:rsidR="00787F33">
          <w:rPr>
            <w:noProof/>
            <w:webHidden/>
          </w:rPr>
          <w:fldChar w:fldCharType="separate"/>
        </w:r>
        <w:r w:rsidR="00B86FCD">
          <w:rPr>
            <w:noProof/>
            <w:webHidden/>
          </w:rPr>
          <w:t>1</w:t>
        </w:r>
        <w:r w:rsidR="00787F33">
          <w:rPr>
            <w:noProof/>
            <w:webHidden/>
          </w:rPr>
          <w:fldChar w:fldCharType="end"/>
        </w:r>
      </w:hyperlink>
    </w:p>
    <w:p w14:paraId="2D768234" w14:textId="77777777" w:rsidR="004E6E93" w:rsidRDefault="00AA249A">
      <w:pPr>
        <w:pStyle w:val="TOC1"/>
        <w:rPr>
          <w:rFonts w:asciiTheme="minorHAnsi" w:eastAsiaTheme="minorEastAsia" w:hAnsiTheme="minorHAnsi" w:cstheme="minorBidi"/>
          <w:b w:val="0"/>
          <w:color w:val="auto"/>
          <w:sz w:val="22"/>
          <w:szCs w:val="22"/>
        </w:rPr>
      </w:pPr>
      <w:hyperlink w:anchor="_Toc302729600" w:history="1">
        <w:r w:rsidR="004E6E93" w:rsidRPr="00911BD0">
          <w:rPr>
            <w:rStyle w:val="Hyperlink"/>
          </w:rPr>
          <w:t>1</w:t>
        </w:r>
        <w:r w:rsidR="004E6E93">
          <w:rPr>
            <w:rFonts w:asciiTheme="minorHAnsi" w:eastAsiaTheme="minorEastAsia" w:hAnsiTheme="minorHAnsi" w:cstheme="minorBidi"/>
            <w:b w:val="0"/>
            <w:color w:val="auto"/>
            <w:sz w:val="22"/>
            <w:szCs w:val="22"/>
          </w:rPr>
          <w:tab/>
        </w:r>
        <w:r w:rsidR="004E6E93" w:rsidRPr="00911BD0">
          <w:rPr>
            <w:rStyle w:val="Hyperlink"/>
          </w:rPr>
          <w:t>Overview</w:t>
        </w:r>
        <w:r w:rsidR="004E6E93">
          <w:rPr>
            <w:webHidden/>
          </w:rPr>
          <w:tab/>
        </w:r>
        <w:r w:rsidR="00787F33">
          <w:rPr>
            <w:webHidden/>
          </w:rPr>
          <w:fldChar w:fldCharType="begin"/>
        </w:r>
        <w:r w:rsidR="004E6E93">
          <w:rPr>
            <w:webHidden/>
          </w:rPr>
          <w:instrText xml:space="preserve"> PAGEREF _Toc302729600 \h </w:instrText>
        </w:r>
        <w:r w:rsidR="00787F33">
          <w:rPr>
            <w:webHidden/>
          </w:rPr>
        </w:r>
        <w:r w:rsidR="00787F33">
          <w:rPr>
            <w:webHidden/>
          </w:rPr>
          <w:fldChar w:fldCharType="separate"/>
        </w:r>
        <w:r w:rsidR="00B86FCD">
          <w:rPr>
            <w:webHidden/>
          </w:rPr>
          <w:t>4</w:t>
        </w:r>
        <w:r w:rsidR="00787F33">
          <w:rPr>
            <w:webHidden/>
          </w:rPr>
          <w:fldChar w:fldCharType="end"/>
        </w:r>
      </w:hyperlink>
    </w:p>
    <w:p w14:paraId="2D768235" w14:textId="77777777" w:rsidR="004E6E93" w:rsidRDefault="00AA249A">
      <w:pPr>
        <w:pStyle w:val="TOC2"/>
        <w:rPr>
          <w:rFonts w:asciiTheme="minorHAnsi" w:eastAsiaTheme="minorEastAsia" w:hAnsiTheme="minorHAnsi" w:cstheme="minorBidi"/>
          <w:noProof/>
          <w:color w:val="auto"/>
          <w:sz w:val="22"/>
          <w:szCs w:val="22"/>
        </w:rPr>
      </w:pPr>
      <w:hyperlink w:anchor="_Toc302729601" w:history="1">
        <w:r w:rsidR="004E6E93" w:rsidRPr="00911BD0">
          <w:rPr>
            <w:rStyle w:val="Hyperlink"/>
            <w:noProof/>
          </w:rPr>
          <w:t>1.1</w:t>
        </w:r>
        <w:r w:rsidR="004E6E93">
          <w:rPr>
            <w:rFonts w:asciiTheme="minorHAnsi" w:eastAsiaTheme="minorEastAsia" w:hAnsiTheme="minorHAnsi" w:cstheme="minorBidi"/>
            <w:noProof/>
            <w:color w:val="auto"/>
            <w:sz w:val="22"/>
            <w:szCs w:val="22"/>
          </w:rPr>
          <w:tab/>
        </w:r>
        <w:r w:rsidR="004E6E93" w:rsidRPr="00911BD0">
          <w:rPr>
            <w:rStyle w:val="Hyperlink"/>
            <w:noProof/>
          </w:rPr>
          <w:t>Application Architecture Overview</w:t>
        </w:r>
        <w:r w:rsidR="004E6E93">
          <w:rPr>
            <w:noProof/>
            <w:webHidden/>
          </w:rPr>
          <w:tab/>
        </w:r>
        <w:r w:rsidR="00787F33">
          <w:rPr>
            <w:noProof/>
            <w:webHidden/>
          </w:rPr>
          <w:fldChar w:fldCharType="begin"/>
        </w:r>
        <w:r w:rsidR="004E6E93">
          <w:rPr>
            <w:noProof/>
            <w:webHidden/>
          </w:rPr>
          <w:instrText xml:space="preserve"> PAGEREF _Toc302729601 \h </w:instrText>
        </w:r>
        <w:r w:rsidR="00787F33">
          <w:rPr>
            <w:noProof/>
            <w:webHidden/>
          </w:rPr>
        </w:r>
        <w:r w:rsidR="00787F33">
          <w:rPr>
            <w:noProof/>
            <w:webHidden/>
          </w:rPr>
          <w:fldChar w:fldCharType="separate"/>
        </w:r>
        <w:r w:rsidR="00B86FCD">
          <w:rPr>
            <w:noProof/>
            <w:webHidden/>
          </w:rPr>
          <w:t>4</w:t>
        </w:r>
        <w:r w:rsidR="00787F33">
          <w:rPr>
            <w:noProof/>
            <w:webHidden/>
          </w:rPr>
          <w:fldChar w:fldCharType="end"/>
        </w:r>
      </w:hyperlink>
    </w:p>
    <w:p w14:paraId="2D768236" w14:textId="77777777" w:rsidR="004E6E93" w:rsidRDefault="00AA249A">
      <w:pPr>
        <w:pStyle w:val="TOC2"/>
        <w:rPr>
          <w:rFonts w:asciiTheme="minorHAnsi" w:eastAsiaTheme="minorEastAsia" w:hAnsiTheme="minorHAnsi" w:cstheme="minorBidi"/>
          <w:noProof/>
          <w:color w:val="auto"/>
          <w:sz w:val="22"/>
          <w:szCs w:val="22"/>
        </w:rPr>
      </w:pPr>
      <w:hyperlink w:anchor="_Toc302729602" w:history="1">
        <w:r w:rsidR="004E6E93" w:rsidRPr="00911BD0">
          <w:rPr>
            <w:rStyle w:val="Hyperlink"/>
            <w:noProof/>
          </w:rPr>
          <w:t>1.2</w:t>
        </w:r>
        <w:r w:rsidR="004E6E93">
          <w:rPr>
            <w:rFonts w:asciiTheme="minorHAnsi" w:eastAsiaTheme="minorEastAsia" w:hAnsiTheme="minorHAnsi" w:cstheme="minorBidi"/>
            <w:noProof/>
            <w:color w:val="auto"/>
            <w:sz w:val="22"/>
            <w:szCs w:val="22"/>
          </w:rPr>
          <w:tab/>
        </w:r>
        <w:r w:rsidR="004E6E93" w:rsidRPr="00911BD0">
          <w:rPr>
            <w:rStyle w:val="Hyperlink"/>
            <w:noProof/>
          </w:rPr>
          <w:t>Network Architecture</w:t>
        </w:r>
        <w:r w:rsidR="004E6E93">
          <w:rPr>
            <w:noProof/>
            <w:webHidden/>
          </w:rPr>
          <w:tab/>
        </w:r>
        <w:r w:rsidR="00787F33">
          <w:rPr>
            <w:noProof/>
            <w:webHidden/>
          </w:rPr>
          <w:fldChar w:fldCharType="begin"/>
        </w:r>
        <w:r w:rsidR="004E6E93">
          <w:rPr>
            <w:noProof/>
            <w:webHidden/>
          </w:rPr>
          <w:instrText xml:space="preserve"> PAGEREF _Toc302729602 \h </w:instrText>
        </w:r>
        <w:r w:rsidR="00787F33">
          <w:rPr>
            <w:noProof/>
            <w:webHidden/>
          </w:rPr>
        </w:r>
        <w:r w:rsidR="00787F33">
          <w:rPr>
            <w:noProof/>
            <w:webHidden/>
          </w:rPr>
          <w:fldChar w:fldCharType="separate"/>
        </w:r>
        <w:r w:rsidR="00B86FCD">
          <w:rPr>
            <w:noProof/>
            <w:webHidden/>
          </w:rPr>
          <w:t>5</w:t>
        </w:r>
        <w:r w:rsidR="00787F33">
          <w:rPr>
            <w:noProof/>
            <w:webHidden/>
          </w:rPr>
          <w:fldChar w:fldCharType="end"/>
        </w:r>
      </w:hyperlink>
    </w:p>
    <w:p w14:paraId="2D768237" w14:textId="77777777" w:rsidR="004E6E93" w:rsidRDefault="00AA249A">
      <w:pPr>
        <w:pStyle w:val="TOC2"/>
        <w:rPr>
          <w:rFonts w:asciiTheme="minorHAnsi" w:eastAsiaTheme="minorEastAsia" w:hAnsiTheme="minorHAnsi" w:cstheme="minorBidi"/>
          <w:noProof/>
          <w:color w:val="auto"/>
          <w:sz w:val="22"/>
          <w:szCs w:val="22"/>
        </w:rPr>
      </w:pPr>
      <w:hyperlink w:anchor="_Toc302729603" w:history="1">
        <w:r w:rsidR="004E6E93" w:rsidRPr="00911BD0">
          <w:rPr>
            <w:rStyle w:val="Hyperlink"/>
            <w:noProof/>
          </w:rPr>
          <w:t>1.3</w:t>
        </w:r>
        <w:r w:rsidR="004E6E93">
          <w:rPr>
            <w:rFonts w:asciiTheme="minorHAnsi" w:eastAsiaTheme="minorEastAsia" w:hAnsiTheme="minorHAnsi" w:cstheme="minorBidi"/>
            <w:noProof/>
            <w:color w:val="auto"/>
            <w:sz w:val="22"/>
            <w:szCs w:val="22"/>
          </w:rPr>
          <w:tab/>
        </w:r>
        <w:r w:rsidR="004E6E93" w:rsidRPr="00911BD0">
          <w:rPr>
            <w:rStyle w:val="Hyperlink"/>
            <w:noProof/>
          </w:rPr>
          <w:t>Technical Specifications</w:t>
        </w:r>
        <w:r w:rsidR="004E6E93">
          <w:rPr>
            <w:noProof/>
            <w:webHidden/>
          </w:rPr>
          <w:tab/>
        </w:r>
        <w:r w:rsidR="00787F33">
          <w:rPr>
            <w:noProof/>
            <w:webHidden/>
          </w:rPr>
          <w:fldChar w:fldCharType="begin"/>
        </w:r>
        <w:r w:rsidR="004E6E93">
          <w:rPr>
            <w:noProof/>
            <w:webHidden/>
          </w:rPr>
          <w:instrText xml:space="preserve"> PAGEREF _Toc302729603 \h </w:instrText>
        </w:r>
        <w:r w:rsidR="00787F33">
          <w:rPr>
            <w:noProof/>
            <w:webHidden/>
          </w:rPr>
        </w:r>
        <w:r w:rsidR="00787F33">
          <w:rPr>
            <w:noProof/>
            <w:webHidden/>
          </w:rPr>
          <w:fldChar w:fldCharType="separate"/>
        </w:r>
        <w:r w:rsidR="00B86FCD">
          <w:rPr>
            <w:noProof/>
            <w:webHidden/>
          </w:rPr>
          <w:t>6</w:t>
        </w:r>
        <w:r w:rsidR="00787F33">
          <w:rPr>
            <w:noProof/>
            <w:webHidden/>
          </w:rPr>
          <w:fldChar w:fldCharType="end"/>
        </w:r>
      </w:hyperlink>
    </w:p>
    <w:p w14:paraId="2D768238" w14:textId="77777777" w:rsidR="004E6E93" w:rsidRDefault="00AA249A">
      <w:pPr>
        <w:pStyle w:val="TOC1"/>
        <w:rPr>
          <w:rFonts w:asciiTheme="minorHAnsi" w:eastAsiaTheme="minorEastAsia" w:hAnsiTheme="minorHAnsi" w:cstheme="minorBidi"/>
          <w:b w:val="0"/>
          <w:color w:val="auto"/>
          <w:sz w:val="22"/>
          <w:szCs w:val="22"/>
        </w:rPr>
      </w:pPr>
      <w:hyperlink w:anchor="_Toc302729604" w:history="1">
        <w:r w:rsidR="004E6E93" w:rsidRPr="00911BD0">
          <w:rPr>
            <w:rStyle w:val="Hyperlink"/>
          </w:rPr>
          <w:t>2</w:t>
        </w:r>
        <w:r w:rsidR="004E6E93">
          <w:rPr>
            <w:rFonts w:asciiTheme="minorHAnsi" w:eastAsiaTheme="minorEastAsia" w:hAnsiTheme="minorHAnsi" w:cstheme="minorBidi"/>
            <w:b w:val="0"/>
            <w:color w:val="auto"/>
            <w:sz w:val="22"/>
            <w:szCs w:val="22"/>
          </w:rPr>
          <w:tab/>
        </w:r>
        <w:r w:rsidR="004E6E93" w:rsidRPr="00911BD0">
          <w:rPr>
            <w:rStyle w:val="Hyperlink"/>
          </w:rPr>
          <w:t>Business Requirements</w:t>
        </w:r>
        <w:r w:rsidR="004E6E93">
          <w:rPr>
            <w:webHidden/>
          </w:rPr>
          <w:tab/>
        </w:r>
        <w:r w:rsidR="00787F33">
          <w:rPr>
            <w:webHidden/>
          </w:rPr>
          <w:fldChar w:fldCharType="begin"/>
        </w:r>
        <w:r w:rsidR="004E6E93">
          <w:rPr>
            <w:webHidden/>
          </w:rPr>
          <w:instrText xml:space="preserve"> PAGEREF _Toc302729604 \h </w:instrText>
        </w:r>
        <w:r w:rsidR="00787F33">
          <w:rPr>
            <w:webHidden/>
          </w:rPr>
        </w:r>
        <w:r w:rsidR="00787F33">
          <w:rPr>
            <w:webHidden/>
          </w:rPr>
          <w:fldChar w:fldCharType="separate"/>
        </w:r>
        <w:r w:rsidR="00B86FCD">
          <w:rPr>
            <w:webHidden/>
          </w:rPr>
          <w:t>6</w:t>
        </w:r>
        <w:r w:rsidR="00787F33">
          <w:rPr>
            <w:webHidden/>
          </w:rPr>
          <w:fldChar w:fldCharType="end"/>
        </w:r>
      </w:hyperlink>
    </w:p>
    <w:p w14:paraId="2D768239" w14:textId="77777777" w:rsidR="004E6E93" w:rsidRDefault="00AA249A">
      <w:pPr>
        <w:pStyle w:val="TOC1"/>
        <w:rPr>
          <w:rFonts w:asciiTheme="minorHAnsi" w:eastAsiaTheme="minorEastAsia" w:hAnsiTheme="minorHAnsi" w:cstheme="minorBidi"/>
          <w:b w:val="0"/>
          <w:color w:val="auto"/>
          <w:sz w:val="22"/>
          <w:szCs w:val="22"/>
        </w:rPr>
      </w:pPr>
      <w:hyperlink w:anchor="_Toc302729605" w:history="1">
        <w:r w:rsidR="004E6E93" w:rsidRPr="00911BD0">
          <w:rPr>
            <w:rStyle w:val="Hyperlink"/>
          </w:rPr>
          <w:t>3</w:t>
        </w:r>
        <w:r w:rsidR="004E6E93">
          <w:rPr>
            <w:rFonts w:asciiTheme="minorHAnsi" w:eastAsiaTheme="minorEastAsia" w:hAnsiTheme="minorHAnsi" w:cstheme="minorBidi"/>
            <w:b w:val="0"/>
            <w:color w:val="auto"/>
            <w:sz w:val="22"/>
            <w:szCs w:val="22"/>
          </w:rPr>
          <w:tab/>
        </w:r>
        <w:r w:rsidR="004E6E93" w:rsidRPr="00911BD0">
          <w:rPr>
            <w:rStyle w:val="Hyperlink"/>
          </w:rPr>
          <w:t>System Requirements</w:t>
        </w:r>
        <w:r w:rsidR="004E6E93">
          <w:rPr>
            <w:webHidden/>
          </w:rPr>
          <w:tab/>
        </w:r>
        <w:r w:rsidR="00787F33">
          <w:rPr>
            <w:webHidden/>
          </w:rPr>
          <w:fldChar w:fldCharType="begin"/>
        </w:r>
        <w:r w:rsidR="004E6E93">
          <w:rPr>
            <w:webHidden/>
          </w:rPr>
          <w:instrText xml:space="preserve"> PAGEREF _Toc302729605 \h </w:instrText>
        </w:r>
        <w:r w:rsidR="00787F33">
          <w:rPr>
            <w:webHidden/>
          </w:rPr>
        </w:r>
        <w:r w:rsidR="00787F33">
          <w:rPr>
            <w:webHidden/>
          </w:rPr>
          <w:fldChar w:fldCharType="separate"/>
        </w:r>
        <w:r w:rsidR="00B86FCD">
          <w:rPr>
            <w:webHidden/>
          </w:rPr>
          <w:t>7</w:t>
        </w:r>
        <w:r w:rsidR="00787F33">
          <w:rPr>
            <w:webHidden/>
          </w:rPr>
          <w:fldChar w:fldCharType="end"/>
        </w:r>
      </w:hyperlink>
    </w:p>
    <w:p w14:paraId="2D76823A" w14:textId="77777777" w:rsidR="004E6E93" w:rsidRDefault="00AA249A">
      <w:pPr>
        <w:pStyle w:val="TOC2"/>
        <w:rPr>
          <w:rFonts w:asciiTheme="minorHAnsi" w:eastAsiaTheme="minorEastAsia" w:hAnsiTheme="minorHAnsi" w:cstheme="minorBidi"/>
          <w:noProof/>
          <w:color w:val="auto"/>
          <w:sz w:val="22"/>
          <w:szCs w:val="22"/>
        </w:rPr>
      </w:pPr>
      <w:hyperlink w:anchor="_Toc302729606" w:history="1">
        <w:r w:rsidR="004E6E93" w:rsidRPr="00911BD0">
          <w:rPr>
            <w:rStyle w:val="Hyperlink"/>
            <w:noProof/>
          </w:rPr>
          <w:t>3.1</w:t>
        </w:r>
        <w:r w:rsidR="004E6E93">
          <w:rPr>
            <w:rFonts w:asciiTheme="minorHAnsi" w:eastAsiaTheme="minorEastAsia" w:hAnsiTheme="minorHAnsi" w:cstheme="minorBidi"/>
            <w:noProof/>
            <w:color w:val="auto"/>
            <w:sz w:val="22"/>
            <w:szCs w:val="22"/>
          </w:rPr>
          <w:tab/>
        </w:r>
        <w:r w:rsidR="004E6E93" w:rsidRPr="00911BD0">
          <w:rPr>
            <w:rStyle w:val="Hyperlink"/>
            <w:noProof/>
          </w:rPr>
          <w:t>Create Application Logon screen</w:t>
        </w:r>
        <w:r w:rsidR="004E6E93">
          <w:rPr>
            <w:noProof/>
            <w:webHidden/>
          </w:rPr>
          <w:tab/>
        </w:r>
        <w:r w:rsidR="00787F33">
          <w:rPr>
            <w:noProof/>
            <w:webHidden/>
          </w:rPr>
          <w:fldChar w:fldCharType="begin"/>
        </w:r>
        <w:r w:rsidR="004E6E93">
          <w:rPr>
            <w:noProof/>
            <w:webHidden/>
          </w:rPr>
          <w:instrText xml:space="preserve"> PAGEREF _Toc302729606 \h </w:instrText>
        </w:r>
        <w:r w:rsidR="00787F33">
          <w:rPr>
            <w:noProof/>
            <w:webHidden/>
          </w:rPr>
        </w:r>
        <w:r w:rsidR="00787F33">
          <w:rPr>
            <w:noProof/>
            <w:webHidden/>
          </w:rPr>
          <w:fldChar w:fldCharType="separate"/>
        </w:r>
        <w:r w:rsidR="00B86FCD">
          <w:rPr>
            <w:noProof/>
            <w:webHidden/>
          </w:rPr>
          <w:t>8</w:t>
        </w:r>
        <w:r w:rsidR="00787F33">
          <w:rPr>
            <w:noProof/>
            <w:webHidden/>
          </w:rPr>
          <w:fldChar w:fldCharType="end"/>
        </w:r>
      </w:hyperlink>
    </w:p>
    <w:p w14:paraId="2D76823B" w14:textId="77777777" w:rsidR="004E6E93" w:rsidRDefault="00AA249A">
      <w:pPr>
        <w:pStyle w:val="TOC3"/>
        <w:rPr>
          <w:rFonts w:asciiTheme="minorHAnsi" w:eastAsiaTheme="minorEastAsia" w:hAnsiTheme="minorHAnsi" w:cstheme="minorBidi"/>
          <w:noProof/>
          <w:color w:val="auto"/>
          <w:sz w:val="22"/>
          <w:szCs w:val="22"/>
        </w:rPr>
      </w:pPr>
      <w:hyperlink w:anchor="_Toc302729607" w:history="1">
        <w:r w:rsidR="004E6E93" w:rsidRPr="00911BD0">
          <w:rPr>
            <w:rStyle w:val="Hyperlink"/>
            <w:noProof/>
          </w:rPr>
          <w:t>3.1.1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_Toc302729607 \h </w:instrText>
        </w:r>
        <w:r w:rsidR="00787F33">
          <w:rPr>
            <w:noProof/>
            <w:webHidden/>
          </w:rPr>
        </w:r>
        <w:r w:rsidR="00787F33">
          <w:rPr>
            <w:noProof/>
            <w:webHidden/>
          </w:rPr>
          <w:fldChar w:fldCharType="separate"/>
        </w:r>
        <w:r w:rsidR="00B86FCD">
          <w:rPr>
            <w:noProof/>
            <w:webHidden/>
          </w:rPr>
          <w:t>8</w:t>
        </w:r>
        <w:r w:rsidR="00787F33">
          <w:rPr>
            <w:noProof/>
            <w:webHidden/>
          </w:rPr>
          <w:fldChar w:fldCharType="end"/>
        </w:r>
      </w:hyperlink>
    </w:p>
    <w:p w14:paraId="2D76823C" w14:textId="77777777" w:rsidR="004E6E93" w:rsidRDefault="00AA249A">
      <w:pPr>
        <w:pStyle w:val="TOC3"/>
        <w:rPr>
          <w:rFonts w:asciiTheme="minorHAnsi" w:eastAsiaTheme="minorEastAsia" w:hAnsiTheme="minorHAnsi" w:cstheme="minorBidi"/>
          <w:noProof/>
          <w:color w:val="auto"/>
          <w:sz w:val="22"/>
          <w:szCs w:val="22"/>
        </w:rPr>
      </w:pPr>
      <w:hyperlink w:anchor="_Toc302729608" w:history="1">
        <w:r w:rsidR="004E6E93" w:rsidRPr="00911BD0">
          <w:rPr>
            <w:rStyle w:val="Hyperlink"/>
            <w:noProof/>
          </w:rPr>
          <w:t>3.1.2</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_Toc302729608 \h </w:instrText>
        </w:r>
        <w:r w:rsidR="00787F33">
          <w:rPr>
            <w:noProof/>
            <w:webHidden/>
          </w:rPr>
        </w:r>
        <w:r w:rsidR="00787F33">
          <w:rPr>
            <w:noProof/>
            <w:webHidden/>
          </w:rPr>
          <w:fldChar w:fldCharType="separate"/>
        </w:r>
        <w:r w:rsidR="00B86FCD">
          <w:rPr>
            <w:noProof/>
            <w:webHidden/>
          </w:rPr>
          <w:t>8</w:t>
        </w:r>
        <w:r w:rsidR="00787F33">
          <w:rPr>
            <w:noProof/>
            <w:webHidden/>
          </w:rPr>
          <w:fldChar w:fldCharType="end"/>
        </w:r>
      </w:hyperlink>
    </w:p>
    <w:p w14:paraId="2D76823D" w14:textId="77777777" w:rsidR="004E6E93" w:rsidRDefault="00AA249A">
      <w:pPr>
        <w:pStyle w:val="TOC2"/>
        <w:rPr>
          <w:rFonts w:asciiTheme="minorHAnsi" w:eastAsiaTheme="minorEastAsia" w:hAnsiTheme="minorHAnsi" w:cstheme="minorBidi"/>
          <w:noProof/>
          <w:color w:val="auto"/>
          <w:sz w:val="22"/>
          <w:szCs w:val="22"/>
        </w:rPr>
      </w:pPr>
      <w:hyperlink w:anchor="_Toc302729609" w:history="1">
        <w:r w:rsidR="004E6E93" w:rsidRPr="00911BD0">
          <w:rPr>
            <w:rStyle w:val="Hyperlink"/>
            <w:noProof/>
          </w:rPr>
          <w:t>3.2</w:t>
        </w:r>
        <w:r w:rsidR="004E6E93">
          <w:rPr>
            <w:rFonts w:asciiTheme="minorHAnsi" w:eastAsiaTheme="minorEastAsia" w:hAnsiTheme="minorHAnsi" w:cstheme="minorBidi"/>
            <w:noProof/>
            <w:color w:val="auto"/>
            <w:sz w:val="22"/>
            <w:szCs w:val="22"/>
          </w:rPr>
          <w:tab/>
        </w:r>
        <w:r w:rsidR="004E6E93" w:rsidRPr="00911BD0">
          <w:rPr>
            <w:rStyle w:val="Hyperlink"/>
            <w:noProof/>
          </w:rPr>
          <w:t>Create ZIP search screen</w:t>
        </w:r>
        <w:r w:rsidR="004E6E93">
          <w:rPr>
            <w:noProof/>
            <w:webHidden/>
          </w:rPr>
          <w:tab/>
        </w:r>
        <w:r w:rsidR="00787F33">
          <w:rPr>
            <w:noProof/>
            <w:webHidden/>
          </w:rPr>
          <w:fldChar w:fldCharType="begin"/>
        </w:r>
        <w:r w:rsidR="004E6E93">
          <w:rPr>
            <w:noProof/>
            <w:webHidden/>
          </w:rPr>
          <w:instrText xml:space="preserve"> PAGEREF _Toc302729609 \h </w:instrText>
        </w:r>
        <w:r w:rsidR="00787F33">
          <w:rPr>
            <w:noProof/>
            <w:webHidden/>
          </w:rPr>
        </w:r>
        <w:r w:rsidR="00787F33">
          <w:rPr>
            <w:noProof/>
            <w:webHidden/>
          </w:rPr>
          <w:fldChar w:fldCharType="separate"/>
        </w:r>
        <w:r w:rsidR="00B86FCD">
          <w:rPr>
            <w:noProof/>
            <w:webHidden/>
          </w:rPr>
          <w:t>9</w:t>
        </w:r>
        <w:r w:rsidR="00787F33">
          <w:rPr>
            <w:noProof/>
            <w:webHidden/>
          </w:rPr>
          <w:fldChar w:fldCharType="end"/>
        </w:r>
      </w:hyperlink>
    </w:p>
    <w:p w14:paraId="2D76823E" w14:textId="77777777" w:rsidR="004E6E93" w:rsidRDefault="00AA249A">
      <w:pPr>
        <w:pStyle w:val="TOC3"/>
        <w:rPr>
          <w:rFonts w:asciiTheme="minorHAnsi" w:eastAsiaTheme="minorEastAsia" w:hAnsiTheme="minorHAnsi" w:cstheme="minorBidi"/>
          <w:noProof/>
          <w:color w:val="auto"/>
          <w:sz w:val="22"/>
          <w:szCs w:val="22"/>
        </w:rPr>
      </w:pPr>
      <w:hyperlink w:anchor="_Toc302729610" w:history="1">
        <w:r w:rsidR="004E6E93" w:rsidRPr="00911BD0">
          <w:rPr>
            <w:rStyle w:val="Hyperlink"/>
            <w:noProof/>
          </w:rPr>
          <w:t>3.2.1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_Toc302729610 \h </w:instrText>
        </w:r>
        <w:r w:rsidR="00787F33">
          <w:rPr>
            <w:noProof/>
            <w:webHidden/>
          </w:rPr>
        </w:r>
        <w:r w:rsidR="00787F33">
          <w:rPr>
            <w:noProof/>
            <w:webHidden/>
          </w:rPr>
          <w:fldChar w:fldCharType="separate"/>
        </w:r>
        <w:r w:rsidR="00B86FCD">
          <w:rPr>
            <w:noProof/>
            <w:webHidden/>
          </w:rPr>
          <w:t>9</w:t>
        </w:r>
        <w:r w:rsidR="00787F33">
          <w:rPr>
            <w:noProof/>
            <w:webHidden/>
          </w:rPr>
          <w:fldChar w:fldCharType="end"/>
        </w:r>
      </w:hyperlink>
    </w:p>
    <w:p w14:paraId="2D76823F" w14:textId="77777777" w:rsidR="004E6E93" w:rsidRDefault="00AA249A">
      <w:pPr>
        <w:pStyle w:val="TOC3"/>
        <w:rPr>
          <w:rFonts w:asciiTheme="minorHAnsi" w:eastAsiaTheme="minorEastAsia" w:hAnsiTheme="minorHAnsi" w:cstheme="minorBidi"/>
          <w:noProof/>
          <w:color w:val="auto"/>
          <w:sz w:val="22"/>
          <w:szCs w:val="22"/>
        </w:rPr>
      </w:pPr>
      <w:hyperlink w:anchor="_Toc302729611" w:history="1">
        <w:r w:rsidR="004E6E93" w:rsidRPr="00911BD0">
          <w:rPr>
            <w:rStyle w:val="Hyperlink"/>
            <w:noProof/>
          </w:rPr>
          <w:t>3.2.2</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_Toc302729611 \h </w:instrText>
        </w:r>
        <w:r w:rsidR="00787F33">
          <w:rPr>
            <w:noProof/>
            <w:webHidden/>
          </w:rPr>
        </w:r>
        <w:r w:rsidR="00787F33">
          <w:rPr>
            <w:noProof/>
            <w:webHidden/>
          </w:rPr>
          <w:fldChar w:fldCharType="separate"/>
        </w:r>
        <w:r w:rsidR="00B86FCD">
          <w:rPr>
            <w:noProof/>
            <w:webHidden/>
          </w:rPr>
          <w:t>9</w:t>
        </w:r>
        <w:r w:rsidR="00787F33">
          <w:rPr>
            <w:noProof/>
            <w:webHidden/>
          </w:rPr>
          <w:fldChar w:fldCharType="end"/>
        </w:r>
      </w:hyperlink>
    </w:p>
    <w:p w14:paraId="2D768240" w14:textId="77777777" w:rsidR="004E6E93" w:rsidRDefault="00AA249A">
      <w:pPr>
        <w:pStyle w:val="TOC2"/>
        <w:rPr>
          <w:rFonts w:asciiTheme="minorHAnsi" w:eastAsiaTheme="minorEastAsia" w:hAnsiTheme="minorHAnsi" w:cstheme="minorBidi"/>
          <w:noProof/>
          <w:color w:val="auto"/>
          <w:sz w:val="22"/>
          <w:szCs w:val="22"/>
        </w:rPr>
      </w:pPr>
      <w:hyperlink w:anchor="_Toc302729612" w:history="1">
        <w:r w:rsidR="004E6E93" w:rsidRPr="00911BD0">
          <w:rPr>
            <w:rStyle w:val="Hyperlink"/>
            <w:noProof/>
          </w:rPr>
          <w:t>3.3</w:t>
        </w:r>
        <w:r w:rsidR="004E6E93">
          <w:rPr>
            <w:rFonts w:asciiTheme="minorHAnsi" w:eastAsiaTheme="minorEastAsia" w:hAnsiTheme="minorHAnsi" w:cstheme="minorBidi"/>
            <w:noProof/>
            <w:color w:val="auto"/>
            <w:sz w:val="22"/>
            <w:szCs w:val="22"/>
          </w:rPr>
          <w:tab/>
        </w:r>
        <w:r w:rsidR="004E6E93" w:rsidRPr="00911BD0">
          <w:rPr>
            <w:rStyle w:val="Hyperlink"/>
            <w:noProof/>
          </w:rPr>
          <w:t>Create ZIP search result screen</w:t>
        </w:r>
        <w:r w:rsidR="004E6E93">
          <w:rPr>
            <w:noProof/>
            <w:webHidden/>
          </w:rPr>
          <w:tab/>
        </w:r>
        <w:r w:rsidR="00787F33">
          <w:rPr>
            <w:noProof/>
            <w:webHidden/>
          </w:rPr>
          <w:fldChar w:fldCharType="begin"/>
        </w:r>
        <w:r w:rsidR="004E6E93">
          <w:rPr>
            <w:noProof/>
            <w:webHidden/>
          </w:rPr>
          <w:instrText xml:space="preserve"> PAGEREF _Toc302729612 \h </w:instrText>
        </w:r>
        <w:r w:rsidR="00787F33">
          <w:rPr>
            <w:noProof/>
            <w:webHidden/>
          </w:rPr>
        </w:r>
        <w:r w:rsidR="00787F33">
          <w:rPr>
            <w:noProof/>
            <w:webHidden/>
          </w:rPr>
          <w:fldChar w:fldCharType="separate"/>
        </w:r>
        <w:r w:rsidR="00B86FCD">
          <w:rPr>
            <w:noProof/>
            <w:webHidden/>
          </w:rPr>
          <w:t>9</w:t>
        </w:r>
        <w:r w:rsidR="00787F33">
          <w:rPr>
            <w:noProof/>
            <w:webHidden/>
          </w:rPr>
          <w:fldChar w:fldCharType="end"/>
        </w:r>
      </w:hyperlink>
    </w:p>
    <w:p w14:paraId="2D768241" w14:textId="77777777" w:rsidR="004E6E93" w:rsidRDefault="00AA249A">
      <w:pPr>
        <w:pStyle w:val="TOC3"/>
        <w:rPr>
          <w:rFonts w:asciiTheme="minorHAnsi" w:eastAsiaTheme="minorEastAsia" w:hAnsiTheme="minorHAnsi" w:cstheme="minorBidi"/>
          <w:noProof/>
          <w:color w:val="auto"/>
          <w:sz w:val="22"/>
          <w:szCs w:val="22"/>
        </w:rPr>
      </w:pPr>
      <w:hyperlink w:anchor="_Toc302729613" w:history="1">
        <w:r w:rsidR="004E6E93" w:rsidRPr="00911BD0">
          <w:rPr>
            <w:rStyle w:val="Hyperlink"/>
            <w:noProof/>
          </w:rPr>
          <w:t>3.3.1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_Toc302729613 \h </w:instrText>
        </w:r>
        <w:r w:rsidR="00787F33">
          <w:rPr>
            <w:noProof/>
            <w:webHidden/>
          </w:rPr>
        </w:r>
        <w:r w:rsidR="00787F33">
          <w:rPr>
            <w:noProof/>
            <w:webHidden/>
          </w:rPr>
          <w:fldChar w:fldCharType="separate"/>
        </w:r>
        <w:r w:rsidR="00B86FCD">
          <w:rPr>
            <w:noProof/>
            <w:webHidden/>
          </w:rPr>
          <w:t>9</w:t>
        </w:r>
        <w:r w:rsidR="00787F33">
          <w:rPr>
            <w:noProof/>
            <w:webHidden/>
          </w:rPr>
          <w:fldChar w:fldCharType="end"/>
        </w:r>
      </w:hyperlink>
    </w:p>
    <w:p w14:paraId="2D768242" w14:textId="77777777" w:rsidR="004E6E93" w:rsidRDefault="00AA249A">
      <w:pPr>
        <w:pStyle w:val="TOC3"/>
        <w:rPr>
          <w:rFonts w:asciiTheme="minorHAnsi" w:eastAsiaTheme="minorEastAsia" w:hAnsiTheme="minorHAnsi" w:cstheme="minorBidi"/>
          <w:noProof/>
          <w:color w:val="auto"/>
          <w:sz w:val="22"/>
          <w:szCs w:val="22"/>
        </w:rPr>
      </w:pPr>
      <w:hyperlink w:anchor="_Toc302729614" w:history="1">
        <w:r w:rsidR="004E6E93" w:rsidRPr="00911BD0">
          <w:rPr>
            <w:rStyle w:val="Hyperlink"/>
            <w:noProof/>
          </w:rPr>
          <w:t>3.3.2</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_Toc302729614 \h </w:instrText>
        </w:r>
        <w:r w:rsidR="00787F33">
          <w:rPr>
            <w:noProof/>
            <w:webHidden/>
          </w:rPr>
        </w:r>
        <w:r w:rsidR="00787F33">
          <w:rPr>
            <w:noProof/>
            <w:webHidden/>
          </w:rPr>
          <w:fldChar w:fldCharType="separate"/>
        </w:r>
        <w:r w:rsidR="00B86FCD">
          <w:rPr>
            <w:noProof/>
            <w:webHidden/>
          </w:rPr>
          <w:t>10</w:t>
        </w:r>
        <w:r w:rsidR="00787F33">
          <w:rPr>
            <w:noProof/>
            <w:webHidden/>
          </w:rPr>
          <w:fldChar w:fldCharType="end"/>
        </w:r>
      </w:hyperlink>
    </w:p>
    <w:p w14:paraId="2D768243" w14:textId="77777777" w:rsidR="004E6E93" w:rsidRDefault="00AA249A">
      <w:pPr>
        <w:pStyle w:val="TOC2"/>
        <w:rPr>
          <w:rFonts w:asciiTheme="minorHAnsi" w:eastAsiaTheme="minorEastAsia" w:hAnsiTheme="minorHAnsi" w:cstheme="minorBidi"/>
          <w:noProof/>
          <w:color w:val="auto"/>
          <w:sz w:val="22"/>
          <w:szCs w:val="22"/>
        </w:rPr>
      </w:pPr>
      <w:hyperlink w:anchor="_Toc302729615" w:history="1">
        <w:r w:rsidR="004E6E93" w:rsidRPr="00911BD0">
          <w:rPr>
            <w:rStyle w:val="Hyperlink"/>
            <w:noProof/>
          </w:rPr>
          <w:t>3.4</w:t>
        </w:r>
        <w:r w:rsidR="004E6E93">
          <w:rPr>
            <w:rFonts w:asciiTheme="minorHAnsi" w:eastAsiaTheme="minorEastAsia" w:hAnsiTheme="minorHAnsi" w:cstheme="minorBidi"/>
            <w:noProof/>
            <w:color w:val="auto"/>
            <w:sz w:val="22"/>
            <w:szCs w:val="22"/>
          </w:rPr>
          <w:tab/>
        </w:r>
        <w:r w:rsidR="004E6E93" w:rsidRPr="00911BD0">
          <w:rPr>
            <w:rStyle w:val="Hyperlink"/>
            <w:noProof/>
          </w:rPr>
          <w:t>Create GLC search screen</w:t>
        </w:r>
        <w:r w:rsidR="004E6E93">
          <w:rPr>
            <w:noProof/>
            <w:webHidden/>
          </w:rPr>
          <w:tab/>
        </w:r>
        <w:r w:rsidR="00787F33">
          <w:rPr>
            <w:noProof/>
            <w:webHidden/>
          </w:rPr>
          <w:fldChar w:fldCharType="begin"/>
        </w:r>
        <w:r w:rsidR="004E6E93">
          <w:rPr>
            <w:noProof/>
            <w:webHidden/>
          </w:rPr>
          <w:instrText xml:space="preserve"> PAGEREF _Toc302729615 \h </w:instrText>
        </w:r>
        <w:r w:rsidR="00787F33">
          <w:rPr>
            <w:noProof/>
            <w:webHidden/>
          </w:rPr>
        </w:r>
        <w:r w:rsidR="00787F33">
          <w:rPr>
            <w:noProof/>
            <w:webHidden/>
          </w:rPr>
          <w:fldChar w:fldCharType="separate"/>
        </w:r>
        <w:r w:rsidR="00B86FCD">
          <w:rPr>
            <w:noProof/>
            <w:webHidden/>
          </w:rPr>
          <w:t>10</w:t>
        </w:r>
        <w:r w:rsidR="00787F33">
          <w:rPr>
            <w:noProof/>
            <w:webHidden/>
          </w:rPr>
          <w:fldChar w:fldCharType="end"/>
        </w:r>
      </w:hyperlink>
    </w:p>
    <w:p w14:paraId="2D768244" w14:textId="77777777" w:rsidR="004E6E93" w:rsidRDefault="00AA249A">
      <w:pPr>
        <w:pStyle w:val="TOC3"/>
        <w:rPr>
          <w:rFonts w:asciiTheme="minorHAnsi" w:eastAsiaTheme="minorEastAsia" w:hAnsiTheme="minorHAnsi" w:cstheme="minorBidi"/>
          <w:noProof/>
          <w:color w:val="auto"/>
          <w:sz w:val="22"/>
          <w:szCs w:val="22"/>
        </w:rPr>
      </w:pPr>
      <w:hyperlink w:anchor="_Toc302729616" w:history="1">
        <w:r w:rsidR="004E6E93" w:rsidRPr="00911BD0">
          <w:rPr>
            <w:rStyle w:val="Hyperlink"/>
            <w:noProof/>
          </w:rPr>
          <w:t>3.4.1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_Toc302729616 \h </w:instrText>
        </w:r>
        <w:r w:rsidR="00787F33">
          <w:rPr>
            <w:noProof/>
            <w:webHidden/>
          </w:rPr>
        </w:r>
        <w:r w:rsidR="00787F33">
          <w:rPr>
            <w:noProof/>
            <w:webHidden/>
          </w:rPr>
          <w:fldChar w:fldCharType="separate"/>
        </w:r>
        <w:r w:rsidR="00B86FCD">
          <w:rPr>
            <w:noProof/>
            <w:webHidden/>
          </w:rPr>
          <w:t>11</w:t>
        </w:r>
        <w:r w:rsidR="00787F33">
          <w:rPr>
            <w:noProof/>
            <w:webHidden/>
          </w:rPr>
          <w:fldChar w:fldCharType="end"/>
        </w:r>
      </w:hyperlink>
    </w:p>
    <w:p w14:paraId="2D768245" w14:textId="77777777" w:rsidR="004E6E93" w:rsidRDefault="00AA249A">
      <w:pPr>
        <w:pStyle w:val="TOC3"/>
        <w:rPr>
          <w:rFonts w:asciiTheme="minorHAnsi" w:eastAsiaTheme="minorEastAsia" w:hAnsiTheme="minorHAnsi" w:cstheme="minorBidi"/>
          <w:noProof/>
          <w:color w:val="auto"/>
          <w:sz w:val="22"/>
          <w:szCs w:val="22"/>
        </w:rPr>
      </w:pPr>
      <w:hyperlink w:anchor="_Toc302729617" w:history="1">
        <w:r w:rsidR="004E6E93" w:rsidRPr="00911BD0">
          <w:rPr>
            <w:rStyle w:val="Hyperlink"/>
            <w:noProof/>
          </w:rPr>
          <w:t>3.4.2</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_Toc302729617 \h </w:instrText>
        </w:r>
        <w:r w:rsidR="00787F33">
          <w:rPr>
            <w:noProof/>
            <w:webHidden/>
          </w:rPr>
        </w:r>
        <w:r w:rsidR="00787F33">
          <w:rPr>
            <w:noProof/>
            <w:webHidden/>
          </w:rPr>
          <w:fldChar w:fldCharType="separate"/>
        </w:r>
        <w:r w:rsidR="00B86FCD">
          <w:rPr>
            <w:noProof/>
            <w:webHidden/>
          </w:rPr>
          <w:t>11</w:t>
        </w:r>
        <w:r w:rsidR="00787F33">
          <w:rPr>
            <w:noProof/>
            <w:webHidden/>
          </w:rPr>
          <w:fldChar w:fldCharType="end"/>
        </w:r>
      </w:hyperlink>
    </w:p>
    <w:p w14:paraId="2D768246" w14:textId="77777777" w:rsidR="004E6E93" w:rsidRDefault="00AA249A">
      <w:pPr>
        <w:pStyle w:val="TOC2"/>
        <w:rPr>
          <w:rFonts w:asciiTheme="minorHAnsi" w:eastAsiaTheme="minorEastAsia" w:hAnsiTheme="minorHAnsi" w:cstheme="minorBidi"/>
          <w:noProof/>
          <w:color w:val="auto"/>
          <w:sz w:val="22"/>
          <w:szCs w:val="22"/>
        </w:rPr>
      </w:pPr>
      <w:hyperlink w:anchor="_Toc302729618" w:history="1">
        <w:r w:rsidR="004E6E93" w:rsidRPr="00911BD0">
          <w:rPr>
            <w:rStyle w:val="Hyperlink"/>
            <w:noProof/>
          </w:rPr>
          <w:t>3.5</w:t>
        </w:r>
        <w:r w:rsidR="004E6E93">
          <w:rPr>
            <w:rFonts w:asciiTheme="minorHAnsi" w:eastAsiaTheme="minorEastAsia" w:hAnsiTheme="minorHAnsi" w:cstheme="minorBidi"/>
            <w:noProof/>
            <w:color w:val="auto"/>
            <w:sz w:val="22"/>
            <w:szCs w:val="22"/>
          </w:rPr>
          <w:tab/>
        </w:r>
        <w:r w:rsidR="004E6E93" w:rsidRPr="00911BD0">
          <w:rPr>
            <w:rStyle w:val="Hyperlink"/>
            <w:noProof/>
          </w:rPr>
          <w:t>Create GLC search result screen with “OPEN” Transaction</w:t>
        </w:r>
        <w:r w:rsidR="004E6E93">
          <w:rPr>
            <w:noProof/>
            <w:webHidden/>
          </w:rPr>
          <w:tab/>
        </w:r>
        <w:r w:rsidR="00787F33">
          <w:rPr>
            <w:noProof/>
            <w:webHidden/>
          </w:rPr>
          <w:fldChar w:fldCharType="begin"/>
        </w:r>
        <w:r w:rsidR="004E6E93">
          <w:rPr>
            <w:noProof/>
            <w:webHidden/>
          </w:rPr>
          <w:instrText xml:space="preserve"> PAGEREF _Toc302729618 \h </w:instrText>
        </w:r>
        <w:r w:rsidR="00787F33">
          <w:rPr>
            <w:noProof/>
            <w:webHidden/>
          </w:rPr>
        </w:r>
        <w:r w:rsidR="00787F33">
          <w:rPr>
            <w:noProof/>
            <w:webHidden/>
          </w:rPr>
          <w:fldChar w:fldCharType="separate"/>
        </w:r>
        <w:r w:rsidR="00B86FCD">
          <w:rPr>
            <w:noProof/>
            <w:webHidden/>
          </w:rPr>
          <w:t>11</w:t>
        </w:r>
        <w:r w:rsidR="00787F33">
          <w:rPr>
            <w:noProof/>
            <w:webHidden/>
          </w:rPr>
          <w:fldChar w:fldCharType="end"/>
        </w:r>
      </w:hyperlink>
    </w:p>
    <w:p w14:paraId="2D768247" w14:textId="77777777" w:rsidR="004E6E93" w:rsidRDefault="00AA249A">
      <w:pPr>
        <w:pStyle w:val="TOC3"/>
        <w:rPr>
          <w:rFonts w:asciiTheme="minorHAnsi" w:eastAsiaTheme="minorEastAsia" w:hAnsiTheme="minorHAnsi" w:cstheme="minorBidi"/>
          <w:noProof/>
          <w:color w:val="auto"/>
          <w:sz w:val="22"/>
          <w:szCs w:val="22"/>
        </w:rPr>
      </w:pPr>
      <w:hyperlink w:anchor="_Toc302729619" w:history="1">
        <w:r w:rsidR="004E6E93" w:rsidRPr="00911BD0">
          <w:rPr>
            <w:rStyle w:val="Hyperlink"/>
            <w:noProof/>
          </w:rPr>
          <w:t>3.5.1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_Toc302729619 \h </w:instrText>
        </w:r>
        <w:r w:rsidR="00787F33">
          <w:rPr>
            <w:noProof/>
            <w:webHidden/>
          </w:rPr>
        </w:r>
        <w:r w:rsidR="00787F33">
          <w:rPr>
            <w:noProof/>
            <w:webHidden/>
          </w:rPr>
          <w:fldChar w:fldCharType="separate"/>
        </w:r>
        <w:r w:rsidR="00B86FCD">
          <w:rPr>
            <w:noProof/>
            <w:webHidden/>
          </w:rPr>
          <w:t>11</w:t>
        </w:r>
        <w:r w:rsidR="00787F33">
          <w:rPr>
            <w:noProof/>
            <w:webHidden/>
          </w:rPr>
          <w:fldChar w:fldCharType="end"/>
        </w:r>
      </w:hyperlink>
    </w:p>
    <w:p w14:paraId="2D768248" w14:textId="77777777" w:rsidR="004E6E93" w:rsidRDefault="00AA249A">
      <w:pPr>
        <w:pStyle w:val="TOC3"/>
        <w:rPr>
          <w:rFonts w:asciiTheme="minorHAnsi" w:eastAsiaTheme="minorEastAsia" w:hAnsiTheme="minorHAnsi" w:cstheme="minorBidi"/>
          <w:noProof/>
          <w:color w:val="auto"/>
          <w:sz w:val="22"/>
          <w:szCs w:val="22"/>
        </w:rPr>
      </w:pPr>
      <w:hyperlink w:anchor="_Toc302729620" w:history="1">
        <w:r w:rsidR="004E6E93" w:rsidRPr="00911BD0">
          <w:rPr>
            <w:rStyle w:val="Hyperlink"/>
            <w:noProof/>
          </w:rPr>
          <w:t xml:space="preserve">3.3.2 </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_Toc302729620 \h </w:instrText>
        </w:r>
        <w:r w:rsidR="00787F33">
          <w:rPr>
            <w:noProof/>
            <w:webHidden/>
          </w:rPr>
        </w:r>
        <w:r w:rsidR="00787F33">
          <w:rPr>
            <w:noProof/>
            <w:webHidden/>
          </w:rPr>
          <w:fldChar w:fldCharType="separate"/>
        </w:r>
        <w:r w:rsidR="00B86FCD">
          <w:rPr>
            <w:noProof/>
            <w:webHidden/>
          </w:rPr>
          <w:t>11</w:t>
        </w:r>
        <w:r w:rsidR="00787F33">
          <w:rPr>
            <w:noProof/>
            <w:webHidden/>
          </w:rPr>
          <w:fldChar w:fldCharType="end"/>
        </w:r>
      </w:hyperlink>
    </w:p>
    <w:p w14:paraId="2D768249" w14:textId="77777777" w:rsidR="004E6E93" w:rsidRDefault="00AA249A">
      <w:pPr>
        <w:pStyle w:val="TOC2"/>
        <w:rPr>
          <w:rFonts w:asciiTheme="minorHAnsi" w:eastAsiaTheme="minorEastAsia" w:hAnsiTheme="minorHAnsi" w:cstheme="minorBidi"/>
          <w:noProof/>
          <w:color w:val="auto"/>
          <w:sz w:val="22"/>
          <w:szCs w:val="22"/>
        </w:rPr>
      </w:pPr>
      <w:hyperlink w:anchor="_Toc302729621" w:history="1">
        <w:r w:rsidR="004E6E93" w:rsidRPr="00911BD0">
          <w:rPr>
            <w:rStyle w:val="Hyperlink"/>
            <w:noProof/>
          </w:rPr>
          <w:t>3.6</w:t>
        </w:r>
        <w:r w:rsidR="004E6E93">
          <w:rPr>
            <w:rFonts w:asciiTheme="minorHAnsi" w:eastAsiaTheme="minorEastAsia" w:hAnsiTheme="minorHAnsi" w:cstheme="minorBidi"/>
            <w:noProof/>
            <w:color w:val="auto"/>
            <w:sz w:val="22"/>
            <w:szCs w:val="22"/>
          </w:rPr>
          <w:tab/>
        </w:r>
        <w:r w:rsidR="004E6E93" w:rsidRPr="00911BD0">
          <w:rPr>
            <w:rStyle w:val="Hyperlink"/>
            <w:noProof/>
          </w:rPr>
          <w:t>Create GLC search result screen with “NO” Transaction</w:t>
        </w:r>
        <w:r w:rsidR="004E6E93">
          <w:rPr>
            <w:noProof/>
            <w:webHidden/>
          </w:rPr>
          <w:tab/>
        </w:r>
        <w:r w:rsidR="00787F33">
          <w:rPr>
            <w:noProof/>
            <w:webHidden/>
          </w:rPr>
          <w:fldChar w:fldCharType="begin"/>
        </w:r>
        <w:r w:rsidR="004E6E93">
          <w:rPr>
            <w:noProof/>
            <w:webHidden/>
          </w:rPr>
          <w:instrText xml:space="preserve"> PAGEREF _Toc302729621 \h </w:instrText>
        </w:r>
        <w:r w:rsidR="00787F33">
          <w:rPr>
            <w:noProof/>
            <w:webHidden/>
          </w:rPr>
        </w:r>
        <w:r w:rsidR="00787F33">
          <w:rPr>
            <w:noProof/>
            <w:webHidden/>
          </w:rPr>
          <w:fldChar w:fldCharType="separate"/>
        </w:r>
        <w:r w:rsidR="00B86FCD">
          <w:rPr>
            <w:noProof/>
            <w:webHidden/>
          </w:rPr>
          <w:t>12</w:t>
        </w:r>
        <w:r w:rsidR="00787F33">
          <w:rPr>
            <w:noProof/>
            <w:webHidden/>
          </w:rPr>
          <w:fldChar w:fldCharType="end"/>
        </w:r>
      </w:hyperlink>
    </w:p>
    <w:p w14:paraId="2D76824A" w14:textId="77777777" w:rsidR="004E6E93" w:rsidRDefault="00AA249A">
      <w:pPr>
        <w:pStyle w:val="TOC3"/>
        <w:rPr>
          <w:rFonts w:asciiTheme="minorHAnsi" w:eastAsiaTheme="minorEastAsia" w:hAnsiTheme="minorHAnsi" w:cstheme="minorBidi"/>
          <w:noProof/>
          <w:color w:val="auto"/>
          <w:sz w:val="22"/>
          <w:szCs w:val="22"/>
        </w:rPr>
      </w:pPr>
      <w:hyperlink w:anchor="_Toc302729622" w:history="1">
        <w:r w:rsidR="004E6E93" w:rsidRPr="00911BD0">
          <w:rPr>
            <w:rStyle w:val="Hyperlink"/>
            <w:noProof/>
          </w:rPr>
          <w:t>3.6.1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_Toc302729622 \h </w:instrText>
        </w:r>
        <w:r w:rsidR="00787F33">
          <w:rPr>
            <w:noProof/>
            <w:webHidden/>
          </w:rPr>
        </w:r>
        <w:r w:rsidR="00787F33">
          <w:rPr>
            <w:noProof/>
            <w:webHidden/>
          </w:rPr>
          <w:fldChar w:fldCharType="separate"/>
        </w:r>
        <w:r w:rsidR="00B86FCD">
          <w:rPr>
            <w:noProof/>
            <w:webHidden/>
          </w:rPr>
          <w:t>12</w:t>
        </w:r>
        <w:r w:rsidR="00787F33">
          <w:rPr>
            <w:noProof/>
            <w:webHidden/>
          </w:rPr>
          <w:fldChar w:fldCharType="end"/>
        </w:r>
      </w:hyperlink>
    </w:p>
    <w:p w14:paraId="2D76824B" w14:textId="77777777" w:rsidR="004E6E93" w:rsidRDefault="00AA249A">
      <w:pPr>
        <w:pStyle w:val="TOC3"/>
        <w:rPr>
          <w:rFonts w:asciiTheme="minorHAnsi" w:eastAsiaTheme="minorEastAsia" w:hAnsiTheme="minorHAnsi" w:cstheme="minorBidi"/>
          <w:noProof/>
          <w:color w:val="auto"/>
          <w:sz w:val="22"/>
          <w:szCs w:val="22"/>
        </w:rPr>
      </w:pPr>
      <w:hyperlink w:anchor="_Toc302729623" w:history="1">
        <w:r w:rsidR="004E6E93" w:rsidRPr="00911BD0">
          <w:rPr>
            <w:rStyle w:val="Hyperlink"/>
            <w:noProof/>
          </w:rPr>
          <w:t xml:space="preserve">3.4.2 </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_Toc302729623 \h </w:instrText>
        </w:r>
        <w:r w:rsidR="00787F33">
          <w:rPr>
            <w:noProof/>
            <w:webHidden/>
          </w:rPr>
        </w:r>
        <w:r w:rsidR="00787F33">
          <w:rPr>
            <w:noProof/>
            <w:webHidden/>
          </w:rPr>
          <w:fldChar w:fldCharType="separate"/>
        </w:r>
        <w:r w:rsidR="00B86FCD">
          <w:rPr>
            <w:noProof/>
            <w:webHidden/>
          </w:rPr>
          <w:t>12</w:t>
        </w:r>
        <w:r w:rsidR="00787F33">
          <w:rPr>
            <w:noProof/>
            <w:webHidden/>
          </w:rPr>
          <w:fldChar w:fldCharType="end"/>
        </w:r>
      </w:hyperlink>
    </w:p>
    <w:p w14:paraId="2D76824C" w14:textId="77777777" w:rsidR="004E6E93" w:rsidRDefault="00AA249A">
      <w:pPr>
        <w:pStyle w:val="TOC2"/>
        <w:rPr>
          <w:rFonts w:asciiTheme="minorHAnsi" w:eastAsiaTheme="minorEastAsia" w:hAnsiTheme="minorHAnsi" w:cstheme="minorBidi"/>
          <w:noProof/>
          <w:color w:val="auto"/>
          <w:sz w:val="22"/>
          <w:szCs w:val="22"/>
        </w:rPr>
      </w:pPr>
      <w:hyperlink w:anchor="_Toc302729624" w:history="1">
        <w:r w:rsidR="004E6E93" w:rsidRPr="00911BD0">
          <w:rPr>
            <w:rStyle w:val="Hyperlink"/>
            <w:noProof/>
          </w:rPr>
          <w:t>3.7</w:t>
        </w:r>
        <w:r w:rsidR="004E6E93">
          <w:rPr>
            <w:rFonts w:asciiTheme="minorHAnsi" w:eastAsiaTheme="minorEastAsia" w:hAnsiTheme="minorHAnsi" w:cstheme="minorBidi"/>
            <w:noProof/>
            <w:color w:val="auto"/>
            <w:sz w:val="22"/>
            <w:szCs w:val="22"/>
          </w:rPr>
          <w:tab/>
        </w:r>
        <w:r w:rsidR="004E6E93" w:rsidRPr="00911BD0">
          <w:rPr>
            <w:rStyle w:val="Hyperlink"/>
            <w:noProof/>
          </w:rPr>
          <w:t>Create new damage assessment screen</w:t>
        </w:r>
        <w:r w:rsidR="004E6E93">
          <w:rPr>
            <w:noProof/>
            <w:webHidden/>
          </w:rPr>
          <w:tab/>
        </w:r>
        <w:r w:rsidR="00787F33">
          <w:rPr>
            <w:noProof/>
            <w:webHidden/>
          </w:rPr>
          <w:fldChar w:fldCharType="begin"/>
        </w:r>
        <w:r w:rsidR="004E6E93">
          <w:rPr>
            <w:noProof/>
            <w:webHidden/>
          </w:rPr>
          <w:instrText xml:space="preserve"> PAGEREF _Toc302729624 \h </w:instrText>
        </w:r>
        <w:r w:rsidR="00787F33">
          <w:rPr>
            <w:noProof/>
            <w:webHidden/>
          </w:rPr>
        </w:r>
        <w:r w:rsidR="00787F33">
          <w:rPr>
            <w:noProof/>
            <w:webHidden/>
          </w:rPr>
          <w:fldChar w:fldCharType="separate"/>
        </w:r>
        <w:r w:rsidR="00B86FCD">
          <w:rPr>
            <w:noProof/>
            <w:webHidden/>
          </w:rPr>
          <w:t>12</w:t>
        </w:r>
        <w:r w:rsidR="00787F33">
          <w:rPr>
            <w:noProof/>
            <w:webHidden/>
          </w:rPr>
          <w:fldChar w:fldCharType="end"/>
        </w:r>
      </w:hyperlink>
    </w:p>
    <w:p w14:paraId="2D76824D" w14:textId="77777777" w:rsidR="004E6E93" w:rsidRDefault="00AA249A">
      <w:pPr>
        <w:pStyle w:val="TOC3"/>
        <w:rPr>
          <w:rFonts w:asciiTheme="minorHAnsi" w:eastAsiaTheme="minorEastAsia" w:hAnsiTheme="minorHAnsi" w:cstheme="minorBidi"/>
          <w:noProof/>
          <w:color w:val="auto"/>
          <w:sz w:val="22"/>
          <w:szCs w:val="22"/>
        </w:rPr>
      </w:pPr>
      <w:hyperlink w:anchor="_Toc302729625" w:history="1">
        <w:r w:rsidR="004E6E93" w:rsidRPr="00911BD0">
          <w:rPr>
            <w:rStyle w:val="Hyperlink"/>
            <w:noProof/>
          </w:rPr>
          <w:t>3.7.1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_Toc302729625 \h </w:instrText>
        </w:r>
        <w:r w:rsidR="00787F33">
          <w:rPr>
            <w:noProof/>
            <w:webHidden/>
          </w:rPr>
        </w:r>
        <w:r w:rsidR="00787F33">
          <w:rPr>
            <w:noProof/>
            <w:webHidden/>
          </w:rPr>
          <w:fldChar w:fldCharType="separate"/>
        </w:r>
        <w:r w:rsidR="00B86FCD">
          <w:rPr>
            <w:noProof/>
            <w:webHidden/>
          </w:rPr>
          <w:t>12</w:t>
        </w:r>
        <w:r w:rsidR="00787F33">
          <w:rPr>
            <w:noProof/>
            <w:webHidden/>
          </w:rPr>
          <w:fldChar w:fldCharType="end"/>
        </w:r>
      </w:hyperlink>
    </w:p>
    <w:p w14:paraId="2D76824E" w14:textId="77777777" w:rsidR="004E6E93" w:rsidRDefault="00AA249A">
      <w:pPr>
        <w:pStyle w:val="TOC3"/>
        <w:rPr>
          <w:rFonts w:asciiTheme="minorHAnsi" w:eastAsiaTheme="minorEastAsia" w:hAnsiTheme="minorHAnsi" w:cstheme="minorBidi"/>
          <w:noProof/>
          <w:color w:val="auto"/>
          <w:sz w:val="22"/>
          <w:szCs w:val="22"/>
        </w:rPr>
      </w:pPr>
      <w:hyperlink w:anchor="_Toc302729626" w:history="1">
        <w:r w:rsidR="004E6E93" w:rsidRPr="00911BD0">
          <w:rPr>
            <w:rStyle w:val="Hyperlink"/>
            <w:noProof/>
          </w:rPr>
          <w:t xml:space="preserve">3.5.2 </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_Toc302729626 \h </w:instrText>
        </w:r>
        <w:r w:rsidR="00787F33">
          <w:rPr>
            <w:noProof/>
            <w:webHidden/>
          </w:rPr>
        </w:r>
        <w:r w:rsidR="00787F33">
          <w:rPr>
            <w:noProof/>
            <w:webHidden/>
          </w:rPr>
          <w:fldChar w:fldCharType="separate"/>
        </w:r>
        <w:r w:rsidR="00B86FCD">
          <w:rPr>
            <w:noProof/>
            <w:webHidden/>
          </w:rPr>
          <w:t>16</w:t>
        </w:r>
        <w:r w:rsidR="00787F33">
          <w:rPr>
            <w:noProof/>
            <w:webHidden/>
          </w:rPr>
          <w:fldChar w:fldCharType="end"/>
        </w:r>
      </w:hyperlink>
    </w:p>
    <w:p w14:paraId="2D76824F" w14:textId="77777777" w:rsidR="004E6E93" w:rsidRDefault="00AA249A">
      <w:pPr>
        <w:pStyle w:val="TOC2"/>
        <w:rPr>
          <w:rFonts w:asciiTheme="minorHAnsi" w:eastAsiaTheme="minorEastAsia" w:hAnsiTheme="minorHAnsi" w:cstheme="minorBidi"/>
          <w:noProof/>
          <w:color w:val="auto"/>
          <w:sz w:val="22"/>
          <w:szCs w:val="22"/>
        </w:rPr>
      </w:pPr>
      <w:hyperlink w:anchor="_Toc302729627" w:history="1">
        <w:r w:rsidR="004E6E93" w:rsidRPr="00911BD0">
          <w:rPr>
            <w:rStyle w:val="Hyperlink"/>
            <w:noProof/>
          </w:rPr>
          <w:t>3.8</w:t>
        </w:r>
        <w:r w:rsidR="004E6E93">
          <w:rPr>
            <w:rFonts w:asciiTheme="minorHAnsi" w:eastAsiaTheme="minorEastAsia" w:hAnsiTheme="minorHAnsi" w:cstheme="minorBidi"/>
            <w:noProof/>
            <w:color w:val="auto"/>
            <w:sz w:val="22"/>
            <w:szCs w:val="22"/>
          </w:rPr>
          <w:tab/>
        </w:r>
        <w:r w:rsidR="004E6E93" w:rsidRPr="00911BD0">
          <w:rPr>
            <w:rStyle w:val="Hyperlink"/>
            <w:noProof/>
          </w:rPr>
          <w:t>Create Update damage assessment screen</w:t>
        </w:r>
        <w:r w:rsidR="004E6E93">
          <w:rPr>
            <w:noProof/>
            <w:webHidden/>
          </w:rPr>
          <w:tab/>
        </w:r>
        <w:r w:rsidR="00787F33">
          <w:rPr>
            <w:noProof/>
            <w:webHidden/>
          </w:rPr>
          <w:fldChar w:fldCharType="begin"/>
        </w:r>
        <w:r w:rsidR="004E6E93">
          <w:rPr>
            <w:noProof/>
            <w:webHidden/>
          </w:rPr>
          <w:instrText xml:space="preserve"> PAGEREF _Toc302729627 \h </w:instrText>
        </w:r>
        <w:r w:rsidR="00787F33">
          <w:rPr>
            <w:noProof/>
            <w:webHidden/>
          </w:rPr>
        </w:r>
        <w:r w:rsidR="00787F33">
          <w:rPr>
            <w:noProof/>
            <w:webHidden/>
          </w:rPr>
          <w:fldChar w:fldCharType="separate"/>
        </w:r>
        <w:r w:rsidR="00B86FCD">
          <w:rPr>
            <w:noProof/>
            <w:webHidden/>
          </w:rPr>
          <w:t>16</w:t>
        </w:r>
        <w:r w:rsidR="00787F33">
          <w:rPr>
            <w:noProof/>
            <w:webHidden/>
          </w:rPr>
          <w:fldChar w:fldCharType="end"/>
        </w:r>
      </w:hyperlink>
    </w:p>
    <w:p w14:paraId="2D768250" w14:textId="77777777" w:rsidR="004E6E93" w:rsidRDefault="00AA249A">
      <w:pPr>
        <w:pStyle w:val="TOC3"/>
        <w:rPr>
          <w:rFonts w:asciiTheme="minorHAnsi" w:eastAsiaTheme="minorEastAsia" w:hAnsiTheme="minorHAnsi" w:cstheme="minorBidi"/>
          <w:noProof/>
          <w:color w:val="auto"/>
          <w:sz w:val="22"/>
          <w:szCs w:val="22"/>
        </w:rPr>
      </w:pPr>
      <w:hyperlink w:anchor="_Toc302729628" w:history="1">
        <w:r w:rsidR="004E6E93" w:rsidRPr="00911BD0">
          <w:rPr>
            <w:rStyle w:val="Hyperlink"/>
            <w:noProof/>
          </w:rPr>
          <w:t>3.8.1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_Toc302729628 \h </w:instrText>
        </w:r>
        <w:r w:rsidR="00787F33">
          <w:rPr>
            <w:noProof/>
            <w:webHidden/>
          </w:rPr>
        </w:r>
        <w:r w:rsidR="00787F33">
          <w:rPr>
            <w:noProof/>
            <w:webHidden/>
          </w:rPr>
          <w:fldChar w:fldCharType="separate"/>
        </w:r>
        <w:r w:rsidR="00B86FCD">
          <w:rPr>
            <w:noProof/>
            <w:webHidden/>
          </w:rPr>
          <w:t>16</w:t>
        </w:r>
        <w:r w:rsidR="00787F33">
          <w:rPr>
            <w:noProof/>
            <w:webHidden/>
          </w:rPr>
          <w:fldChar w:fldCharType="end"/>
        </w:r>
      </w:hyperlink>
    </w:p>
    <w:p w14:paraId="2D768251" w14:textId="77777777" w:rsidR="004E6E93" w:rsidRDefault="00AA249A">
      <w:pPr>
        <w:pStyle w:val="TOC3"/>
        <w:rPr>
          <w:rFonts w:asciiTheme="minorHAnsi" w:eastAsiaTheme="minorEastAsia" w:hAnsiTheme="minorHAnsi" w:cstheme="minorBidi"/>
          <w:noProof/>
          <w:color w:val="auto"/>
          <w:sz w:val="22"/>
          <w:szCs w:val="22"/>
        </w:rPr>
      </w:pPr>
      <w:hyperlink w:anchor="_Toc302729629" w:history="1">
        <w:r w:rsidR="004E6E93" w:rsidRPr="00911BD0">
          <w:rPr>
            <w:rStyle w:val="Hyperlink"/>
            <w:noProof/>
          </w:rPr>
          <w:t xml:space="preserve">3.6.2 </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_Toc302729629 \h </w:instrText>
        </w:r>
        <w:r w:rsidR="00787F33">
          <w:rPr>
            <w:noProof/>
            <w:webHidden/>
          </w:rPr>
        </w:r>
        <w:r w:rsidR="00787F33">
          <w:rPr>
            <w:noProof/>
            <w:webHidden/>
          </w:rPr>
          <w:fldChar w:fldCharType="separate"/>
        </w:r>
        <w:r w:rsidR="00B86FCD">
          <w:rPr>
            <w:noProof/>
            <w:webHidden/>
          </w:rPr>
          <w:t>20</w:t>
        </w:r>
        <w:r w:rsidR="00787F33">
          <w:rPr>
            <w:noProof/>
            <w:webHidden/>
          </w:rPr>
          <w:fldChar w:fldCharType="end"/>
        </w:r>
      </w:hyperlink>
    </w:p>
    <w:p w14:paraId="2D768252" w14:textId="77777777" w:rsidR="004E6E93" w:rsidRDefault="00AA249A">
      <w:pPr>
        <w:pStyle w:val="TOC2"/>
        <w:rPr>
          <w:rFonts w:asciiTheme="minorHAnsi" w:eastAsiaTheme="minorEastAsia" w:hAnsiTheme="minorHAnsi" w:cstheme="minorBidi"/>
          <w:noProof/>
          <w:color w:val="auto"/>
          <w:sz w:val="22"/>
          <w:szCs w:val="22"/>
        </w:rPr>
      </w:pPr>
      <w:hyperlink w:anchor="_Toc302729630" w:history="1">
        <w:r w:rsidR="004E6E93" w:rsidRPr="00911BD0">
          <w:rPr>
            <w:rStyle w:val="Hyperlink"/>
            <w:noProof/>
          </w:rPr>
          <w:t>3.9</w:t>
        </w:r>
        <w:r w:rsidR="004E6E93">
          <w:rPr>
            <w:rFonts w:asciiTheme="minorHAnsi" w:eastAsiaTheme="minorEastAsia" w:hAnsiTheme="minorHAnsi" w:cstheme="minorBidi"/>
            <w:noProof/>
            <w:color w:val="auto"/>
            <w:sz w:val="22"/>
            <w:szCs w:val="22"/>
          </w:rPr>
          <w:tab/>
        </w:r>
        <w:r w:rsidR="004E6E93" w:rsidRPr="00911BD0">
          <w:rPr>
            <w:rStyle w:val="Hyperlink"/>
            <w:noProof/>
          </w:rPr>
          <w:t>Create Reports selection screen</w:t>
        </w:r>
        <w:r w:rsidR="004E6E93">
          <w:rPr>
            <w:noProof/>
            <w:webHidden/>
          </w:rPr>
          <w:tab/>
        </w:r>
        <w:r w:rsidR="00787F33">
          <w:rPr>
            <w:noProof/>
            <w:webHidden/>
          </w:rPr>
          <w:fldChar w:fldCharType="begin"/>
        </w:r>
        <w:r w:rsidR="004E6E93">
          <w:rPr>
            <w:noProof/>
            <w:webHidden/>
          </w:rPr>
          <w:instrText xml:space="preserve"> PAGEREF _Toc302729630 \h </w:instrText>
        </w:r>
        <w:r w:rsidR="00787F33">
          <w:rPr>
            <w:noProof/>
            <w:webHidden/>
          </w:rPr>
        </w:r>
        <w:r w:rsidR="00787F33">
          <w:rPr>
            <w:noProof/>
            <w:webHidden/>
          </w:rPr>
          <w:fldChar w:fldCharType="separate"/>
        </w:r>
        <w:r w:rsidR="00B86FCD">
          <w:rPr>
            <w:noProof/>
            <w:webHidden/>
          </w:rPr>
          <w:t>20</w:t>
        </w:r>
        <w:r w:rsidR="00787F33">
          <w:rPr>
            <w:noProof/>
            <w:webHidden/>
          </w:rPr>
          <w:fldChar w:fldCharType="end"/>
        </w:r>
      </w:hyperlink>
    </w:p>
    <w:p w14:paraId="2D768253" w14:textId="77777777" w:rsidR="004E6E93" w:rsidRDefault="00AA249A">
      <w:pPr>
        <w:pStyle w:val="TOC3"/>
        <w:rPr>
          <w:rFonts w:asciiTheme="minorHAnsi" w:eastAsiaTheme="minorEastAsia" w:hAnsiTheme="minorHAnsi" w:cstheme="minorBidi"/>
          <w:noProof/>
          <w:color w:val="auto"/>
          <w:sz w:val="22"/>
          <w:szCs w:val="22"/>
        </w:rPr>
      </w:pPr>
      <w:hyperlink w:anchor="_Toc302729631" w:history="1">
        <w:r w:rsidR="004E6E93" w:rsidRPr="00911BD0">
          <w:rPr>
            <w:rStyle w:val="Hyperlink"/>
            <w:noProof/>
          </w:rPr>
          <w:t>3.9.1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_Toc302729631 \h </w:instrText>
        </w:r>
        <w:r w:rsidR="00787F33">
          <w:rPr>
            <w:noProof/>
            <w:webHidden/>
          </w:rPr>
        </w:r>
        <w:r w:rsidR="00787F33">
          <w:rPr>
            <w:noProof/>
            <w:webHidden/>
          </w:rPr>
          <w:fldChar w:fldCharType="separate"/>
        </w:r>
        <w:r w:rsidR="00B86FCD">
          <w:rPr>
            <w:noProof/>
            <w:webHidden/>
          </w:rPr>
          <w:t>20</w:t>
        </w:r>
        <w:r w:rsidR="00787F33">
          <w:rPr>
            <w:noProof/>
            <w:webHidden/>
          </w:rPr>
          <w:fldChar w:fldCharType="end"/>
        </w:r>
      </w:hyperlink>
    </w:p>
    <w:p w14:paraId="2D768254" w14:textId="77777777" w:rsidR="004E6E93" w:rsidRDefault="00AA249A">
      <w:pPr>
        <w:pStyle w:val="TOC3"/>
        <w:rPr>
          <w:rFonts w:asciiTheme="minorHAnsi" w:eastAsiaTheme="minorEastAsia" w:hAnsiTheme="minorHAnsi" w:cstheme="minorBidi"/>
          <w:noProof/>
          <w:color w:val="auto"/>
          <w:sz w:val="22"/>
          <w:szCs w:val="22"/>
        </w:rPr>
      </w:pPr>
      <w:hyperlink w:anchor="_Toc302729632" w:history="1">
        <w:r w:rsidR="004E6E93" w:rsidRPr="00911BD0">
          <w:rPr>
            <w:rStyle w:val="Hyperlink"/>
            <w:noProof/>
          </w:rPr>
          <w:t xml:space="preserve">3.7.2 </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_Toc302729632 \h </w:instrText>
        </w:r>
        <w:r w:rsidR="00787F33">
          <w:rPr>
            <w:noProof/>
            <w:webHidden/>
          </w:rPr>
        </w:r>
        <w:r w:rsidR="00787F33">
          <w:rPr>
            <w:noProof/>
            <w:webHidden/>
          </w:rPr>
          <w:fldChar w:fldCharType="separate"/>
        </w:r>
        <w:r w:rsidR="00B86FCD">
          <w:rPr>
            <w:noProof/>
            <w:webHidden/>
          </w:rPr>
          <w:t>20</w:t>
        </w:r>
        <w:r w:rsidR="00787F33">
          <w:rPr>
            <w:noProof/>
            <w:webHidden/>
          </w:rPr>
          <w:fldChar w:fldCharType="end"/>
        </w:r>
      </w:hyperlink>
    </w:p>
    <w:p w14:paraId="2D768255" w14:textId="77777777" w:rsidR="004E6E93" w:rsidRDefault="00AA249A">
      <w:pPr>
        <w:pStyle w:val="TOC2"/>
        <w:rPr>
          <w:rFonts w:asciiTheme="minorHAnsi" w:eastAsiaTheme="minorEastAsia" w:hAnsiTheme="minorHAnsi" w:cstheme="minorBidi"/>
          <w:noProof/>
          <w:color w:val="auto"/>
          <w:sz w:val="22"/>
          <w:szCs w:val="22"/>
        </w:rPr>
      </w:pPr>
      <w:hyperlink w:anchor="_Toc302729633" w:history="1">
        <w:r w:rsidR="004E6E93" w:rsidRPr="00911BD0">
          <w:rPr>
            <w:rStyle w:val="Hyperlink"/>
            <w:noProof/>
          </w:rPr>
          <w:t>3.10</w:t>
        </w:r>
        <w:r w:rsidR="004E6E93">
          <w:rPr>
            <w:rFonts w:asciiTheme="minorHAnsi" w:eastAsiaTheme="minorEastAsia" w:hAnsiTheme="minorHAnsi" w:cstheme="minorBidi"/>
            <w:noProof/>
            <w:color w:val="auto"/>
            <w:sz w:val="22"/>
            <w:szCs w:val="22"/>
          </w:rPr>
          <w:tab/>
        </w:r>
        <w:r w:rsidR="004E6E93" w:rsidRPr="00911BD0">
          <w:rPr>
            <w:rStyle w:val="Hyperlink"/>
            <w:noProof/>
          </w:rPr>
          <w:t>Create Admin Condition Canned Report</w:t>
        </w:r>
        <w:r w:rsidR="004E6E93">
          <w:rPr>
            <w:noProof/>
            <w:webHidden/>
          </w:rPr>
          <w:tab/>
        </w:r>
        <w:r w:rsidR="00787F33">
          <w:rPr>
            <w:noProof/>
            <w:webHidden/>
          </w:rPr>
          <w:fldChar w:fldCharType="begin"/>
        </w:r>
        <w:r w:rsidR="004E6E93">
          <w:rPr>
            <w:noProof/>
            <w:webHidden/>
          </w:rPr>
          <w:instrText xml:space="preserve"> PAGEREF _Toc302729633 \h </w:instrText>
        </w:r>
        <w:r w:rsidR="00787F33">
          <w:rPr>
            <w:noProof/>
            <w:webHidden/>
          </w:rPr>
        </w:r>
        <w:r w:rsidR="00787F33">
          <w:rPr>
            <w:noProof/>
            <w:webHidden/>
          </w:rPr>
          <w:fldChar w:fldCharType="separate"/>
        </w:r>
        <w:r w:rsidR="00B86FCD">
          <w:rPr>
            <w:noProof/>
            <w:webHidden/>
          </w:rPr>
          <w:t>21</w:t>
        </w:r>
        <w:r w:rsidR="00787F33">
          <w:rPr>
            <w:noProof/>
            <w:webHidden/>
          </w:rPr>
          <w:fldChar w:fldCharType="end"/>
        </w:r>
      </w:hyperlink>
    </w:p>
    <w:p w14:paraId="2D768256" w14:textId="77777777" w:rsidR="004E6E93" w:rsidRDefault="00AA249A">
      <w:pPr>
        <w:pStyle w:val="TOC3"/>
        <w:rPr>
          <w:rFonts w:asciiTheme="minorHAnsi" w:eastAsiaTheme="minorEastAsia" w:hAnsiTheme="minorHAnsi" w:cstheme="minorBidi"/>
          <w:noProof/>
          <w:color w:val="auto"/>
          <w:sz w:val="22"/>
          <w:szCs w:val="22"/>
        </w:rPr>
      </w:pPr>
      <w:hyperlink w:anchor="_Toc302729634" w:history="1">
        <w:r w:rsidR="004E6E93" w:rsidRPr="00911BD0">
          <w:rPr>
            <w:rStyle w:val="Hyperlink"/>
            <w:noProof/>
          </w:rPr>
          <w:t>3.10.1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_Toc302729634 \h </w:instrText>
        </w:r>
        <w:r w:rsidR="00787F33">
          <w:rPr>
            <w:noProof/>
            <w:webHidden/>
          </w:rPr>
        </w:r>
        <w:r w:rsidR="00787F33">
          <w:rPr>
            <w:noProof/>
            <w:webHidden/>
          </w:rPr>
          <w:fldChar w:fldCharType="separate"/>
        </w:r>
        <w:r w:rsidR="00B86FCD">
          <w:rPr>
            <w:noProof/>
            <w:webHidden/>
          </w:rPr>
          <w:t>21</w:t>
        </w:r>
        <w:r w:rsidR="00787F33">
          <w:rPr>
            <w:noProof/>
            <w:webHidden/>
          </w:rPr>
          <w:fldChar w:fldCharType="end"/>
        </w:r>
      </w:hyperlink>
    </w:p>
    <w:p w14:paraId="2D768257" w14:textId="77777777" w:rsidR="004E6E93" w:rsidRDefault="00AA249A">
      <w:pPr>
        <w:pStyle w:val="TOC3"/>
        <w:rPr>
          <w:rFonts w:asciiTheme="minorHAnsi" w:eastAsiaTheme="minorEastAsia" w:hAnsiTheme="minorHAnsi" w:cstheme="minorBidi"/>
          <w:noProof/>
          <w:color w:val="auto"/>
          <w:sz w:val="22"/>
          <w:szCs w:val="22"/>
        </w:rPr>
      </w:pPr>
      <w:hyperlink w:anchor="_Toc302729635" w:history="1">
        <w:r w:rsidR="004E6E93" w:rsidRPr="00911BD0">
          <w:rPr>
            <w:rStyle w:val="Hyperlink"/>
            <w:noProof/>
          </w:rPr>
          <w:t xml:space="preserve">3.8.2 </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_Toc302729635 \h </w:instrText>
        </w:r>
        <w:r w:rsidR="00787F33">
          <w:rPr>
            <w:noProof/>
            <w:webHidden/>
          </w:rPr>
        </w:r>
        <w:r w:rsidR="00787F33">
          <w:rPr>
            <w:noProof/>
            <w:webHidden/>
          </w:rPr>
          <w:fldChar w:fldCharType="separate"/>
        </w:r>
        <w:r w:rsidR="00B86FCD">
          <w:rPr>
            <w:noProof/>
            <w:webHidden/>
          </w:rPr>
          <w:t>21</w:t>
        </w:r>
        <w:r w:rsidR="00787F33">
          <w:rPr>
            <w:noProof/>
            <w:webHidden/>
          </w:rPr>
          <w:fldChar w:fldCharType="end"/>
        </w:r>
      </w:hyperlink>
    </w:p>
    <w:p w14:paraId="2D768258" w14:textId="77777777" w:rsidR="004E6E93" w:rsidRDefault="00AA249A">
      <w:pPr>
        <w:pStyle w:val="TOC2"/>
        <w:rPr>
          <w:rFonts w:asciiTheme="minorHAnsi" w:eastAsiaTheme="minorEastAsia" w:hAnsiTheme="minorHAnsi" w:cstheme="minorBidi"/>
          <w:noProof/>
          <w:color w:val="auto"/>
          <w:sz w:val="22"/>
          <w:szCs w:val="22"/>
        </w:rPr>
      </w:pPr>
      <w:hyperlink w:anchor="_Toc302729636" w:history="1">
        <w:r w:rsidR="004E6E93" w:rsidRPr="00911BD0">
          <w:rPr>
            <w:rStyle w:val="Hyperlink"/>
            <w:noProof/>
          </w:rPr>
          <w:t>3.11</w:t>
        </w:r>
        <w:r w:rsidR="004E6E93">
          <w:rPr>
            <w:rFonts w:asciiTheme="minorHAnsi" w:eastAsiaTheme="minorEastAsia" w:hAnsiTheme="minorHAnsi" w:cstheme="minorBidi"/>
            <w:noProof/>
            <w:color w:val="auto"/>
            <w:sz w:val="22"/>
            <w:szCs w:val="22"/>
          </w:rPr>
          <w:tab/>
        </w:r>
        <w:r w:rsidR="004E6E93" w:rsidRPr="00911BD0">
          <w:rPr>
            <w:rStyle w:val="Hyperlink"/>
            <w:noProof/>
          </w:rPr>
          <w:t>Create CRE Building Closure/Delayed Open Canned Report</w:t>
        </w:r>
        <w:r w:rsidR="004E6E93">
          <w:rPr>
            <w:noProof/>
            <w:webHidden/>
          </w:rPr>
          <w:tab/>
        </w:r>
        <w:r w:rsidR="00787F33">
          <w:rPr>
            <w:noProof/>
            <w:webHidden/>
          </w:rPr>
          <w:fldChar w:fldCharType="begin"/>
        </w:r>
        <w:r w:rsidR="004E6E93">
          <w:rPr>
            <w:noProof/>
            <w:webHidden/>
          </w:rPr>
          <w:instrText xml:space="preserve"> PAGEREF _Toc302729636 \h </w:instrText>
        </w:r>
        <w:r w:rsidR="00787F33">
          <w:rPr>
            <w:noProof/>
            <w:webHidden/>
          </w:rPr>
        </w:r>
        <w:r w:rsidR="00787F33">
          <w:rPr>
            <w:noProof/>
            <w:webHidden/>
          </w:rPr>
          <w:fldChar w:fldCharType="separate"/>
        </w:r>
        <w:r w:rsidR="00B86FCD">
          <w:rPr>
            <w:noProof/>
            <w:webHidden/>
          </w:rPr>
          <w:t>21</w:t>
        </w:r>
        <w:r w:rsidR="00787F33">
          <w:rPr>
            <w:noProof/>
            <w:webHidden/>
          </w:rPr>
          <w:fldChar w:fldCharType="end"/>
        </w:r>
      </w:hyperlink>
    </w:p>
    <w:p w14:paraId="2D768259" w14:textId="77777777" w:rsidR="004E6E93" w:rsidRDefault="00AA249A">
      <w:pPr>
        <w:pStyle w:val="TOC3"/>
        <w:rPr>
          <w:rFonts w:asciiTheme="minorHAnsi" w:eastAsiaTheme="minorEastAsia" w:hAnsiTheme="minorHAnsi" w:cstheme="minorBidi"/>
          <w:noProof/>
          <w:color w:val="auto"/>
          <w:sz w:val="22"/>
          <w:szCs w:val="22"/>
        </w:rPr>
      </w:pPr>
      <w:hyperlink w:anchor="_Toc302729637" w:history="1">
        <w:r w:rsidR="004E6E93" w:rsidRPr="00911BD0">
          <w:rPr>
            <w:rStyle w:val="Hyperlink"/>
            <w:noProof/>
          </w:rPr>
          <w:t>3.11.1</w:t>
        </w:r>
        <w:r w:rsidR="004E6E93">
          <w:rPr>
            <w:rFonts w:asciiTheme="minorHAnsi" w:eastAsiaTheme="minorEastAsia" w:hAnsiTheme="minorHAnsi" w:cstheme="minorBidi"/>
            <w:noProof/>
            <w:color w:val="auto"/>
            <w:sz w:val="22"/>
            <w:szCs w:val="22"/>
          </w:rPr>
          <w:tab/>
        </w:r>
        <w:r w:rsidR="004E6E93" w:rsidRPr="00911BD0">
          <w:rPr>
            <w:rStyle w:val="Hyperlink"/>
            <w:noProof/>
          </w:rPr>
          <w:t>Data Elements</w:t>
        </w:r>
        <w:r w:rsidR="004E6E93">
          <w:rPr>
            <w:noProof/>
            <w:webHidden/>
          </w:rPr>
          <w:tab/>
        </w:r>
        <w:r w:rsidR="00787F33">
          <w:rPr>
            <w:noProof/>
            <w:webHidden/>
          </w:rPr>
          <w:fldChar w:fldCharType="begin"/>
        </w:r>
        <w:r w:rsidR="004E6E93">
          <w:rPr>
            <w:noProof/>
            <w:webHidden/>
          </w:rPr>
          <w:instrText xml:space="preserve"> PAGEREF _Toc302729637 \h </w:instrText>
        </w:r>
        <w:r w:rsidR="00787F33">
          <w:rPr>
            <w:noProof/>
            <w:webHidden/>
          </w:rPr>
        </w:r>
        <w:r w:rsidR="00787F33">
          <w:rPr>
            <w:noProof/>
            <w:webHidden/>
          </w:rPr>
          <w:fldChar w:fldCharType="separate"/>
        </w:r>
        <w:r w:rsidR="00B86FCD">
          <w:rPr>
            <w:noProof/>
            <w:webHidden/>
          </w:rPr>
          <w:t>21</w:t>
        </w:r>
        <w:r w:rsidR="00787F33">
          <w:rPr>
            <w:noProof/>
            <w:webHidden/>
          </w:rPr>
          <w:fldChar w:fldCharType="end"/>
        </w:r>
      </w:hyperlink>
    </w:p>
    <w:p w14:paraId="2D76825A" w14:textId="77777777" w:rsidR="004E6E93" w:rsidRDefault="00AA249A">
      <w:pPr>
        <w:pStyle w:val="TOC3"/>
        <w:rPr>
          <w:rFonts w:asciiTheme="minorHAnsi" w:eastAsiaTheme="minorEastAsia" w:hAnsiTheme="minorHAnsi" w:cstheme="minorBidi"/>
          <w:noProof/>
          <w:color w:val="auto"/>
          <w:sz w:val="22"/>
          <w:szCs w:val="22"/>
        </w:rPr>
      </w:pPr>
      <w:hyperlink w:anchor="_Toc302729638" w:history="1">
        <w:r w:rsidR="004E6E93" w:rsidRPr="00911BD0">
          <w:rPr>
            <w:rStyle w:val="Hyperlink"/>
            <w:noProof/>
          </w:rPr>
          <w:t xml:space="preserve">3.9.2 </w:t>
        </w:r>
        <w:r w:rsidR="004E6E93">
          <w:rPr>
            <w:rFonts w:asciiTheme="minorHAnsi" w:eastAsiaTheme="minorEastAsia" w:hAnsiTheme="minorHAnsi" w:cstheme="minorBidi"/>
            <w:noProof/>
            <w:color w:val="auto"/>
            <w:sz w:val="22"/>
            <w:szCs w:val="22"/>
          </w:rPr>
          <w:tab/>
        </w:r>
        <w:r w:rsidR="004E6E93" w:rsidRPr="00911BD0">
          <w:rPr>
            <w:rStyle w:val="Hyperlink"/>
            <w:noProof/>
          </w:rPr>
          <w:t>Logic and Validation rule:</w:t>
        </w:r>
        <w:r w:rsidR="004E6E93">
          <w:rPr>
            <w:noProof/>
            <w:webHidden/>
          </w:rPr>
          <w:tab/>
        </w:r>
        <w:r w:rsidR="00787F33">
          <w:rPr>
            <w:noProof/>
            <w:webHidden/>
          </w:rPr>
          <w:fldChar w:fldCharType="begin"/>
        </w:r>
        <w:r w:rsidR="004E6E93">
          <w:rPr>
            <w:noProof/>
            <w:webHidden/>
          </w:rPr>
          <w:instrText xml:space="preserve"> PAGEREF _Toc302729638 \h </w:instrText>
        </w:r>
        <w:r w:rsidR="00787F33">
          <w:rPr>
            <w:noProof/>
            <w:webHidden/>
          </w:rPr>
        </w:r>
        <w:r w:rsidR="00787F33">
          <w:rPr>
            <w:noProof/>
            <w:webHidden/>
          </w:rPr>
          <w:fldChar w:fldCharType="separate"/>
        </w:r>
        <w:r w:rsidR="00B86FCD">
          <w:rPr>
            <w:noProof/>
            <w:webHidden/>
          </w:rPr>
          <w:t>22</w:t>
        </w:r>
        <w:r w:rsidR="00787F33">
          <w:rPr>
            <w:noProof/>
            <w:webHidden/>
          </w:rPr>
          <w:fldChar w:fldCharType="end"/>
        </w:r>
      </w:hyperlink>
    </w:p>
    <w:p w14:paraId="2D76825B" w14:textId="77777777" w:rsidR="004E6E93" w:rsidRDefault="00AA249A">
      <w:pPr>
        <w:pStyle w:val="TOC1"/>
        <w:rPr>
          <w:rFonts w:asciiTheme="minorHAnsi" w:eastAsiaTheme="minorEastAsia" w:hAnsiTheme="minorHAnsi" w:cstheme="minorBidi"/>
          <w:b w:val="0"/>
          <w:color w:val="auto"/>
          <w:sz w:val="22"/>
          <w:szCs w:val="22"/>
        </w:rPr>
      </w:pPr>
      <w:hyperlink w:anchor="_Toc302729639" w:history="1">
        <w:r w:rsidR="004E6E93" w:rsidRPr="00911BD0">
          <w:rPr>
            <w:rStyle w:val="Hyperlink"/>
          </w:rPr>
          <w:t>4</w:t>
        </w:r>
        <w:r w:rsidR="004E6E93">
          <w:rPr>
            <w:rFonts w:asciiTheme="minorHAnsi" w:eastAsiaTheme="minorEastAsia" w:hAnsiTheme="minorHAnsi" w:cstheme="minorBidi"/>
            <w:b w:val="0"/>
            <w:color w:val="auto"/>
            <w:sz w:val="22"/>
            <w:szCs w:val="22"/>
          </w:rPr>
          <w:tab/>
        </w:r>
        <w:r w:rsidR="004E6E93" w:rsidRPr="00911BD0">
          <w:rPr>
            <w:rStyle w:val="Hyperlink"/>
          </w:rPr>
          <w:t>Backend APIs</w:t>
        </w:r>
        <w:r w:rsidR="004E6E93">
          <w:rPr>
            <w:webHidden/>
          </w:rPr>
          <w:tab/>
        </w:r>
        <w:r w:rsidR="00787F33">
          <w:rPr>
            <w:webHidden/>
          </w:rPr>
          <w:fldChar w:fldCharType="begin"/>
        </w:r>
        <w:r w:rsidR="004E6E93">
          <w:rPr>
            <w:webHidden/>
          </w:rPr>
          <w:instrText xml:space="preserve"> PAGEREF _Toc302729639 \h </w:instrText>
        </w:r>
        <w:r w:rsidR="00787F33">
          <w:rPr>
            <w:webHidden/>
          </w:rPr>
        </w:r>
        <w:r w:rsidR="00787F33">
          <w:rPr>
            <w:webHidden/>
          </w:rPr>
          <w:fldChar w:fldCharType="separate"/>
        </w:r>
        <w:r w:rsidR="00B86FCD">
          <w:rPr>
            <w:webHidden/>
          </w:rPr>
          <w:t>22</w:t>
        </w:r>
        <w:r w:rsidR="00787F33">
          <w:rPr>
            <w:webHidden/>
          </w:rPr>
          <w:fldChar w:fldCharType="end"/>
        </w:r>
      </w:hyperlink>
    </w:p>
    <w:p w14:paraId="2D76825C" w14:textId="77777777" w:rsidR="004E6E93" w:rsidRDefault="00AA249A">
      <w:pPr>
        <w:pStyle w:val="TOC2"/>
        <w:rPr>
          <w:rFonts w:asciiTheme="minorHAnsi" w:eastAsiaTheme="minorEastAsia" w:hAnsiTheme="minorHAnsi" w:cstheme="minorBidi"/>
          <w:noProof/>
          <w:color w:val="auto"/>
          <w:sz w:val="22"/>
          <w:szCs w:val="22"/>
        </w:rPr>
      </w:pPr>
      <w:hyperlink w:anchor="_Toc302729640" w:history="1">
        <w:r w:rsidR="004E6E93" w:rsidRPr="00911BD0">
          <w:rPr>
            <w:rStyle w:val="Hyperlink"/>
            <w:noProof/>
          </w:rPr>
          <w:t>4.1</w:t>
        </w:r>
        <w:r w:rsidR="004E6E93">
          <w:rPr>
            <w:rFonts w:asciiTheme="minorHAnsi" w:eastAsiaTheme="minorEastAsia" w:hAnsiTheme="minorHAnsi" w:cstheme="minorBidi"/>
            <w:noProof/>
            <w:color w:val="auto"/>
            <w:sz w:val="22"/>
            <w:szCs w:val="22"/>
          </w:rPr>
          <w:tab/>
        </w:r>
        <w:r w:rsidR="004E6E93" w:rsidRPr="00911BD0">
          <w:rPr>
            <w:rStyle w:val="Hyperlink"/>
            <w:noProof/>
          </w:rPr>
          <w:t>Application Logon</w:t>
        </w:r>
        <w:r w:rsidR="004E6E93">
          <w:rPr>
            <w:noProof/>
            <w:webHidden/>
          </w:rPr>
          <w:tab/>
        </w:r>
        <w:r w:rsidR="00787F33">
          <w:rPr>
            <w:noProof/>
            <w:webHidden/>
          </w:rPr>
          <w:fldChar w:fldCharType="begin"/>
        </w:r>
        <w:r w:rsidR="004E6E93">
          <w:rPr>
            <w:noProof/>
            <w:webHidden/>
          </w:rPr>
          <w:instrText xml:space="preserve"> PAGEREF _Toc302729640 \h </w:instrText>
        </w:r>
        <w:r w:rsidR="00787F33">
          <w:rPr>
            <w:noProof/>
            <w:webHidden/>
          </w:rPr>
        </w:r>
        <w:r w:rsidR="00787F33">
          <w:rPr>
            <w:noProof/>
            <w:webHidden/>
          </w:rPr>
          <w:fldChar w:fldCharType="separate"/>
        </w:r>
        <w:r w:rsidR="00B86FCD">
          <w:rPr>
            <w:noProof/>
            <w:webHidden/>
          </w:rPr>
          <w:t>22</w:t>
        </w:r>
        <w:r w:rsidR="00787F33">
          <w:rPr>
            <w:noProof/>
            <w:webHidden/>
          </w:rPr>
          <w:fldChar w:fldCharType="end"/>
        </w:r>
      </w:hyperlink>
    </w:p>
    <w:p w14:paraId="2D76825D" w14:textId="77777777" w:rsidR="004E6E93" w:rsidRDefault="00AA249A">
      <w:pPr>
        <w:pStyle w:val="TOC2"/>
        <w:rPr>
          <w:rFonts w:asciiTheme="minorHAnsi" w:eastAsiaTheme="minorEastAsia" w:hAnsiTheme="minorHAnsi" w:cstheme="minorBidi"/>
          <w:noProof/>
          <w:color w:val="auto"/>
          <w:sz w:val="22"/>
          <w:szCs w:val="22"/>
        </w:rPr>
      </w:pPr>
      <w:hyperlink w:anchor="_Toc302729641" w:history="1">
        <w:r w:rsidR="004E6E93" w:rsidRPr="00911BD0">
          <w:rPr>
            <w:rStyle w:val="Hyperlink"/>
            <w:noProof/>
          </w:rPr>
          <w:t>4.2</w:t>
        </w:r>
        <w:r w:rsidR="004E6E93">
          <w:rPr>
            <w:rFonts w:asciiTheme="minorHAnsi" w:eastAsiaTheme="minorEastAsia" w:hAnsiTheme="minorHAnsi" w:cstheme="minorBidi"/>
            <w:noProof/>
            <w:color w:val="auto"/>
            <w:sz w:val="22"/>
            <w:szCs w:val="22"/>
          </w:rPr>
          <w:tab/>
        </w:r>
        <w:r w:rsidR="004E6E93" w:rsidRPr="00911BD0">
          <w:rPr>
            <w:rStyle w:val="Hyperlink"/>
            <w:noProof/>
          </w:rPr>
          <w:t>List Incidents By GEOLOC</w:t>
        </w:r>
        <w:r w:rsidR="004E6E93">
          <w:rPr>
            <w:noProof/>
            <w:webHidden/>
          </w:rPr>
          <w:tab/>
        </w:r>
        <w:r w:rsidR="00787F33">
          <w:rPr>
            <w:noProof/>
            <w:webHidden/>
          </w:rPr>
          <w:fldChar w:fldCharType="begin"/>
        </w:r>
        <w:r w:rsidR="004E6E93">
          <w:rPr>
            <w:noProof/>
            <w:webHidden/>
          </w:rPr>
          <w:instrText xml:space="preserve"> PAGEREF _Toc302729641 \h </w:instrText>
        </w:r>
        <w:r w:rsidR="00787F33">
          <w:rPr>
            <w:noProof/>
            <w:webHidden/>
          </w:rPr>
        </w:r>
        <w:r w:rsidR="00787F33">
          <w:rPr>
            <w:noProof/>
            <w:webHidden/>
          </w:rPr>
          <w:fldChar w:fldCharType="separate"/>
        </w:r>
        <w:r w:rsidR="00B86FCD">
          <w:rPr>
            <w:noProof/>
            <w:webHidden/>
          </w:rPr>
          <w:t>24</w:t>
        </w:r>
        <w:r w:rsidR="00787F33">
          <w:rPr>
            <w:noProof/>
            <w:webHidden/>
          </w:rPr>
          <w:fldChar w:fldCharType="end"/>
        </w:r>
      </w:hyperlink>
    </w:p>
    <w:p w14:paraId="2D76825E" w14:textId="77777777" w:rsidR="004E6E93" w:rsidRDefault="00AA249A">
      <w:pPr>
        <w:pStyle w:val="TOC2"/>
        <w:rPr>
          <w:rFonts w:asciiTheme="minorHAnsi" w:eastAsiaTheme="minorEastAsia" w:hAnsiTheme="minorHAnsi" w:cstheme="minorBidi"/>
          <w:noProof/>
          <w:color w:val="auto"/>
          <w:sz w:val="22"/>
          <w:szCs w:val="22"/>
        </w:rPr>
      </w:pPr>
      <w:hyperlink w:anchor="_Toc302729642" w:history="1">
        <w:r w:rsidR="004E6E93" w:rsidRPr="00911BD0">
          <w:rPr>
            <w:rStyle w:val="Hyperlink"/>
            <w:noProof/>
          </w:rPr>
          <w:t>4.3</w:t>
        </w:r>
        <w:r w:rsidR="004E6E93">
          <w:rPr>
            <w:rFonts w:asciiTheme="minorHAnsi" w:eastAsiaTheme="minorEastAsia" w:hAnsiTheme="minorHAnsi" w:cstheme="minorBidi"/>
            <w:noProof/>
            <w:color w:val="auto"/>
            <w:sz w:val="22"/>
            <w:szCs w:val="22"/>
          </w:rPr>
          <w:tab/>
        </w:r>
        <w:r w:rsidR="004E6E93" w:rsidRPr="00911BD0">
          <w:rPr>
            <w:rStyle w:val="Hyperlink"/>
            <w:noProof/>
          </w:rPr>
          <w:t>List Buildings by Zip</w:t>
        </w:r>
        <w:r w:rsidR="004E6E93">
          <w:rPr>
            <w:noProof/>
            <w:webHidden/>
          </w:rPr>
          <w:tab/>
        </w:r>
        <w:r w:rsidR="00787F33">
          <w:rPr>
            <w:noProof/>
            <w:webHidden/>
          </w:rPr>
          <w:fldChar w:fldCharType="begin"/>
        </w:r>
        <w:r w:rsidR="004E6E93">
          <w:rPr>
            <w:noProof/>
            <w:webHidden/>
          </w:rPr>
          <w:instrText xml:space="preserve"> PAGEREF _Toc302729642 \h </w:instrText>
        </w:r>
        <w:r w:rsidR="00787F33">
          <w:rPr>
            <w:noProof/>
            <w:webHidden/>
          </w:rPr>
        </w:r>
        <w:r w:rsidR="00787F33">
          <w:rPr>
            <w:noProof/>
            <w:webHidden/>
          </w:rPr>
          <w:fldChar w:fldCharType="separate"/>
        </w:r>
        <w:r w:rsidR="00B86FCD">
          <w:rPr>
            <w:noProof/>
            <w:webHidden/>
          </w:rPr>
          <w:t>25</w:t>
        </w:r>
        <w:r w:rsidR="00787F33">
          <w:rPr>
            <w:noProof/>
            <w:webHidden/>
          </w:rPr>
          <w:fldChar w:fldCharType="end"/>
        </w:r>
      </w:hyperlink>
    </w:p>
    <w:p w14:paraId="2D76825F" w14:textId="77777777" w:rsidR="004E6E93" w:rsidRDefault="00AA249A">
      <w:pPr>
        <w:pStyle w:val="TOC2"/>
        <w:rPr>
          <w:rFonts w:asciiTheme="minorHAnsi" w:eastAsiaTheme="minorEastAsia" w:hAnsiTheme="minorHAnsi" w:cstheme="minorBidi"/>
          <w:noProof/>
          <w:color w:val="auto"/>
          <w:sz w:val="22"/>
          <w:szCs w:val="22"/>
        </w:rPr>
      </w:pPr>
      <w:hyperlink w:anchor="_Toc302729643" w:history="1">
        <w:r w:rsidR="004E6E93" w:rsidRPr="00911BD0">
          <w:rPr>
            <w:rStyle w:val="Hyperlink"/>
            <w:noProof/>
          </w:rPr>
          <w:t>4.4</w:t>
        </w:r>
        <w:r w:rsidR="004E6E93">
          <w:rPr>
            <w:rFonts w:asciiTheme="minorHAnsi" w:eastAsiaTheme="minorEastAsia" w:hAnsiTheme="minorHAnsi" w:cstheme="minorBidi"/>
            <w:noProof/>
            <w:color w:val="auto"/>
            <w:sz w:val="22"/>
            <w:szCs w:val="22"/>
          </w:rPr>
          <w:tab/>
        </w:r>
        <w:r w:rsidR="004E6E93" w:rsidRPr="00911BD0">
          <w:rPr>
            <w:rStyle w:val="Hyperlink"/>
            <w:noProof/>
          </w:rPr>
          <w:t>Retrieve Incident by Record Number</w:t>
        </w:r>
        <w:r w:rsidR="004E6E93">
          <w:rPr>
            <w:noProof/>
            <w:webHidden/>
          </w:rPr>
          <w:tab/>
        </w:r>
        <w:r w:rsidR="00787F33">
          <w:rPr>
            <w:noProof/>
            <w:webHidden/>
          </w:rPr>
          <w:fldChar w:fldCharType="begin"/>
        </w:r>
        <w:r w:rsidR="004E6E93">
          <w:rPr>
            <w:noProof/>
            <w:webHidden/>
          </w:rPr>
          <w:instrText xml:space="preserve"> PAGEREF _Toc302729643 \h </w:instrText>
        </w:r>
        <w:r w:rsidR="00787F33">
          <w:rPr>
            <w:noProof/>
            <w:webHidden/>
          </w:rPr>
        </w:r>
        <w:r w:rsidR="00787F33">
          <w:rPr>
            <w:noProof/>
            <w:webHidden/>
          </w:rPr>
          <w:fldChar w:fldCharType="separate"/>
        </w:r>
        <w:r w:rsidR="00B86FCD">
          <w:rPr>
            <w:noProof/>
            <w:webHidden/>
          </w:rPr>
          <w:t>27</w:t>
        </w:r>
        <w:r w:rsidR="00787F33">
          <w:rPr>
            <w:noProof/>
            <w:webHidden/>
          </w:rPr>
          <w:fldChar w:fldCharType="end"/>
        </w:r>
      </w:hyperlink>
    </w:p>
    <w:p w14:paraId="2D768260" w14:textId="77777777" w:rsidR="004E6E93" w:rsidRDefault="00AA249A">
      <w:pPr>
        <w:pStyle w:val="TOC2"/>
        <w:rPr>
          <w:rFonts w:asciiTheme="minorHAnsi" w:eastAsiaTheme="minorEastAsia" w:hAnsiTheme="minorHAnsi" w:cstheme="minorBidi"/>
          <w:noProof/>
          <w:color w:val="auto"/>
          <w:sz w:val="22"/>
          <w:szCs w:val="22"/>
        </w:rPr>
      </w:pPr>
      <w:hyperlink w:anchor="_Toc302729644" w:history="1">
        <w:r w:rsidR="004E6E93" w:rsidRPr="00911BD0">
          <w:rPr>
            <w:rStyle w:val="Hyperlink"/>
            <w:noProof/>
          </w:rPr>
          <w:t>4.5</w:t>
        </w:r>
        <w:r w:rsidR="004E6E93">
          <w:rPr>
            <w:rFonts w:asciiTheme="minorHAnsi" w:eastAsiaTheme="minorEastAsia" w:hAnsiTheme="minorHAnsi" w:cstheme="minorBidi"/>
            <w:noProof/>
            <w:color w:val="auto"/>
            <w:sz w:val="22"/>
            <w:szCs w:val="22"/>
          </w:rPr>
          <w:tab/>
        </w:r>
        <w:r w:rsidR="004E6E93" w:rsidRPr="00911BD0">
          <w:rPr>
            <w:rStyle w:val="Hyperlink"/>
            <w:noProof/>
          </w:rPr>
          <w:t>Update Incident by Record Number</w:t>
        </w:r>
        <w:r w:rsidR="004E6E93">
          <w:rPr>
            <w:noProof/>
            <w:webHidden/>
          </w:rPr>
          <w:tab/>
        </w:r>
        <w:r w:rsidR="00787F33">
          <w:rPr>
            <w:noProof/>
            <w:webHidden/>
          </w:rPr>
          <w:fldChar w:fldCharType="begin"/>
        </w:r>
        <w:r w:rsidR="004E6E93">
          <w:rPr>
            <w:noProof/>
            <w:webHidden/>
          </w:rPr>
          <w:instrText xml:space="preserve"> PAGEREF _Toc302729644 \h </w:instrText>
        </w:r>
        <w:r w:rsidR="00787F33">
          <w:rPr>
            <w:noProof/>
            <w:webHidden/>
          </w:rPr>
        </w:r>
        <w:r w:rsidR="00787F33">
          <w:rPr>
            <w:noProof/>
            <w:webHidden/>
          </w:rPr>
          <w:fldChar w:fldCharType="separate"/>
        </w:r>
        <w:r w:rsidR="00B86FCD">
          <w:rPr>
            <w:noProof/>
            <w:webHidden/>
          </w:rPr>
          <w:t>28</w:t>
        </w:r>
        <w:r w:rsidR="00787F33">
          <w:rPr>
            <w:noProof/>
            <w:webHidden/>
          </w:rPr>
          <w:fldChar w:fldCharType="end"/>
        </w:r>
      </w:hyperlink>
    </w:p>
    <w:p w14:paraId="2D768261" w14:textId="77777777" w:rsidR="004E6E93" w:rsidRDefault="00AA249A">
      <w:pPr>
        <w:pStyle w:val="TOC2"/>
        <w:rPr>
          <w:rFonts w:asciiTheme="minorHAnsi" w:eastAsiaTheme="minorEastAsia" w:hAnsiTheme="minorHAnsi" w:cstheme="minorBidi"/>
          <w:noProof/>
          <w:color w:val="auto"/>
          <w:sz w:val="22"/>
          <w:szCs w:val="22"/>
        </w:rPr>
      </w:pPr>
      <w:hyperlink w:anchor="_Toc302729645" w:history="1">
        <w:r w:rsidR="004E6E93" w:rsidRPr="00911BD0">
          <w:rPr>
            <w:rStyle w:val="Hyperlink"/>
            <w:noProof/>
          </w:rPr>
          <w:t>4.6</w:t>
        </w:r>
        <w:r w:rsidR="004E6E93">
          <w:rPr>
            <w:rFonts w:asciiTheme="minorHAnsi" w:eastAsiaTheme="minorEastAsia" w:hAnsiTheme="minorHAnsi" w:cstheme="minorBidi"/>
            <w:noProof/>
            <w:color w:val="auto"/>
            <w:sz w:val="22"/>
            <w:szCs w:val="22"/>
          </w:rPr>
          <w:tab/>
        </w:r>
        <w:r w:rsidR="004E6E93" w:rsidRPr="00911BD0">
          <w:rPr>
            <w:rStyle w:val="Hyperlink"/>
            <w:noProof/>
          </w:rPr>
          <w:t>Add Incident by GEOLOC</w:t>
        </w:r>
        <w:r w:rsidR="004E6E93">
          <w:rPr>
            <w:noProof/>
            <w:webHidden/>
          </w:rPr>
          <w:tab/>
        </w:r>
        <w:r w:rsidR="00787F33">
          <w:rPr>
            <w:noProof/>
            <w:webHidden/>
          </w:rPr>
          <w:fldChar w:fldCharType="begin"/>
        </w:r>
        <w:r w:rsidR="004E6E93">
          <w:rPr>
            <w:noProof/>
            <w:webHidden/>
          </w:rPr>
          <w:instrText xml:space="preserve"> PAGEREF _Toc302729645 \h </w:instrText>
        </w:r>
        <w:r w:rsidR="00787F33">
          <w:rPr>
            <w:noProof/>
            <w:webHidden/>
          </w:rPr>
        </w:r>
        <w:r w:rsidR="00787F33">
          <w:rPr>
            <w:noProof/>
            <w:webHidden/>
          </w:rPr>
          <w:fldChar w:fldCharType="separate"/>
        </w:r>
        <w:r w:rsidR="00B86FCD">
          <w:rPr>
            <w:noProof/>
            <w:webHidden/>
          </w:rPr>
          <w:t>29</w:t>
        </w:r>
        <w:r w:rsidR="00787F33">
          <w:rPr>
            <w:noProof/>
            <w:webHidden/>
          </w:rPr>
          <w:fldChar w:fldCharType="end"/>
        </w:r>
      </w:hyperlink>
    </w:p>
    <w:p w14:paraId="2D768262" w14:textId="77777777" w:rsidR="004E6E93" w:rsidRDefault="00AA249A">
      <w:pPr>
        <w:pStyle w:val="TOC2"/>
        <w:rPr>
          <w:rFonts w:asciiTheme="minorHAnsi" w:eastAsiaTheme="minorEastAsia" w:hAnsiTheme="minorHAnsi" w:cstheme="minorBidi"/>
          <w:noProof/>
          <w:color w:val="auto"/>
          <w:sz w:val="22"/>
          <w:szCs w:val="22"/>
        </w:rPr>
      </w:pPr>
      <w:hyperlink w:anchor="_Toc302729646" w:history="1">
        <w:r w:rsidR="004E6E93" w:rsidRPr="00911BD0">
          <w:rPr>
            <w:rStyle w:val="Hyperlink"/>
            <w:noProof/>
          </w:rPr>
          <w:t>4.7</w:t>
        </w:r>
        <w:r w:rsidR="004E6E93">
          <w:rPr>
            <w:rFonts w:asciiTheme="minorHAnsi" w:eastAsiaTheme="minorEastAsia" w:hAnsiTheme="minorHAnsi" w:cstheme="minorBidi"/>
            <w:noProof/>
            <w:color w:val="auto"/>
            <w:sz w:val="22"/>
            <w:szCs w:val="22"/>
          </w:rPr>
          <w:tab/>
        </w:r>
        <w:r w:rsidR="004E6E93" w:rsidRPr="00911BD0">
          <w:rPr>
            <w:rStyle w:val="Hyperlink"/>
            <w:noProof/>
          </w:rPr>
          <w:t>Get Admin Condition Report Data</w:t>
        </w:r>
        <w:r w:rsidR="004E6E93">
          <w:rPr>
            <w:noProof/>
            <w:webHidden/>
          </w:rPr>
          <w:tab/>
        </w:r>
        <w:r w:rsidR="00787F33">
          <w:rPr>
            <w:noProof/>
            <w:webHidden/>
          </w:rPr>
          <w:fldChar w:fldCharType="begin"/>
        </w:r>
        <w:r w:rsidR="004E6E93">
          <w:rPr>
            <w:noProof/>
            <w:webHidden/>
          </w:rPr>
          <w:instrText xml:space="preserve"> PAGEREF _Toc302729646 \h </w:instrText>
        </w:r>
        <w:r w:rsidR="00787F33">
          <w:rPr>
            <w:noProof/>
            <w:webHidden/>
          </w:rPr>
        </w:r>
        <w:r w:rsidR="00787F33">
          <w:rPr>
            <w:noProof/>
            <w:webHidden/>
          </w:rPr>
          <w:fldChar w:fldCharType="separate"/>
        </w:r>
        <w:r w:rsidR="00B86FCD">
          <w:rPr>
            <w:noProof/>
            <w:webHidden/>
          </w:rPr>
          <w:t>30</w:t>
        </w:r>
        <w:r w:rsidR="00787F33">
          <w:rPr>
            <w:noProof/>
            <w:webHidden/>
          </w:rPr>
          <w:fldChar w:fldCharType="end"/>
        </w:r>
      </w:hyperlink>
    </w:p>
    <w:p w14:paraId="2D768263" w14:textId="77777777" w:rsidR="004E6E93" w:rsidRDefault="00AA249A">
      <w:pPr>
        <w:pStyle w:val="TOC2"/>
        <w:rPr>
          <w:rFonts w:asciiTheme="minorHAnsi" w:eastAsiaTheme="minorEastAsia" w:hAnsiTheme="minorHAnsi" w:cstheme="minorBidi"/>
          <w:noProof/>
          <w:color w:val="auto"/>
          <w:sz w:val="22"/>
          <w:szCs w:val="22"/>
        </w:rPr>
      </w:pPr>
      <w:hyperlink w:anchor="_Toc302729647" w:history="1">
        <w:r w:rsidR="004E6E93" w:rsidRPr="00911BD0">
          <w:rPr>
            <w:rStyle w:val="Hyperlink"/>
            <w:noProof/>
          </w:rPr>
          <w:t>4.8</w:t>
        </w:r>
        <w:r w:rsidR="004E6E93">
          <w:rPr>
            <w:rFonts w:asciiTheme="minorHAnsi" w:eastAsiaTheme="minorEastAsia" w:hAnsiTheme="minorHAnsi" w:cstheme="minorBidi"/>
            <w:noProof/>
            <w:color w:val="auto"/>
            <w:sz w:val="22"/>
            <w:szCs w:val="22"/>
          </w:rPr>
          <w:tab/>
        </w:r>
        <w:r w:rsidR="004E6E93" w:rsidRPr="00911BD0">
          <w:rPr>
            <w:rStyle w:val="Hyperlink"/>
            <w:noProof/>
          </w:rPr>
          <w:t>Get CRE Building Closure/Delayed Opening Data</w:t>
        </w:r>
        <w:r w:rsidR="004E6E93">
          <w:rPr>
            <w:noProof/>
            <w:webHidden/>
          </w:rPr>
          <w:tab/>
        </w:r>
        <w:r w:rsidR="00787F33">
          <w:rPr>
            <w:noProof/>
            <w:webHidden/>
          </w:rPr>
          <w:fldChar w:fldCharType="begin"/>
        </w:r>
        <w:r w:rsidR="004E6E93">
          <w:rPr>
            <w:noProof/>
            <w:webHidden/>
          </w:rPr>
          <w:instrText xml:space="preserve"> PAGEREF _Toc302729647 \h </w:instrText>
        </w:r>
        <w:r w:rsidR="00787F33">
          <w:rPr>
            <w:noProof/>
            <w:webHidden/>
          </w:rPr>
        </w:r>
        <w:r w:rsidR="00787F33">
          <w:rPr>
            <w:noProof/>
            <w:webHidden/>
          </w:rPr>
          <w:fldChar w:fldCharType="separate"/>
        </w:r>
        <w:r w:rsidR="00B86FCD">
          <w:rPr>
            <w:noProof/>
            <w:webHidden/>
          </w:rPr>
          <w:t>32</w:t>
        </w:r>
        <w:r w:rsidR="00787F33">
          <w:rPr>
            <w:noProof/>
            <w:webHidden/>
          </w:rPr>
          <w:fldChar w:fldCharType="end"/>
        </w:r>
      </w:hyperlink>
    </w:p>
    <w:p w14:paraId="2D768264" w14:textId="77777777" w:rsidR="004E6E93" w:rsidRDefault="00AA249A">
      <w:pPr>
        <w:pStyle w:val="TOC2"/>
        <w:rPr>
          <w:rFonts w:asciiTheme="minorHAnsi" w:eastAsiaTheme="minorEastAsia" w:hAnsiTheme="minorHAnsi" w:cstheme="minorBidi"/>
          <w:noProof/>
          <w:color w:val="auto"/>
          <w:sz w:val="22"/>
          <w:szCs w:val="22"/>
        </w:rPr>
      </w:pPr>
      <w:hyperlink w:anchor="_Toc302729648" w:history="1">
        <w:r w:rsidR="004E6E93" w:rsidRPr="00911BD0">
          <w:rPr>
            <w:rStyle w:val="Hyperlink"/>
            <w:noProof/>
          </w:rPr>
          <w:t>4.9</w:t>
        </w:r>
        <w:r w:rsidR="004E6E93">
          <w:rPr>
            <w:rFonts w:asciiTheme="minorHAnsi" w:eastAsiaTheme="minorEastAsia" w:hAnsiTheme="minorHAnsi" w:cstheme="minorBidi"/>
            <w:noProof/>
            <w:color w:val="auto"/>
            <w:sz w:val="22"/>
            <w:szCs w:val="22"/>
          </w:rPr>
          <w:tab/>
        </w:r>
        <w:r w:rsidR="004E6E93" w:rsidRPr="00911BD0">
          <w:rPr>
            <w:rStyle w:val="Hyperlink"/>
            <w:noProof/>
          </w:rPr>
          <w:t>Add Incident Picture by Record Number</w:t>
        </w:r>
        <w:r w:rsidR="004E6E93">
          <w:rPr>
            <w:noProof/>
            <w:webHidden/>
          </w:rPr>
          <w:tab/>
        </w:r>
        <w:r w:rsidR="00787F33">
          <w:rPr>
            <w:noProof/>
            <w:webHidden/>
          </w:rPr>
          <w:fldChar w:fldCharType="begin"/>
        </w:r>
        <w:r w:rsidR="004E6E93">
          <w:rPr>
            <w:noProof/>
            <w:webHidden/>
          </w:rPr>
          <w:instrText xml:space="preserve"> PAGEREF _Toc302729648 \h </w:instrText>
        </w:r>
        <w:r w:rsidR="00787F33">
          <w:rPr>
            <w:noProof/>
            <w:webHidden/>
          </w:rPr>
        </w:r>
        <w:r w:rsidR="00787F33">
          <w:rPr>
            <w:noProof/>
            <w:webHidden/>
          </w:rPr>
          <w:fldChar w:fldCharType="separate"/>
        </w:r>
        <w:r w:rsidR="00B86FCD">
          <w:rPr>
            <w:noProof/>
            <w:webHidden/>
          </w:rPr>
          <w:t>34</w:t>
        </w:r>
        <w:r w:rsidR="00787F33">
          <w:rPr>
            <w:noProof/>
            <w:webHidden/>
          </w:rPr>
          <w:fldChar w:fldCharType="end"/>
        </w:r>
      </w:hyperlink>
    </w:p>
    <w:p w14:paraId="2D768265" w14:textId="77777777" w:rsidR="004E6E93" w:rsidRDefault="00AA249A">
      <w:pPr>
        <w:pStyle w:val="TOC2"/>
        <w:rPr>
          <w:rFonts w:asciiTheme="minorHAnsi" w:eastAsiaTheme="minorEastAsia" w:hAnsiTheme="minorHAnsi" w:cstheme="minorBidi"/>
          <w:noProof/>
          <w:color w:val="auto"/>
          <w:sz w:val="22"/>
          <w:szCs w:val="22"/>
        </w:rPr>
      </w:pPr>
      <w:hyperlink w:anchor="_Toc302729649" w:history="1">
        <w:r w:rsidR="004E6E93" w:rsidRPr="00911BD0">
          <w:rPr>
            <w:rStyle w:val="Hyperlink"/>
            <w:noProof/>
          </w:rPr>
          <w:t>4.10</w:t>
        </w:r>
        <w:r w:rsidR="004E6E93">
          <w:rPr>
            <w:rFonts w:asciiTheme="minorHAnsi" w:eastAsiaTheme="minorEastAsia" w:hAnsiTheme="minorHAnsi" w:cstheme="minorBidi"/>
            <w:noProof/>
            <w:color w:val="auto"/>
            <w:sz w:val="22"/>
            <w:szCs w:val="22"/>
          </w:rPr>
          <w:tab/>
        </w:r>
        <w:r w:rsidR="004E6E93" w:rsidRPr="00911BD0">
          <w:rPr>
            <w:rStyle w:val="Hyperlink"/>
            <w:noProof/>
          </w:rPr>
          <w:t>Delete Incident Picture by FileName and Record Number</w:t>
        </w:r>
        <w:r w:rsidR="004E6E93">
          <w:rPr>
            <w:noProof/>
            <w:webHidden/>
          </w:rPr>
          <w:tab/>
        </w:r>
        <w:r w:rsidR="00787F33">
          <w:rPr>
            <w:noProof/>
            <w:webHidden/>
          </w:rPr>
          <w:fldChar w:fldCharType="begin"/>
        </w:r>
        <w:r w:rsidR="004E6E93">
          <w:rPr>
            <w:noProof/>
            <w:webHidden/>
          </w:rPr>
          <w:instrText xml:space="preserve"> PAGEREF _Toc302729649 \h </w:instrText>
        </w:r>
        <w:r w:rsidR="00787F33">
          <w:rPr>
            <w:noProof/>
            <w:webHidden/>
          </w:rPr>
        </w:r>
        <w:r w:rsidR="00787F33">
          <w:rPr>
            <w:noProof/>
            <w:webHidden/>
          </w:rPr>
          <w:fldChar w:fldCharType="separate"/>
        </w:r>
        <w:r w:rsidR="00B86FCD">
          <w:rPr>
            <w:noProof/>
            <w:webHidden/>
          </w:rPr>
          <w:t>35</w:t>
        </w:r>
        <w:r w:rsidR="00787F33">
          <w:rPr>
            <w:noProof/>
            <w:webHidden/>
          </w:rPr>
          <w:fldChar w:fldCharType="end"/>
        </w:r>
      </w:hyperlink>
    </w:p>
    <w:p w14:paraId="2D768266" w14:textId="77777777" w:rsidR="004E6E93" w:rsidRDefault="00AA249A">
      <w:pPr>
        <w:pStyle w:val="TOC2"/>
        <w:rPr>
          <w:rFonts w:asciiTheme="minorHAnsi" w:eastAsiaTheme="minorEastAsia" w:hAnsiTheme="minorHAnsi" w:cstheme="minorBidi"/>
          <w:noProof/>
          <w:color w:val="auto"/>
          <w:sz w:val="22"/>
          <w:szCs w:val="22"/>
        </w:rPr>
      </w:pPr>
      <w:hyperlink w:anchor="_Toc302729650" w:history="1">
        <w:r w:rsidR="004E6E93" w:rsidRPr="00911BD0">
          <w:rPr>
            <w:rStyle w:val="Hyperlink"/>
            <w:noProof/>
          </w:rPr>
          <w:t>4.11</w:t>
        </w:r>
        <w:r w:rsidR="004E6E93">
          <w:rPr>
            <w:rFonts w:asciiTheme="minorHAnsi" w:eastAsiaTheme="minorEastAsia" w:hAnsiTheme="minorHAnsi" w:cstheme="minorBidi"/>
            <w:noProof/>
            <w:color w:val="auto"/>
            <w:sz w:val="22"/>
            <w:szCs w:val="22"/>
          </w:rPr>
          <w:tab/>
        </w:r>
        <w:r w:rsidR="004E6E93" w:rsidRPr="00911BD0">
          <w:rPr>
            <w:rStyle w:val="Hyperlink"/>
            <w:noProof/>
          </w:rPr>
          <w:t>Get Incident Picture by Record Number</w:t>
        </w:r>
        <w:r w:rsidR="004E6E93">
          <w:rPr>
            <w:noProof/>
            <w:webHidden/>
          </w:rPr>
          <w:tab/>
        </w:r>
        <w:r w:rsidR="00787F33">
          <w:rPr>
            <w:noProof/>
            <w:webHidden/>
          </w:rPr>
          <w:fldChar w:fldCharType="begin"/>
        </w:r>
        <w:r w:rsidR="004E6E93">
          <w:rPr>
            <w:noProof/>
            <w:webHidden/>
          </w:rPr>
          <w:instrText xml:space="preserve"> PAGEREF _Toc302729650 \h </w:instrText>
        </w:r>
        <w:r w:rsidR="00787F33">
          <w:rPr>
            <w:noProof/>
            <w:webHidden/>
          </w:rPr>
        </w:r>
        <w:r w:rsidR="00787F33">
          <w:rPr>
            <w:noProof/>
            <w:webHidden/>
          </w:rPr>
          <w:fldChar w:fldCharType="separate"/>
        </w:r>
        <w:r w:rsidR="00B86FCD">
          <w:rPr>
            <w:noProof/>
            <w:webHidden/>
          </w:rPr>
          <w:t>36</w:t>
        </w:r>
        <w:r w:rsidR="00787F33">
          <w:rPr>
            <w:noProof/>
            <w:webHidden/>
          </w:rPr>
          <w:fldChar w:fldCharType="end"/>
        </w:r>
      </w:hyperlink>
    </w:p>
    <w:p w14:paraId="2D768267" w14:textId="77777777" w:rsidR="004E6E93" w:rsidRDefault="00AA249A">
      <w:pPr>
        <w:pStyle w:val="TOC2"/>
        <w:rPr>
          <w:rFonts w:asciiTheme="minorHAnsi" w:eastAsiaTheme="minorEastAsia" w:hAnsiTheme="minorHAnsi" w:cstheme="minorBidi"/>
          <w:noProof/>
          <w:color w:val="auto"/>
          <w:sz w:val="22"/>
          <w:szCs w:val="22"/>
        </w:rPr>
      </w:pPr>
      <w:hyperlink w:anchor="_Toc302729651" w:history="1">
        <w:r w:rsidR="004E6E93" w:rsidRPr="00911BD0">
          <w:rPr>
            <w:rStyle w:val="Hyperlink"/>
            <w:noProof/>
          </w:rPr>
          <w:t>4.12</w:t>
        </w:r>
        <w:r w:rsidR="004E6E93">
          <w:rPr>
            <w:rFonts w:asciiTheme="minorHAnsi" w:eastAsiaTheme="minorEastAsia" w:hAnsiTheme="minorHAnsi" w:cstheme="minorBidi"/>
            <w:noProof/>
            <w:color w:val="auto"/>
            <w:sz w:val="22"/>
            <w:szCs w:val="22"/>
          </w:rPr>
          <w:tab/>
        </w:r>
        <w:r w:rsidR="004E6E93" w:rsidRPr="00911BD0">
          <w:rPr>
            <w:rStyle w:val="Hyperlink"/>
            <w:noProof/>
          </w:rPr>
          <w:t>Incident Structure Definition</w:t>
        </w:r>
        <w:r w:rsidR="004E6E93">
          <w:rPr>
            <w:noProof/>
            <w:webHidden/>
          </w:rPr>
          <w:tab/>
        </w:r>
        <w:r w:rsidR="00787F33">
          <w:rPr>
            <w:noProof/>
            <w:webHidden/>
          </w:rPr>
          <w:fldChar w:fldCharType="begin"/>
        </w:r>
        <w:r w:rsidR="004E6E93">
          <w:rPr>
            <w:noProof/>
            <w:webHidden/>
          </w:rPr>
          <w:instrText xml:space="preserve"> PAGEREF _Toc302729651 \h </w:instrText>
        </w:r>
        <w:r w:rsidR="00787F33">
          <w:rPr>
            <w:noProof/>
            <w:webHidden/>
          </w:rPr>
        </w:r>
        <w:r w:rsidR="00787F33">
          <w:rPr>
            <w:noProof/>
            <w:webHidden/>
          </w:rPr>
          <w:fldChar w:fldCharType="separate"/>
        </w:r>
        <w:r w:rsidR="00B86FCD">
          <w:rPr>
            <w:noProof/>
            <w:webHidden/>
          </w:rPr>
          <w:t>36</w:t>
        </w:r>
        <w:r w:rsidR="00787F33">
          <w:rPr>
            <w:noProof/>
            <w:webHidden/>
          </w:rPr>
          <w:fldChar w:fldCharType="end"/>
        </w:r>
      </w:hyperlink>
    </w:p>
    <w:p w14:paraId="2D768268" w14:textId="77777777" w:rsidR="004E6E93" w:rsidRDefault="00AA249A">
      <w:pPr>
        <w:pStyle w:val="TOC2"/>
        <w:rPr>
          <w:rFonts w:asciiTheme="minorHAnsi" w:eastAsiaTheme="minorEastAsia" w:hAnsiTheme="minorHAnsi" w:cstheme="minorBidi"/>
          <w:noProof/>
          <w:color w:val="auto"/>
          <w:sz w:val="22"/>
          <w:szCs w:val="22"/>
        </w:rPr>
      </w:pPr>
      <w:hyperlink w:anchor="_Toc302729652" w:history="1">
        <w:r w:rsidR="004E6E93" w:rsidRPr="00911BD0">
          <w:rPr>
            <w:rStyle w:val="Hyperlink"/>
            <w:noProof/>
          </w:rPr>
          <w:t>4.13</w:t>
        </w:r>
        <w:r w:rsidR="004E6E93">
          <w:rPr>
            <w:rFonts w:asciiTheme="minorHAnsi" w:eastAsiaTheme="minorEastAsia" w:hAnsiTheme="minorHAnsi" w:cstheme="minorBidi"/>
            <w:noProof/>
            <w:color w:val="auto"/>
            <w:sz w:val="22"/>
            <w:szCs w:val="22"/>
          </w:rPr>
          <w:tab/>
        </w:r>
        <w:r w:rsidR="004E6E93" w:rsidRPr="00911BD0">
          <w:rPr>
            <w:rStyle w:val="Hyperlink"/>
            <w:noProof/>
          </w:rPr>
          <w:t>Status Code definitions</w:t>
        </w:r>
        <w:r w:rsidR="004E6E93">
          <w:rPr>
            <w:noProof/>
            <w:webHidden/>
          </w:rPr>
          <w:tab/>
        </w:r>
        <w:r w:rsidR="00787F33">
          <w:rPr>
            <w:noProof/>
            <w:webHidden/>
          </w:rPr>
          <w:fldChar w:fldCharType="begin"/>
        </w:r>
        <w:r w:rsidR="004E6E93">
          <w:rPr>
            <w:noProof/>
            <w:webHidden/>
          </w:rPr>
          <w:instrText xml:space="preserve"> PAGEREF _Toc302729652 \h </w:instrText>
        </w:r>
        <w:r w:rsidR="00787F33">
          <w:rPr>
            <w:noProof/>
            <w:webHidden/>
          </w:rPr>
        </w:r>
        <w:r w:rsidR="00787F33">
          <w:rPr>
            <w:noProof/>
            <w:webHidden/>
          </w:rPr>
          <w:fldChar w:fldCharType="separate"/>
        </w:r>
        <w:r w:rsidR="00B86FCD">
          <w:rPr>
            <w:noProof/>
            <w:webHidden/>
          </w:rPr>
          <w:t>43</w:t>
        </w:r>
        <w:r w:rsidR="00787F33">
          <w:rPr>
            <w:noProof/>
            <w:webHidden/>
          </w:rPr>
          <w:fldChar w:fldCharType="end"/>
        </w:r>
      </w:hyperlink>
    </w:p>
    <w:p w14:paraId="2D768269" w14:textId="77777777" w:rsidR="004E6E93" w:rsidRDefault="00AA249A">
      <w:pPr>
        <w:pStyle w:val="TOC2"/>
        <w:rPr>
          <w:rFonts w:asciiTheme="minorHAnsi" w:eastAsiaTheme="minorEastAsia" w:hAnsiTheme="minorHAnsi" w:cstheme="minorBidi"/>
          <w:noProof/>
          <w:color w:val="auto"/>
          <w:sz w:val="22"/>
          <w:szCs w:val="22"/>
        </w:rPr>
      </w:pPr>
      <w:hyperlink w:anchor="_Toc302729653" w:history="1">
        <w:r w:rsidR="004E6E93" w:rsidRPr="00911BD0">
          <w:rPr>
            <w:rStyle w:val="Hyperlink"/>
            <w:noProof/>
          </w:rPr>
          <w:t>4.14</w:t>
        </w:r>
        <w:r w:rsidR="004E6E93">
          <w:rPr>
            <w:rFonts w:asciiTheme="minorHAnsi" w:eastAsiaTheme="minorEastAsia" w:hAnsiTheme="minorHAnsi" w:cstheme="minorBidi"/>
            <w:noProof/>
            <w:color w:val="auto"/>
            <w:sz w:val="22"/>
            <w:szCs w:val="22"/>
          </w:rPr>
          <w:tab/>
        </w:r>
        <w:r w:rsidR="004E6E93" w:rsidRPr="00911BD0">
          <w:rPr>
            <w:rStyle w:val="Hyperlink"/>
            <w:noProof/>
          </w:rPr>
          <w:t>Reference Data</w:t>
        </w:r>
        <w:r w:rsidR="004E6E93">
          <w:rPr>
            <w:noProof/>
            <w:webHidden/>
          </w:rPr>
          <w:tab/>
        </w:r>
        <w:r w:rsidR="00787F33">
          <w:rPr>
            <w:noProof/>
            <w:webHidden/>
          </w:rPr>
          <w:fldChar w:fldCharType="begin"/>
        </w:r>
        <w:r w:rsidR="004E6E93">
          <w:rPr>
            <w:noProof/>
            <w:webHidden/>
          </w:rPr>
          <w:instrText xml:space="preserve"> PAGEREF _Toc302729653 \h </w:instrText>
        </w:r>
        <w:r w:rsidR="00787F33">
          <w:rPr>
            <w:noProof/>
            <w:webHidden/>
          </w:rPr>
        </w:r>
        <w:r w:rsidR="00787F33">
          <w:rPr>
            <w:noProof/>
            <w:webHidden/>
          </w:rPr>
          <w:fldChar w:fldCharType="separate"/>
        </w:r>
        <w:r w:rsidR="00B86FCD">
          <w:rPr>
            <w:noProof/>
            <w:webHidden/>
          </w:rPr>
          <w:t>44</w:t>
        </w:r>
        <w:r w:rsidR="00787F33">
          <w:rPr>
            <w:noProof/>
            <w:webHidden/>
          </w:rPr>
          <w:fldChar w:fldCharType="end"/>
        </w:r>
      </w:hyperlink>
    </w:p>
    <w:p w14:paraId="2D76826A" w14:textId="77777777" w:rsidR="004E6E93" w:rsidRDefault="00AA249A">
      <w:pPr>
        <w:pStyle w:val="TOC2"/>
        <w:rPr>
          <w:rFonts w:asciiTheme="minorHAnsi" w:eastAsiaTheme="minorEastAsia" w:hAnsiTheme="minorHAnsi" w:cstheme="minorBidi"/>
          <w:noProof/>
          <w:color w:val="auto"/>
          <w:sz w:val="22"/>
          <w:szCs w:val="22"/>
        </w:rPr>
      </w:pPr>
      <w:hyperlink w:anchor="_Toc302729654" w:history="1">
        <w:r w:rsidR="004E6E93" w:rsidRPr="00911BD0">
          <w:rPr>
            <w:rStyle w:val="Hyperlink"/>
            <w:noProof/>
          </w:rPr>
          <w:t>4.15</w:t>
        </w:r>
        <w:r w:rsidR="004E6E93">
          <w:rPr>
            <w:rFonts w:asciiTheme="minorHAnsi" w:eastAsiaTheme="minorEastAsia" w:hAnsiTheme="minorHAnsi" w:cstheme="minorBidi"/>
            <w:noProof/>
            <w:color w:val="auto"/>
            <w:sz w:val="22"/>
            <w:szCs w:val="22"/>
          </w:rPr>
          <w:tab/>
        </w:r>
        <w:r w:rsidR="004E6E93" w:rsidRPr="00911BD0">
          <w:rPr>
            <w:rStyle w:val="Hyperlink"/>
            <w:noProof/>
          </w:rPr>
          <w:t>Sample SOAP requests/responses</w:t>
        </w:r>
        <w:r w:rsidR="004E6E93">
          <w:rPr>
            <w:noProof/>
            <w:webHidden/>
          </w:rPr>
          <w:tab/>
        </w:r>
        <w:r w:rsidR="00787F33">
          <w:rPr>
            <w:noProof/>
            <w:webHidden/>
          </w:rPr>
          <w:fldChar w:fldCharType="begin"/>
        </w:r>
        <w:r w:rsidR="004E6E93">
          <w:rPr>
            <w:noProof/>
            <w:webHidden/>
          </w:rPr>
          <w:instrText xml:space="preserve"> PAGEREF _Toc302729654 \h </w:instrText>
        </w:r>
        <w:r w:rsidR="00787F33">
          <w:rPr>
            <w:noProof/>
            <w:webHidden/>
          </w:rPr>
        </w:r>
        <w:r w:rsidR="00787F33">
          <w:rPr>
            <w:noProof/>
            <w:webHidden/>
          </w:rPr>
          <w:fldChar w:fldCharType="separate"/>
        </w:r>
        <w:r w:rsidR="00B86FCD">
          <w:rPr>
            <w:noProof/>
            <w:webHidden/>
          </w:rPr>
          <w:t>44</w:t>
        </w:r>
        <w:r w:rsidR="00787F33">
          <w:rPr>
            <w:noProof/>
            <w:webHidden/>
          </w:rPr>
          <w:fldChar w:fldCharType="end"/>
        </w:r>
      </w:hyperlink>
    </w:p>
    <w:p w14:paraId="2D76826B" w14:textId="77777777" w:rsidR="004E6E93" w:rsidRDefault="00AA249A">
      <w:pPr>
        <w:pStyle w:val="TOC1"/>
        <w:rPr>
          <w:rFonts w:asciiTheme="minorHAnsi" w:eastAsiaTheme="minorEastAsia" w:hAnsiTheme="minorHAnsi" w:cstheme="minorBidi"/>
          <w:b w:val="0"/>
          <w:color w:val="auto"/>
          <w:sz w:val="22"/>
          <w:szCs w:val="22"/>
        </w:rPr>
      </w:pPr>
      <w:hyperlink w:anchor="_Toc302729655" w:history="1">
        <w:r w:rsidR="004E6E93" w:rsidRPr="00911BD0">
          <w:rPr>
            <w:rStyle w:val="Hyperlink"/>
          </w:rPr>
          <w:t>5</w:t>
        </w:r>
        <w:r w:rsidR="004E6E93">
          <w:rPr>
            <w:rFonts w:asciiTheme="minorHAnsi" w:eastAsiaTheme="minorEastAsia" w:hAnsiTheme="minorHAnsi" w:cstheme="minorBidi"/>
            <w:b w:val="0"/>
            <w:color w:val="auto"/>
            <w:sz w:val="22"/>
            <w:szCs w:val="22"/>
          </w:rPr>
          <w:tab/>
        </w:r>
        <w:r w:rsidR="004E6E93" w:rsidRPr="00911BD0">
          <w:rPr>
            <w:rStyle w:val="Hyperlink"/>
          </w:rPr>
          <w:t>Appendix</w:t>
        </w:r>
        <w:r w:rsidR="004E6E93">
          <w:rPr>
            <w:webHidden/>
          </w:rPr>
          <w:tab/>
        </w:r>
        <w:r w:rsidR="00787F33">
          <w:rPr>
            <w:webHidden/>
          </w:rPr>
          <w:fldChar w:fldCharType="begin"/>
        </w:r>
        <w:r w:rsidR="004E6E93">
          <w:rPr>
            <w:webHidden/>
          </w:rPr>
          <w:instrText xml:space="preserve"> PAGEREF _Toc302729655 \h </w:instrText>
        </w:r>
        <w:r w:rsidR="00787F33">
          <w:rPr>
            <w:webHidden/>
          </w:rPr>
        </w:r>
        <w:r w:rsidR="00787F33">
          <w:rPr>
            <w:webHidden/>
          </w:rPr>
          <w:fldChar w:fldCharType="separate"/>
        </w:r>
        <w:r w:rsidR="00B86FCD">
          <w:rPr>
            <w:webHidden/>
          </w:rPr>
          <w:t>63</w:t>
        </w:r>
        <w:r w:rsidR="00787F33">
          <w:rPr>
            <w:webHidden/>
          </w:rPr>
          <w:fldChar w:fldCharType="end"/>
        </w:r>
      </w:hyperlink>
    </w:p>
    <w:p w14:paraId="2D76826C" w14:textId="77777777" w:rsidR="004E6E93" w:rsidRDefault="00AA249A">
      <w:pPr>
        <w:pStyle w:val="TOC2"/>
        <w:rPr>
          <w:rFonts w:asciiTheme="minorHAnsi" w:eastAsiaTheme="minorEastAsia" w:hAnsiTheme="minorHAnsi" w:cstheme="minorBidi"/>
          <w:noProof/>
          <w:color w:val="auto"/>
          <w:sz w:val="22"/>
          <w:szCs w:val="22"/>
        </w:rPr>
      </w:pPr>
      <w:hyperlink w:anchor="_Toc302729656" w:history="1">
        <w:r w:rsidR="004E6E93" w:rsidRPr="00911BD0">
          <w:rPr>
            <w:rStyle w:val="Hyperlink"/>
            <w:noProof/>
          </w:rPr>
          <w:t>5.1</w:t>
        </w:r>
        <w:r w:rsidR="004E6E93">
          <w:rPr>
            <w:rFonts w:asciiTheme="minorHAnsi" w:eastAsiaTheme="minorEastAsia" w:hAnsiTheme="minorHAnsi" w:cstheme="minorBidi"/>
            <w:noProof/>
            <w:color w:val="auto"/>
            <w:sz w:val="22"/>
            <w:szCs w:val="22"/>
          </w:rPr>
          <w:tab/>
        </w:r>
        <w:r w:rsidR="004E6E93" w:rsidRPr="00911BD0">
          <w:rPr>
            <w:rStyle w:val="Hyperlink"/>
            <w:noProof/>
          </w:rPr>
          <w:t>Glossary</w:t>
        </w:r>
        <w:r w:rsidR="004E6E93">
          <w:rPr>
            <w:noProof/>
            <w:webHidden/>
          </w:rPr>
          <w:tab/>
        </w:r>
        <w:r w:rsidR="00787F33">
          <w:rPr>
            <w:noProof/>
            <w:webHidden/>
          </w:rPr>
          <w:fldChar w:fldCharType="begin"/>
        </w:r>
        <w:r w:rsidR="004E6E93">
          <w:rPr>
            <w:noProof/>
            <w:webHidden/>
          </w:rPr>
          <w:instrText xml:space="preserve"> PAGEREF _Toc302729656 \h </w:instrText>
        </w:r>
        <w:r w:rsidR="00787F33">
          <w:rPr>
            <w:noProof/>
            <w:webHidden/>
          </w:rPr>
        </w:r>
        <w:r w:rsidR="00787F33">
          <w:rPr>
            <w:noProof/>
            <w:webHidden/>
          </w:rPr>
          <w:fldChar w:fldCharType="separate"/>
        </w:r>
        <w:r w:rsidR="00B86FCD">
          <w:rPr>
            <w:noProof/>
            <w:webHidden/>
          </w:rPr>
          <w:t>63</w:t>
        </w:r>
        <w:r w:rsidR="00787F33">
          <w:rPr>
            <w:noProof/>
            <w:webHidden/>
          </w:rPr>
          <w:fldChar w:fldCharType="end"/>
        </w:r>
      </w:hyperlink>
    </w:p>
    <w:p w14:paraId="2D76826D" w14:textId="77777777" w:rsidR="00CA3752" w:rsidRPr="004019DE" w:rsidRDefault="00787F33" w:rsidP="00863B59">
      <w:r w:rsidRPr="004019DE">
        <w:fldChar w:fldCharType="end"/>
      </w:r>
    </w:p>
    <w:p w14:paraId="2D76826E" w14:textId="77777777" w:rsidR="00CA3752" w:rsidRPr="004019DE" w:rsidRDefault="00CA3752" w:rsidP="00863B59">
      <w:r w:rsidRPr="004019DE">
        <w:br w:type="page"/>
      </w:r>
    </w:p>
    <w:p w14:paraId="2D76826F" w14:textId="77777777" w:rsidR="00E540A4" w:rsidRPr="0065688D" w:rsidRDefault="00D15D9B" w:rsidP="00F43AF8">
      <w:pPr>
        <w:pStyle w:val="Heading1"/>
        <w:spacing w:line="240" w:lineRule="auto"/>
      </w:pPr>
      <w:bookmarkStart w:id="5" w:name="_Toc302729600"/>
      <w:r>
        <w:lastRenderedPageBreak/>
        <w:t>Overview</w:t>
      </w:r>
      <w:bookmarkEnd w:id="5"/>
    </w:p>
    <w:p w14:paraId="2D768270" w14:textId="77777777" w:rsidR="002D7BCE" w:rsidRDefault="002D7BCE" w:rsidP="00955E1D">
      <w:pPr>
        <w:spacing w:line="240" w:lineRule="auto"/>
        <w:rPr>
          <w:color w:val="auto"/>
        </w:rPr>
      </w:pPr>
      <w:r>
        <w:rPr>
          <w:color w:val="auto"/>
        </w:rPr>
        <w:t>The purpose of the</w:t>
      </w:r>
      <w:r w:rsidR="00A3115B" w:rsidRPr="00392633">
        <w:rPr>
          <w:color w:val="auto"/>
        </w:rPr>
        <w:t xml:space="preserve"> </w:t>
      </w:r>
      <w:r w:rsidR="00A3115B">
        <w:rPr>
          <w:color w:val="auto"/>
        </w:rPr>
        <w:t xml:space="preserve">AT&amp;T Coding Challenge is </w:t>
      </w:r>
      <w:r w:rsidR="00A3115B" w:rsidRPr="00392633">
        <w:rPr>
          <w:color w:val="auto"/>
        </w:rPr>
        <w:t xml:space="preserve">to establish </w:t>
      </w:r>
      <w:r w:rsidR="00A3115B">
        <w:rPr>
          <w:color w:val="auto"/>
        </w:rPr>
        <w:t>a software</w:t>
      </w:r>
      <w:r>
        <w:rPr>
          <w:color w:val="auto"/>
        </w:rPr>
        <w:t xml:space="preserve"> development competition among universities.  The selected solution may be used within </w:t>
      </w:r>
      <w:r w:rsidR="00A3115B">
        <w:rPr>
          <w:color w:val="auto"/>
        </w:rPr>
        <w:t>AT&amp;T’s operating environment.</w:t>
      </w:r>
      <w:r>
        <w:rPr>
          <w:color w:val="auto"/>
        </w:rPr>
        <w:t xml:space="preserve">  </w:t>
      </w:r>
    </w:p>
    <w:p w14:paraId="2D768271" w14:textId="77777777" w:rsidR="002D7BCE" w:rsidRDefault="002D7BCE" w:rsidP="00955E1D">
      <w:pPr>
        <w:spacing w:line="240" w:lineRule="auto"/>
        <w:rPr>
          <w:color w:val="auto"/>
        </w:rPr>
      </w:pPr>
    </w:p>
    <w:p w14:paraId="2D768272" w14:textId="77777777" w:rsidR="00BC01C7" w:rsidRDefault="002D7BCE" w:rsidP="00955E1D">
      <w:pPr>
        <w:spacing w:line="240" w:lineRule="auto"/>
        <w:rPr>
          <w:color w:val="auto"/>
        </w:rPr>
      </w:pPr>
      <w:r>
        <w:rPr>
          <w:color w:val="auto"/>
        </w:rPr>
        <w:t>This document specifies the requirements for the mobile application to be developed during the challenge.</w:t>
      </w:r>
    </w:p>
    <w:p w14:paraId="2D768273" w14:textId="77777777" w:rsidR="002C407F" w:rsidRDefault="002C407F" w:rsidP="00955E1D">
      <w:pPr>
        <w:spacing w:line="240" w:lineRule="auto"/>
        <w:rPr>
          <w:color w:val="auto"/>
        </w:rPr>
      </w:pPr>
    </w:p>
    <w:p w14:paraId="2D768274" w14:textId="77777777" w:rsidR="002C407F" w:rsidRDefault="002C407F" w:rsidP="002C407F">
      <w:pPr>
        <w:spacing w:line="240" w:lineRule="auto"/>
        <w:rPr>
          <w:color w:val="auto"/>
        </w:rPr>
      </w:pPr>
    </w:p>
    <w:p w14:paraId="2D768275" w14:textId="77777777" w:rsidR="002C407F" w:rsidRPr="0065688D" w:rsidRDefault="002C407F" w:rsidP="002C407F">
      <w:pPr>
        <w:pStyle w:val="Heading2"/>
        <w:tabs>
          <w:tab w:val="clear" w:pos="1476"/>
        </w:tabs>
        <w:spacing w:line="240" w:lineRule="auto"/>
      </w:pPr>
      <w:bookmarkStart w:id="6" w:name="_Toc295120870"/>
      <w:bookmarkStart w:id="7" w:name="_Toc302729601"/>
      <w:r>
        <w:t>Application Architecture Overview</w:t>
      </w:r>
      <w:bookmarkEnd w:id="6"/>
      <w:bookmarkEnd w:id="7"/>
    </w:p>
    <w:p w14:paraId="2D768276" w14:textId="77777777" w:rsidR="002C407F" w:rsidRDefault="002C407F" w:rsidP="002C407F">
      <w:pPr>
        <w:spacing w:line="240" w:lineRule="auto"/>
        <w:rPr>
          <w:color w:val="auto"/>
        </w:rPr>
      </w:pPr>
      <w:r>
        <w:rPr>
          <w:color w:val="auto"/>
        </w:rPr>
        <w:t xml:space="preserve">The use case for season #1 calls for the development of mobile client software for the Disaster Reporting Tool (DRT) used by the Corporate Real Estate (CRE) Property Management organization.  The software will enable CRE Property Managers to collect damage information via a mobile device. </w:t>
      </w:r>
    </w:p>
    <w:p w14:paraId="2D768277" w14:textId="77777777" w:rsidR="002C407F" w:rsidRDefault="002C407F" w:rsidP="002C407F">
      <w:pPr>
        <w:spacing w:line="240" w:lineRule="auto"/>
        <w:rPr>
          <w:color w:val="auto"/>
        </w:rPr>
      </w:pPr>
    </w:p>
    <w:p w14:paraId="2D768278" w14:textId="77777777" w:rsidR="002C407F" w:rsidRPr="00305AA3" w:rsidRDefault="002C407F" w:rsidP="002C407F">
      <w:pPr>
        <w:rPr>
          <w:b/>
          <w:color w:val="auto"/>
        </w:rPr>
      </w:pPr>
      <w:r w:rsidRPr="00305AA3">
        <w:rPr>
          <w:b/>
          <w:color w:val="auto"/>
        </w:rPr>
        <w:t>Background</w:t>
      </w:r>
    </w:p>
    <w:p w14:paraId="2D768279" w14:textId="77777777" w:rsidR="002C407F" w:rsidRDefault="002C407F" w:rsidP="002C407F">
      <w:pPr>
        <w:rPr>
          <w:color w:val="auto"/>
        </w:rPr>
      </w:pPr>
      <w:r>
        <w:rPr>
          <w:color w:val="auto"/>
        </w:rPr>
        <w:t>CRE’s Disaster Reporting Tool System (DRT) does not support mobile users.  The students will build new software for a mobile device (i.e.  Android phone) that will enable the Property Managers to use a mobile version of this system.</w:t>
      </w:r>
    </w:p>
    <w:p w14:paraId="2D76827A" w14:textId="77777777" w:rsidR="002C407F" w:rsidRDefault="002C407F" w:rsidP="002C407F">
      <w:pPr>
        <w:spacing w:line="240" w:lineRule="auto"/>
        <w:rPr>
          <w:color w:val="auto"/>
        </w:rPr>
      </w:pPr>
    </w:p>
    <w:p w14:paraId="2D76827B" w14:textId="77777777" w:rsidR="002C407F" w:rsidRDefault="002C407F" w:rsidP="002C407F">
      <w:pPr>
        <w:spacing w:line="240" w:lineRule="auto"/>
        <w:rPr>
          <w:color w:val="auto"/>
        </w:rPr>
      </w:pPr>
    </w:p>
    <w:p w14:paraId="2D76827C" w14:textId="77777777" w:rsidR="002C407F" w:rsidRPr="00305AA3" w:rsidRDefault="002C407F" w:rsidP="002C407F">
      <w:pPr>
        <w:rPr>
          <w:b/>
          <w:color w:val="auto"/>
        </w:rPr>
      </w:pPr>
      <w:r>
        <w:rPr>
          <w:b/>
          <w:color w:val="auto"/>
        </w:rPr>
        <w:t xml:space="preserve">Application Architecture </w:t>
      </w:r>
    </w:p>
    <w:p w14:paraId="2D76827D" w14:textId="77777777" w:rsidR="002C407F" w:rsidRDefault="002C407F" w:rsidP="002C407F">
      <w:pPr>
        <w:spacing w:line="240" w:lineRule="auto"/>
        <w:rPr>
          <w:color w:val="auto"/>
        </w:rPr>
      </w:pPr>
    </w:p>
    <w:p w14:paraId="2D76827E" w14:textId="77777777" w:rsidR="002C407F" w:rsidRDefault="00787F33" w:rsidP="002C407F">
      <w:pPr>
        <w:spacing w:line="240" w:lineRule="auto"/>
        <w:rPr>
          <w:color w:val="auto"/>
        </w:rPr>
      </w:pPr>
      <w:r>
        <w:rPr>
          <w:color w:val="auto"/>
        </w:rPr>
        <w:fldChar w:fldCharType="begin"/>
      </w:r>
      <w:r w:rsidR="002C407F">
        <w:rPr>
          <w:color w:val="auto"/>
        </w:rPr>
        <w:instrText xml:space="preserve"> REF _Ref283379445 \h </w:instrText>
      </w:r>
      <w:r>
        <w:rPr>
          <w:color w:val="auto"/>
        </w:rPr>
      </w:r>
      <w:r>
        <w:rPr>
          <w:color w:val="auto"/>
        </w:rPr>
        <w:fldChar w:fldCharType="separate"/>
      </w:r>
      <w:r w:rsidR="00B86FCD">
        <w:t xml:space="preserve">Figure </w:t>
      </w:r>
      <w:r w:rsidR="00B86FCD">
        <w:rPr>
          <w:noProof/>
        </w:rPr>
        <w:t>1</w:t>
      </w:r>
      <w:r>
        <w:rPr>
          <w:color w:val="auto"/>
        </w:rPr>
        <w:fldChar w:fldCharType="end"/>
      </w:r>
      <w:r w:rsidR="002C407F">
        <w:rPr>
          <w:color w:val="auto"/>
        </w:rPr>
        <w:t xml:space="preserve"> depicts the high level software architecture and development scope. </w:t>
      </w:r>
    </w:p>
    <w:p w14:paraId="2D76827F" w14:textId="77777777" w:rsidR="002C407F" w:rsidRDefault="009967F2" w:rsidP="002C407F">
      <w:pPr>
        <w:pStyle w:val="Heading1"/>
        <w:numPr>
          <w:ilvl w:val="0"/>
          <w:numId w:val="0"/>
        </w:numPr>
        <w:spacing w:line="240" w:lineRule="auto"/>
        <w:jc w:val="center"/>
      </w:pPr>
      <w:r>
        <w:rPr>
          <w:noProof/>
        </w:rPr>
        <w:drawing>
          <wp:inline distT="0" distB="0" distL="0" distR="0" wp14:anchorId="2D769153" wp14:editId="2D769154">
            <wp:extent cx="3359785" cy="31578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359785" cy="3157855"/>
                    </a:xfrm>
                    <a:prstGeom prst="rect">
                      <a:avLst/>
                    </a:prstGeom>
                    <a:noFill/>
                    <a:ln w="9525">
                      <a:noFill/>
                      <a:miter lim="800000"/>
                      <a:headEnd/>
                      <a:tailEnd/>
                    </a:ln>
                  </pic:spPr>
                </pic:pic>
              </a:graphicData>
            </a:graphic>
          </wp:inline>
        </w:drawing>
      </w:r>
    </w:p>
    <w:p w14:paraId="2D768280" w14:textId="77777777" w:rsidR="002C407F" w:rsidRDefault="002C407F" w:rsidP="002C407F">
      <w:pPr>
        <w:pStyle w:val="Caption"/>
        <w:spacing w:line="240" w:lineRule="auto"/>
        <w:jc w:val="center"/>
      </w:pPr>
      <w:bookmarkStart w:id="8" w:name="_Ref283379445"/>
      <w:bookmarkStart w:id="9" w:name="_Ref283379439"/>
      <w:r>
        <w:t xml:space="preserve">Figure </w:t>
      </w:r>
      <w:r w:rsidR="00787F33">
        <w:fldChar w:fldCharType="begin"/>
      </w:r>
      <w:r>
        <w:instrText xml:space="preserve"> SEQ Figure \* ARABIC </w:instrText>
      </w:r>
      <w:r w:rsidR="00787F33">
        <w:fldChar w:fldCharType="separate"/>
      </w:r>
      <w:r w:rsidR="00B86FCD">
        <w:rPr>
          <w:noProof/>
        </w:rPr>
        <w:t>1</w:t>
      </w:r>
      <w:r w:rsidR="00787F33">
        <w:fldChar w:fldCharType="end"/>
      </w:r>
      <w:bookmarkEnd w:id="8"/>
      <w:r>
        <w:t xml:space="preserve"> - DRT Wireless client</w:t>
      </w:r>
      <w:bookmarkEnd w:id="9"/>
    </w:p>
    <w:p w14:paraId="2D768281" w14:textId="77777777" w:rsidR="002C407F" w:rsidRDefault="002C407F" w:rsidP="002C407F">
      <w:pPr>
        <w:pStyle w:val="Heading1"/>
        <w:numPr>
          <w:ilvl w:val="0"/>
          <w:numId w:val="0"/>
        </w:numPr>
        <w:spacing w:before="20" w:line="240" w:lineRule="auto"/>
        <w:rPr>
          <w:b w:val="0"/>
          <w:color w:val="auto"/>
          <w:sz w:val="20"/>
          <w:szCs w:val="20"/>
        </w:rPr>
      </w:pPr>
    </w:p>
    <w:p w14:paraId="2D768282" w14:textId="77777777" w:rsidR="002C407F" w:rsidRDefault="002C407F" w:rsidP="002C407F">
      <w:pPr>
        <w:rPr>
          <w:color w:val="auto"/>
        </w:rPr>
      </w:pPr>
      <w:r>
        <w:rPr>
          <w:color w:val="auto"/>
        </w:rPr>
        <w:t xml:space="preserve">The students will be responsible for developing the software that will run inside the mobile device (e.g. mobile application) as shown on </w:t>
      </w:r>
      <w:r w:rsidR="00787F33">
        <w:rPr>
          <w:color w:val="auto"/>
        </w:rPr>
        <w:fldChar w:fldCharType="begin"/>
      </w:r>
      <w:r>
        <w:rPr>
          <w:color w:val="auto"/>
        </w:rPr>
        <w:instrText xml:space="preserve"> REF _Ref283379445 \h </w:instrText>
      </w:r>
      <w:r w:rsidR="00787F33">
        <w:rPr>
          <w:color w:val="auto"/>
        </w:rPr>
      </w:r>
      <w:r w:rsidR="00787F33">
        <w:rPr>
          <w:color w:val="auto"/>
        </w:rPr>
        <w:fldChar w:fldCharType="separate"/>
      </w:r>
      <w:r w:rsidR="00B86FCD">
        <w:t xml:space="preserve">Figure </w:t>
      </w:r>
      <w:r w:rsidR="00B86FCD">
        <w:rPr>
          <w:noProof/>
        </w:rPr>
        <w:t>1</w:t>
      </w:r>
      <w:r w:rsidR="00787F33">
        <w:rPr>
          <w:color w:val="auto"/>
        </w:rPr>
        <w:fldChar w:fldCharType="end"/>
      </w:r>
      <w:r>
        <w:rPr>
          <w:color w:val="auto"/>
        </w:rPr>
        <w:t>. AT&amp;T will provide a backend environment that will expose the necessary transactions (i.e. Web Services) to support the mobile client.</w:t>
      </w:r>
    </w:p>
    <w:p w14:paraId="2D768283" w14:textId="77777777" w:rsidR="002C407F" w:rsidRDefault="002C407F" w:rsidP="002C407F">
      <w:pPr>
        <w:rPr>
          <w:color w:val="auto"/>
        </w:rPr>
      </w:pPr>
    </w:p>
    <w:p w14:paraId="2D768284" w14:textId="77777777" w:rsidR="002C407F" w:rsidRPr="003121E2" w:rsidRDefault="002C407F" w:rsidP="002C407F"/>
    <w:p w14:paraId="2D768285" w14:textId="77777777" w:rsidR="002C407F" w:rsidRDefault="002C407F" w:rsidP="002C407F">
      <w:pPr>
        <w:spacing w:line="240" w:lineRule="auto"/>
      </w:pPr>
    </w:p>
    <w:p w14:paraId="2D768286" w14:textId="77777777" w:rsidR="002C407F" w:rsidRDefault="002C407F" w:rsidP="002C407F">
      <w:pPr>
        <w:spacing w:line="240" w:lineRule="auto"/>
        <w:rPr>
          <w:color w:val="auto"/>
        </w:rPr>
      </w:pPr>
    </w:p>
    <w:p w14:paraId="2D768287" w14:textId="77777777" w:rsidR="002C407F" w:rsidRDefault="002C407F" w:rsidP="002C407F">
      <w:pPr>
        <w:pStyle w:val="Heading2"/>
        <w:tabs>
          <w:tab w:val="clear" w:pos="1476"/>
        </w:tabs>
        <w:spacing w:line="240" w:lineRule="auto"/>
      </w:pPr>
      <w:bookmarkStart w:id="10" w:name="_Toc295120871"/>
      <w:bookmarkStart w:id="11" w:name="_Toc302729602"/>
      <w:r>
        <w:t>Network Architecture</w:t>
      </w:r>
      <w:bookmarkEnd w:id="10"/>
      <w:bookmarkEnd w:id="11"/>
    </w:p>
    <w:p w14:paraId="2D768288" w14:textId="77777777" w:rsidR="002C407F" w:rsidRDefault="002C407F" w:rsidP="002C407F"/>
    <w:p w14:paraId="2D768289" w14:textId="77777777" w:rsidR="002C407F" w:rsidRPr="002D0F8E" w:rsidRDefault="002C407F" w:rsidP="002C407F">
      <w:pPr>
        <w:rPr>
          <w:color w:val="auto"/>
        </w:rPr>
      </w:pPr>
      <w:r w:rsidRPr="002D0F8E">
        <w:rPr>
          <w:color w:val="auto"/>
        </w:rPr>
        <w:t>The AT&amp;T Coding Challenge will leverage the following infrastructure components as its operating environment.</w:t>
      </w:r>
    </w:p>
    <w:p w14:paraId="2D76828C" w14:textId="77777777" w:rsidR="002C407F" w:rsidRDefault="002C407F" w:rsidP="002C407F">
      <w:pPr>
        <w:pStyle w:val="ListParagraph"/>
        <w:numPr>
          <w:ilvl w:val="0"/>
          <w:numId w:val="29"/>
        </w:numPr>
        <w:rPr>
          <w:color w:val="auto"/>
        </w:rPr>
      </w:pPr>
      <w:r>
        <w:rPr>
          <w:b/>
          <w:color w:val="auto"/>
        </w:rPr>
        <w:t>AT&amp;T Firewall</w:t>
      </w:r>
      <w:r>
        <w:rPr>
          <w:color w:val="auto"/>
        </w:rPr>
        <w:t xml:space="preserve"> – AT&amp;T CSO reverse proxy used to provide secured access to devices outside of the firewall which need access to the AT&amp;T backend.</w:t>
      </w:r>
    </w:p>
    <w:p w14:paraId="2D76828D" w14:textId="16992680" w:rsidR="002C407F" w:rsidRPr="00636B62" w:rsidRDefault="002C407F" w:rsidP="002C407F">
      <w:pPr>
        <w:pStyle w:val="ListParagraph"/>
        <w:numPr>
          <w:ilvl w:val="0"/>
          <w:numId w:val="29"/>
        </w:numPr>
        <w:rPr>
          <w:color w:val="auto"/>
        </w:rPr>
      </w:pPr>
      <w:r>
        <w:rPr>
          <w:b/>
          <w:color w:val="auto"/>
        </w:rPr>
        <w:t xml:space="preserve">AT&amp;T Coding Challenge Backend server </w:t>
      </w:r>
      <w:r>
        <w:rPr>
          <w:color w:val="auto"/>
        </w:rPr>
        <w:t>–</w:t>
      </w:r>
      <w:r w:rsidRPr="00636B62">
        <w:rPr>
          <w:color w:val="auto"/>
        </w:rPr>
        <w:t>host</w:t>
      </w:r>
      <w:r>
        <w:rPr>
          <w:color w:val="auto"/>
        </w:rPr>
        <w:t>s</w:t>
      </w:r>
      <w:r w:rsidRPr="00636B62">
        <w:rPr>
          <w:color w:val="auto"/>
        </w:rPr>
        <w:t xml:space="preserve"> the backend software </w:t>
      </w:r>
      <w:r>
        <w:rPr>
          <w:color w:val="auto"/>
        </w:rPr>
        <w:t>supporting the mobile device.</w:t>
      </w:r>
      <w:r w:rsidR="009B33A7">
        <w:rPr>
          <w:color w:val="auto"/>
        </w:rPr>
        <w:t xml:space="preserve"> This is already configured.</w:t>
      </w:r>
    </w:p>
    <w:p w14:paraId="2D76828E" w14:textId="77777777" w:rsidR="002C407F" w:rsidRDefault="002C407F" w:rsidP="002C407F">
      <w:pPr>
        <w:rPr>
          <w:color w:val="auto"/>
        </w:rPr>
      </w:pPr>
    </w:p>
    <w:p w14:paraId="2D76828F" w14:textId="77777777" w:rsidR="002C407F" w:rsidRDefault="00787F33" w:rsidP="002C407F">
      <w:pPr>
        <w:spacing w:line="240" w:lineRule="auto"/>
        <w:rPr>
          <w:color w:val="auto"/>
        </w:rPr>
      </w:pPr>
      <w:r>
        <w:rPr>
          <w:color w:val="auto"/>
        </w:rPr>
        <w:fldChar w:fldCharType="begin"/>
      </w:r>
      <w:r w:rsidR="002C407F">
        <w:rPr>
          <w:color w:val="auto"/>
        </w:rPr>
        <w:instrText xml:space="preserve"> REF _Ref293312170 \h </w:instrText>
      </w:r>
      <w:r>
        <w:rPr>
          <w:color w:val="auto"/>
        </w:rPr>
      </w:r>
      <w:r>
        <w:rPr>
          <w:color w:val="auto"/>
        </w:rPr>
        <w:fldChar w:fldCharType="separate"/>
      </w:r>
      <w:r w:rsidR="00B86FCD">
        <w:t xml:space="preserve">Figure </w:t>
      </w:r>
      <w:r w:rsidR="00B86FCD">
        <w:rPr>
          <w:noProof/>
        </w:rPr>
        <w:t>2</w:t>
      </w:r>
      <w:r>
        <w:rPr>
          <w:color w:val="auto"/>
        </w:rPr>
        <w:fldChar w:fldCharType="end"/>
      </w:r>
      <w:r w:rsidR="002C407F">
        <w:rPr>
          <w:color w:val="auto"/>
        </w:rPr>
        <w:t xml:space="preserve"> shows the network access path that the mobile devices will follow as part of the competition and the dry-run.</w:t>
      </w:r>
    </w:p>
    <w:p w14:paraId="2D768290" w14:textId="77777777" w:rsidR="002C407F" w:rsidRPr="00B3681D" w:rsidRDefault="002C407F" w:rsidP="002C407F">
      <w:pPr>
        <w:rPr>
          <w:color w:val="auto"/>
        </w:rPr>
      </w:pPr>
    </w:p>
    <w:p w14:paraId="2D768291" w14:textId="77777777" w:rsidR="002C407F" w:rsidRPr="002D0F8E" w:rsidRDefault="002C407F" w:rsidP="002C407F">
      <w:pPr>
        <w:rPr>
          <w:color w:val="auto"/>
        </w:rPr>
      </w:pPr>
    </w:p>
    <w:p w14:paraId="2D768292" w14:textId="77777777" w:rsidR="002C407F" w:rsidRDefault="009967F2" w:rsidP="002C407F">
      <w:pPr>
        <w:keepNext/>
        <w:spacing w:line="240" w:lineRule="auto"/>
        <w:jc w:val="center"/>
      </w:pPr>
      <w:r>
        <w:rPr>
          <w:noProof/>
        </w:rPr>
        <w:drawing>
          <wp:inline distT="0" distB="0" distL="0" distR="0" wp14:anchorId="2D769155" wp14:editId="2D769156">
            <wp:extent cx="6666865" cy="18821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666865" cy="1882140"/>
                    </a:xfrm>
                    <a:prstGeom prst="rect">
                      <a:avLst/>
                    </a:prstGeom>
                    <a:noFill/>
                    <a:ln w="9525">
                      <a:noFill/>
                      <a:miter lim="800000"/>
                      <a:headEnd/>
                      <a:tailEnd/>
                    </a:ln>
                  </pic:spPr>
                </pic:pic>
              </a:graphicData>
            </a:graphic>
          </wp:inline>
        </w:drawing>
      </w:r>
    </w:p>
    <w:p w14:paraId="2D768293" w14:textId="77777777" w:rsidR="002C407F" w:rsidRDefault="002C407F" w:rsidP="002C407F">
      <w:pPr>
        <w:pStyle w:val="Caption"/>
        <w:jc w:val="center"/>
        <w:rPr>
          <w:color w:val="auto"/>
        </w:rPr>
      </w:pPr>
      <w:bookmarkStart w:id="12" w:name="_Ref293312170"/>
      <w:r>
        <w:t xml:space="preserve">Figure </w:t>
      </w:r>
      <w:r w:rsidR="00787F33">
        <w:fldChar w:fldCharType="begin"/>
      </w:r>
      <w:r>
        <w:instrText xml:space="preserve"> SEQ Figure \* ARABIC </w:instrText>
      </w:r>
      <w:r w:rsidR="00787F33">
        <w:fldChar w:fldCharType="separate"/>
      </w:r>
      <w:r w:rsidR="00B86FCD">
        <w:rPr>
          <w:noProof/>
        </w:rPr>
        <w:t>2</w:t>
      </w:r>
      <w:r w:rsidR="00787F33">
        <w:fldChar w:fldCharType="end"/>
      </w:r>
      <w:bookmarkEnd w:id="12"/>
      <w:r>
        <w:t xml:space="preserve"> - Device Access Path</w:t>
      </w:r>
    </w:p>
    <w:p w14:paraId="2D768294" w14:textId="77777777" w:rsidR="002C407F" w:rsidRDefault="002C407F" w:rsidP="002C407F">
      <w:pPr>
        <w:spacing w:line="240" w:lineRule="auto"/>
        <w:rPr>
          <w:color w:val="auto"/>
        </w:rPr>
      </w:pPr>
    </w:p>
    <w:p w14:paraId="2D768295" w14:textId="77777777" w:rsidR="002C407F" w:rsidRPr="00B3681D" w:rsidRDefault="002C407F" w:rsidP="002C407F">
      <w:pPr>
        <w:spacing w:line="240" w:lineRule="auto"/>
        <w:rPr>
          <w:b/>
          <w:color w:val="auto"/>
        </w:rPr>
      </w:pPr>
      <w:r w:rsidRPr="00B3681D">
        <w:rPr>
          <w:b/>
          <w:color w:val="auto"/>
        </w:rPr>
        <w:t>Access flow</w:t>
      </w:r>
    </w:p>
    <w:p w14:paraId="2D768296" w14:textId="77777777" w:rsidR="002C407F" w:rsidRDefault="002C407F" w:rsidP="002C407F">
      <w:pPr>
        <w:spacing w:line="240" w:lineRule="auto"/>
        <w:rPr>
          <w:color w:val="auto"/>
        </w:rPr>
      </w:pPr>
    </w:p>
    <w:p w14:paraId="2D768297" w14:textId="77777777" w:rsidR="002C407F" w:rsidRDefault="002C407F" w:rsidP="002C407F">
      <w:pPr>
        <w:pStyle w:val="ListParagraph"/>
        <w:numPr>
          <w:ilvl w:val="0"/>
          <w:numId w:val="30"/>
        </w:numPr>
        <w:spacing w:before="120" w:after="120" w:line="240" w:lineRule="auto"/>
        <w:contextualSpacing w:val="0"/>
        <w:rPr>
          <w:color w:val="auto"/>
        </w:rPr>
      </w:pPr>
      <w:r>
        <w:rPr>
          <w:color w:val="auto"/>
        </w:rPr>
        <w:t>Mobile device makes an HTTPS request to invoke a Web service (i.e. SOAP over HTTPS</w:t>
      </w:r>
      <w:r w:rsidR="005C680E">
        <w:rPr>
          <w:color w:val="auto"/>
        </w:rPr>
        <w:t>) or an HTTPS GET to retrieve a picture (see backend requirements for more details)</w:t>
      </w:r>
      <w:r>
        <w:rPr>
          <w:color w:val="auto"/>
        </w:rPr>
        <w:t>.  The device will use a particular DNS hostname</w:t>
      </w:r>
      <w:r w:rsidR="005C680E">
        <w:rPr>
          <w:color w:val="auto"/>
        </w:rPr>
        <w:t>/port</w:t>
      </w:r>
      <w:r>
        <w:rPr>
          <w:color w:val="auto"/>
        </w:rPr>
        <w:t xml:space="preserve"> to </w:t>
      </w:r>
      <w:r w:rsidR="005C680E">
        <w:rPr>
          <w:color w:val="auto"/>
        </w:rPr>
        <w:t>access the AT&amp;T Coding Challenge environment.</w:t>
      </w:r>
    </w:p>
    <w:p w14:paraId="2D768298" w14:textId="77777777" w:rsidR="002C407F" w:rsidRDefault="005C680E" w:rsidP="002C407F">
      <w:pPr>
        <w:pStyle w:val="ListParagraph"/>
        <w:numPr>
          <w:ilvl w:val="0"/>
          <w:numId w:val="30"/>
        </w:numPr>
        <w:spacing w:before="120" w:after="120" w:line="240" w:lineRule="auto"/>
        <w:contextualSpacing w:val="0"/>
        <w:rPr>
          <w:color w:val="auto"/>
        </w:rPr>
      </w:pPr>
      <w:r>
        <w:rPr>
          <w:color w:val="auto"/>
        </w:rPr>
        <w:t xml:space="preserve">The AT&amp;T firewall </w:t>
      </w:r>
      <w:r w:rsidR="002C407F">
        <w:rPr>
          <w:color w:val="auto"/>
        </w:rPr>
        <w:t>receives the HTTPS request from the Mobile client</w:t>
      </w:r>
      <w:r>
        <w:rPr>
          <w:color w:val="auto"/>
        </w:rPr>
        <w:t xml:space="preserve"> and performs a two-way SSL authentication (i.e. client certificate authentication).</w:t>
      </w:r>
    </w:p>
    <w:p w14:paraId="2D768299" w14:textId="77777777" w:rsidR="002C407F" w:rsidRDefault="002C407F" w:rsidP="002C407F">
      <w:pPr>
        <w:pStyle w:val="ListParagraph"/>
        <w:numPr>
          <w:ilvl w:val="0"/>
          <w:numId w:val="30"/>
        </w:numPr>
        <w:spacing w:before="120" w:after="120" w:line="240" w:lineRule="auto"/>
        <w:contextualSpacing w:val="0"/>
        <w:rPr>
          <w:color w:val="auto"/>
        </w:rPr>
      </w:pPr>
      <w:r>
        <w:rPr>
          <w:color w:val="auto"/>
        </w:rPr>
        <w:t xml:space="preserve">If Access is allowed, then </w:t>
      </w:r>
      <w:r w:rsidR="005C680E">
        <w:rPr>
          <w:color w:val="auto"/>
        </w:rPr>
        <w:t>AT&amp;T Firewall</w:t>
      </w:r>
      <w:r>
        <w:rPr>
          <w:color w:val="auto"/>
        </w:rPr>
        <w:t xml:space="preserve"> will forward the request to</w:t>
      </w:r>
      <w:r w:rsidR="005C680E">
        <w:rPr>
          <w:color w:val="auto"/>
        </w:rPr>
        <w:t xml:space="preserve"> AT&amp;T Coding challenge environment.</w:t>
      </w:r>
    </w:p>
    <w:p w14:paraId="2D76829A" w14:textId="77777777" w:rsidR="002C407F" w:rsidRPr="00B3681D" w:rsidRDefault="002C407F" w:rsidP="002C407F">
      <w:pPr>
        <w:pStyle w:val="ListParagraph"/>
        <w:numPr>
          <w:ilvl w:val="0"/>
          <w:numId w:val="30"/>
        </w:numPr>
        <w:spacing w:before="120" w:after="120" w:line="240" w:lineRule="auto"/>
        <w:contextualSpacing w:val="0"/>
        <w:rPr>
          <w:color w:val="auto"/>
        </w:rPr>
      </w:pPr>
      <w:r>
        <w:rPr>
          <w:color w:val="auto"/>
        </w:rPr>
        <w:t>The Mobile client shall</w:t>
      </w:r>
      <w:r w:rsidR="005C680E">
        <w:rPr>
          <w:color w:val="auto"/>
        </w:rPr>
        <w:t xml:space="preserve"> then</w:t>
      </w:r>
      <w:r>
        <w:rPr>
          <w:color w:val="auto"/>
        </w:rPr>
        <w:t xml:space="preserve"> receive the</w:t>
      </w:r>
      <w:r w:rsidR="005C680E">
        <w:rPr>
          <w:color w:val="auto"/>
        </w:rPr>
        <w:t xml:space="preserve"> reply from AT&amp;T Coding Challenge </w:t>
      </w:r>
      <w:r w:rsidR="00C43934">
        <w:rPr>
          <w:color w:val="auto"/>
        </w:rPr>
        <w:t>server.</w:t>
      </w:r>
    </w:p>
    <w:p w14:paraId="2D76829B" w14:textId="77777777" w:rsidR="002C407F" w:rsidRPr="00311411" w:rsidRDefault="002C407F" w:rsidP="002C407F">
      <w:pPr>
        <w:spacing w:line="240" w:lineRule="auto"/>
        <w:rPr>
          <w:color w:val="auto"/>
        </w:rPr>
      </w:pPr>
    </w:p>
    <w:p w14:paraId="2D76829C" w14:textId="77777777" w:rsidR="008519D1" w:rsidRDefault="002C407F">
      <w:pPr>
        <w:pStyle w:val="Heading2"/>
      </w:pPr>
      <w:bookmarkStart w:id="13" w:name="_Toc295120872"/>
      <w:bookmarkStart w:id="14" w:name="_Toc302729603"/>
      <w:r>
        <w:t>Technical Specifications</w:t>
      </w:r>
      <w:bookmarkEnd w:id="13"/>
      <w:bookmarkEnd w:id="14"/>
    </w:p>
    <w:p w14:paraId="2D76829D" w14:textId="77777777" w:rsidR="002C407F" w:rsidRDefault="002C407F" w:rsidP="002C407F"/>
    <w:p w14:paraId="2D76829E" w14:textId="77777777" w:rsidR="002C407F" w:rsidRPr="007E038D" w:rsidRDefault="002C407F" w:rsidP="002C407F">
      <w:pPr>
        <w:rPr>
          <w:color w:val="auto"/>
        </w:rPr>
      </w:pPr>
      <w:r>
        <w:rPr>
          <w:color w:val="auto"/>
        </w:rPr>
        <w:t xml:space="preserve">The mobile client shall have access to various AT&amp;T APIs to implement the business requirements to be stated as part of the competition.  </w:t>
      </w:r>
      <w:r w:rsidR="00787F33">
        <w:rPr>
          <w:color w:val="auto"/>
        </w:rPr>
        <w:fldChar w:fldCharType="begin"/>
      </w:r>
      <w:r>
        <w:rPr>
          <w:color w:val="auto"/>
        </w:rPr>
        <w:instrText xml:space="preserve"> REF _Ref283300819 \h </w:instrText>
      </w:r>
      <w:r w:rsidR="00787F33">
        <w:rPr>
          <w:color w:val="auto"/>
        </w:rPr>
      </w:r>
      <w:r w:rsidR="00787F33">
        <w:rPr>
          <w:color w:val="auto"/>
        </w:rPr>
        <w:fldChar w:fldCharType="separate"/>
      </w:r>
      <w:r w:rsidR="00B86FCD">
        <w:t xml:space="preserve">Figure </w:t>
      </w:r>
      <w:r w:rsidR="00B86FCD">
        <w:rPr>
          <w:noProof/>
        </w:rPr>
        <w:t>3</w:t>
      </w:r>
      <w:r w:rsidR="00787F33">
        <w:rPr>
          <w:color w:val="auto"/>
        </w:rPr>
        <w:fldChar w:fldCharType="end"/>
      </w:r>
      <w:r>
        <w:rPr>
          <w:color w:val="auto"/>
        </w:rPr>
        <w:t xml:space="preserve"> depicts the architectural components of system in more detail.</w:t>
      </w:r>
    </w:p>
    <w:p w14:paraId="2D76829F" w14:textId="77777777" w:rsidR="002C407F" w:rsidRDefault="002C407F" w:rsidP="002C407F">
      <w:pPr>
        <w:spacing w:line="240" w:lineRule="auto"/>
        <w:ind w:left="360"/>
        <w:rPr>
          <w:color w:val="auto"/>
        </w:rPr>
      </w:pPr>
    </w:p>
    <w:p w14:paraId="2D7682A0" w14:textId="77777777" w:rsidR="002C407F" w:rsidRDefault="009967F2" w:rsidP="002C407F">
      <w:pPr>
        <w:keepNext/>
        <w:spacing w:line="240" w:lineRule="auto"/>
        <w:ind w:left="360"/>
        <w:jc w:val="center"/>
      </w:pPr>
      <w:r>
        <w:rPr>
          <w:noProof/>
        </w:rPr>
        <w:drawing>
          <wp:inline distT="0" distB="0" distL="0" distR="0" wp14:anchorId="2D769157" wp14:editId="2D769158">
            <wp:extent cx="2552065" cy="3104515"/>
            <wp:effectExtent l="19050" t="0" r="635" b="0"/>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2552065" cy="3104515"/>
                    </a:xfrm>
                    <a:prstGeom prst="rect">
                      <a:avLst/>
                    </a:prstGeom>
                    <a:noFill/>
                    <a:ln w="9525">
                      <a:noFill/>
                      <a:miter lim="800000"/>
                      <a:headEnd/>
                      <a:tailEnd/>
                    </a:ln>
                  </pic:spPr>
                </pic:pic>
              </a:graphicData>
            </a:graphic>
          </wp:inline>
        </w:drawing>
      </w:r>
    </w:p>
    <w:p w14:paraId="2D7682A1" w14:textId="77777777" w:rsidR="002C407F" w:rsidRDefault="002C407F" w:rsidP="002C407F">
      <w:pPr>
        <w:pStyle w:val="Caption"/>
        <w:jc w:val="center"/>
        <w:rPr>
          <w:color w:val="auto"/>
        </w:rPr>
      </w:pPr>
      <w:bookmarkStart w:id="15" w:name="_Ref283300819"/>
      <w:bookmarkStart w:id="16" w:name="_Ref283300812"/>
      <w:r>
        <w:t xml:space="preserve">Figure </w:t>
      </w:r>
      <w:r w:rsidR="00787F33">
        <w:fldChar w:fldCharType="begin"/>
      </w:r>
      <w:r>
        <w:instrText xml:space="preserve"> SEQ Figure \* ARABIC </w:instrText>
      </w:r>
      <w:r w:rsidR="00787F33">
        <w:fldChar w:fldCharType="separate"/>
      </w:r>
      <w:r w:rsidR="00B86FCD">
        <w:rPr>
          <w:noProof/>
        </w:rPr>
        <w:t>3</w:t>
      </w:r>
      <w:r w:rsidR="00787F33">
        <w:fldChar w:fldCharType="end"/>
      </w:r>
      <w:bookmarkEnd w:id="15"/>
      <w:r>
        <w:t xml:space="preserve"> – CRE-DRT Mobile Client Architecture</w:t>
      </w:r>
      <w:bookmarkEnd w:id="16"/>
    </w:p>
    <w:p w14:paraId="2D7682A2" w14:textId="77777777" w:rsidR="002C407F" w:rsidRDefault="002C407F" w:rsidP="002C407F">
      <w:pPr>
        <w:rPr>
          <w:color w:val="auto"/>
        </w:rPr>
      </w:pPr>
    </w:p>
    <w:p w14:paraId="2D7682A3" w14:textId="77777777" w:rsidR="002C407F" w:rsidRDefault="002C407F" w:rsidP="00955E1D">
      <w:pPr>
        <w:spacing w:line="240" w:lineRule="auto"/>
        <w:rPr>
          <w:color w:val="auto"/>
        </w:rPr>
      </w:pPr>
    </w:p>
    <w:p w14:paraId="2D7682A4" w14:textId="77777777" w:rsidR="007E038D" w:rsidRDefault="00AC6E37" w:rsidP="006E7599">
      <w:pPr>
        <w:pStyle w:val="Heading1"/>
        <w:spacing w:line="240" w:lineRule="auto"/>
      </w:pPr>
      <w:bookmarkStart w:id="17" w:name="_Toc302729604"/>
      <w:r>
        <w:t xml:space="preserve">Business </w:t>
      </w:r>
      <w:r w:rsidR="00A3115B">
        <w:t>Requirements</w:t>
      </w:r>
      <w:bookmarkEnd w:id="17"/>
    </w:p>
    <w:p w14:paraId="2D7682A5" w14:textId="77777777" w:rsidR="00AC6E37" w:rsidRDefault="00AC6E37" w:rsidP="00D80376">
      <w:pPr>
        <w:rPr>
          <w:color w:val="auto"/>
        </w:rPr>
      </w:pPr>
    </w:p>
    <w:p w14:paraId="2D7682A6" w14:textId="77777777" w:rsidR="00AC6E37" w:rsidRDefault="00AC6E37" w:rsidP="00D80376">
      <w:pPr>
        <w:rPr>
          <w:color w:val="auto"/>
        </w:rPr>
      </w:pPr>
    </w:p>
    <w:tbl>
      <w:tblPr>
        <w:tblW w:w="4900" w:type="pct"/>
        <w:tblCellMar>
          <w:left w:w="0" w:type="dxa"/>
          <w:right w:w="0" w:type="dxa"/>
        </w:tblCellMar>
        <w:tblLook w:val="04A0" w:firstRow="1" w:lastRow="0" w:firstColumn="1" w:lastColumn="0" w:noHBand="0" w:noVBand="1"/>
      </w:tblPr>
      <w:tblGrid>
        <w:gridCol w:w="1933"/>
        <w:gridCol w:w="6540"/>
        <w:gridCol w:w="1476"/>
      </w:tblGrid>
      <w:tr w:rsidR="00AC6E37" w:rsidRPr="00C64FF5" w14:paraId="2D7682AB" w14:textId="77777777" w:rsidTr="00C65E04">
        <w:trPr>
          <w:tblHeader/>
        </w:trPr>
        <w:tc>
          <w:tcPr>
            <w:tcW w:w="1933" w:type="dxa"/>
            <w:tcBorders>
              <w:top w:val="single" w:sz="8" w:space="0" w:color="auto"/>
              <w:left w:val="single" w:sz="8" w:space="0" w:color="auto"/>
              <w:bottom w:val="single" w:sz="8" w:space="0" w:color="auto"/>
              <w:right w:val="single" w:sz="8" w:space="0" w:color="auto"/>
            </w:tcBorders>
            <w:shd w:val="clear" w:color="auto" w:fill="4F81BD" w:themeFill="accent1"/>
            <w:tcMar>
              <w:top w:w="0" w:type="dxa"/>
              <w:left w:w="108" w:type="dxa"/>
              <w:bottom w:w="0" w:type="dxa"/>
              <w:right w:w="108" w:type="dxa"/>
            </w:tcMar>
            <w:hideMark/>
          </w:tcPr>
          <w:p w14:paraId="2D7682A7" w14:textId="77777777" w:rsidR="00AC6E37" w:rsidRPr="00C65E04" w:rsidRDefault="00B913FB" w:rsidP="00B80900">
            <w:pPr>
              <w:pStyle w:val="TableTop"/>
              <w:rPr>
                <w:color w:val="FFFFFF" w:themeColor="background1"/>
              </w:rPr>
            </w:pPr>
            <w:r w:rsidRPr="00B913FB">
              <w:rPr>
                <w:color w:val="FFFFFF" w:themeColor="background1"/>
              </w:rPr>
              <w:t>Unique ID</w:t>
            </w:r>
          </w:p>
        </w:tc>
        <w:tc>
          <w:tcPr>
            <w:tcW w:w="6540" w:type="dxa"/>
            <w:tcBorders>
              <w:top w:val="single" w:sz="8" w:space="0" w:color="auto"/>
              <w:left w:val="nil"/>
              <w:bottom w:val="single" w:sz="8" w:space="0" w:color="auto"/>
              <w:right w:val="single" w:sz="8" w:space="0" w:color="auto"/>
            </w:tcBorders>
            <w:shd w:val="clear" w:color="auto" w:fill="4F81BD" w:themeFill="accent1"/>
            <w:tcMar>
              <w:top w:w="0" w:type="dxa"/>
              <w:left w:w="108" w:type="dxa"/>
              <w:bottom w:w="0" w:type="dxa"/>
              <w:right w:w="108" w:type="dxa"/>
            </w:tcMar>
            <w:hideMark/>
          </w:tcPr>
          <w:p w14:paraId="2D7682A8" w14:textId="77777777" w:rsidR="00AC6E37" w:rsidRPr="00C65E04" w:rsidRDefault="00B913FB" w:rsidP="00B80900">
            <w:pPr>
              <w:pStyle w:val="TableTop"/>
              <w:rPr>
                <w:color w:val="FFFFFF" w:themeColor="background1"/>
              </w:rPr>
            </w:pPr>
            <w:r w:rsidRPr="00B913FB">
              <w:rPr>
                <w:color w:val="FFFFFF" w:themeColor="background1"/>
              </w:rPr>
              <w:t>Business Requirement</w:t>
            </w:r>
          </w:p>
        </w:tc>
        <w:tc>
          <w:tcPr>
            <w:tcW w:w="1476" w:type="dxa"/>
            <w:tcBorders>
              <w:top w:val="single" w:sz="8" w:space="0" w:color="auto"/>
              <w:left w:val="nil"/>
              <w:bottom w:val="single" w:sz="8" w:space="0" w:color="auto"/>
              <w:right w:val="single" w:sz="8" w:space="0" w:color="auto"/>
            </w:tcBorders>
            <w:shd w:val="clear" w:color="auto" w:fill="4F81BD" w:themeFill="accent1"/>
            <w:tcMar>
              <w:top w:w="0" w:type="dxa"/>
              <w:left w:w="108" w:type="dxa"/>
              <w:bottom w:w="0" w:type="dxa"/>
              <w:right w:w="108" w:type="dxa"/>
            </w:tcMar>
            <w:hideMark/>
          </w:tcPr>
          <w:p w14:paraId="2D7682A9" w14:textId="77777777" w:rsidR="00AC6E37" w:rsidRPr="00C65E04" w:rsidRDefault="00B913FB" w:rsidP="00B80900">
            <w:pPr>
              <w:pStyle w:val="TableTop"/>
              <w:rPr>
                <w:color w:val="FFFFFF" w:themeColor="background1"/>
              </w:rPr>
            </w:pPr>
            <w:r w:rsidRPr="00B913FB">
              <w:rPr>
                <w:color w:val="FFFFFF" w:themeColor="background1"/>
              </w:rPr>
              <w:t>Status</w:t>
            </w:r>
          </w:p>
          <w:p w14:paraId="2D7682AA" w14:textId="77777777" w:rsidR="00AC6E37" w:rsidRPr="00C65E04" w:rsidRDefault="00B913FB" w:rsidP="00B80900">
            <w:pPr>
              <w:pStyle w:val="TableTop"/>
              <w:rPr>
                <w:color w:val="FFFFFF" w:themeColor="background1"/>
              </w:rPr>
            </w:pPr>
            <w:r w:rsidRPr="00B913FB">
              <w:rPr>
                <w:color w:val="FFFFFF" w:themeColor="background1"/>
              </w:rPr>
              <w:t>(Proposed, Defective, Rejected, Deferred or Approved)</w:t>
            </w:r>
          </w:p>
        </w:tc>
      </w:tr>
      <w:tr w:rsidR="00AC6E37" w:rsidRPr="00C64FF5" w14:paraId="2D7682B0" w14:textId="77777777" w:rsidTr="00541CD1">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AC" w14:textId="77777777" w:rsidR="00AC6E37" w:rsidRPr="00C64FF5" w:rsidRDefault="00AC6E37" w:rsidP="00B80900">
            <w:pPr>
              <w:pStyle w:val="TableText"/>
              <w:spacing w:before="0"/>
              <w:rPr>
                <w:rFonts w:ascii="Verdana" w:hAnsi="Verdana"/>
                <w:sz w:val="16"/>
                <w:szCs w:val="16"/>
              </w:rPr>
            </w:pPr>
            <w:r w:rsidRPr="00C64FF5">
              <w:rPr>
                <w:rFonts w:ascii="Verdana" w:hAnsi="Verdana"/>
                <w:sz w:val="16"/>
                <w:szCs w:val="16"/>
              </w:rPr>
              <w:t>BR-1.A</w:t>
            </w:r>
          </w:p>
        </w:tc>
        <w:tc>
          <w:tcPr>
            <w:tcW w:w="6540" w:type="dxa"/>
            <w:tcBorders>
              <w:top w:val="nil"/>
              <w:left w:val="nil"/>
              <w:bottom w:val="single" w:sz="8" w:space="0" w:color="auto"/>
              <w:right w:val="single" w:sz="8" w:space="0" w:color="auto"/>
            </w:tcBorders>
            <w:tcMar>
              <w:top w:w="0" w:type="dxa"/>
              <w:left w:w="108" w:type="dxa"/>
              <w:bottom w:w="0" w:type="dxa"/>
              <w:right w:w="108" w:type="dxa"/>
            </w:tcMar>
            <w:hideMark/>
          </w:tcPr>
          <w:p w14:paraId="2D7682AD" w14:textId="77777777" w:rsidR="00AC6E37" w:rsidRPr="00C64FF5" w:rsidRDefault="00AC6E37" w:rsidP="00B80900">
            <w:pPr>
              <w:pStyle w:val="TableText"/>
              <w:spacing w:before="0"/>
              <w:rPr>
                <w:rFonts w:ascii="Verdana" w:hAnsi="Verdana"/>
                <w:sz w:val="16"/>
                <w:szCs w:val="16"/>
              </w:rPr>
            </w:pPr>
            <w:r w:rsidRPr="00C64FF5">
              <w:rPr>
                <w:rFonts w:ascii="Verdana" w:hAnsi="Verdana"/>
                <w:sz w:val="16"/>
                <w:szCs w:val="16"/>
              </w:rPr>
              <w:t>New</w:t>
            </w:r>
            <w:r w:rsidR="003D2D44">
              <w:rPr>
                <w:rFonts w:ascii="Verdana" w:hAnsi="Verdana"/>
                <w:sz w:val="16"/>
                <w:szCs w:val="16"/>
              </w:rPr>
              <w:t xml:space="preserve"> Mobile</w:t>
            </w:r>
            <w:r w:rsidRPr="00C64FF5">
              <w:rPr>
                <w:rFonts w:ascii="Verdana" w:hAnsi="Verdana"/>
                <w:sz w:val="16"/>
                <w:szCs w:val="16"/>
              </w:rPr>
              <w:t xml:space="preserve"> Assessment of Storm Damaged Property</w:t>
            </w:r>
          </w:p>
          <w:p w14:paraId="2D7682AE" w14:textId="77777777" w:rsidR="00AC6E37" w:rsidRPr="00C64FF5" w:rsidRDefault="00AC6E37" w:rsidP="00816ACC">
            <w:pPr>
              <w:pStyle w:val="TableText"/>
              <w:spacing w:before="0"/>
              <w:rPr>
                <w:rFonts w:ascii="Verdana" w:hAnsi="Verdana"/>
                <w:sz w:val="16"/>
                <w:szCs w:val="16"/>
              </w:rPr>
            </w:pPr>
            <w:r w:rsidRPr="00C64FF5">
              <w:rPr>
                <w:rFonts w:ascii="Verdana" w:hAnsi="Verdana"/>
                <w:sz w:val="16"/>
                <w:szCs w:val="16"/>
              </w:rPr>
              <w:t xml:space="preserve">   </w:t>
            </w:r>
            <w:r w:rsidR="00816ACC">
              <w:rPr>
                <w:rFonts w:ascii="Verdana" w:hAnsi="Verdana"/>
                <w:sz w:val="16"/>
                <w:szCs w:val="16"/>
              </w:rPr>
              <w:t>Provide the ability for the mobile u</w:t>
            </w:r>
            <w:r w:rsidR="0091513A">
              <w:rPr>
                <w:rFonts w:ascii="Verdana" w:hAnsi="Verdana"/>
                <w:sz w:val="16"/>
                <w:szCs w:val="16"/>
              </w:rPr>
              <w:t xml:space="preserve">sers to log </w:t>
            </w:r>
            <w:r w:rsidRPr="00C64FF5">
              <w:rPr>
                <w:rFonts w:ascii="Verdana" w:hAnsi="Verdana"/>
                <w:sz w:val="16"/>
                <w:szCs w:val="16"/>
              </w:rPr>
              <w:t xml:space="preserve">into DRT application </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AF" w14:textId="77777777" w:rsidR="00AC6E37" w:rsidRPr="00C64FF5" w:rsidRDefault="00541CD1" w:rsidP="00B80900">
            <w:pPr>
              <w:pStyle w:val="TableText"/>
              <w:spacing w:before="0"/>
              <w:rPr>
                <w:rFonts w:ascii="Verdana" w:hAnsi="Verdana"/>
                <w:sz w:val="16"/>
                <w:szCs w:val="16"/>
              </w:rPr>
            </w:pPr>
            <w:r>
              <w:rPr>
                <w:rFonts w:ascii="Verdana" w:hAnsi="Verdana"/>
                <w:sz w:val="16"/>
                <w:szCs w:val="16"/>
              </w:rPr>
              <w:t>Approved</w:t>
            </w:r>
          </w:p>
        </w:tc>
      </w:tr>
      <w:tr w:rsidR="00541CD1" w:rsidRPr="00C64FF5" w14:paraId="2D7682B5" w14:textId="77777777" w:rsidTr="00541CD1">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B1" w14:textId="77777777" w:rsidR="00541CD1" w:rsidRPr="00C64FF5" w:rsidRDefault="00541CD1" w:rsidP="00B80900">
            <w:pPr>
              <w:pStyle w:val="TableText"/>
              <w:spacing w:before="0"/>
              <w:rPr>
                <w:rFonts w:ascii="Verdana" w:hAnsi="Verdana"/>
                <w:sz w:val="16"/>
                <w:szCs w:val="16"/>
              </w:rPr>
            </w:pPr>
            <w:r w:rsidRPr="00C64FF5">
              <w:rPr>
                <w:rFonts w:ascii="Verdana" w:hAnsi="Verdana"/>
                <w:sz w:val="16"/>
                <w:szCs w:val="16"/>
              </w:rPr>
              <w:t>BR-1.B</w:t>
            </w:r>
          </w:p>
        </w:tc>
        <w:tc>
          <w:tcPr>
            <w:tcW w:w="6540" w:type="dxa"/>
            <w:tcBorders>
              <w:top w:val="nil"/>
              <w:left w:val="nil"/>
              <w:bottom w:val="single" w:sz="8" w:space="0" w:color="auto"/>
              <w:right w:val="single" w:sz="8" w:space="0" w:color="auto"/>
            </w:tcBorders>
            <w:tcMar>
              <w:top w:w="0" w:type="dxa"/>
              <w:left w:w="108" w:type="dxa"/>
              <w:bottom w:w="0" w:type="dxa"/>
              <w:right w:w="108" w:type="dxa"/>
            </w:tcMar>
          </w:tcPr>
          <w:p w14:paraId="2D7682B2" w14:textId="77777777" w:rsidR="00816ACC" w:rsidRDefault="00816ACC" w:rsidP="00816ACC">
            <w:pPr>
              <w:pStyle w:val="TableText"/>
              <w:spacing w:before="0"/>
              <w:rPr>
                <w:rFonts w:ascii="Verdana" w:hAnsi="Verdana"/>
                <w:sz w:val="16"/>
                <w:szCs w:val="16"/>
              </w:rPr>
            </w:pPr>
            <w:r>
              <w:rPr>
                <w:rFonts w:ascii="Verdana" w:hAnsi="Verdana"/>
                <w:sz w:val="16"/>
                <w:szCs w:val="16"/>
              </w:rPr>
              <w:t>Display an</w:t>
            </w:r>
            <w:r w:rsidR="00541CD1" w:rsidRPr="00C64FF5">
              <w:rPr>
                <w:rFonts w:ascii="Verdana" w:hAnsi="Verdana"/>
                <w:sz w:val="16"/>
                <w:szCs w:val="16"/>
              </w:rPr>
              <w:t xml:space="preserve"> initial</w:t>
            </w:r>
            <w:r w:rsidR="0091513A">
              <w:rPr>
                <w:rFonts w:ascii="Verdana" w:hAnsi="Verdana"/>
                <w:sz w:val="16"/>
                <w:szCs w:val="16"/>
              </w:rPr>
              <w:t xml:space="preserve"> </w:t>
            </w:r>
            <w:r>
              <w:rPr>
                <w:rFonts w:ascii="Verdana" w:hAnsi="Verdana"/>
                <w:sz w:val="16"/>
                <w:szCs w:val="16"/>
              </w:rPr>
              <w:t xml:space="preserve">incident </w:t>
            </w:r>
            <w:r w:rsidR="0091513A">
              <w:rPr>
                <w:rFonts w:ascii="Verdana" w:hAnsi="Verdana"/>
                <w:sz w:val="16"/>
                <w:szCs w:val="16"/>
              </w:rPr>
              <w:t>search</w:t>
            </w:r>
            <w:r w:rsidR="00541CD1" w:rsidRPr="00C64FF5">
              <w:rPr>
                <w:rFonts w:ascii="Verdana" w:hAnsi="Verdana"/>
                <w:sz w:val="16"/>
                <w:szCs w:val="16"/>
              </w:rPr>
              <w:t xml:space="preserve"> screen</w:t>
            </w:r>
          </w:p>
          <w:p w14:paraId="2D7682B3" w14:textId="77777777" w:rsidR="002B6E94" w:rsidRPr="00C64FF5" w:rsidRDefault="00541CD1" w:rsidP="002B6E94">
            <w:pPr>
              <w:pStyle w:val="TableText"/>
              <w:spacing w:before="0"/>
              <w:rPr>
                <w:rFonts w:ascii="Verdana" w:hAnsi="Verdana"/>
                <w:sz w:val="16"/>
                <w:szCs w:val="16"/>
              </w:rPr>
            </w:pPr>
            <w:r w:rsidRPr="00C64FF5">
              <w:rPr>
                <w:rFonts w:ascii="Verdana" w:hAnsi="Verdana"/>
                <w:sz w:val="16"/>
                <w:szCs w:val="16"/>
              </w:rPr>
              <w:t xml:space="preserve">   </w:t>
            </w:r>
            <w:r w:rsidR="00816ACC">
              <w:rPr>
                <w:rFonts w:ascii="Verdana" w:hAnsi="Verdana"/>
                <w:sz w:val="16"/>
                <w:szCs w:val="16"/>
              </w:rPr>
              <w:t>Users shall search incidents by providing the GEOLOC of a property</w:t>
            </w:r>
            <w:r w:rsidR="00A400FF">
              <w:rPr>
                <w:rFonts w:ascii="Verdana" w:hAnsi="Verdana"/>
                <w:sz w:val="16"/>
                <w:szCs w:val="16"/>
              </w:rPr>
              <w:t xml:space="preserve"> or a ZIPCODE</w:t>
            </w:r>
            <w:r w:rsidR="00816ACC">
              <w:rPr>
                <w:rFonts w:ascii="Verdana" w:hAnsi="Verdana"/>
                <w:sz w:val="16"/>
                <w:szCs w:val="16"/>
              </w:rPr>
              <w:t xml:space="preserve">.  </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B4" w14:textId="77777777" w:rsidR="00541CD1" w:rsidRPr="00C64FF5" w:rsidRDefault="00541CD1" w:rsidP="00B80900">
            <w:pPr>
              <w:pStyle w:val="TableText"/>
              <w:spacing w:before="0"/>
              <w:rPr>
                <w:rFonts w:ascii="Verdana" w:hAnsi="Verdana"/>
                <w:sz w:val="16"/>
                <w:szCs w:val="16"/>
              </w:rPr>
            </w:pPr>
            <w:r w:rsidRPr="00FB414B">
              <w:rPr>
                <w:rFonts w:ascii="Verdana" w:hAnsi="Verdana"/>
                <w:sz w:val="16"/>
                <w:szCs w:val="16"/>
              </w:rPr>
              <w:t>Approved</w:t>
            </w:r>
          </w:p>
        </w:tc>
      </w:tr>
      <w:tr w:rsidR="002B6E94" w:rsidRPr="00C64FF5" w14:paraId="2D7682BA" w14:textId="77777777" w:rsidTr="002B6E9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B6" w14:textId="77777777" w:rsidR="002B6E94" w:rsidRPr="00C64FF5" w:rsidRDefault="002B6E94" w:rsidP="002B6E94">
            <w:pPr>
              <w:pStyle w:val="TableText"/>
              <w:spacing w:before="0"/>
              <w:rPr>
                <w:rFonts w:ascii="Verdana" w:hAnsi="Verdana"/>
                <w:sz w:val="16"/>
                <w:szCs w:val="16"/>
              </w:rPr>
            </w:pPr>
            <w:r w:rsidRPr="00C64FF5">
              <w:rPr>
                <w:rFonts w:ascii="Verdana" w:hAnsi="Verdana"/>
                <w:sz w:val="16"/>
                <w:szCs w:val="16"/>
              </w:rPr>
              <w:t>BR-1.C</w:t>
            </w:r>
          </w:p>
        </w:tc>
        <w:tc>
          <w:tcPr>
            <w:tcW w:w="6540" w:type="dxa"/>
            <w:tcBorders>
              <w:top w:val="nil"/>
              <w:left w:val="nil"/>
              <w:bottom w:val="single" w:sz="8" w:space="0" w:color="auto"/>
              <w:right w:val="single" w:sz="8" w:space="0" w:color="auto"/>
            </w:tcBorders>
            <w:tcMar>
              <w:top w:w="0" w:type="dxa"/>
              <w:left w:w="108" w:type="dxa"/>
              <w:bottom w:w="0" w:type="dxa"/>
              <w:right w:w="108" w:type="dxa"/>
            </w:tcMar>
          </w:tcPr>
          <w:p w14:paraId="2D7682B7" w14:textId="77777777" w:rsidR="002B6E94" w:rsidRPr="00C64FF5" w:rsidRDefault="002B6E94" w:rsidP="002B6E94">
            <w:pPr>
              <w:pStyle w:val="TableText"/>
              <w:spacing w:before="0"/>
              <w:rPr>
                <w:rFonts w:ascii="Verdana" w:hAnsi="Verdana"/>
                <w:sz w:val="16"/>
                <w:szCs w:val="16"/>
              </w:rPr>
            </w:pPr>
            <w:r>
              <w:rPr>
                <w:rFonts w:ascii="Verdana" w:hAnsi="Verdana"/>
                <w:sz w:val="16"/>
                <w:szCs w:val="16"/>
              </w:rPr>
              <w:t xml:space="preserve">Display the results of the incident </w:t>
            </w:r>
            <w:r w:rsidR="002E2DE6">
              <w:rPr>
                <w:rFonts w:ascii="Verdana" w:hAnsi="Verdana"/>
                <w:sz w:val="16"/>
                <w:szCs w:val="16"/>
              </w:rPr>
              <w:t xml:space="preserve">when </w:t>
            </w:r>
            <w:r>
              <w:rPr>
                <w:rFonts w:ascii="Verdana" w:hAnsi="Verdana"/>
                <w:sz w:val="16"/>
                <w:szCs w:val="16"/>
              </w:rPr>
              <w:t>search</w:t>
            </w:r>
            <w:r w:rsidR="002E2DE6">
              <w:rPr>
                <w:rFonts w:ascii="Verdana" w:hAnsi="Verdana"/>
                <w:sz w:val="16"/>
                <w:szCs w:val="16"/>
              </w:rPr>
              <w:t>ing</w:t>
            </w:r>
            <w:r>
              <w:rPr>
                <w:rFonts w:ascii="Verdana" w:hAnsi="Verdana"/>
                <w:sz w:val="16"/>
                <w:szCs w:val="16"/>
              </w:rPr>
              <w:t xml:space="preserve"> by GEOLOC</w:t>
            </w:r>
          </w:p>
          <w:p w14:paraId="2D7682B8" w14:textId="77777777" w:rsidR="002B6E94" w:rsidRPr="00C64FF5" w:rsidRDefault="002B6E94" w:rsidP="002B6E94">
            <w:pPr>
              <w:pStyle w:val="TableText"/>
              <w:spacing w:before="0"/>
              <w:rPr>
                <w:rFonts w:ascii="Verdana" w:hAnsi="Verdana"/>
                <w:sz w:val="16"/>
                <w:szCs w:val="16"/>
              </w:rPr>
            </w:pPr>
            <w:r>
              <w:rPr>
                <w:rFonts w:ascii="Verdana" w:hAnsi="Verdana"/>
                <w:sz w:val="16"/>
                <w:szCs w:val="16"/>
              </w:rPr>
              <w:t xml:space="preserve">The application shall determine </w:t>
            </w:r>
            <w:r w:rsidRPr="00C64FF5">
              <w:rPr>
                <w:rFonts w:ascii="Verdana" w:hAnsi="Verdana"/>
                <w:sz w:val="16"/>
                <w:szCs w:val="16"/>
              </w:rPr>
              <w:t xml:space="preserve">if any </w:t>
            </w:r>
            <w:r>
              <w:rPr>
                <w:rFonts w:ascii="Verdana" w:hAnsi="Verdana"/>
                <w:sz w:val="16"/>
                <w:szCs w:val="16"/>
              </w:rPr>
              <w:t>incidents</w:t>
            </w:r>
            <w:r w:rsidRPr="00C64FF5">
              <w:rPr>
                <w:rFonts w:ascii="Verdana" w:hAnsi="Verdana"/>
                <w:sz w:val="16"/>
                <w:szCs w:val="16"/>
              </w:rPr>
              <w:t xml:space="preserve"> have been submitted and </w:t>
            </w:r>
            <w:r>
              <w:rPr>
                <w:rFonts w:ascii="Verdana" w:hAnsi="Verdana"/>
                <w:sz w:val="16"/>
                <w:szCs w:val="16"/>
              </w:rPr>
              <w:t xml:space="preserve">shall display them.   </w:t>
            </w:r>
            <w:r w:rsidRPr="00C64FF5">
              <w:rPr>
                <w:rFonts w:ascii="Verdana" w:hAnsi="Verdana"/>
                <w:sz w:val="16"/>
                <w:szCs w:val="16"/>
              </w:rPr>
              <w:t xml:space="preserve">If there are no prior reports submitted, </w:t>
            </w:r>
            <w:r>
              <w:rPr>
                <w:rFonts w:ascii="Verdana" w:hAnsi="Verdana"/>
                <w:sz w:val="16"/>
                <w:szCs w:val="16"/>
              </w:rPr>
              <w:t>provide the ability to create a new report</w:t>
            </w:r>
            <w:r w:rsidRPr="00C64FF5">
              <w:rPr>
                <w:rFonts w:ascii="Verdana" w:hAnsi="Verdana"/>
                <w:sz w:val="16"/>
                <w:szCs w:val="16"/>
              </w:rPr>
              <w:t xml:space="preserve">. If prior report submission exists, </w:t>
            </w:r>
            <w:r>
              <w:rPr>
                <w:rFonts w:ascii="Verdana" w:hAnsi="Verdana"/>
                <w:sz w:val="16"/>
                <w:szCs w:val="16"/>
              </w:rPr>
              <w:t xml:space="preserve">provide the </w:t>
            </w:r>
            <w:r>
              <w:rPr>
                <w:rFonts w:ascii="Verdana" w:hAnsi="Verdana"/>
                <w:sz w:val="16"/>
                <w:szCs w:val="16"/>
              </w:rPr>
              <w:lastRenderedPageBreak/>
              <w:t xml:space="preserve">ability to </w:t>
            </w:r>
            <w:r w:rsidRPr="00C64FF5">
              <w:rPr>
                <w:rFonts w:ascii="Verdana" w:hAnsi="Verdana"/>
                <w:sz w:val="16"/>
                <w:szCs w:val="16"/>
              </w:rPr>
              <w:t xml:space="preserve">select </w:t>
            </w:r>
            <w:r>
              <w:rPr>
                <w:rFonts w:ascii="Verdana" w:hAnsi="Verdana"/>
                <w:sz w:val="16"/>
                <w:szCs w:val="16"/>
              </w:rPr>
              <w:t>it</w:t>
            </w:r>
            <w:r w:rsidRPr="00C64FF5">
              <w:rPr>
                <w:rFonts w:ascii="Verdana" w:hAnsi="Verdana"/>
                <w:sz w:val="16"/>
                <w:szCs w:val="16"/>
              </w:rPr>
              <w:t xml:space="preserve">. </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B9" w14:textId="77777777" w:rsidR="002B6E94" w:rsidRPr="00C64FF5" w:rsidRDefault="002B6E94" w:rsidP="002B6E94">
            <w:pPr>
              <w:pStyle w:val="TableText"/>
              <w:spacing w:before="0"/>
              <w:rPr>
                <w:rFonts w:ascii="Verdana" w:hAnsi="Verdana"/>
                <w:sz w:val="16"/>
                <w:szCs w:val="16"/>
              </w:rPr>
            </w:pPr>
            <w:r w:rsidRPr="00FB414B">
              <w:rPr>
                <w:rFonts w:ascii="Verdana" w:hAnsi="Verdana"/>
                <w:sz w:val="16"/>
                <w:szCs w:val="16"/>
              </w:rPr>
              <w:lastRenderedPageBreak/>
              <w:t>Approved</w:t>
            </w:r>
          </w:p>
        </w:tc>
      </w:tr>
      <w:tr w:rsidR="00541CD1" w:rsidRPr="00C64FF5" w14:paraId="2D7682BF" w14:textId="77777777" w:rsidTr="00541CD1">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BB" w14:textId="77777777" w:rsidR="00541CD1" w:rsidRPr="00C64FF5" w:rsidRDefault="00541CD1" w:rsidP="00B80900">
            <w:pPr>
              <w:pStyle w:val="TableText"/>
              <w:spacing w:before="0"/>
              <w:rPr>
                <w:rFonts w:ascii="Verdana" w:hAnsi="Verdana"/>
                <w:sz w:val="16"/>
                <w:szCs w:val="16"/>
              </w:rPr>
            </w:pPr>
            <w:r w:rsidRPr="00C64FF5">
              <w:rPr>
                <w:rFonts w:ascii="Verdana" w:hAnsi="Verdana"/>
                <w:sz w:val="16"/>
                <w:szCs w:val="16"/>
              </w:rPr>
              <w:lastRenderedPageBreak/>
              <w:t>BR-1.</w:t>
            </w:r>
            <w:r w:rsidR="002B6E94">
              <w:rPr>
                <w:rFonts w:ascii="Verdana" w:hAnsi="Verdana"/>
                <w:sz w:val="16"/>
                <w:szCs w:val="16"/>
              </w:rPr>
              <w:t>D</w:t>
            </w:r>
          </w:p>
        </w:tc>
        <w:tc>
          <w:tcPr>
            <w:tcW w:w="6540" w:type="dxa"/>
            <w:tcBorders>
              <w:top w:val="nil"/>
              <w:left w:val="nil"/>
              <w:bottom w:val="single" w:sz="8" w:space="0" w:color="auto"/>
              <w:right w:val="single" w:sz="8" w:space="0" w:color="auto"/>
            </w:tcBorders>
            <w:tcMar>
              <w:top w:w="0" w:type="dxa"/>
              <w:left w:w="108" w:type="dxa"/>
              <w:bottom w:w="0" w:type="dxa"/>
              <w:right w:w="108" w:type="dxa"/>
            </w:tcMar>
          </w:tcPr>
          <w:p w14:paraId="2D7682BC" w14:textId="77777777" w:rsidR="00541CD1" w:rsidRPr="00C64FF5" w:rsidRDefault="00816ACC" w:rsidP="00B80900">
            <w:pPr>
              <w:pStyle w:val="TableText"/>
              <w:spacing w:before="0"/>
              <w:rPr>
                <w:rFonts w:ascii="Verdana" w:hAnsi="Verdana"/>
                <w:sz w:val="16"/>
                <w:szCs w:val="16"/>
              </w:rPr>
            </w:pPr>
            <w:r>
              <w:rPr>
                <w:rFonts w:ascii="Verdana" w:hAnsi="Verdana"/>
                <w:sz w:val="16"/>
                <w:szCs w:val="16"/>
              </w:rPr>
              <w:t xml:space="preserve">Display the results of the </w:t>
            </w:r>
            <w:r w:rsidR="002B6E94">
              <w:rPr>
                <w:rFonts w:ascii="Verdana" w:hAnsi="Verdana"/>
                <w:sz w:val="16"/>
                <w:szCs w:val="16"/>
              </w:rPr>
              <w:t xml:space="preserve">building </w:t>
            </w:r>
            <w:r>
              <w:rPr>
                <w:rFonts w:ascii="Verdana" w:hAnsi="Verdana"/>
                <w:sz w:val="16"/>
                <w:szCs w:val="16"/>
              </w:rPr>
              <w:t>search</w:t>
            </w:r>
            <w:r w:rsidR="002B6E94">
              <w:rPr>
                <w:rFonts w:ascii="Verdana" w:hAnsi="Verdana"/>
                <w:sz w:val="16"/>
                <w:szCs w:val="16"/>
              </w:rPr>
              <w:t xml:space="preserve"> by ZIP</w:t>
            </w:r>
            <w:r w:rsidR="00837C27">
              <w:rPr>
                <w:rFonts w:ascii="Verdana" w:hAnsi="Verdana"/>
                <w:sz w:val="16"/>
                <w:szCs w:val="16"/>
              </w:rPr>
              <w:t>CODE</w:t>
            </w:r>
          </w:p>
          <w:p w14:paraId="2D7682BD" w14:textId="77777777" w:rsidR="00541CD1" w:rsidRPr="00C64FF5" w:rsidRDefault="00837C27" w:rsidP="00837C27">
            <w:pPr>
              <w:pStyle w:val="TableText"/>
              <w:spacing w:before="0"/>
              <w:rPr>
                <w:rFonts w:ascii="Verdana" w:hAnsi="Verdana"/>
                <w:sz w:val="16"/>
                <w:szCs w:val="16"/>
              </w:rPr>
            </w:pPr>
            <w:r>
              <w:rPr>
                <w:rFonts w:ascii="Verdana" w:hAnsi="Verdana"/>
                <w:sz w:val="16"/>
                <w:szCs w:val="16"/>
              </w:rPr>
              <w:t>The application shall provide a list of buildings within a ZIPCODE area.  The information of each building shall include a GEOLOC, which can be use to search for incidents related to that location (i.e. BR-1.C).</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BE" w14:textId="77777777" w:rsidR="00541CD1" w:rsidRPr="00C64FF5" w:rsidRDefault="00541CD1" w:rsidP="00B80900">
            <w:pPr>
              <w:pStyle w:val="TableText"/>
              <w:spacing w:before="0"/>
              <w:rPr>
                <w:rFonts w:ascii="Verdana" w:hAnsi="Verdana"/>
                <w:sz w:val="16"/>
                <w:szCs w:val="16"/>
              </w:rPr>
            </w:pPr>
            <w:r w:rsidRPr="00FB414B">
              <w:rPr>
                <w:rFonts w:ascii="Verdana" w:hAnsi="Verdana"/>
                <w:sz w:val="16"/>
                <w:szCs w:val="16"/>
              </w:rPr>
              <w:t>Approved</w:t>
            </w:r>
          </w:p>
        </w:tc>
      </w:tr>
      <w:tr w:rsidR="00541CD1" w:rsidRPr="00C64FF5" w14:paraId="2D7682C4" w14:textId="77777777" w:rsidTr="00541CD1">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C0" w14:textId="77777777" w:rsidR="00541CD1" w:rsidRPr="00C64FF5" w:rsidRDefault="00541CD1" w:rsidP="00837C27">
            <w:pPr>
              <w:pStyle w:val="TableText"/>
              <w:spacing w:before="0"/>
              <w:rPr>
                <w:rFonts w:ascii="Verdana" w:hAnsi="Verdana"/>
                <w:sz w:val="16"/>
                <w:szCs w:val="16"/>
              </w:rPr>
            </w:pPr>
            <w:r w:rsidRPr="00C64FF5">
              <w:rPr>
                <w:rFonts w:ascii="Verdana" w:hAnsi="Verdana"/>
                <w:sz w:val="16"/>
                <w:szCs w:val="16"/>
              </w:rPr>
              <w:t>BR-1.</w:t>
            </w:r>
            <w:r w:rsidR="00837C27">
              <w:rPr>
                <w:rFonts w:ascii="Verdana" w:hAnsi="Verdana"/>
                <w:sz w:val="16"/>
                <w:szCs w:val="16"/>
              </w:rPr>
              <w:t>E</w:t>
            </w:r>
          </w:p>
        </w:tc>
        <w:tc>
          <w:tcPr>
            <w:tcW w:w="6540" w:type="dxa"/>
            <w:tcBorders>
              <w:top w:val="nil"/>
              <w:left w:val="nil"/>
              <w:bottom w:val="single" w:sz="8" w:space="0" w:color="auto"/>
              <w:right w:val="single" w:sz="8" w:space="0" w:color="auto"/>
            </w:tcBorders>
            <w:tcMar>
              <w:top w:w="0" w:type="dxa"/>
              <w:left w:w="108" w:type="dxa"/>
              <w:bottom w:w="0" w:type="dxa"/>
              <w:right w:w="108" w:type="dxa"/>
            </w:tcMar>
          </w:tcPr>
          <w:p w14:paraId="2D7682C1" w14:textId="77777777" w:rsidR="00541CD1" w:rsidRPr="00C64FF5" w:rsidRDefault="00541CD1" w:rsidP="00B80900">
            <w:pPr>
              <w:pStyle w:val="TableText"/>
              <w:spacing w:before="0"/>
              <w:rPr>
                <w:rFonts w:ascii="Verdana" w:hAnsi="Verdana"/>
                <w:sz w:val="16"/>
                <w:szCs w:val="16"/>
              </w:rPr>
            </w:pPr>
            <w:r w:rsidRPr="00C64FF5">
              <w:rPr>
                <w:rFonts w:ascii="Verdana" w:hAnsi="Verdana"/>
                <w:sz w:val="16"/>
                <w:szCs w:val="16"/>
              </w:rPr>
              <w:t>Validate Property</w:t>
            </w:r>
            <w:r w:rsidR="0091513A">
              <w:rPr>
                <w:rFonts w:ascii="Verdana" w:hAnsi="Verdana"/>
                <w:sz w:val="16"/>
                <w:szCs w:val="16"/>
              </w:rPr>
              <w:t xml:space="preserve"> (GEOLOC) provided by the user.</w:t>
            </w:r>
          </w:p>
          <w:p w14:paraId="2D7682C2" w14:textId="77777777" w:rsidR="00541CD1" w:rsidRPr="00C64FF5" w:rsidRDefault="0091513A" w:rsidP="00B80900">
            <w:pPr>
              <w:pStyle w:val="TableText"/>
              <w:spacing w:before="0"/>
              <w:rPr>
                <w:rFonts w:ascii="Verdana" w:hAnsi="Verdana"/>
                <w:sz w:val="16"/>
                <w:szCs w:val="16"/>
              </w:rPr>
            </w:pPr>
            <w:r>
              <w:rPr>
                <w:rFonts w:ascii="Verdana" w:hAnsi="Verdana"/>
                <w:sz w:val="16"/>
                <w:szCs w:val="16"/>
              </w:rPr>
              <w:t>Each Property-related information (GEOLOC) provided by the user shall represent a valid AT&amp;T location.</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C3" w14:textId="77777777" w:rsidR="00541CD1" w:rsidRPr="00C64FF5" w:rsidRDefault="00541CD1" w:rsidP="00B80900">
            <w:pPr>
              <w:pStyle w:val="TableText"/>
              <w:spacing w:before="0"/>
              <w:rPr>
                <w:rFonts w:ascii="Verdana" w:hAnsi="Verdana"/>
                <w:sz w:val="16"/>
                <w:szCs w:val="16"/>
              </w:rPr>
            </w:pPr>
            <w:r w:rsidRPr="00FB414B">
              <w:rPr>
                <w:rFonts w:ascii="Verdana" w:hAnsi="Verdana"/>
                <w:sz w:val="16"/>
                <w:szCs w:val="16"/>
              </w:rPr>
              <w:t>Approved</w:t>
            </w:r>
          </w:p>
        </w:tc>
      </w:tr>
      <w:tr w:rsidR="00541CD1" w:rsidRPr="00C64FF5" w14:paraId="2D7682C9" w14:textId="77777777" w:rsidTr="00541CD1">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C5" w14:textId="77777777" w:rsidR="00541CD1" w:rsidRPr="00C64FF5" w:rsidRDefault="00541CD1" w:rsidP="00837C27">
            <w:pPr>
              <w:pStyle w:val="TableText"/>
              <w:spacing w:before="0"/>
              <w:rPr>
                <w:rFonts w:ascii="Verdana" w:hAnsi="Verdana"/>
                <w:sz w:val="16"/>
                <w:szCs w:val="16"/>
              </w:rPr>
            </w:pPr>
            <w:r w:rsidRPr="00C64FF5">
              <w:rPr>
                <w:rFonts w:ascii="Verdana" w:hAnsi="Verdana"/>
                <w:sz w:val="16"/>
                <w:szCs w:val="16"/>
              </w:rPr>
              <w:t>BR-1.</w:t>
            </w:r>
            <w:r w:rsidR="00837C27">
              <w:rPr>
                <w:rFonts w:ascii="Verdana" w:hAnsi="Verdana"/>
                <w:sz w:val="16"/>
                <w:szCs w:val="16"/>
              </w:rPr>
              <w:t>F</w:t>
            </w:r>
          </w:p>
        </w:tc>
        <w:tc>
          <w:tcPr>
            <w:tcW w:w="6540" w:type="dxa"/>
            <w:tcBorders>
              <w:top w:val="nil"/>
              <w:left w:val="nil"/>
              <w:bottom w:val="single" w:sz="8" w:space="0" w:color="auto"/>
              <w:right w:val="single" w:sz="8" w:space="0" w:color="auto"/>
            </w:tcBorders>
            <w:tcMar>
              <w:top w:w="0" w:type="dxa"/>
              <w:left w:w="108" w:type="dxa"/>
              <w:bottom w:w="0" w:type="dxa"/>
              <w:right w:w="108" w:type="dxa"/>
            </w:tcMar>
          </w:tcPr>
          <w:p w14:paraId="2D7682C6" w14:textId="77777777" w:rsidR="00541CD1" w:rsidRPr="00C64FF5" w:rsidRDefault="00816ACC" w:rsidP="00B80900">
            <w:pPr>
              <w:pStyle w:val="TableText"/>
              <w:spacing w:before="0"/>
              <w:rPr>
                <w:rFonts w:ascii="Verdana" w:hAnsi="Verdana"/>
                <w:sz w:val="16"/>
                <w:szCs w:val="16"/>
              </w:rPr>
            </w:pPr>
            <w:r>
              <w:rPr>
                <w:rFonts w:ascii="Verdana" w:hAnsi="Verdana"/>
                <w:sz w:val="16"/>
                <w:szCs w:val="16"/>
              </w:rPr>
              <w:t xml:space="preserve">Provide the ability to add  a </w:t>
            </w:r>
            <w:r w:rsidR="00541CD1" w:rsidRPr="00C64FF5">
              <w:rPr>
                <w:rFonts w:ascii="Verdana" w:hAnsi="Verdana"/>
                <w:sz w:val="16"/>
                <w:szCs w:val="16"/>
              </w:rPr>
              <w:t>Damage Assessment Record</w:t>
            </w:r>
            <w:r>
              <w:rPr>
                <w:rFonts w:ascii="Verdana" w:hAnsi="Verdana"/>
                <w:sz w:val="16"/>
                <w:szCs w:val="16"/>
              </w:rPr>
              <w:t xml:space="preserve"> (i.e. incident)</w:t>
            </w:r>
          </w:p>
          <w:p w14:paraId="2D7682C7" w14:textId="77777777" w:rsidR="00541CD1" w:rsidRPr="00C64FF5" w:rsidRDefault="00816ACC" w:rsidP="00B80900">
            <w:pPr>
              <w:pStyle w:val="TableText"/>
              <w:spacing w:before="0"/>
              <w:rPr>
                <w:rFonts w:ascii="Verdana" w:hAnsi="Verdana"/>
                <w:sz w:val="16"/>
                <w:szCs w:val="16"/>
              </w:rPr>
            </w:pPr>
            <w:r>
              <w:rPr>
                <w:rFonts w:ascii="Verdana" w:hAnsi="Verdana"/>
                <w:sz w:val="16"/>
                <w:szCs w:val="16"/>
              </w:rPr>
              <w:t>The user shall be able to provide information about the incident including pictures taken from the device.</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C8" w14:textId="77777777" w:rsidR="00541CD1" w:rsidRPr="00C64FF5" w:rsidRDefault="00541CD1" w:rsidP="00B80900">
            <w:pPr>
              <w:pStyle w:val="TableText"/>
              <w:spacing w:before="0"/>
              <w:rPr>
                <w:rFonts w:ascii="Verdana" w:hAnsi="Verdana"/>
                <w:sz w:val="16"/>
                <w:szCs w:val="16"/>
              </w:rPr>
            </w:pPr>
            <w:r w:rsidRPr="00FB414B">
              <w:rPr>
                <w:rFonts w:ascii="Verdana" w:hAnsi="Verdana"/>
                <w:sz w:val="16"/>
                <w:szCs w:val="16"/>
              </w:rPr>
              <w:t>Approved</w:t>
            </w:r>
          </w:p>
        </w:tc>
      </w:tr>
      <w:tr w:rsidR="00541CD1" w:rsidRPr="00C64FF5" w14:paraId="2D7682CD" w14:textId="77777777" w:rsidTr="00541CD1">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CA" w14:textId="77777777" w:rsidR="00541CD1" w:rsidRPr="00C64FF5" w:rsidRDefault="00541CD1" w:rsidP="00B80900">
            <w:pPr>
              <w:pStyle w:val="TableText"/>
              <w:spacing w:before="0"/>
              <w:rPr>
                <w:rFonts w:ascii="Verdana" w:hAnsi="Verdana"/>
                <w:sz w:val="16"/>
                <w:szCs w:val="16"/>
              </w:rPr>
            </w:pPr>
            <w:r w:rsidRPr="00C64FF5">
              <w:rPr>
                <w:rFonts w:ascii="Verdana" w:hAnsi="Verdana"/>
                <w:sz w:val="16"/>
                <w:szCs w:val="16"/>
              </w:rPr>
              <w:t>BR-2.A</w:t>
            </w:r>
          </w:p>
        </w:tc>
        <w:tc>
          <w:tcPr>
            <w:tcW w:w="6540" w:type="dxa"/>
            <w:tcBorders>
              <w:top w:val="nil"/>
              <w:left w:val="nil"/>
              <w:bottom w:val="single" w:sz="8" w:space="0" w:color="auto"/>
              <w:right w:val="single" w:sz="8" w:space="0" w:color="auto"/>
            </w:tcBorders>
            <w:tcMar>
              <w:top w:w="0" w:type="dxa"/>
              <w:left w:w="108" w:type="dxa"/>
              <w:bottom w:w="0" w:type="dxa"/>
              <w:right w:w="108" w:type="dxa"/>
            </w:tcMar>
          </w:tcPr>
          <w:p w14:paraId="2D7682CB" w14:textId="77777777" w:rsidR="00541CD1" w:rsidRPr="00C64FF5" w:rsidRDefault="00816ACC" w:rsidP="00C61453">
            <w:pPr>
              <w:pStyle w:val="TableText"/>
              <w:spacing w:before="0"/>
              <w:rPr>
                <w:rFonts w:ascii="Verdana" w:hAnsi="Verdana"/>
                <w:sz w:val="16"/>
                <w:szCs w:val="16"/>
              </w:rPr>
            </w:pPr>
            <w:r>
              <w:rPr>
                <w:rFonts w:ascii="Verdana" w:hAnsi="Verdana"/>
                <w:sz w:val="16"/>
                <w:szCs w:val="16"/>
              </w:rPr>
              <w:t>Provide the ability to u</w:t>
            </w:r>
            <w:r w:rsidR="00541CD1" w:rsidRPr="00C64FF5">
              <w:rPr>
                <w:rFonts w:ascii="Verdana" w:hAnsi="Verdana"/>
                <w:sz w:val="16"/>
                <w:szCs w:val="16"/>
              </w:rPr>
              <w:t xml:space="preserve">pdate </w:t>
            </w:r>
            <w:r w:rsidR="00C61453">
              <w:rPr>
                <w:rFonts w:ascii="Verdana" w:hAnsi="Verdana"/>
                <w:sz w:val="16"/>
                <w:szCs w:val="16"/>
              </w:rPr>
              <w:t xml:space="preserve">an </w:t>
            </w:r>
            <w:r w:rsidR="00541CD1" w:rsidRPr="00C64FF5">
              <w:rPr>
                <w:rFonts w:ascii="Verdana" w:hAnsi="Verdana"/>
                <w:sz w:val="16"/>
                <w:szCs w:val="16"/>
              </w:rPr>
              <w:t xml:space="preserve">existing Damaged </w:t>
            </w:r>
            <w:r w:rsidRPr="00C64FF5">
              <w:rPr>
                <w:rFonts w:ascii="Verdana" w:hAnsi="Verdana"/>
                <w:sz w:val="16"/>
                <w:szCs w:val="16"/>
              </w:rPr>
              <w:t>Assessment Record</w:t>
            </w:r>
            <w:r>
              <w:rPr>
                <w:rFonts w:ascii="Verdana" w:hAnsi="Verdana"/>
                <w:sz w:val="16"/>
                <w:szCs w:val="16"/>
              </w:rPr>
              <w:t xml:space="preserve"> (i.e. incident)</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CC" w14:textId="77777777" w:rsidR="00541CD1" w:rsidRPr="00C64FF5" w:rsidRDefault="00541CD1" w:rsidP="00B80900">
            <w:pPr>
              <w:rPr>
                <w:sz w:val="16"/>
                <w:szCs w:val="16"/>
              </w:rPr>
            </w:pPr>
            <w:r w:rsidRPr="00FB414B">
              <w:rPr>
                <w:sz w:val="16"/>
                <w:szCs w:val="16"/>
              </w:rPr>
              <w:t>Approved</w:t>
            </w:r>
          </w:p>
        </w:tc>
      </w:tr>
      <w:tr w:rsidR="00541CD1" w:rsidRPr="00C64FF5" w14:paraId="2D7682D2" w14:textId="77777777" w:rsidTr="00541CD1">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CE" w14:textId="77777777" w:rsidR="00541CD1" w:rsidRPr="00C64FF5" w:rsidRDefault="00541CD1" w:rsidP="00B80900">
            <w:pPr>
              <w:pStyle w:val="TableText"/>
              <w:spacing w:before="0"/>
              <w:rPr>
                <w:rFonts w:ascii="Verdana" w:hAnsi="Verdana"/>
                <w:sz w:val="16"/>
                <w:szCs w:val="16"/>
              </w:rPr>
            </w:pPr>
            <w:r w:rsidRPr="00C64FF5">
              <w:rPr>
                <w:rFonts w:ascii="Verdana" w:hAnsi="Verdana"/>
                <w:sz w:val="16"/>
                <w:szCs w:val="16"/>
              </w:rPr>
              <w:t>BR-3.A</w:t>
            </w:r>
          </w:p>
        </w:tc>
        <w:tc>
          <w:tcPr>
            <w:tcW w:w="6540" w:type="dxa"/>
            <w:tcBorders>
              <w:top w:val="nil"/>
              <w:left w:val="nil"/>
              <w:bottom w:val="single" w:sz="8" w:space="0" w:color="auto"/>
              <w:right w:val="single" w:sz="8" w:space="0" w:color="auto"/>
            </w:tcBorders>
            <w:tcMar>
              <w:top w:w="0" w:type="dxa"/>
              <w:left w:w="108" w:type="dxa"/>
              <w:bottom w:w="0" w:type="dxa"/>
              <w:right w:w="108" w:type="dxa"/>
            </w:tcMar>
          </w:tcPr>
          <w:p w14:paraId="2D7682CF" w14:textId="77777777" w:rsidR="00541CD1" w:rsidRPr="00C64FF5" w:rsidRDefault="00C61453" w:rsidP="00B80900">
            <w:pPr>
              <w:pStyle w:val="TableText"/>
              <w:spacing w:before="0"/>
              <w:rPr>
                <w:rFonts w:ascii="Verdana" w:hAnsi="Verdana"/>
                <w:sz w:val="16"/>
                <w:szCs w:val="16"/>
              </w:rPr>
            </w:pPr>
            <w:r>
              <w:rPr>
                <w:rFonts w:ascii="Verdana" w:hAnsi="Verdana"/>
                <w:sz w:val="16"/>
                <w:szCs w:val="16"/>
              </w:rPr>
              <w:t xml:space="preserve">Provide the ability to run </w:t>
            </w:r>
            <w:r w:rsidR="00541CD1" w:rsidRPr="00C64FF5">
              <w:rPr>
                <w:rFonts w:ascii="Verdana" w:hAnsi="Verdana"/>
                <w:sz w:val="16"/>
                <w:szCs w:val="16"/>
              </w:rPr>
              <w:t>Reports</w:t>
            </w:r>
          </w:p>
          <w:p w14:paraId="2D7682D0" w14:textId="77777777" w:rsidR="00541CD1" w:rsidRPr="00C64FF5" w:rsidRDefault="00C61453" w:rsidP="00B80900">
            <w:pPr>
              <w:pStyle w:val="TableText"/>
              <w:spacing w:before="0"/>
              <w:rPr>
                <w:rFonts w:ascii="Verdana" w:hAnsi="Verdana"/>
                <w:sz w:val="16"/>
                <w:szCs w:val="16"/>
              </w:rPr>
            </w:pPr>
            <w:r>
              <w:rPr>
                <w:rFonts w:ascii="Verdana" w:hAnsi="Verdana"/>
                <w:sz w:val="16"/>
                <w:szCs w:val="16"/>
              </w:rPr>
              <w:t>The mobile application shall provide the means of running the following reports: 1)</w:t>
            </w:r>
            <w:r w:rsidRPr="00C64FF5">
              <w:rPr>
                <w:rFonts w:ascii="Verdana" w:hAnsi="Verdana"/>
                <w:sz w:val="16"/>
                <w:szCs w:val="16"/>
              </w:rPr>
              <w:t xml:space="preserve"> Admin Condition Report and </w:t>
            </w:r>
            <w:r>
              <w:rPr>
                <w:rFonts w:ascii="Verdana" w:hAnsi="Verdana"/>
                <w:sz w:val="16"/>
                <w:szCs w:val="16"/>
              </w:rPr>
              <w:t xml:space="preserve">2) </w:t>
            </w:r>
            <w:r w:rsidRPr="00C64FF5">
              <w:rPr>
                <w:rFonts w:ascii="Verdana" w:hAnsi="Verdana"/>
                <w:sz w:val="16"/>
                <w:szCs w:val="16"/>
              </w:rPr>
              <w:t>CRE Building Closure/Delayed Open Report.</w:t>
            </w:r>
          </w:p>
        </w:tc>
        <w:tc>
          <w:tcPr>
            <w:tcW w:w="1476" w:type="dxa"/>
            <w:tcBorders>
              <w:top w:val="nil"/>
              <w:left w:val="nil"/>
              <w:bottom w:val="single" w:sz="8" w:space="0" w:color="auto"/>
              <w:right w:val="single" w:sz="8" w:space="0" w:color="auto"/>
            </w:tcBorders>
            <w:tcMar>
              <w:top w:w="0" w:type="dxa"/>
              <w:left w:w="108" w:type="dxa"/>
              <w:bottom w:w="0" w:type="dxa"/>
              <w:right w:w="108" w:type="dxa"/>
            </w:tcMar>
          </w:tcPr>
          <w:p w14:paraId="2D7682D1" w14:textId="77777777" w:rsidR="00541CD1" w:rsidRPr="00C64FF5" w:rsidRDefault="00541CD1" w:rsidP="00B80900">
            <w:pPr>
              <w:pStyle w:val="TableText"/>
              <w:spacing w:before="0"/>
              <w:rPr>
                <w:rFonts w:ascii="Verdana" w:hAnsi="Verdana"/>
                <w:sz w:val="16"/>
                <w:szCs w:val="16"/>
              </w:rPr>
            </w:pPr>
            <w:r w:rsidRPr="00FB414B">
              <w:rPr>
                <w:rFonts w:ascii="Verdana" w:hAnsi="Verdana"/>
                <w:sz w:val="16"/>
                <w:szCs w:val="16"/>
              </w:rPr>
              <w:t>Approved</w:t>
            </w:r>
          </w:p>
        </w:tc>
      </w:tr>
    </w:tbl>
    <w:p w14:paraId="2D7682D3" w14:textId="77777777" w:rsidR="00AC6E37" w:rsidRDefault="00AC6E37" w:rsidP="00D80376">
      <w:pPr>
        <w:rPr>
          <w:color w:val="auto"/>
        </w:rPr>
      </w:pPr>
    </w:p>
    <w:p w14:paraId="2D7682D4" w14:textId="77777777" w:rsidR="00AC6E37" w:rsidRDefault="00AC6E37" w:rsidP="00D80376">
      <w:pPr>
        <w:rPr>
          <w:color w:val="auto"/>
        </w:rPr>
      </w:pPr>
    </w:p>
    <w:p w14:paraId="2D7682D5" w14:textId="77777777" w:rsidR="00AC6E37" w:rsidRDefault="00AC6E37" w:rsidP="00D80376">
      <w:pPr>
        <w:rPr>
          <w:color w:val="auto"/>
        </w:rPr>
      </w:pPr>
    </w:p>
    <w:p w14:paraId="2D7682D6" w14:textId="77777777" w:rsidR="00AC6E37" w:rsidRDefault="00AC6E37" w:rsidP="00AC6E37">
      <w:pPr>
        <w:spacing w:line="240" w:lineRule="auto"/>
        <w:rPr>
          <w:color w:val="auto"/>
        </w:rPr>
      </w:pPr>
    </w:p>
    <w:p w14:paraId="2D7682D7" w14:textId="77777777" w:rsidR="00AC6E37" w:rsidRDefault="00AC6E37" w:rsidP="00541CD1">
      <w:pPr>
        <w:pStyle w:val="Heading1"/>
      </w:pPr>
      <w:bookmarkStart w:id="18" w:name="_Toc302729605"/>
      <w:r>
        <w:t>System Requirements</w:t>
      </w:r>
      <w:bookmarkEnd w:id="18"/>
    </w:p>
    <w:p w14:paraId="2D7682D8" w14:textId="77777777" w:rsidR="00AC6E37" w:rsidRDefault="00AC6E37" w:rsidP="00AC6E37">
      <w:pPr>
        <w:rPr>
          <w:color w:val="auto"/>
        </w:rPr>
      </w:pPr>
      <w:r>
        <w:rPr>
          <w:color w:val="auto"/>
        </w:rPr>
        <w:t xml:space="preserve">Utilize Android SDK and customized backend API to replicate the functionalities of AT&amp;T DRT application on mobile environment.  Mobile application should be able to allow authenticate user access right, update/create assessments and generate reports.  </w:t>
      </w:r>
    </w:p>
    <w:p w14:paraId="2D7682D9" w14:textId="77777777" w:rsidR="00AC6E37" w:rsidRDefault="00AC6E37" w:rsidP="00AC6E37"/>
    <w:tbl>
      <w:tblPr>
        <w:tblW w:w="4502" w:type="pct"/>
        <w:tblCellMar>
          <w:left w:w="0" w:type="dxa"/>
          <w:right w:w="0" w:type="dxa"/>
        </w:tblCellMar>
        <w:tblLook w:val="04A0" w:firstRow="1" w:lastRow="0" w:firstColumn="1" w:lastColumn="0" w:noHBand="0" w:noVBand="1"/>
      </w:tblPr>
      <w:tblGrid>
        <w:gridCol w:w="1933"/>
        <w:gridCol w:w="4654"/>
        <w:gridCol w:w="1351"/>
        <w:gridCol w:w="1203"/>
      </w:tblGrid>
      <w:tr w:rsidR="003D2D44" w:rsidRPr="00C64FF5" w14:paraId="2D7682DF" w14:textId="77777777" w:rsidTr="00C65E04">
        <w:trPr>
          <w:tblHeader/>
        </w:trPr>
        <w:tc>
          <w:tcPr>
            <w:tcW w:w="1933" w:type="dxa"/>
            <w:tcBorders>
              <w:top w:val="single" w:sz="8" w:space="0" w:color="auto"/>
              <w:left w:val="single" w:sz="8" w:space="0" w:color="auto"/>
              <w:bottom w:val="single" w:sz="8" w:space="0" w:color="auto"/>
              <w:right w:val="single" w:sz="8" w:space="0" w:color="auto"/>
            </w:tcBorders>
            <w:shd w:val="clear" w:color="auto" w:fill="4F81BD" w:themeFill="accent1"/>
            <w:tcMar>
              <w:top w:w="0" w:type="dxa"/>
              <w:left w:w="108" w:type="dxa"/>
              <w:bottom w:w="0" w:type="dxa"/>
              <w:right w:w="108" w:type="dxa"/>
            </w:tcMar>
            <w:hideMark/>
          </w:tcPr>
          <w:p w14:paraId="2D7682DA" w14:textId="77777777" w:rsidR="003D2D44" w:rsidRPr="00C65E04" w:rsidRDefault="00B913FB" w:rsidP="00B80900">
            <w:pPr>
              <w:pStyle w:val="TableTop"/>
              <w:rPr>
                <w:color w:val="FFFFFF" w:themeColor="background1"/>
              </w:rPr>
            </w:pPr>
            <w:r w:rsidRPr="00B913FB">
              <w:rPr>
                <w:color w:val="FFFFFF" w:themeColor="background1"/>
              </w:rPr>
              <w:t>Unique ID</w:t>
            </w:r>
          </w:p>
        </w:tc>
        <w:tc>
          <w:tcPr>
            <w:tcW w:w="4654" w:type="dxa"/>
            <w:tcBorders>
              <w:top w:val="single" w:sz="8" w:space="0" w:color="auto"/>
              <w:left w:val="nil"/>
              <w:bottom w:val="single" w:sz="8" w:space="0" w:color="auto"/>
              <w:right w:val="single" w:sz="8" w:space="0" w:color="auto"/>
            </w:tcBorders>
            <w:shd w:val="clear" w:color="auto" w:fill="4F81BD" w:themeFill="accent1"/>
            <w:tcMar>
              <w:top w:w="0" w:type="dxa"/>
              <w:left w:w="108" w:type="dxa"/>
              <w:bottom w:w="0" w:type="dxa"/>
              <w:right w:w="108" w:type="dxa"/>
            </w:tcMar>
            <w:hideMark/>
          </w:tcPr>
          <w:p w14:paraId="2D7682DB" w14:textId="77777777" w:rsidR="003D2D44" w:rsidRPr="00C65E04" w:rsidRDefault="00B913FB" w:rsidP="00541CD1">
            <w:pPr>
              <w:pStyle w:val="TableTop"/>
              <w:rPr>
                <w:color w:val="FFFFFF" w:themeColor="background1"/>
              </w:rPr>
            </w:pPr>
            <w:r w:rsidRPr="00B913FB">
              <w:rPr>
                <w:color w:val="FFFFFF" w:themeColor="background1"/>
              </w:rPr>
              <w:t>System Requirement</w:t>
            </w:r>
          </w:p>
        </w:tc>
        <w:tc>
          <w:tcPr>
            <w:tcW w:w="1351" w:type="dxa"/>
            <w:tcBorders>
              <w:top w:val="single" w:sz="8" w:space="0" w:color="auto"/>
              <w:left w:val="nil"/>
              <w:bottom w:val="single" w:sz="8" w:space="0" w:color="auto"/>
              <w:right w:val="single" w:sz="4" w:space="0" w:color="auto"/>
            </w:tcBorders>
            <w:shd w:val="clear" w:color="auto" w:fill="4F81BD" w:themeFill="accent1"/>
          </w:tcPr>
          <w:p w14:paraId="2D7682DC" w14:textId="77777777" w:rsidR="003D2D44" w:rsidRPr="00C65E04" w:rsidRDefault="00B913FB" w:rsidP="00B80900">
            <w:pPr>
              <w:pStyle w:val="TableTop"/>
              <w:rPr>
                <w:color w:val="FFFFFF" w:themeColor="background1"/>
              </w:rPr>
            </w:pPr>
            <w:r w:rsidRPr="00B913FB">
              <w:rPr>
                <w:color w:val="FFFFFF" w:themeColor="background1"/>
              </w:rPr>
              <w:t>Business Requirement</w:t>
            </w:r>
          </w:p>
        </w:tc>
        <w:tc>
          <w:tcPr>
            <w:tcW w:w="1203" w:type="dxa"/>
            <w:tcBorders>
              <w:top w:val="single" w:sz="8" w:space="0" w:color="auto"/>
              <w:left w:val="single" w:sz="4" w:space="0" w:color="auto"/>
              <w:bottom w:val="single" w:sz="8" w:space="0" w:color="auto"/>
              <w:right w:val="single" w:sz="8" w:space="0" w:color="auto"/>
            </w:tcBorders>
            <w:shd w:val="clear" w:color="auto" w:fill="4F81BD" w:themeFill="accent1"/>
            <w:tcMar>
              <w:top w:w="0" w:type="dxa"/>
              <w:left w:w="108" w:type="dxa"/>
              <w:bottom w:w="0" w:type="dxa"/>
              <w:right w:w="108" w:type="dxa"/>
            </w:tcMar>
            <w:hideMark/>
          </w:tcPr>
          <w:p w14:paraId="2D7682DD" w14:textId="77777777" w:rsidR="003D2D44" w:rsidRPr="00C65E04" w:rsidRDefault="00B913FB" w:rsidP="00B80900">
            <w:pPr>
              <w:pStyle w:val="TableTop"/>
              <w:rPr>
                <w:color w:val="FFFFFF" w:themeColor="background1"/>
              </w:rPr>
            </w:pPr>
            <w:r w:rsidRPr="00B913FB">
              <w:rPr>
                <w:color w:val="FFFFFF" w:themeColor="background1"/>
              </w:rPr>
              <w:t>Status</w:t>
            </w:r>
          </w:p>
          <w:p w14:paraId="2D7682DE" w14:textId="77777777" w:rsidR="003D2D44" w:rsidRPr="00C65E04" w:rsidRDefault="00B913FB" w:rsidP="00B80900">
            <w:pPr>
              <w:pStyle w:val="TableTop"/>
              <w:rPr>
                <w:color w:val="FFFFFF" w:themeColor="background1"/>
              </w:rPr>
            </w:pPr>
            <w:r w:rsidRPr="00B913FB">
              <w:rPr>
                <w:color w:val="FFFFFF" w:themeColor="background1"/>
              </w:rPr>
              <w:t>(Proposed, Defective, Rejected, Deferred or Approved)</w:t>
            </w:r>
          </w:p>
        </w:tc>
      </w:tr>
      <w:tr w:rsidR="003D2D44" w:rsidRPr="00C64FF5" w14:paraId="2D7682E4"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E0" w14:textId="77777777" w:rsidR="003D2D44" w:rsidRPr="00C64FF5" w:rsidRDefault="003D2D44" w:rsidP="00B80900">
            <w:pPr>
              <w:pStyle w:val="TableText"/>
              <w:spacing w:before="0"/>
              <w:rPr>
                <w:rFonts w:ascii="Verdana" w:hAnsi="Verdana"/>
                <w:sz w:val="16"/>
                <w:szCs w:val="16"/>
              </w:rPr>
            </w:pPr>
            <w:r>
              <w:rPr>
                <w:rFonts w:ascii="Verdana" w:hAnsi="Verdana"/>
                <w:sz w:val="16"/>
                <w:szCs w:val="16"/>
              </w:rPr>
              <w:t>SR-1.A</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2E1" w14:textId="77777777" w:rsidR="003D2D44" w:rsidRPr="00C64FF5" w:rsidRDefault="003D2D44" w:rsidP="00B80900">
            <w:pPr>
              <w:pStyle w:val="TableText"/>
              <w:spacing w:before="0"/>
              <w:rPr>
                <w:rFonts w:ascii="Verdana" w:hAnsi="Verdana"/>
                <w:sz w:val="16"/>
                <w:szCs w:val="16"/>
              </w:rPr>
            </w:pPr>
            <w:r>
              <w:rPr>
                <w:rFonts w:ascii="Verdana" w:hAnsi="Verdana"/>
                <w:sz w:val="16"/>
                <w:szCs w:val="16"/>
              </w:rPr>
              <w:t>Create Application Logon Screen (See section 3.1 for details)</w:t>
            </w:r>
          </w:p>
        </w:tc>
        <w:tc>
          <w:tcPr>
            <w:tcW w:w="1351" w:type="dxa"/>
            <w:tcBorders>
              <w:top w:val="single" w:sz="8" w:space="0" w:color="auto"/>
              <w:left w:val="nil"/>
              <w:bottom w:val="single" w:sz="8" w:space="0" w:color="auto"/>
              <w:right w:val="single" w:sz="4" w:space="0" w:color="auto"/>
            </w:tcBorders>
          </w:tcPr>
          <w:p w14:paraId="2D7682E2" w14:textId="77777777" w:rsidR="003D2D44" w:rsidRPr="00E80449" w:rsidRDefault="003D2D44" w:rsidP="00B80900">
            <w:pPr>
              <w:pStyle w:val="TableText"/>
              <w:spacing w:before="0"/>
              <w:rPr>
                <w:rFonts w:ascii="Verdana" w:hAnsi="Verdana"/>
                <w:sz w:val="16"/>
                <w:szCs w:val="16"/>
              </w:rPr>
            </w:pPr>
            <w:r>
              <w:rPr>
                <w:rFonts w:ascii="Verdana" w:hAnsi="Verdana"/>
                <w:sz w:val="16"/>
                <w:szCs w:val="16"/>
              </w:rPr>
              <w:t>BR-1.A</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2E3" w14:textId="77777777" w:rsidR="003D2D44" w:rsidRPr="00C64FF5" w:rsidRDefault="003D2D44" w:rsidP="00B80900">
            <w:pPr>
              <w:pStyle w:val="TableText"/>
              <w:spacing w:before="0"/>
              <w:rPr>
                <w:rFonts w:ascii="Verdana" w:hAnsi="Verdana"/>
                <w:sz w:val="16"/>
                <w:szCs w:val="16"/>
              </w:rPr>
            </w:pPr>
            <w:r w:rsidRPr="00E80449">
              <w:rPr>
                <w:rFonts w:ascii="Verdana" w:hAnsi="Verdana"/>
                <w:sz w:val="16"/>
                <w:szCs w:val="16"/>
              </w:rPr>
              <w:t>Approved</w:t>
            </w:r>
          </w:p>
        </w:tc>
      </w:tr>
      <w:tr w:rsidR="003D2D44" w:rsidRPr="00C64FF5" w14:paraId="2D7682E9"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E5" w14:textId="77777777" w:rsidR="003D2D44" w:rsidRPr="00C64FF5" w:rsidRDefault="003D2D44" w:rsidP="00B80900">
            <w:pPr>
              <w:pStyle w:val="TableText"/>
              <w:spacing w:before="0"/>
              <w:rPr>
                <w:rFonts w:ascii="Verdana" w:hAnsi="Verdana"/>
                <w:sz w:val="16"/>
                <w:szCs w:val="16"/>
              </w:rPr>
            </w:pPr>
            <w:r>
              <w:rPr>
                <w:rFonts w:ascii="Verdana" w:hAnsi="Verdana"/>
                <w:sz w:val="16"/>
                <w:szCs w:val="16"/>
              </w:rPr>
              <w:t>SR-1.B</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2E6" w14:textId="77777777" w:rsidR="003D2D44" w:rsidRPr="00C64FF5" w:rsidRDefault="003D2D44" w:rsidP="002E2DE6">
            <w:pPr>
              <w:pStyle w:val="TableText"/>
              <w:spacing w:before="0"/>
              <w:rPr>
                <w:rFonts w:ascii="Verdana" w:hAnsi="Verdana"/>
                <w:sz w:val="16"/>
                <w:szCs w:val="16"/>
              </w:rPr>
            </w:pPr>
            <w:r>
              <w:rPr>
                <w:rFonts w:ascii="Verdana" w:hAnsi="Verdana"/>
                <w:sz w:val="16"/>
                <w:szCs w:val="16"/>
              </w:rPr>
              <w:t>Create GEOLOC Search Screen (See section 3.</w:t>
            </w:r>
            <w:r w:rsidR="002E2DE6">
              <w:rPr>
                <w:rFonts w:ascii="Verdana" w:hAnsi="Verdana"/>
                <w:sz w:val="16"/>
                <w:szCs w:val="16"/>
              </w:rPr>
              <w:t>3</w:t>
            </w:r>
            <w:r>
              <w:rPr>
                <w:rFonts w:ascii="Verdana" w:hAnsi="Verdana"/>
                <w:sz w:val="16"/>
                <w:szCs w:val="16"/>
              </w:rPr>
              <w:t xml:space="preserve"> for details)</w:t>
            </w:r>
          </w:p>
        </w:tc>
        <w:tc>
          <w:tcPr>
            <w:tcW w:w="1351" w:type="dxa"/>
            <w:tcBorders>
              <w:top w:val="single" w:sz="8" w:space="0" w:color="auto"/>
              <w:left w:val="nil"/>
              <w:bottom w:val="single" w:sz="8" w:space="0" w:color="auto"/>
              <w:right w:val="single" w:sz="4" w:space="0" w:color="auto"/>
            </w:tcBorders>
          </w:tcPr>
          <w:p w14:paraId="2D7682E7" w14:textId="77777777" w:rsidR="003D2D44" w:rsidRPr="00E80449" w:rsidRDefault="003D2D44" w:rsidP="00B80900">
            <w:pPr>
              <w:pStyle w:val="TableText"/>
              <w:spacing w:before="0"/>
              <w:rPr>
                <w:rFonts w:ascii="Verdana" w:hAnsi="Verdana"/>
                <w:sz w:val="16"/>
                <w:szCs w:val="16"/>
              </w:rPr>
            </w:pPr>
            <w:r>
              <w:rPr>
                <w:rFonts w:ascii="Verdana" w:hAnsi="Verdana"/>
                <w:sz w:val="16"/>
                <w:szCs w:val="16"/>
              </w:rPr>
              <w:t>BR-1.B</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2E8" w14:textId="77777777" w:rsidR="003D2D44" w:rsidRPr="00C64FF5" w:rsidRDefault="003D2D44" w:rsidP="00B80900">
            <w:pPr>
              <w:pStyle w:val="TableText"/>
              <w:spacing w:before="0"/>
              <w:rPr>
                <w:rFonts w:ascii="Verdana" w:hAnsi="Verdana"/>
                <w:sz w:val="16"/>
                <w:szCs w:val="16"/>
              </w:rPr>
            </w:pPr>
            <w:r w:rsidRPr="00E80449">
              <w:rPr>
                <w:rFonts w:ascii="Verdana" w:hAnsi="Verdana"/>
                <w:sz w:val="16"/>
                <w:szCs w:val="16"/>
              </w:rPr>
              <w:t>Approved</w:t>
            </w:r>
          </w:p>
        </w:tc>
      </w:tr>
      <w:tr w:rsidR="003D2D44" w:rsidRPr="00C64FF5" w14:paraId="2D7682EF"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EA" w14:textId="77777777" w:rsidR="003D2D44" w:rsidRPr="00C64FF5" w:rsidRDefault="003D2D44" w:rsidP="00B80900">
            <w:pPr>
              <w:pStyle w:val="TableText"/>
              <w:spacing w:before="0"/>
              <w:rPr>
                <w:rFonts w:ascii="Verdana" w:hAnsi="Verdana"/>
                <w:sz w:val="16"/>
                <w:szCs w:val="16"/>
              </w:rPr>
            </w:pPr>
            <w:r>
              <w:rPr>
                <w:rFonts w:ascii="Verdana" w:hAnsi="Verdana"/>
                <w:sz w:val="16"/>
                <w:szCs w:val="16"/>
              </w:rPr>
              <w:t>SR-1.C</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2EB" w14:textId="06A7D237" w:rsidR="003D2D44" w:rsidRPr="00C64FF5" w:rsidRDefault="003D2D44" w:rsidP="009E566E">
            <w:pPr>
              <w:pStyle w:val="TableText"/>
              <w:spacing w:before="0"/>
              <w:rPr>
                <w:rFonts w:ascii="Verdana" w:hAnsi="Verdana"/>
                <w:sz w:val="16"/>
                <w:szCs w:val="16"/>
              </w:rPr>
            </w:pPr>
            <w:r>
              <w:rPr>
                <w:rFonts w:ascii="Verdana" w:hAnsi="Verdana"/>
                <w:sz w:val="16"/>
                <w:szCs w:val="16"/>
              </w:rPr>
              <w:t>Create GEOLOC Search Result with OPEN Transaction (See section 3.</w:t>
            </w:r>
            <w:r w:rsidR="002E2DE6">
              <w:rPr>
                <w:rFonts w:ascii="Verdana" w:hAnsi="Verdana"/>
                <w:sz w:val="16"/>
                <w:szCs w:val="16"/>
              </w:rPr>
              <w:t>4</w:t>
            </w:r>
            <w:r>
              <w:rPr>
                <w:rFonts w:ascii="Verdana" w:hAnsi="Verdana"/>
                <w:sz w:val="16"/>
                <w:szCs w:val="16"/>
              </w:rPr>
              <w:t xml:space="preserve"> for details)</w:t>
            </w:r>
          </w:p>
        </w:tc>
        <w:tc>
          <w:tcPr>
            <w:tcW w:w="1351" w:type="dxa"/>
            <w:tcBorders>
              <w:top w:val="single" w:sz="8" w:space="0" w:color="auto"/>
              <w:left w:val="nil"/>
              <w:bottom w:val="single" w:sz="8" w:space="0" w:color="auto"/>
              <w:right w:val="single" w:sz="4" w:space="0" w:color="auto"/>
            </w:tcBorders>
          </w:tcPr>
          <w:p w14:paraId="2D7682EC" w14:textId="77777777" w:rsidR="003D2D44" w:rsidRDefault="003D2D44" w:rsidP="003D2D44">
            <w:pPr>
              <w:pStyle w:val="TableText"/>
              <w:spacing w:before="0"/>
              <w:rPr>
                <w:rFonts w:ascii="Verdana" w:hAnsi="Verdana"/>
                <w:sz w:val="16"/>
                <w:szCs w:val="16"/>
              </w:rPr>
            </w:pPr>
            <w:r>
              <w:rPr>
                <w:rFonts w:ascii="Verdana" w:hAnsi="Verdana"/>
                <w:sz w:val="16"/>
                <w:szCs w:val="16"/>
              </w:rPr>
              <w:t>BR-1.</w:t>
            </w:r>
            <w:r w:rsidR="00837C27">
              <w:rPr>
                <w:rFonts w:ascii="Verdana" w:hAnsi="Verdana"/>
                <w:sz w:val="16"/>
                <w:szCs w:val="16"/>
              </w:rPr>
              <w:t>D</w:t>
            </w:r>
          </w:p>
          <w:p w14:paraId="2D7682ED" w14:textId="77777777" w:rsidR="003D2D44" w:rsidRPr="00E80449" w:rsidRDefault="003D2D44" w:rsidP="00837C27">
            <w:pPr>
              <w:pStyle w:val="TableText"/>
              <w:spacing w:before="0"/>
              <w:rPr>
                <w:rFonts w:ascii="Verdana" w:hAnsi="Verdana"/>
                <w:sz w:val="16"/>
                <w:szCs w:val="16"/>
              </w:rPr>
            </w:pPr>
            <w:r>
              <w:rPr>
                <w:rFonts w:ascii="Verdana" w:hAnsi="Verdana"/>
                <w:sz w:val="16"/>
                <w:szCs w:val="16"/>
              </w:rPr>
              <w:t>BR-1.</w:t>
            </w:r>
            <w:r w:rsidR="00837C27">
              <w:rPr>
                <w:rFonts w:ascii="Verdana" w:hAnsi="Verdana"/>
                <w:sz w:val="16"/>
                <w:szCs w:val="16"/>
              </w:rPr>
              <w:t>E</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2EE" w14:textId="77777777" w:rsidR="003D2D44" w:rsidRPr="00C64FF5" w:rsidRDefault="003D2D44" w:rsidP="00B80900">
            <w:pPr>
              <w:pStyle w:val="TableText"/>
              <w:spacing w:before="0"/>
              <w:rPr>
                <w:rFonts w:ascii="Verdana" w:hAnsi="Verdana"/>
                <w:sz w:val="16"/>
                <w:szCs w:val="16"/>
              </w:rPr>
            </w:pPr>
            <w:r w:rsidRPr="00E80449">
              <w:rPr>
                <w:rFonts w:ascii="Verdana" w:hAnsi="Verdana"/>
                <w:sz w:val="16"/>
                <w:szCs w:val="16"/>
              </w:rPr>
              <w:t>Approved</w:t>
            </w:r>
          </w:p>
        </w:tc>
      </w:tr>
      <w:tr w:rsidR="003D2D44" w:rsidRPr="00C64FF5" w14:paraId="2D7682F5"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F0" w14:textId="77777777" w:rsidR="003D2D44" w:rsidRPr="00C64FF5" w:rsidRDefault="003D2D44" w:rsidP="00541CD1">
            <w:pPr>
              <w:pStyle w:val="TableText"/>
              <w:spacing w:before="0"/>
              <w:rPr>
                <w:rFonts w:ascii="Verdana" w:hAnsi="Verdana"/>
                <w:sz w:val="16"/>
                <w:szCs w:val="16"/>
              </w:rPr>
            </w:pPr>
            <w:r>
              <w:rPr>
                <w:rFonts w:ascii="Verdana" w:hAnsi="Verdana"/>
                <w:sz w:val="16"/>
                <w:szCs w:val="16"/>
              </w:rPr>
              <w:t>SR-1.D</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2F1" w14:textId="6F383F46" w:rsidR="003D2D44" w:rsidRPr="00C64FF5" w:rsidRDefault="003D2D44" w:rsidP="009E566E">
            <w:pPr>
              <w:pStyle w:val="TableText"/>
              <w:spacing w:before="0"/>
              <w:rPr>
                <w:rFonts w:ascii="Verdana" w:hAnsi="Verdana"/>
                <w:sz w:val="16"/>
                <w:szCs w:val="16"/>
              </w:rPr>
            </w:pPr>
            <w:r>
              <w:rPr>
                <w:rFonts w:ascii="Verdana" w:hAnsi="Verdana"/>
                <w:sz w:val="16"/>
                <w:szCs w:val="16"/>
              </w:rPr>
              <w:t>Create GEOLOC Search Result NO Transaction (See section 3.</w:t>
            </w:r>
            <w:r w:rsidR="002E2DE6">
              <w:rPr>
                <w:rFonts w:ascii="Verdana" w:hAnsi="Verdana"/>
                <w:sz w:val="16"/>
                <w:szCs w:val="16"/>
              </w:rPr>
              <w:t>5</w:t>
            </w:r>
            <w:r>
              <w:rPr>
                <w:rFonts w:ascii="Verdana" w:hAnsi="Verdana"/>
                <w:sz w:val="16"/>
                <w:szCs w:val="16"/>
              </w:rPr>
              <w:t xml:space="preserve"> for details)</w:t>
            </w:r>
          </w:p>
        </w:tc>
        <w:tc>
          <w:tcPr>
            <w:tcW w:w="1351" w:type="dxa"/>
            <w:tcBorders>
              <w:top w:val="single" w:sz="8" w:space="0" w:color="auto"/>
              <w:left w:val="nil"/>
              <w:bottom w:val="single" w:sz="8" w:space="0" w:color="auto"/>
              <w:right w:val="single" w:sz="4" w:space="0" w:color="auto"/>
            </w:tcBorders>
          </w:tcPr>
          <w:p w14:paraId="2D7682F2" w14:textId="77777777" w:rsidR="003D2D44" w:rsidRDefault="003D2D44" w:rsidP="00B80900">
            <w:pPr>
              <w:pStyle w:val="TableText"/>
              <w:spacing w:before="0"/>
              <w:rPr>
                <w:rFonts w:ascii="Verdana" w:hAnsi="Verdana"/>
                <w:sz w:val="16"/>
                <w:szCs w:val="16"/>
              </w:rPr>
            </w:pPr>
            <w:r>
              <w:rPr>
                <w:rFonts w:ascii="Verdana" w:hAnsi="Verdana"/>
                <w:sz w:val="16"/>
                <w:szCs w:val="16"/>
              </w:rPr>
              <w:t>BR-1.</w:t>
            </w:r>
            <w:r w:rsidR="00837C27">
              <w:rPr>
                <w:rFonts w:ascii="Verdana" w:hAnsi="Verdana"/>
                <w:sz w:val="16"/>
                <w:szCs w:val="16"/>
              </w:rPr>
              <w:t>D</w:t>
            </w:r>
          </w:p>
          <w:p w14:paraId="2D7682F3" w14:textId="77777777" w:rsidR="0091513A" w:rsidRPr="00E80449" w:rsidRDefault="0091513A" w:rsidP="00B80900">
            <w:pPr>
              <w:pStyle w:val="TableText"/>
              <w:spacing w:before="0"/>
              <w:rPr>
                <w:rFonts w:ascii="Verdana" w:hAnsi="Verdana"/>
                <w:sz w:val="16"/>
                <w:szCs w:val="16"/>
              </w:rPr>
            </w:pPr>
            <w:r>
              <w:rPr>
                <w:rFonts w:ascii="Verdana" w:hAnsi="Verdana"/>
                <w:sz w:val="16"/>
                <w:szCs w:val="16"/>
              </w:rPr>
              <w:t>BR-1.</w:t>
            </w:r>
            <w:r w:rsidR="00837C27">
              <w:rPr>
                <w:rFonts w:ascii="Verdana" w:hAnsi="Verdana"/>
                <w:sz w:val="16"/>
                <w:szCs w:val="16"/>
              </w:rPr>
              <w:t>E</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2F4" w14:textId="77777777" w:rsidR="003D2D44" w:rsidRPr="00C64FF5" w:rsidRDefault="003D2D44" w:rsidP="00B80900">
            <w:pPr>
              <w:pStyle w:val="TableText"/>
              <w:spacing w:before="0"/>
              <w:rPr>
                <w:rFonts w:ascii="Verdana" w:hAnsi="Verdana"/>
                <w:sz w:val="16"/>
                <w:szCs w:val="16"/>
              </w:rPr>
            </w:pPr>
            <w:r w:rsidRPr="00E80449">
              <w:rPr>
                <w:rFonts w:ascii="Verdana" w:hAnsi="Verdana"/>
                <w:sz w:val="16"/>
                <w:szCs w:val="16"/>
              </w:rPr>
              <w:t>Approved</w:t>
            </w:r>
          </w:p>
        </w:tc>
      </w:tr>
      <w:tr w:rsidR="003D2D44" w:rsidRPr="00C64FF5" w14:paraId="2D7682FA"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F6" w14:textId="77777777" w:rsidR="003D2D44" w:rsidRPr="00C64FF5" w:rsidRDefault="003D2D44" w:rsidP="00541CD1">
            <w:pPr>
              <w:pStyle w:val="TableText"/>
              <w:spacing w:before="0"/>
              <w:rPr>
                <w:rFonts w:ascii="Verdana" w:hAnsi="Verdana"/>
                <w:sz w:val="16"/>
                <w:szCs w:val="16"/>
              </w:rPr>
            </w:pPr>
            <w:r>
              <w:rPr>
                <w:rFonts w:ascii="Verdana" w:hAnsi="Verdana"/>
                <w:sz w:val="16"/>
                <w:szCs w:val="16"/>
              </w:rPr>
              <w:t>SR-1.E</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2F7" w14:textId="77777777" w:rsidR="003D2D44" w:rsidRPr="00C64FF5" w:rsidRDefault="003D2D44" w:rsidP="002E2DE6">
            <w:pPr>
              <w:pStyle w:val="TableText"/>
              <w:spacing w:before="0"/>
              <w:rPr>
                <w:rFonts w:ascii="Verdana" w:hAnsi="Verdana"/>
                <w:sz w:val="16"/>
                <w:szCs w:val="16"/>
              </w:rPr>
            </w:pPr>
            <w:r>
              <w:rPr>
                <w:rFonts w:ascii="Verdana" w:hAnsi="Verdana"/>
                <w:sz w:val="16"/>
                <w:szCs w:val="16"/>
              </w:rPr>
              <w:t>Create a new damage assessment screen (See section 3.</w:t>
            </w:r>
            <w:r w:rsidR="002E2DE6">
              <w:rPr>
                <w:rFonts w:ascii="Verdana" w:hAnsi="Verdana"/>
                <w:sz w:val="16"/>
                <w:szCs w:val="16"/>
              </w:rPr>
              <w:t>6</w:t>
            </w:r>
            <w:r>
              <w:rPr>
                <w:rFonts w:ascii="Verdana" w:hAnsi="Verdana"/>
                <w:sz w:val="16"/>
                <w:szCs w:val="16"/>
              </w:rPr>
              <w:t xml:space="preserve"> for details)</w:t>
            </w:r>
          </w:p>
        </w:tc>
        <w:tc>
          <w:tcPr>
            <w:tcW w:w="1351" w:type="dxa"/>
            <w:tcBorders>
              <w:top w:val="single" w:sz="8" w:space="0" w:color="auto"/>
              <w:left w:val="nil"/>
              <w:bottom w:val="single" w:sz="8" w:space="0" w:color="auto"/>
              <w:right w:val="single" w:sz="4" w:space="0" w:color="auto"/>
            </w:tcBorders>
          </w:tcPr>
          <w:p w14:paraId="2D7682F8" w14:textId="77777777" w:rsidR="003D2D44" w:rsidRPr="00E80449" w:rsidRDefault="003D2D44" w:rsidP="00B80900">
            <w:pPr>
              <w:pStyle w:val="TableText"/>
              <w:spacing w:before="0"/>
              <w:rPr>
                <w:rFonts w:ascii="Verdana" w:hAnsi="Verdana"/>
                <w:sz w:val="16"/>
                <w:szCs w:val="16"/>
              </w:rPr>
            </w:pPr>
            <w:r>
              <w:rPr>
                <w:rFonts w:ascii="Verdana" w:hAnsi="Verdana"/>
                <w:sz w:val="16"/>
                <w:szCs w:val="16"/>
              </w:rPr>
              <w:t>BR-1.</w:t>
            </w:r>
            <w:r w:rsidR="00837C27">
              <w:rPr>
                <w:rFonts w:ascii="Verdana" w:hAnsi="Verdana"/>
                <w:sz w:val="16"/>
                <w:szCs w:val="16"/>
              </w:rPr>
              <w:t>F</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2F9" w14:textId="77777777" w:rsidR="003D2D44" w:rsidRPr="00C64FF5" w:rsidRDefault="003D2D44" w:rsidP="00B80900">
            <w:pPr>
              <w:pStyle w:val="TableText"/>
              <w:spacing w:before="0"/>
              <w:rPr>
                <w:rFonts w:ascii="Verdana" w:hAnsi="Verdana"/>
                <w:sz w:val="16"/>
                <w:szCs w:val="16"/>
              </w:rPr>
            </w:pPr>
            <w:r w:rsidRPr="00E80449">
              <w:rPr>
                <w:rFonts w:ascii="Verdana" w:hAnsi="Verdana"/>
                <w:sz w:val="16"/>
                <w:szCs w:val="16"/>
              </w:rPr>
              <w:t>Approved</w:t>
            </w:r>
          </w:p>
        </w:tc>
      </w:tr>
      <w:tr w:rsidR="00837C27" w:rsidRPr="00C64FF5" w14:paraId="2D768300" w14:textId="77777777" w:rsidTr="00837C27">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2FB" w14:textId="77777777" w:rsidR="00837C27" w:rsidRPr="00C64FF5" w:rsidRDefault="00837C27" w:rsidP="00837C27">
            <w:pPr>
              <w:pStyle w:val="TableText"/>
              <w:spacing w:before="0"/>
              <w:rPr>
                <w:rFonts w:ascii="Verdana" w:hAnsi="Verdana"/>
                <w:sz w:val="16"/>
                <w:szCs w:val="16"/>
              </w:rPr>
            </w:pPr>
            <w:r>
              <w:rPr>
                <w:rFonts w:ascii="Verdana" w:hAnsi="Verdana"/>
                <w:sz w:val="16"/>
                <w:szCs w:val="16"/>
              </w:rPr>
              <w:t>SR-1.F</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2FC" w14:textId="77777777" w:rsidR="00837C27" w:rsidRPr="00C64FF5" w:rsidRDefault="00837C27" w:rsidP="00837C27">
            <w:pPr>
              <w:pStyle w:val="TableText"/>
              <w:spacing w:before="0"/>
              <w:rPr>
                <w:rFonts w:ascii="Verdana" w:hAnsi="Verdana"/>
                <w:sz w:val="16"/>
                <w:szCs w:val="16"/>
              </w:rPr>
            </w:pPr>
            <w:r>
              <w:rPr>
                <w:rFonts w:ascii="Verdana" w:hAnsi="Verdana"/>
                <w:sz w:val="16"/>
                <w:szCs w:val="16"/>
              </w:rPr>
              <w:t xml:space="preserve">Create ZIPCODE Search Screen (See section </w:t>
            </w:r>
            <w:r w:rsidR="002F394A">
              <w:rPr>
                <w:rFonts w:ascii="Verdana" w:hAnsi="Verdana"/>
                <w:sz w:val="16"/>
                <w:szCs w:val="16"/>
              </w:rPr>
              <w:t>3.2</w:t>
            </w:r>
            <w:r>
              <w:rPr>
                <w:rFonts w:ascii="Verdana" w:hAnsi="Verdana"/>
                <w:sz w:val="16"/>
                <w:szCs w:val="16"/>
              </w:rPr>
              <w:t xml:space="preserve"> for details)</w:t>
            </w:r>
          </w:p>
        </w:tc>
        <w:tc>
          <w:tcPr>
            <w:tcW w:w="1351" w:type="dxa"/>
            <w:tcBorders>
              <w:top w:val="single" w:sz="8" w:space="0" w:color="auto"/>
              <w:left w:val="nil"/>
              <w:bottom w:val="single" w:sz="8" w:space="0" w:color="auto"/>
              <w:right w:val="single" w:sz="4" w:space="0" w:color="auto"/>
            </w:tcBorders>
          </w:tcPr>
          <w:p w14:paraId="2D7682FD" w14:textId="77777777" w:rsidR="00837C27" w:rsidRDefault="00837C27" w:rsidP="00837C27">
            <w:pPr>
              <w:pStyle w:val="TableText"/>
              <w:spacing w:before="0"/>
              <w:rPr>
                <w:rFonts w:ascii="Verdana" w:hAnsi="Verdana"/>
                <w:sz w:val="16"/>
                <w:szCs w:val="16"/>
              </w:rPr>
            </w:pPr>
            <w:r>
              <w:rPr>
                <w:rFonts w:ascii="Verdana" w:hAnsi="Verdana"/>
                <w:sz w:val="16"/>
                <w:szCs w:val="16"/>
              </w:rPr>
              <w:t>BR-1.B</w:t>
            </w:r>
          </w:p>
          <w:p w14:paraId="2D7682FE" w14:textId="77777777" w:rsidR="00837C27" w:rsidRPr="00E80449" w:rsidRDefault="00837C27" w:rsidP="00837C27">
            <w:pPr>
              <w:pStyle w:val="TableText"/>
              <w:spacing w:before="0"/>
              <w:rPr>
                <w:rFonts w:ascii="Verdana" w:hAnsi="Verdana"/>
                <w:sz w:val="16"/>
                <w:szCs w:val="16"/>
              </w:rPr>
            </w:pPr>
            <w:r>
              <w:rPr>
                <w:rFonts w:ascii="Verdana" w:hAnsi="Verdana"/>
                <w:sz w:val="16"/>
                <w:szCs w:val="16"/>
              </w:rPr>
              <w:t>BR-1.C</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2FF" w14:textId="77777777" w:rsidR="00837C27" w:rsidRPr="00C64FF5" w:rsidRDefault="00837C27" w:rsidP="00837C27">
            <w:pPr>
              <w:pStyle w:val="TableText"/>
              <w:spacing w:before="0"/>
              <w:rPr>
                <w:rFonts w:ascii="Verdana" w:hAnsi="Verdana"/>
                <w:sz w:val="16"/>
                <w:szCs w:val="16"/>
              </w:rPr>
            </w:pPr>
            <w:r w:rsidRPr="00E80449">
              <w:rPr>
                <w:rFonts w:ascii="Verdana" w:hAnsi="Verdana"/>
                <w:sz w:val="16"/>
                <w:szCs w:val="16"/>
              </w:rPr>
              <w:t>Approved</w:t>
            </w:r>
          </w:p>
        </w:tc>
      </w:tr>
      <w:tr w:rsidR="00837C27" w:rsidRPr="00C64FF5" w14:paraId="2D768305"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301" w14:textId="77777777" w:rsidR="00837C27" w:rsidRPr="00C64FF5" w:rsidRDefault="00837C27" w:rsidP="00541CD1">
            <w:pPr>
              <w:pStyle w:val="TableText"/>
              <w:spacing w:before="0"/>
              <w:rPr>
                <w:rFonts w:ascii="Verdana" w:hAnsi="Verdana"/>
                <w:sz w:val="16"/>
                <w:szCs w:val="16"/>
              </w:rPr>
            </w:pPr>
            <w:r>
              <w:rPr>
                <w:rFonts w:ascii="Verdana" w:hAnsi="Verdana"/>
                <w:sz w:val="16"/>
                <w:szCs w:val="16"/>
              </w:rPr>
              <w:t>SR-2.A</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302" w14:textId="77777777" w:rsidR="00837C27" w:rsidRPr="00C64FF5" w:rsidRDefault="00837C27" w:rsidP="002E2DE6">
            <w:pPr>
              <w:pStyle w:val="TableText"/>
              <w:spacing w:before="0"/>
              <w:rPr>
                <w:rFonts w:ascii="Verdana" w:hAnsi="Verdana"/>
                <w:sz w:val="16"/>
                <w:szCs w:val="16"/>
              </w:rPr>
            </w:pPr>
            <w:r>
              <w:rPr>
                <w:rFonts w:ascii="Verdana" w:hAnsi="Verdana"/>
                <w:sz w:val="16"/>
                <w:szCs w:val="16"/>
              </w:rPr>
              <w:t xml:space="preserve">Create a Update damage assessment screen (See </w:t>
            </w:r>
            <w:r>
              <w:rPr>
                <w:rFonts w:ascii="Verdana" w:hAnsi="Verdana"/>
                <w:sz w:val="16"/>
                <w:szCs w:val="16"/>
              </w:rPr>
              <w:lastRenderedPageBreak/>
              <w:t>section 3.</w:t>
            </w:r>
            <w:r w:rsidR="002E2DE6">
              <w:rPr>
                <w:rFonts w:ascii="Verdana" w:hAnsi="Verdana"/>
                <w:sz w:val="16"/>
                <w:szCs w:val="16"/>
              </w:rPr>
              <w:t>7</w:t>
            </w:r>
            <w:r>
              <w:rPr>
                <w:rFonts w:ascii="Verdana" w:hAnsi="Verdana"/>
                <w:sz w:val="16"/>
                <w:szCs w:val="16"/>
              </w:rPr>
              <w:t xml:space="preserve"> for details)</w:t>
            </w:r>
          </w:p>
        </w:tc>
        <w:tc>
          <w:tcPr>
            <w:tcW w:w="1351" w:type="dxa"/>
            <w:tcBorders>
              <w:top w:val="single" w:sz="8" w:space="0" w:color="auto"/>
              <w:left w:val="nil"/>
              <w:bottom w:val="single" w:sz="8" w:space="0" w:color="auto"/>
              <w:right w:val="single" w:sz="4" w:space="0" w:color="auto"/>
            </w:tcBorders>
          </w:tcPr>
          <w:p w14:paraId="2D768303" w14:textId="77777777" w:rsidR="00837C27" w:rsidRPr="00E80449" w:rsidRDefault="00837C27" w:rsidP="003D2D44">
            <w:pPr>
              <w:pStyle w:val="TableText"/>
              <w:spacing w:before="0"/>
              <w:rPr>
                <w:rFonts w:ascii="Verdana" w:hAnsi="Verdana"/>
                <w:sz w:val="16"/>
                <w:szCs w:val="16"/>
              </w:rPr>
            </w:pPr>
            <w:r>
              <w:rPr>
                <w:rFonts w:ascii="Verdana" w:hAnsi="Verdana"/>
                <w:sz w:val="16"/>
                <w:szCs w:val="16"/>
              </w:rPr>
              <w:lastRenderedPageBreak/>
              <w:t>BR-2.A</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304" w14:textId="77777777" w:rsidR="00837C27" w:rsidRPr="00C64FF5" w:rsidRDefault="00837C27" w:rsidP="00B80900">
            <w:pPr>
              <w:pStyle w:val="TableText"/>
              <w:spacing w:before="0"/>
              <w:rPr>
                <w:rFonts w:ascii="Verdana" w:hAnsi="Verdana"/>
                <w:sz w:val="16"/>
                <w:szCs w:val="16"/>
              </w:rPr>
            </w:pPr>
            <w:r w:rsidRPr="00E80449">
              <w:rPr>
                <w:rFonts w:ascii="Verdana" w:hAnsi="Verdana"/>
                <w:sz w:val="16"/>
                <w:szCs w:val="16"/>
              </w:rPr>
              <w:t>Approved</w:t>
            </w:r>
          </w:p>
        </w:tc>
      </w:tr>
      <w:tr w:rsidR="00837C27" w:rsidRPr="00C64FF5" w14:paraId="2D76830A"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306" w14:textId="77777777" w:rsidR="00837C27" w:rsidRPr="00C64FF5" w:rsidRDefault="00837C27" w:rsidP="00B80900">
            <w:pPr>
              <w:pStyle w:val="TableText"/>
              <w:spacing w:before="0"/>
              <w:rPr>
                <w:rFonts w:ascii="Verdana" w:hAnsi="Verdana"/>
                <w:sz w:val="16"/>
                <w:szCs w:val="16"/>
              </w:rPr>
            </w:pPr>
            <w:r>
              <w:rPr>
                <w:rFonts w:ascii="Verdana" w:hAnsi="Verdana"/>
                <w:sz w:val="16"/>
                <w:szCs w:val="16"/>
              </w:rPr>
              <w:lastRenderedPageBreak/>
              <w:t>SR-3.A</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307" w14:textId="77777777" w:rsidR="00837C27" w:rsidRPr="00C64FF5" w:rsidRDefault="00837C27" w:rsidP="002E2DE6">
            <w:pPr>
              <w:pStyle w:val="TableText"/>
              <w:spacing w:before="0"/>
              <w:rPr>
                <w:rFonts w:ascii="Verdana" w:hAnsi="Verdana"/>
                <w:sz w:val="16"/>
                <w:szCs w:val="16"/>
              </w:rPr>
            </w:pPr>
            <w:r>
              <w:rPr>
                <w:rFonts w:ascii="Verdana" w:hAnsi="Verdana"/>
                <w:sz w:val="16"/>
                <w:szCs w:val="16"/>
              </w:rPr>
              <w:t>Create a Reports selection screen (See section 3.</w:t>
            </w:r>
            <w:r w:rsidR="002E2DE6">
              <w:rPr>
                <w:rFonts w:ascii="Verdana" w:hAnsi="Verdana"/>
                <w:sz w:val="16"/>
                <w:szCs w:val="16"/>
              </w:rPr>
              <w:t>8</w:t>
            </w:r>
            <w:r>
              <w:rPr>
                <w:rFonts w:ascii="Verdana" w:hAnsi="Verdana"/>
                <w:sz w:val="16"/>
                <w:szCs w:val="16"/>
              </w:rPr>
              <w:t xml:space="preserve"> for details)</w:t>
            </w:r>
          </w:p>
        </w:tc>
        <w:tc>
          <w:tcPr>
            <w:tcW w:w="1351" w:type="dxa"/>
            <w:tcBorders>
              <w:top w:val="single" w:sz="8" w:space="0" w:color="auto"/>
              <w:left w:val="nil"/>
              <w:bottom w:val="single" w:sz="8" w:space="0" w:color="auto"/>
              <w:right w:val="single" w:sz="4" w:space="0" w:color="auto"/>
            </w:tcBorders>
          </w:tcPr>
          <w:p w14:paraId="2D768308" w14:textId="77777777" w:rsidR="00837C27" w:rsidRPr="00E80449" w:rsidRDefault="00837C27" w:rsidP="003D2D44">
            <w:pPr>
              <w:pStyle w:val="TableText"/>
              <w:spacing w:before="0"/>
              <w:rPr>
                <w:rFonts w:ascii="Verdana" w:hAnsi="Verdana"/>
                <w:sz w:val="16"/>
                <w:szCs w:val="16"/>
              </w:rPr>
            </w:pPr>
            <w:r>
              <w:rPr>
                <w:rFonts w:ascii="Verdana" w:hAnsi="Verdana"/>
                <w:sz w:val="16"/>
                <w:szCs w:val="16"/>
              </w:rPr>
              <w:t>BR-3.A</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309" w14:textId="77777777" w:rsidR="00837C27" w:rsidRPr="00C64FF5" w:rsidRDefault="00837C27" w:rsidP="00B80900">
            <w:pPr>
              <w:pStyle w:val="TableText"/>
              <w:spacing w:before="0"/>
              <w:rPr>
                <w:rFonts w:ascii="Verdana" w:hAnsi="Verdana"/>
                <w:sz w:val="16"/>
                <w:szCs w:val="16"/>
              </w:rPr>
            </w:pPr>
            <w:r w:rsidRPr="00E80449">
              <w:rPr>
                <w:rFonts w:ascii="Verdana" w:hAnsi="Verdana"/>
                <w:sz w:val="16"/>
                <w:szCs w:val="16"/>
              </w:rPr>
              <w:t>Approved</w:t>
            </w:r>
          </w:p>
        </w:tc>
      </w:tr>
      <w:tr w:rsidR="00837C27" w:rsidRPr="00C64FF5" w14:paraId="2D76830F"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30B" w14:textId="77777777" w:rsidR="00837C27" w:rsidRPr="00C64FF5" w:rsidRDefault="00837C27" w:rsidP="00B80900">
            <w:pPr>
              <w:pStyle w:val="TableText"/>
              <w:spacing w:before="0"/>
              <w:rPr>
                <w:rFonts w:ascii="Verdana" w:hAnsi="Verdana"/>
                <w:sz w:val="16"/>
                <w:szCs w:val="16"/>
              </w:rPr>
            </w:pPr>
            <w:r>
              <w:rPr>
                <w:rFonts w:ascii="Verdana" w:hAnsi="Verdana"/>
                <w:sz w:val="16"/>
                <w:szCs w:val="16"/>
              </w:rPr>
              <w:t>SR-3.B</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30C" w14:textId="77777777" w:rsidR="00837C27" w:rsidRPr="00C64FF5" w:rsidRDefault="00837C27" w:rsidP="002E2DE6">
            <w:pPr>
              <w:pStyle w:val="TableText"/>
              <w:spacing w:before="0"/>
              <w:rPr>
                <w:rFonts w:ascii="Verdana" w:hAnsi="Verdana"/>
                <w:sz w:val="16"/>
                <w:szCs w:val="16"/>
              </w:rPr>
            </w:pPr>
            <w:r>
              <w:rPr>
                <w:rFonts w:ascii="Verdana" w:hAnsi="Verdana"/>
                <w:sz w:val="16"/>
                <w:szCs w:val="16"/>
              </w:rPr>
              <w:t>Create an Admin Condition Canned Report screen (See section 3.</w:t>
            </w:r>
            <w:r w:rsidR="002E2DE6">
              <w:rPr>
                <w:rFonts w:ascii="Verdana" w:hAnsi="Verdana"/>
                <w:sz w:val="16"/>
                <w:szCs w:val="16"/>
              </w:rPr>
              <w:t xml:space="preserve">9 </w:t>
            </w:r>
            <w:r>
              <w:rPr>
                <w:rFonts w:ascii="Verdana" w:hAnsi="Verdana"/>
                <w:sz w:val="16"/>
                <w:szCs w:val="16"/>
              </w:rPr>
              <w:t>for details)</w:t>
            </w:r>
          </w:p>
        </w:tc>
        <w:tc>
          <w:tcPr>
            <w:tcW w:w="1351" w:type="dxa"/>
            <w:tcBorders>
              <w:top w:val="single" w:sz="8" w:space="0" w:color="auto"/>
              <w:left w:val="nil"/>
              <w:bottom w:val="single" w:sz="8" w:space="0" w:color="auto"/>
              <w:right w:val="single" w:sz="4" w:space="0" w:color="auto"/>
            </w:tcBorders>
          </w:tcPr>
          <w:p w14:paraId="2D76830D" w14:textId="77777777" w:rsidR="00837C27" w:rsidRPr="00E80449" w:rsidRDefault="00837C27" w:rsidP="003D2D44">
            <w:pPr>
              <w:pStyle w:val="TableText"/>
              <w:spacing w:before="0"/>
              <w:rPr>
                <w:rFonts w:ascii="Verdana" w:hAnsi="Verdana"/>
                <w:sz w:val="16"/>
                <w:szCs w:val="16"/>
              </w:rPr>
            </w:pPr>
            <w:r>
              <w:rPr>
                <w:rFonts w:ascii="Verdana" w:hAnsi="Verdana"/>
                <w:sz w:val="16"/>
                <w:szCs w:val="16"/>
              </w:rPr>
              <w:t>BR-3.A</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30E" w14:textId="77777777" w:rsidR="00837C27" w:rsidRPr="00C64FF5" w:rsidRDefault="00837C27" w:rsidP="00B80900">
            <w:pPr>
              <w:pStyle w:val="TableText"/>
              <w:spacing w:before="0"/>
              <w:rPr>
                <w:rFonts w:ascii="Verdana" w:hAnsi="Verdana"/>
                <w:sz w:val="16"/>
                <w:szCs w:val="16"/>
              </w:rPr>
            </w:pPr>
            <w:r w:rsidRPr="00E80449">
              <w:rPr>
                <w:rFonts w:ascii="Verdana" w:hAnsi="Verdana"/>
                <w:sz w:val="16"/>
                <w:szCs w:val="16"/>
              </w:rPr>
              <w:t>Approved</w:t>
            </w:r>
          </w:p>
        </w:tc>
      </w:tr>
      <w:tr w:rsidR="00837C27" w:rsidRPr="00C64FF5" w14:paraId="2D768314" w14:textId="77777777" w:rsidTr="003D2D44">
        <w:tc>
          <w:tcPr>
            <w:tcW w:w="19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68310" w14:textId="77777777" w:rsidR="00837C27" w:rsidRPr="00C64FF5" w:rsidRDefault="00837C27" w:rsidP="00B80900">
            <w:pPr>
              <w:pStyle w:val="TableText"/>
              <w:spacing w:before="0"/>
              <w:rPr>
                <w:rFonts w:ascii="Verdana" w:hAnsi="Verdana"/>
                <w:sz w:val="16"/>
                <w:szCs w:val="16"/>
              </w:rPr>
            </w:pPr>
            <w:r>
              <w:rPr>
                <w:rFonts w:ascii="Verdana" w:hAnsi="Verdana"/>
                <w:sz w:val="16"/>
                <w:szCs w:val="16"/>
              </w:rPr>
              <w:t>SR-3.C</w:t>
            </w:r>
          </w:p>
        </w:tc>
        <w:tc>
          <w:tcPr>
            <w:tcW w:w="4654" w:type="dxa"/>
            <w:tcBorders>
              <w:top w:val="nil"/>
              <w:left w:val="nil"/>
              <w:bottom w:val="single" w:sz="8" w:space="0" w:color="auto"/>
              <w:right w:val="single" w:sz="8" w:space="0" w:color="auto"/>
            </w:tcBorders>
            <w:tcMar>
              <w:top w:w="0" w:type="dxa"/>
              <w:left w:w="108" w:type="dxa"/>
              <w:bottom w:w="0" w:type="dxa"/>
              <w:right w:w="108" w:type="dxa"/>
            </w:tcMar>
            <w:hideMark/>
          </w:tcPr>
          <w:p w14:paraId="2D768311" w14:textId="77777777" w:rsidR="00837C27" w:rsidRPr="00C64FF5" w:rsidRDefault="00837C27" w:rsidP="002E2DE6">
            <w:pPr>
              <w:pStyle w:val="TableText"/>
              <w:spacing w:before="0"/>
              <w:rPr>
                <w:rFonts w:ascii="Verdana" w:hAnsi="Verdana"/>
                <w:sz w:val="16"/>
                <w:szCs w:val="16"/>
              </w:rPr>
            </w:pPr>
            <w:r>
              <w:rPr>
                <w:rFonts w:ascii="Verdana" w:hAnsi="Verdana"/>
                <w:sz w:val="16"/>
                <w:szCs w:val="16"/>
              </w:rPr>
              <w:t>Create a CRE Building Closure/Delayed Open Canned Report screen (See section 3.</w:t>
            </w:r>
            <w:r w:rsidR="002E2DE6">
              <w:rPr>
                <w:rFonts w:ascii="Verdana" w:hAnsi="Verdana"/>
                <w:sz w:val="16"/>
                <w:szCs w:val="16"/>
              </w:rPr>
              <w:t>10</w:t>
            </w:r>
            <w:r>
              <w:rPr>
                <w:rFonts w:ascii="Verdana" w:hAnsi="Verdana"/>
                <w:sz w:val="16"/>
                <w:szCs w:val="16"/>
              </w:rPr>
              <w:t xml:space="preserve"> </w:t>
            </w:r>
            <w:r w:rsidR="002E2DE6">
              <w:rPr>
                <w:rFonts w:ascii="Verdana" w:hAnsi="Verdana"/>
                <w:sz w:val="16"/>
                <w:szCs w:val="16"/>
              </w:rPr>
              <w:t xml:space="preserve">and 3.11 </w:t>
            </w:r>
            <w:r>
              <w:rPr>
                <w:rFonts w:ascii="Verdana" w:hAnsi="Verdana"/>
                <w:sz w:val="16"/>
                <w:szCs w:val="16"/>
              </w:rPr>
              <w:t>for details)</w:t>
            </w:r>
          </w:p>
        </w:tc>
        <w:tc>
          <w:tcPr>
            <w:tcW w:w="1351" w:type="dxa"/>
            <w:tcBorders>
              <w:top w:val="single" w:sz="8" w:space="0" w:color="auto"/>
              <w:left w:val="nil"/>
              <w:bottom w:val="single" w:sz="8" w:space="0" w:color="auto"/>
              <w:right w:val="single" w:sz="4" w:space="0" w:color="auto"/>
            </w:tcBorders>
          </w:tcPr>
          <w:p w14:paraId="2D768312" w14:textId="77777777" w:rsidR="00837C27" w:rsidRPr="00E80449" w:rsidRDefault="00837C27" w:rsidP="00B80900">
            <w:pPr>
              <w:pStyle w:val="TableText"/>
              <w:spacing w:before="0"/>
              <w:rPr>
                <w:rFonts w:ascii="Verdana" w:hAnsi="Verdana"/>
                <w:sz w:val="16"/>
                <w:szCs w:val="16"/>
              </w:rPr>
            </w:pPr>
            <w:r>
              <w:rPr>
                <w:rFonts w:ascii="Verdana" w:hAnsi="Verdana"/>
                <w:sz w:val="16"/>
                <w:szCs w:val="16"/>
              </w:rPr>
              <w:t>BR-3.A</w:t>
            </w:r>
          </w:p>
        </w:tc>
        <w:tc>
          <w:tcPr>
            <w:tcW w:w="12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D768313" w14:textId="77777777" w:rsidR="00837C27" w:rsidRPr="00C64FF5" w:rsidRDefault="00837C27" w:rsidP="00B80900">
            <w:pPr>
              <w:pStyle w:val="TableText"/>
              <w:spacing w:before="0"/>
              <w:rPr>
                <w:rFonts w:ascii="Verdana" w:hAnsi="Verdana"/>
                <w:sz w:val="16"/>
                <w:szCs w:val="16"/>
              </w:rPr>
            </w:pPr>
            <w:r w:rsidRPr="00E80449">
              <w:rPr>
                <w:rFonts w:ascii="Verdana" w:hAnsi="Verdana"/>
                <w:sz w:val="16"/>
                <w:szCs w:val="16"/>
              </w:rPr>
              <w:t>Approved</w:t>
            </w:r>
          </w:p>
        </w:tc>
      </w:tr>
    </w:tbl>
    <w:p w14:paraId="2D768315" w14:textId="77777777" w:rsidR="00541CD1" w:rsidRDefault="00541CD1" w:rsidP="00AC6E37"/>
    <w:p w14:paraId="2D768316" w14:textId="77777777" w:rsidR="00541CD1" w:rsidRPr="00AC6E37" w:rsidRDefault="00541CD1" w:rsidP="00AC6E37"/>
    <w:p w14:paraId="2D768317" w14:textId="77777777" w:rsidR="009C1A12" w:rsidRDefault="00B11ACD" w:rsidP="009C1A12">
      <w:pPr>
        <w:pStyle w:val="Heading2"/>
        <w:keepNext w:val="0"/>
        <w:widowControl w:val="0"/>
        <w:spacing w:line="240" w:lineRule="auto"/>
      </w:pPr>
      <w:bookmarkStart w:id="19" w:name="_Toc302729606"/>
      <w:r>
        <w:t>Create Application Logon screen</w:t>
      </w:r>
      <w:bookmarkEnd w:id="19"/>
    </w:p>
    <w:p w14:paraId="2D768318" w14:textId="77777777" w:rsidR="00802435" w:rsidRDefault="00802435" w:rsidP="00B2636E">
      <w:pPr>
        <w:numPr>
          <w:ilvl w:val="0"/>
          <w:numId w:val="46"/>
        </w:numPr>
      </w:pPr>
      <w:r>
        <w:t xml:space="preserve">Allow user to enter User ID and </w:t>
      </w:r>
      <w:r w:rsidRPr="00B568A6">
        <w:t>Password to authenticate user access right</w:t>
      </w:r>
    </w:p>
    <w:p w14:paraId="2D768319" w14:textId="77777777" w:rsidR="00B2636E" w:rsidRDefault="00B2636E" w:rsidP="00B2636E">
      <w:pPr>
        <w:numPr>
          <w:ilvl w:val="0"/>
          <w:numId w:val="46"/>
        </w:numPr>
      </w:pPr>
      <w:r>
        <w:t>Retrieve “Authorization Type”, “Session Token ID” and “Timestamp”</w:t>
      </w:r>
    </w:p>
    <w:p w14:paraId="2D76831A" w14:textId="77777777" w:rsidR="00B2636E" w:rsidRDefault="00B2636E" w:rsidP="00B2636E">
      <w:pPr>
        <w:numPr>
          <w:ilvl w:val="0"/>
          <w:numId w:val="46"/>
        </w:numPr>
      </w:pPr>
      <w:r w:rsidRPr="00C64FF5">
        <w:t>Application timeout at 15 minutes with no activities from token and return to Logon screen</w:t>
      </w:r>
    </w:p>
    <w:p w14:paraId="2D76831B" w14:textId="77777777" w:rsidR="00B11ACD" w:rsidRDefault="00B11ACD" w:rsidP="00802435">
      <w:pPr>
        <w:pStyle w:val="Heading3"/>
      </w:pPr>
      <w:bookmarkStart w:id="20" w:name="_Toc302729607"/>
      <w:r>
        <w:t>Data Elements</w:t>
      </w:r>
      <w:bookmarkEnd w:id="20"/>
    </w:p>
    <w:tbl>
      <w:tblPr>
        <w:tblpPr w:leftFromText="180" w:rightFromText="180" w:vertAnchor="text" w:horzAnchor="margin" w:tblpY="42"/>
        <w:tblW w:w="9450"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2474"/>
        <w:gridCol w:w="4096"/>
        <w:gridCol w:w="2880"/>
      </w:tblGrid>
      <w:tr w:rsidR="00B11ACD" w:rsidRPr="004019DE" w14:paraId="2D76831F" w14:textId="77777777" w:rsidTr="00C65E04">
        <w:trPr>
          <w:trHeight w:val="415"/>
          <w:tblHeader/>
        </w:trPr>
        <w:tc>
          <w:tcPr>
            <w:tcW w:w="2474" w:type="dxa"/>
            <w:shd w:val="clear" w:color="auto" w:fill="4F81BD" w:themeFill="accent1"/>
            <w:vAlign w:val="center"/>
          </w:tcPr>
          <w:p w14:paraId="2D76831C" w14:textId="77777777" w:rsidR="00B11ACD" w:rsidRPr="00C65E04" w:rsidRDefault="00B913FB" w:rsidP="00B11ACD">
            <w:pPr>
              <w:pStyle w:val="CellHeading"/>
              <w:rPr>
                <w:color w:val="FFFFFF" w:themeColor="background1"/>
              </w:rPr>
            </w:pPr>
            <w:r w:rsidRPr="00B913FB">
              <w:rPr>
                <w:color w:val="FFFFFF" w:themeColor="background1"/>
              </w:rPr>
              <w:t>Data Elements</w:t>
            </w:r>
          </w:p>
        </w:tc>
        <w:tc>
          <w:tcPr>
            <w:tcW w:w="4096" w:type="dxa"/>
            <w:shd w:val="clear" w:color="auto" w:fill="4F81BD" w:themeFill="accent1"/>
            <w:vAlign w:val="center"/>
          </w:tcPr>
          <w:p w14:paraId="2D76831D" w14:textId="77777777" w:rsidR="00B11ACD" w:rsidRPr="00C65E04" w:rsidRDefault="00B913FB" w:rsidP="00B11ACD">
            <w:pPr>
              <w:pStyle w:val="CellHeading"/>
              <w:rPr>
                <w:color w:val="FFFFFF" w:themeColor="background1"/>
              </w:rPr>
            </w:pPr>
            <w:r w:rsidRPr="00B913FB">
              <w:rPr>
                <w:color w:val="FFFFFF" w:themeColor="background1"/>
              </w:rPr>
              <w:t>Input Object Type/Size</w:t>
            </w:r>
          </w:p>
        </w:tc>
        <w:tc>
          <w:tcPr>
            <w:tcW w:w="2880" w:type="dxa"/>
            <w:shd w:val="clear" w:color="auto" w:fill="4F81BD" w:themeFill="accent1"/>
          </w:tcPr>
          <w:p w14:paraId="2D76831E" w14:textId="77777777" w:rsidR="00B11ACD" w:rsidRPr="00C65E04" w:rsidRDefault="00B913FB" w:rsidP="00B11ACD">
            <w:pPr>
              <w:pStyle w:val="CellHeading"/>
              <w:rPr>
                <w:color w:val="FFFFFF" w:themeColor="background1"/>
              </w:rPr>
            </w:pPr>
            <w:r w:rsidRPr="00B913FB">
              <w:rPr>
                <w:color w:val="FFFFFF" w:themeColor="background1"/>
              </w:rPr>
              <w:t>Comments</w:t>
            </w:r>
          </w:p>
        </w:tc>
      </w:tr>
      <w:tr w:rsidR="00B11ACD" w:rsidRPr="000A41B1" w14:paraId="2D768323" w14:textId="77777777" w:rsidTr="00B11ACD">
        <w:trPr>
          <w:trHeight w:val="331"/>
        </w:trPr>
        <w:tc>
          <w:tcPr>
            <w:tcW w:w="2474" w:type="dxa"/>
          </w:tcPr>
          <w:p w14:paraId="2D768320" w14:textId="77777777" w:rsidR="00B11ACD" w:rsidRPr="000A1F6F" w:rsidRDefault="00B11ACD" w:rsidP="00B11ACD">
            <w:pPr>
              <w:pStyle w:val="TableText"/>
              <w:rPr>
                <w:rFonts w:ascii="Verdana" w:hAnsi="Verdana"/>
              </w:rPr>
            </w:pPr>
            <w:r>
              <w:rPr>
                <w:rFonts w:ascii="Verdana" w:hAnsi="Verdana"/>
              </w:rPr>
              <w:t>UserID</w:t>
            </w:r>
          </w:p>
        </w:tc>
        <w:tc>
          <w:tcPr>
            <w:tcW w:w="4096" w:type="dxa"/>
          </w:tcPr>
          <w:p w14:paraId="2D768321" w14:textId="77777777" w:rsidR="00B11ACD" w:rsidRPr="000A1F6F" w:rsidRDefault="00B11ACD" w:rsidP="00B11ACD">
            <w:pPr>
              <w:pStyle w:val="Example"/>
              <w:rPr>
                <w:color w:val="auto"/>
              </w:rPr>
            </w:pPr>
            <w:r>
              <w:rPr>
                <w:color w:val="auto"/>
              </w:rPr>
              <w:t>Must be 6 characters</w:t>
            </w:r>
          </w:p>
        </w:tc>
        <w:tc>
          <w:tcPr>
            <w:tcW w:w="2880" w:type="dxa"/>
          </w:tcPr>
          <w:p w14:paraId="2D768322" w14:textId="77777777" w:rsidR="00B11ACD" w:rsidRPr="000A1F6F" w:rsidRDefault="00B11ACD" w:rsidP="00B11ACD">
            <w:pPr>
              <w:pStyle w:val="Example"/>
              <w:rPr>
                <w:color w:val="auto"/>
              </w:rPr>
            </w:pPr>
          </w:p>
        </w:tc>
      </w:tr>
      <w:tr w:rsidR="00B11ACD" w:rsidRPr="000A41B1" w14:paraId="2D768327" w14:textId="77777777" w:rsidTr="00B11ACD">
        <w:trPr>
          <w:trHeight w:val="331"/>
        </w:trPr>
        <w:tc>
          <w:tcPr>
            <w:tcW w:w="2474" w:type="dxa"/>
          </w:tcPr>
          <w:p w14:paraId="2D768324" w14:textId="77777777" w:rsidR="00B11ACD" w:rsidRPr="000A1F6F" w:rsidRDefault="00B11ACD" w:rsidP="00B11ACD">
            <w:pPr>
              <w:pStyle w:val="TableText"/>
              <w:rPr>
                <w:rFonts w:ascii="Verdana" w:hAnsi="Verdana"/>
              </w:rPr>
            </w:pPr>
            <w:r>
              <w:rPr>
                <w:rFonts w:ascii="Verdana" w:hAnsi="Verdana"/>
              </w:rPr>
              <w:t>Password</w:t>
            </w:r>
          </w:p>
        </w:tc>
        <w:tc>
          <w:tcPr>
            <w:tcW w:w="4096" w:type="dxa"/>
          </w:tcPr>
          <w:p w14:paraId="2D768325" w14:textId="77777777" w:rsidR="00B11ACD" w:rsidRPr="000A1F6F" w:rsidRDefault="00B11ACD" w:rsidP="00B11ACD">
            <w:pPr>
              <w:pStyle w:val="Example"/>
              <w:rPr>
                <w:color w:val="auto"/>
              </w:rPr>
            </w:pPr>
            <w:r>
              <w:rPr>
                <w:color w:val="auto"/>
              </w:rPr>
              <w:t>Must be between 6 to 12 characters</w:t>
            </w:r>
          </w:p>
        </w:tc>
        <w:tc>
          <w:tcPr>
            <w:tcW w:w="2880" w:type="dxa"/>
          </w:tcPr>
          <w:p w14:paraId="2D768326" w14:textId="77777777" w:rsidR="00B11ACD" w:rsidRPr="000A1F6F" w:rsidRDefault="00B11ACD" w:rsidP="00B11ACD">
            <w:pPr>
              <w:pStyle w:val="Example"/>
              <w:rPr>
                <w:color w:val="auto"/>
              </w:rPr>
            </w:pPr>
          </w:p>
        </w:tc>
      </w:tr>
    </w:tbl>
    <w:p w14:paraId="2D768328" w14:textId="77777777" w:rsidR="007E038D" w:rsidRDefault="00B11ACD" w:rsidP="00802435">
      <w:r>
        <w:rPr>
          <w:color w:val="auto"/>
        </w:rPr>
        <w:t xml:space="preserve"> </w:t>
      </w:r>
    </w:p>
    <w:p w14:paraId="2D768329" w14:textId="77777777" w:rsidR="009C1A12" w:rsidRPr="009C1A12" w:rsidRDefault="009C1A12" w:rsidP="009C1A12">
      <w:pPr>
        <w:ind w:left="720"/>
      </w:pPr>
    </w:p>
    <w:p w14:paraId="2D76832A" w14:textId="77777777" w:rsidR="007E038D" w:rsidRDefault="007E038D" w:rsidP="007E038D"/>
    <w:p w14:paraId="2D76832B" w14:textId="77777777" w:rsidR="00802435" w:rsidRPr="00B11ACD" w:rsidRDefault="00802435" w:rsidP="00802435">
      <w:pPr>
        <w:pStyle w:val="Heading3"/>
        <w:keepNext w:val="0"/>
        <w:widowControl w:val="0"/>
        <w:numPr>
          <w:ilvl w:val="0"/>
          <w:numId w:val="0"/>
        </w:numPr>
        <w:tabs>
          <w:tab w:val="clear" w:pos="1440"/>
        </w:tabs>
        <w:spacing w:line="240" w:lineRule="auto"/>
        <w:rPr>
          <w:b w:val="0"/>
          <w:sz w:val="20"/>
          <w:szCs w:val="20"/>
        </w:rPr>
      </w:pPr>
    </w:p>
    <w:p w14:paraId="2D76832C" w14:textId="77777777" w:rsidR="00802435" w:rsidRDefault="00802435" w:rsidP="00802435">
      <w:pPr>
        <w:pStyle w:val="Heading3"/>
      </w:pPr>
      <w:bookmarkStart w:id="21" w:name="_Toc302729608"/>
      <w:r>
        <w:t>Logic and Validation rule:</w:t>
      </w:r>
      <w:bookmarkEnd w:id="21"/>
    </w:p>
    <w:p w14:paraId="2D76832D" w14:textId="77777777" w:rsidR="00802435" w:rsidRPr="00B2636E" w:rsidRDefault="00802435" w:rsidP="000D556D">
      <w:pPr>
        <w:pStyle w:val="tabletop0"/>
      </w:pPr>
      <w:r w:rsidRPr="00B2636E">
        <w:t>If UserID does not exist</w:t>
      </w:r>
      <w:r w:rsidR="00B2636E" w:rsidRPr="00B2636E">
        <w:tab/>
      </w:r>
    </w:p>
    <w:p w14:paraId="2D76832E" w14:textId="77777777" w:rsidR="00802435" w:rsidRPr="00B2636E" w:rsidRDefault="00802435" w:rsidP="000D556D">
      <w:pPr>
        <w:pStyle w:val="tabletop0"/>
      </w:pPr>
      <w:r w:rsidRPr="00B2636E">
        <w:t>Display Message and exit</w:t>
      </w:r>
    </w:p>
    <w:p w14:paraId="2D76832F" w14:textId="77777777" w:rsidR="00802435" w:rsidRPr="00B2636E" w:rsidRDefault="00802435" w:rsidP="000D556D">
      <w:pPr>
        <w:pStyle w:val="tabletop0"/>
      </w:pPr>
      <w:r w:rsidRPr="00B2636E">
        <w:t>Else</w:t>
      </w:r>
    </w:p>
    <w:p w14:paraId="2D768330" w14:textId="77777777" w:rsidR="00802435" w:rsidRPr="00B2636E" w:rsidRDefault="00802435" w:rsidP="000D556D">
      <w:pPr>
        <w:pStyle w:val="tabletop0"/>
      </w:pPr>
      <w:r w:rsidRPr="00B2636E">
        <w:tab/>
        <w:t>Get Authorization type from “Application Logon“ API</w:t>
      </w:r>
    </w:p>
    <w:p w14:paraId="2D768331" w14:textId="77777777" w:rsidR="00802435" w:rsidRPr="00B2636E" w:rsidRDefault="00802435" w:rsidP="000D556D">
      <w:pPr>
        <w:pStyle w:val="tabletop0"/>
      </w:pPr>
      <w:r w:rsidRPr="00B2636E">
        <w:tab/>
        <w:t>Get session Token ID</w:t>
      </w:r>
    </w:p>
    <w:p w14:paraId="2D768332" w14:textId="77777777" w:rsidR="00802435" w:rsidRPr="00B2636E" w:rsidRDefault="00802435" w:rsidP="000D556D">
      <w:pPr>
        <w:pStyle w:val="tabletop0"/>
      </w:pPr>
      <w:r w:rsidRPr="00B2636E">
        <w:tab/>
        <w:t>Store session Token ID and Timestamp</w:t>
      </w:r>
    </w:p>
    <w:p w14:paraId="2D768333" w14:textId="77777777" w:rsidR="00802435" w:rsidRPr="00B2636E" w:rsidRDefault="00802435" w:rsidP="000D556D">
      <w:pPr>
        <w:pStyle w:val="tabletop0"/>
      </w:pPr>
      <w:r w:rsidRPr="00B2636E">
        <w:tab/>
        <w:t>Store UserID and Authorization type to session variable</w:t>
      </w:r>
    </w:p>
    <w:p w14:paraId="2D768334" w14:textId="77777777" w:rsidR="00802435" w:rsidRPr="00B2636E" w:rsidRDefault="00802435" w:rsidP="000D556D">
      <w:pPr>
        <w:pStyle w:val="tabletop0"/>
      </w:pPr>
      <w:r w:rsidRPr="00B2636E">
        <w:t>If Authorization type = “ADM”</w:t>
      </w:r>
    </w:p>
    <w:p w14:paraId="2D768335" w14:textId="77777777" w:rsidR="00B4115A" w:rsidRPr="00B2636E" w:rsidRDefault="00802435" w:rsidP="00B4115A">
      <w:pPr>
        <w:pStyle w:val="tabletop0"/>
      </w:pPr>
      <w:r w:rsidRPr="00B2636E">
        <w:tab/>
      </w:r>
      <w:r w:rsidR="00B4115A">
        <w:t>Create link l</w:t>
      </w:r>
      <w:r w:rsidRPr="00B2636E">
        <w:t>aunch GLC search screen</w:t>
      </w:r>
      <w:r w:rsidR="00B4115A">
        <w:tab/>
      </w:r>
    </w:p>
    <w:p w14:paraId="2D768336" w14:textId="77777777" w:rsidR="00B4115A" w:rsidRPr="00B2636E" w:rsidRDefault="00B4115A" w:rsidP="000D556D">
      <w:pPr>
        <w:pStyle w:val="tabletop0"/>
      </w:pPr>
      <w:r w:rsidRPr="00B2636E">
        <w:tab/>
      </w:r>
      <w:r>
        <w:t>Create link to l</w:t>
      </w:r>
      <w:r w:rsidRPr="00B2636E">
        <w:t>aunch canned report filter screen</w:t>
      </w:r>
    </w:p>
    <w:p w14:paraId="2D768337" w14:textId="77777777" w:rsidR="00802435" w:rsidRPr="00B2636E" w:rsidRDefault="00802435" w:rsidP="000D556D">
      <w:pPr>
        <w:pStyle w:val="tabletop0"/>
      </w:pPr>
      <w:r w:rsidRPr="00B2636E">
        <w:t>Else if Authorization type = “RPT”</w:t>
      </w:r>
    </w:p>
    <w:p w14:paraId="2D768338" w14:textId="77777777" w:rsidR="00F164F9" w:rsidRDefault="00802435" w:rsidP="000D556D">
      <w:pPr>
        <w:pStyle w:val="tabletop0"/>
      </w:pPr>
      <w:r w:rsidRPr="00B2636E">
        <w:tab/>
        <w:t>Launch canned report filter screen</w:t>
      </w:r>
    </w:p>
    <w:p w14:paraId="2D768339" w14:textId="77777777" w:rsidR="00837C27" w:rsidRDefault="00837C27" w:rsidP="000D556D">
      <w:pPr>
        <w:pStyle w:val="tabletop0"/>
      </w:pPr>
    </w:p>
    <w:p w14:paraId="2D76833A" w14:textId="77777777" w:rsidR="00837C27" w:rsidRPr="00B2636E" w:rsidRDefault="00837C27" w:rsidP="00837C27">
      <w:pPr>
        <w:pStyle w:val="tabletop0"/>
      </w:pPr>
    </w:p>
    <w:p w14:paraId="2D76833B" w14:textId="77777777" w:rsidR="00837C27" w:rsidRDefault="00837C27" w:rsidP="00837C27">
      <w:pPr>
        <w:pStyle w:val="Heading2"/>
        <w:keepNext w:val="0"/>
        <w:widowControl w:val="0"/>
        <w:spacing w:line="240" w:lineRule="auto"/>
      </w:pPr>
      <w:bookmarkStart w:id="22" w:name="_Toc302729609"/>
      <w:r w:rsidRPr="00C64FF5">
        <w:t xml:space="preserve">Create </w:t>
      </w:r>
      <w:r>
        <w:t>ZIP</w:t>
      </w:r>
      <w:r w:rsidRPr="00C64FF5">
        <w:t xml:space="preserve"> search screen</w:t>
      </w:r>
      <w:bookmarkEnd w:id="22"/>
    </w:p>
    <w:p w14:paraId="2D76833C" w14:textId="77777777" w:rsidR="002E2DE6" w:rsidRDefault="00837C27" w:rsidP="00837C27">
      <w:pPr>
        <w:numPr>
          <w:ilvl w:val="0"/>
          <w:numId w:val="46"/>
        </w:numPr>
      </w:pPr>
      <w:r w:rsidRPr="00B2636E">
        <w:t xml:space="preserve">Screen must contain corresponded Header and Sub header </w:t>
      </w:r>
      <w:r>
        <w:t xml:space="preserve">(ex: header will be “Damage Assessment Reporting” and Sub header will be ”Enter </w:t>
      </w:r>
      <w:r w:rsidR="002E2DE6">
        <w:t>ZIPCODE</w:t>
      </w:r>
      <w:r>
        <w:t xml:space="preserve"> to search”) </w:t>
      </w:r>
    </w:p>
    <w:p w14:paraId="2D76833D" w14:textId="77777777" w:rsidR="00837C27" w:rsidRPr="00B2636E" w:rsidRDefault="00837C27" w:rsidP="00837C27">
      <w:pPr>
        <w:numPr>
          <w:ilvl w:val="0"/>
          <w:numId w:val="46"/>
        </w:numPr>
      </w:pPr>
      <w:r w:rsidRPr="00B2636E">
        <w:t>Retrieve “Authorization Type”, “Session Token ID” and “Timestamp”</w:t>
      </w:r>
    </w:p>
    <w:p w14:paraId="2D76833E" w14:textId="77777777" w:rsidR="00837C27" w:rsidRDefault="00837C27" w:rsidP="00837C27">
      <w:pPr>
        <w:numPr>
          <w:ilvl w:val="0"/>
          <w:numId w:val="46"/>
        </w:numPr>
      </w:pPr>
      <w:r w:rsidRPr="00B2636E">
        <w:lastRenderedPageBreak/>
        <w:t>Application timeout at 15 minutes with no activities from token and return to Logon screen</w:t>
      </w:r>
    </w:p>
    <w:p w14:paraId="2D76833F" w14:textId="77777777" w:rsidR="00837C27" w:rsidRDefault="00837C27" w:rsidP="00837C27">
      <w:pPr>
        <w:numPr>
          <w:ilvl w:val="0"/>
          <w:numId w:val="46"/>
        </w:numPr>
      </w:pPr>
      <w:r w:rsidRPr="00B2636E">
        <w:t>Display “UserID” and “Authorization ty</w:t>
      </w:r>
      <w:r>
        <w:t>pe” on UI.  It must be disabled</w:t>
      </w:r>
    </w:p>
    <w:p w14:paraId="2D768340" w14:textId="77777777" w:rsidR="00201014" w:rsidRDefault="00201014">
      <w:pPr>
        <w:ind w:left="360"/>
      </w:pPr>
    </w:p>
    <w:p w14:paraId="2D768341" w14:textId="77777777" w:rsidR="00837C27" w:rsidRDefault="00837C27" w:rsidP="00837C27">
      <w:pPr>
        <w:pStyle w:val="Heading3"/>
      </w:pPr>
      <w:bookmarkStart w:id="23" w:name="_Toc302729610"/>
      <w:r>
        <w:t>Data Elements</w:t>
      </w:r>
      <w:bookmarkEnd w:id="23"/>
    </w:p>
    <w:tbl>
      <w:tblPr>
        <w:tblpPr w:leftFromText="180" w:rightFromText="180" w:vertAnchor="text" w:horzAnchor="margin" w:tblpY="42"/>
        <w:tblW w:w="9450"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2474"/>
        <w:gridCol w:w="4096"/>
        <w:gridCol w:w="2880"/>
      </w:tblGrid>
      <w:tr w:rsidR="00837C27" w:rsidRPr="004019DE" w14:paraId="2D768345" w14:textId="77777777" w:rsidTr="00837C27">
        <w:trPr>
          <w:trHeight w:val="415"/>
          <w:tblHeader/>
        </w:trPr>
        <w:tc>
          <w:tcPr>
            <w:tcW w:w="2474" w:type="dxa"/>
            <w:shd w:val="clear" w:color="auto" w:fill="4F81BD" w:themeFill="accent1"/>
            <w:vAlign w:val="center"/>
          </w:tcPr>
          <w:p w14:paraId="2D768342" w14:textId="77777777" w:rsidR="00837C27" w:rsidRPr="00C65E04" w:rsidRDefault="00837C27" w:rsidP="00837C27">
            <w:pPr>
              <w:pStyle w:val="CellHeading"/>
              <w:rPr>
                <w:color w:val="FFFFFF" w:themeColor="background1"/>
              </w:rPr>
            </w:pPr>
            <w:r w:rsidRPr="00B913FB">
              <w:rPr>
                <w:color w:val="FFFFFF" w:themeColor="background1"/>
              </w:rPr>
              <w:t>Data Elements</w:t>
            </w:r>
          </w:p>
        </w:tc>
        <w:tc>
          <w:tcPr>
            <w:tcW w:w="4096" w:type="dxa"/>
            <w:shd w:val="clear" w:color="auto" w:fill="4F81BD" w:themeFill="accent1"/>
            <w:vAlign w:val="center"/>
          </w:tcPr>
          <w:p w14:paraId="2D768343" w14:textId="77777777" w:rsidR="00837C27" w:rsidRPr="00C65E04" w:rsidRDefault="00837C27" w:rsidP="00837C27">
            <w:pPr>
              <w:pStyle w:val="CellHeading"/>
              <w:rPr>
                <w:color w:val="FFFFFF" w:themeColor="background1"/>
              </w:rPr>
            </w:pPr>
            <w:r w:rsidRPr="00B913FB">
              <w:rPr>
                <w:color w:val="FFFFFF" w:themeColor="background1"/>
              </w:rPr>
              <w:t>Input Object Type/Size</w:t>
            </w:r>
          </w:p>
        </w:tc>
        <w:tc>
          <w:tcPr>
            <w:tcW w:w="2880" w:type="dxa"/>
            <w:shd w:val="clear" w:color="auto" w:fill="4F81BD" w:themeFill="accent1"/>
          </w:tcPr>
          <w:p w14:paraId="2D768344" w14:textId="77777777" w:rsidR="00837C27" w:rsidRPr="00C65E04" w:rsidRDefault="00837C27" w:rsidP="00837C27">
            <w:pPr>
              <w:pStyle w:val="CellHeading"/>
              <w:rPr>
                <w:color w:val="FFFFFF" w:themeColor="background1"/>
              </w:rPr>
            </w:pPr>
            <w:r w:rsidRPr="00B913FB">
              <w:rPr>
                <w:color w:val="FFFFFF" w:themeColor="background1"/>
              </w:rPr>
              <w:t>Comments</w:t>
            </w:r>
          </w:p>
        </w:tc>
      </w:tr>
      <w:tr w:rsidR="00837C27" w:rsidRPr="000A41B1" w14:paraId="2D768349" w14:textId="77777777" w:rsidTr="00837C27">
        <w:trPr>
          <w:trHeight w:val="331"/>
        </w:trPr>
        <w:tc>
          <w:tcPr>
            <w:tcW w:w="2474" w:type="dxa"/>
          </w:tcPr>
          <w:p w14:paraId="2D768346" w14:textId="77777777" w:rsidR="00837C27" w:rsidRPr="000A1F6F" w:rsidRDefault="005D29FE" w:rsidP="00837C27">
            <w:pPr>
              <w:pStyle w:val="TableText"/>
              <w:rPr>
                <w:rFonts w:ascii="Verdana" w:hAnsi="Verdana"/>
              </w:rPr>
            </w:pPr>
            <w:r>
              <w:rPr>
                <w:rFonts w:ascii="Verdana" w:hAnsi="Verdana"/>
              </w:rPr>
              <w:t>ZIP</w:t>
            </w:r>
          </w:p>
        </w:tc>
        <w:tc>
          <w:tcPr>
            <w:tcW w:w="4096" w:type="dxa"/>
          </w:tcPr>
          <w:p w14:paraId="2D768347" w14:textId="77777777" w:rsidR="00837C27" w:rsidRPr="000A1F6F" w:rsidRDefault="005D29FE" w:rsidP="00837C27">
            <w:pPr>
              <w:pStyle w:val="Example"/>
              <w:rPr>
                <w:color w:val="auto"/>
              </w:rPr>
            </w:pPr>
            <w:r>
              <w:rPr>
                <w:color w:val="auto"/>
              </w:rPr>
              <w:t>Numeric, 5 digits</w:t>
            </w:r>
          </w:p>
        </w:tc>
        <w:tc>
          <w:tcPr>
            <w:tcW w:w="2880" w:type="dxa"/>
          </w:tcPr>
          <w:p w14:paraId="2D768348" w14:textId="77777777" w:rsidR="00837C27" w:rsidRPr="000A1F6F" w:rsidRDefault="00837C27" w:rsidP="002A49C5">
            <w:pPr>
              <w:pStyle w:val="Example"/>
              <w:rPr>
                <w:color w:val="auto"/>
              </w:rPr>
            </w:pPr>
            <w:r>
              <w:rPr>
                <w:color w:val="auto"/>
              </w:rPr>
              <w:t xml:space="preserve">Input field to retrieve </w:t>
            </w:r>
            <w:r w:rsidR="005D29FE">
              <w:rPr>
                <w:color w:val="auto"/>
              </w:rPr>
              <w:t>a list of buildings</w:t>
            </w:r>
            <w:r>
              <w:rPr>
                <w:color w:val="auto"/>
              </w:rPr>
              <w:t xml:space="preserve"> </w:t>
            </w:r>
          </w:p>
        </w:tc>
      </w:tr>
    </w:tbl>
    <w:p w14:paraId="2D76834A" w14:textId="77777777" w:rsidR="00837C27" w:rsidRDefault="00837C27" w:rsidP="00837C27">
      <w:r>
        <w:rPr>
          <w:color w:val="auto"/>
        </w:rPr>
        <w:t xml:space="preserve"> </w:t>
      </w:r>
    </w:p>
    <w:p w14:paraId="2D76834B" w14:textId="77777777" w:rsidR="00837C27" w:rsidRPr="009C1A12" w:rsidRDefault="00837C27" w:rsidP="00837C27">
      <w:pPr>
        <w:ind w:left="720"/>
      </w:pPr>
    </w:p>
    <w:p w14:paraId="2D76834C" w14:textId="77777777" w:rsidR="00837C27" w:rsidRDefault="00837C27" w:rsidP="00837C27">
      <w:pPr>
        <w:pStyle w:val="Heading3"/>
      </w:pPr>
      <w:bookmarkStart w:id="24" w:name="_Toc302729611"/>
      <w:r>
        <w:t>Logic and Validation rule:</w:t>
      </w:r>
      <w:bookmarkEnd w:id="24"/>
    </w:p>
    <w:p w14:paraId="2D76834D" w14:textId="77777777" w:rsidR="00837C27" w:rsidRPr="006E7C5F" w:rsidRDefault="00837C27" w:rsidP="00837C27">
      <w:pPr>
        <w:pStyle w:val="tabletop0"/>
      </w:pPr>
      <w:r w:rsidRPr="006E7C5F">
        <w:t xml:space="preserve">If </w:t>
      </w:r>
      <w:r w:rsidR="005D29FE">
        <w:t>ZIP</w:t>
      </w:r>
      <w:r w:rsidRPr="006E7C5F">
        <w:t xml:space="preserve"> Input field == BLANK</w:t>
      </w:r>
    </w:p>
    <w:p w14:paraId="2D76834E" w14:textId="77777777" w:rsidR="00837C27" w:rsidRPr="006E7C5F" w:rsidRDefault="00837C27" w:rsidP="00837C27">
      <w:pPr>
        <w:pStyle w:val="tabletop0"/>
      </w:pPr>
      <w:r w:rsidRPr="006E7C5F">
        <w:tab/>
        <w:t xml:space="preserve">Display error message and return to </w:t>
      </w:r>
      <w:r w:rsidR="005D29FE">
        <w:t>ZIP</w:t>
      </w:r>
      <w:r w:rsidRPr="006E7C5F">
        <w:t xml:space="preserve"> search screen</w:t>
      </w:r>
    </w:p>
    <w:p w14:paraId="2D76834F" w14:textId="77777777" w:rsidR="00837C27" w:rsidRPr="006E7C5F" w:rsidRDefault="00837C27" w:rsidP="00837C27">
      <w:pPr>
        <w:pStyle w:val="tabletop0"/>
      </w:pPr>
      <w:r w:rsidRPr="006E7C5F">
        <w:t>Else</w:t>
      </w:r>
    </w:p>
    <w:p w14:paraId="2D768350" w14:textId="77777777" w:rsidR="00837C27" w:rsidRPr="006E7C5F" w:rsidRDefault="00837C27" w:rsidP="00837C27">
      <w:pPr>
        <w:pStyle w:val="tabletop0"/>
      </w:pPr>
      <w:r>
        <w:tab/>
      </w:r>
      <w:r w:rsidRPr="006E7C5F">
        <w:t xml:space="preserve">Pass </w:t>
      </w:r>
      <w:r w:rsidR="005D29FE">
        <w:t>ZIP</w:t>
      </w:r>
      <w:r w:rsidRPr="006E7C5F">
        <w:t xml:space="preserve"> to “List </w:t>
      </w:r>
      <w:r w:rsidR="005D29FE">
        <w:t>Buildings</w:t>
      </w:r>
      <w:r w:rsidRPr="006E7C5F">
        <w:t xml:space="preserve"> by </w:t>
      </w:r>
      <w:r w:rsidR="005D29FE">
        <w:t>ZIP</w:t>
      </w:r>
      <w:r w:rsidRPr="006E7C5F">
        <w:t>” API to get transaction information</w:t>
      </w:r>
    </w:p>
    <w:p w14:paraId="2D768351" w14:textId="77777777" w:rsidR="00201014" w:rsidRDefault="002F394A">
      <w:pPr>
        <w:pStyle w:val="tabletop0"/>
        <w:ind w:left="2160"/>
      </w:pPr>
      <w:r>
        <w:t>If Data found THEN</w:t>
      </w:r>
    </w:p>
    <w:p w14:paraId="2D768352" w14:textId="77777777" w:rsidR="00201014" w:rsidRDefault="002F394A">
      <w:pPr>
        <w:pStyle w:val="tabletop0"/>
        <w:ind w:left="2160"/>
      </w:pPr>
      <w:r>
        <w:tab/>
        <w:t>Display Zip search result screen</w:t>
      </w:r>
    </w:p>
    <w:p w14:paraId="2D768353" w14:textId="77777777" w:rsidR="00201014" w:rsidRDefault="002F394A">
      <w:pPr>
        <w:pStyle w:val="tabletop0"/>
        <w:ind w:left="2160"/>
      </w:pPr>
      <w:r>
        <w:t>END IF</w:t>
      </w:r>
    </w:p>
    <w:p w14:paraId="2D768354" w14:textId="77777777" w:rsidR="002F394A" w:rsidRDefault="002F394A" w:rsidP="00837C27">
      <w:pPr>
        <w:pStyle w:val="tabletop0"/>
      </w:pPr>
    </w:p>
    <w:p w14:paraId="2D768355" w14:textId="77777777" w:rsidR="00837C27" w:rsidRDefault="005D29FE" w:rsidP="00837C27">
      <w:pPr>
        <w:pStyle w:val="tabletop0"/>
      </w:pPr>
      <w:r>
        <w:t>END IF</w:t>
      </w:r>
    </w:p>
    <w:p w14:paraId="2D768356" w14:textId="77777777" w:rsidR="005D29FE" w:rsidRDefault="005D29FE" w:rsidP="00837C27">
      <w:pPr>
        <w:pStyle w:val="tabletop0"/>
      </w:pPr>
    </w:p>
    <w:p w14:paraId="2D768357" w14:textId="77777777" w:rsidR="00837C27" w:rsidRDefault="00837C27" w:rsidP="000D556D">
      <w:pPr>
        <w:pStyle w:val="tabletop0"/>
      </w:pPr>
    </w:p>
    <w:p w14:paraId="2D768358" w14:textId="77777777" w:rsidR="005D29FE" w:rsidRDefault="005D29FE" w:rsidP="005D29FE">
      <w:pPr>
        <w:pStyle w:val="Heading2"/>
        <w:keepNext w:val="0"/>
        <w:widowControl w:val="0"/>
        <w:spacing w:line="240" w:lineRule="auto"/>
      </w:pPr>
      <w:bookmarkStart w:id="25" w:name="_Toc302729612"/>
      <w:r w:rsidRPr="00C64FF5">
        <w:t xml:space="preserve">Create </w:t>
      </w:r>
      <w:r>
        <w:t>ZIP search result screen</w:t>
      </w:r>
      <w:bookmarkEnd w:id="25"/>
      <w:r>
        <w:t xml:space="preserve"> </w:t>
      </w:r>
    </w:p>
    <w:p w14:paraId="2D768359" w14:textId="77777777" w:rsidR="005D29FE" w:rsidRPr="00B2636E" w:rsidRDefault="005D29FE" w:rsidP="005D29FE">
      <w:pPr>
        <w:numPr>
          <w:ilvl w:val="0"/>
          <w:numId w:val="46"/>
        </w:numPr>
      </w:pPr>
      <w:r w:rsidRPr="00B2636E">
        <w:t>Screen must contain corr</w:t>
      </w:r>
      <w:r>
        <w:t>esponded Header and Sub header (ex: header will be “Damage Assessment Reporting” and Sub header will be ”Search result”)</w:t>
      </w:r>
      <w:r w:rsidRPr="00890C34">
        <w:t xml:space="preserve"> </w:t>
      </w:r>
    </w:p>
    <w:p w14:paraId="2D76835A" w14:textId="77777777" w:rsidR="005D29FE" w:rsidRDefault="005D29FE" w:rsidP="005D29FE">
      <w:pPr>
        <w:numPr>
          <w:ilvl w:val="0"/>
          <w:numId w:val="46"/>
        </w:numPr>
      </w:pPr>
      <w:r>
        <w:t>Display all data element with header column</w:t>
      </w:r>
    </w:p>
    <w:p w14:paraId="2D76835B" w14:textId="77777777" w:rsidR="005D29FE" w:rsidRPr="00B2636E" w:rsidRDefault="002F394A" w:rsidP="005D29FE">
      <w:pPr>
        <w:numPr>
          <w:ilvl w:val="0"/>
          <w:numId w:val="46"/>
        </w:numPr>
      </w:pPr>
      <w:r>
        <w:t>Provide the user with the ability to search for incidents by GEOLOC based on any of the buildings provided.</w:t>
      </w:r>
    </w:p>
    <w:p w14:paraId="2D76835C" w14:textId="77777777" w:rsidR="005D29FE" w:rsidRDefault="005D29FE" w:rsidP="005D29FE">
      <w:pPr>
        <w:pStyle w:val="Heading3"/>
      </w:pPr>
      <w:bookmarkStart w:id="26" w:name="_Toc302729613"/>
      <w:r>
        <w:t>Data Elements</w:t>
      </w:r>
      <w:bookmarkEnd w:id="26"/>
    </w:p>
    <w:tbl>
      <w:tblPr>
        <w:tblpPr w:leftFromText="180" w:rightFromText="180" w:vertAnchor="text" w:horzAnchor="margin" w:tblpY="42"/>
        <w:tblW w:w="802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2474"/>
        <w:gridCol w:w="5554"/>
      </w:tblGrid>
      <w:tr w:rsidR="005D29FE" w:rsidRPr="004019DE" w14:paraId="2D76835F" w14:textId="77777777" w:rsidTr="005D29FE">
        <w:trPr>
          <w:trHeight w:val="415"/>
          <w:tblHeader/>
        </w:trPr>
        <w:tc>
          <w:tcPr>
            <w:tcW w:w="2474" w:type="dxa"/>
            <w:shd w:val="clear" w:color="auto" w:fill="4F81BD" w:themeFill="accent1"/>
            <w:vAlign w:val="center"/>
          </w:tcPr>
          <w:p w14:paraId="2D76835D" w14:textId="77777777" w:rsidR="005D29FE" w:rsidRPr="00C65E04" w:rsidRDefault="005D29FE" w:rsidP="005D29FE">
            <w:pPr>
              <w:pStyle w:val="CellHeading"/>
              <w:rPr>
                <w:color w:val="FFFFFF" w:themeColor="background1"/>
              </w:rPr>
            </w:pPr>
            <w:r w:rsidRPr="00B913FB">
              <w:rPr>
                <w:color w:val="FFFFFF" w:themeColor="background1"/>
              </w:rPr>
              <w:t>Data Elements</w:t>
            </w:r>
          </w:p>
        </w:tc>
        <w:tc>
          <w:tcPr>
            <w:tcW w:w="5554" w:type="dxa"/>
            <w:shd w:val="clear" w:color="auto" w:fill="4F81BD" w:themeFill="accent1"/>
          </w:tcPr>
          <w:p w14:paraId="2D76835E" w14:textId="77777777" w:rsidR="005D29FE" w:rsidRPr="00C65E04" w:rsidRDefault="005D29FE" w:rsidP="005D29FE">
            <w:pPr>
              <w:pStyle w:val="CellHeading"/>
              <w:rPr>
                <w:color w:val="FFFFFF" w:themeColor="background1"/>
              </w:rPr>
            </w:pPr>
            <w:r w:rsidRPr="00B913FB">
              <w:rPr>
                <w:color w:val="FFFFFF" w:themeColor="background1"/>
              </w:rPr>
              <w:t>Comments</w:t>
            </w:r>
          </w:p>
        </w:tc>
      </w:tr>
      <w:tr w:rsidR="005D29FE" w:rsidRPr="000A41B1" w14:paraId="2D768362" w14:textId="77777777" w:rsidTr="005D29FE">
        <w:trPr>
          <w:trHeight w:val="331"/>
        </w:trPr>
        <w:tc>
          <w:tcPr>
            <w:tcW w:w="2474" w:type="dxa"/>
          </w:tcPr>
          <w:p w14:paraId="2D768360" w14:textId="77777777" w:rsidR="005D29FE" w:rsidRDefault="005D29FE" w:rsidP="005D29FE">
            <w:pPr>
              <w:pStyle w:val="TableText"/>
              <w:rPr>
                <w:rFonts w:ascii="Verdana" w:hAnsi="Verdana"/>
              </w:rPr>
            </w:pPr>
            <w:r>
              <w:rPr>
                <w:rFonts w:ascii="Verdana" w:hAnsi="Verdana"/>
              </w:rPr>
              <w:t>GLC</w:t>
            </w:r>
          </w:p>
        </w:tc>
        <w:tc>
          <w:tcPr>
            <w:tcW w:w="5554" w:type="dxa"/>
          </w:tcPr>
          <w:p w14:paraId="2D768361" w14:textId="77777777" w:rsidR="005D29FE" w:rsidRDefault="005D29FE" w:rsidP="005D29FE">
            <w:pPr>
              <w:pStyle w:val="Example"/>
              <w:rPr>
                <w:color w:val="auto"/>
              </w:rPr>
            </w:pPr>
            <w:r>
              <w:rPr>
                <w:color w:val="auto"/>
              </w:rPr>
              <w:t>Display only</w:t>
            </w:r>
          </w:p>
        </w:tc>
      </w:tr>
      <w:tr w:rsidR="005D29FE" w:rsidRPr="000A41B1" w14:paraId="2D768365" w14:textId="77777777" w:rsidTr="005D29FE">
        <w:trPr>
          <w:trHeight w:val="331"/>
        </w:trPr>
        <w:tc>
          <w:tcPr>
            <w:tcW w:w="2474" w:type="dxa"/>
          </w:tcPr>
          <w:p w14:paraId="2D768363" w14:textId="77777777" w:rsidR="005D29FE" w:rsidRDefault="005D29FE" w:rsidP="005D29FE">
            <w:pPr>
              <w:pStyle w:val="TableText"/>
              <w:rPr>
                <w:rFonts w:ascii="Verdana" w:hAnsi="Verdana"/>
              </w:rPr>
            </w:pPr>
            <w:r>
              <w:rPr>
                <w:rFonts w:ascii="Verdana" w:hAnsi="Verdana"/>
              </w:rPr>
              <w:t>Building</w:t>
            </w:r>
          </w:p>
        </w:tc>
        <w:tc>
          <w:tcPr>
            <w:tcW w:w="5554" w:type="dxa"/>
          </w:tcPr>
          <w:p w14:paraId="2D768364" w14:textId="77777777" w:rsidR="005D29FE" w:rsidRDefault="005D29FE" w:rsidP="005D29FE">
            <w:pPr>
              <w:pStyle w:val="Example"/>
              <w:rPr>
                <w:color w:val="auto"/>
              </w:rPr>
            </w:pPr>
            <w:r>
              <w:rPr>
                <w:color w:val="auto"/>
              </w:rPr>
              <w:t>Display only</w:t>
            </w:r>
          </w:p>
        </w:tc>
      </w:tr>
      <w:tr w:rsidR="005D29FE" w:rsidRPr="000A41B1" w14:paraId="2D768368" w14:textId="77777777" w:rsidTr="005D29FE">
        <w:trPr>
          <w:trHeight w:val="331"/>
        </w:trPr>
        <w:tc>
          <w:tcPr>
            <w:tcW w:w="2474" w:type="dxa"/>
          </w:tcPr>
          <w:p w14:paraId="2D768366" w14:textId="77777777" w:rsidR="005D29FE" w:rsidRDefault="005D29FE" w:rsidP="005D29FE">
            <w:pPr>
              <w:pStyle w:val="TableText"/>
              <w:rPr>
                <w:rFonts w:ascii="Verdana" w:hAnsi="Verdana"/>
              </w:rPr>
            </w:pPr>
            <w:r>
              <w:rPr>
                <w:rFonts w:ascii="Verdana" w:hAnsi="Verdana"/>
              </w:rPr>
              <w:t>State</w:t>
            </w:r>
          </w:p>
        </w:tc>
        <w:tc>
          <w:tcPr>
            <w:tcW w:w="5554" w:type="dxa"/>
          </w:tcPr>
          <w:p w14:paraId="2D768367" w14:textId="77777777" w:rsidR="005D29FE" w:rsidRDefault="005D29FE" w:rsidP="005D29FE">
            <w:pPr>
              <w:pStyle w:val="Example"/>
              <w:rPr>
                <w:color w:val="auto"/>
              </w:rPr>
            </w:pPr>
            <w:r>
              <w:rPr>
                <w:color w:val="auto"/>
              </w:rPr>
              <w:t>Display only</w:t>
            </w:r>
          </w:p>
        </w:tc>
      </w:tr>
      <w:tr w:rsidR="002F394A" w:rsidRPr="000A41B1" w14:paraId="2D76836B" w14:textId="77777777" w:rsidTr="005D29FE">
        <w:trPr>
          <w:trHeight w:val="331"/>
        </w:trPr>
        <w:tc>
          <w:tcPr>
            <w:tcW w:w="2474" w:type="dxa"/>
          </w:tcPr>
          <w:p w14:paraId="2D768369" w14:textId="77777777" w:rsidR="002F394A" w:rsidRDefault="002F394A" w:rsidP="002F394A">
            <w:pPr>
              <w:pStyle w:val="TableText"/>
              <w:rPr>
                <w:rFonts w:ascii="Verdana" w:hAnsi="Verdana"/>
              </w:rPr>
            </w:pPr>
            <w:r>
              <w:rPr>
                <w:rFonts w:ascii="Verdana" w:hAnsi="Verdana"/>
              </w:rPr>
              <w:t>PM</w:t>
            </w:r>
          </w:p>
        </w:tc>
        <w:tc>
          <w:tcPr>
            <w:tcW w:w="5554" w:type="dxa"/>
          </w:tcPr>
          <w:p w14:paraId="2D76836A" w14:textId="77777777" w:rsidR="002F394A" w:rsidRDefault="002F394A" w:rsidP="002F394A">
            <w:pPr>
              <w:pStyle w:val="Example"/>
              <w:rPr>
                <w:color w:val="auto"/>
              </w:rPr>
            </w:pPr>
            <w:r>
              <w:rPr>
                <w:color w:val="auto"/>
              </w:rPr>
              <w:t>Display only</w:t>
            </w:r>
          </w:p>
        </w:tc>
      </w:tr>
      <w:tr w:rsidR="002F394A" w:rsidRPr="000A41B1" w14:paraId="2D76836E" w14:textId="77777777" w:rsidTr="002F394A">
        <w:trPr>
          <w:trHeight w:val="331"/>
        </w:trPr>
        <w:tc>
          <w:tcPr>
            <w:tcW w:w="2474" w:type="dxa"/>
          </w:tcPr>
          <w:p w14:paraId="2D76836C" w14:textId="77777777" w:rsidR="002F394A" w:rsidRDefault="002F394A" w:rsidP="002F394A">
            <w:pPr>
              <w:pStyle w:val="TableText"/>
              <w:rPr>
                <w:rFonts w:ascii="Verdana" w:hAnsi="Verdana"/>
              </w:rPr>
            </w:pPr>
            <w:r>
              <w:rPr>
                <w:rFonts w:ascii="Verdana" w:hAnsi="Verdana"/>
              </w:rPr>
              <w:t>Longitude</w:t>
            </w:r>
          </w:p>
        </w:tc>
        <w:tc>
          <w:tcPr>
            <w:tcW w:w="5554" w:type="dxa"/>
          </w:tcPr>
          <w:p w14:paraId="2D76836D" w14:textId="77777777" w:rsidR="002F394A" w:rsidRDefault="002F394A" w:rsidP="002F394A">
            <w:pPr>
              <w:pStyle w:val="Example"/>
              <w:rPr>
                <w:color w:val="auto"/>
              </w:rPr>
            </w:pPr>
            <w:r>
              <w:rPr>
                <w:color w:val="auto"/>
              </w:rPr>
              <w:t>Not displayed</w:t>
            </w:r>
          </w:p>
        </w:tc>
      </w:tr>
      <w:tr w:rsidR="002F394A" w:rsidRPr="000A41B1" w14:paraId="2D768371" w14:textId="77777777" w:rsidTr="002F394A">
        <w:trPr>
          <w:trHeight w:val="331"/>
        </w:trPr>
        <w:tc>
          <w:tcPr>
            <w:tcW w:w="2474" w:type="dxa"/>
          </w:tcPr>
          <w:p w14:paraId="2D76836F" w14:textId="77777777" w:rsidR="002F394A" w:rsidRDefault="002F394A" w:rsidP="002F394A">
            <w:pPr>
              <w:pStyle w:val="TableText"/>
              <w:rPr>
                <w:rFonts w:ascii="Verdana" w:hAnsi="Verdana"/>
              </w:rPr>
            </w:pPr>
            <w:r>
              <w:rPr>
                <w:rFonts w:ascii="Verdana" w:hAnsi="Verdana"/>
              </w:rPr>
              <w:t>Latitude</w:t>
            </w:r>
          </w:p>
        </w:tc>
        <w:tc>
          <w:tcPr>
            <w:tcW w:w="5554" w:type="dxa"/>
          </w:tcPr>
          <w:p w14:paraId="2D768370" w14:textId="77777777" w:rsidR="002F394A" w:rsidRDefault="002F394A" w:rsidP="002F394A">
            <w:pPr>
              <w:pStyle w:val="Example"/>
              <w:rPr>
                <w:color w:val="auto"/>
              </w:rPr>
            </w:pPr>
            <w:r>
              <w:rPr>
                <w:color w:val="auto"/>
              </w:rPr>
              <w:t>Not displayed</w:t>
            </w:r>
          </w:p>
        </w:tc>
      </w:tr>
      <w:tr w:rsidR="002F394A" w:rsidRPr="000A41B1" w14:paraId="2D768374" w14:textId="77777777" w:rsidTr="005D29FE">
        <w:trPr>
          <w:trHeight w:val="331"/>
        </w:trPr>
        <w:tc>
          <w:tcPr>
            <w:tcW w:w="2474" w:type="dxa"/>
          </w:tcPr>
          <w:p w14:paraId="2D768372" w14:textId="77777777" w:rsidR="002F394A" w:rsidRDefault="005B3FCF" w:rsidP="002F394A">
            <w:pPr>
              <w:pStyle w:val="TableText"/>
              <w:rPr>
                <w:rFonts w:ascii="Verdana" w:hAnsi="Verdana"/>
              </w:rPr>
            </w:pPr>
            <w:r>
              <w:rPr>
                <w:rFonts w:ascii="Verdana" w:hAnsi="Verdana"/>
              </w:rPr>
              <w:t>GET INCIDENT</w:t>
            </w:r>
            <w:r w:rsidR="002A49C5">
              <w:rPr>
                <w:rFonts w:ascii="Verdana" w:hAnsi="Verdana"/>
              </w:rPr>
              <w:t>(</w:t>
            </w:r>
            <w:r>
              <w:rPr>
                <w:rFonts w:ascii="Verdana" w:hAnsi="Verdana"/>
              </w:rPr>
              <w:t>S</w:t>
            </w:r>
            <w:r w:rsidR="002A49C5">
              <w:rPr>
                <w:rFonts w:ascii="Verdana" w:hAnsi="Verdana"/>
              </w:rPr>
              <w:t>)</w:t>
            </w:r>
          </w:p>
        </w:tc>
        <w:tc>
          <w:tcPr>
            <w:tcW w:w="5554" w:type="dxa"/>
          </w:tcPr>
          <w:p w14:paraId="2D768373" w14:textId="77777777" w:rsidR="002F394A" w:rsidRDefault="002F394A" w:rsidP="005B3FCF">
            <w:pPr>
              <w:pStyle w:val="Example"/>
              <w:rPr>
                <w:color w:val="auto"/>
              </w:rPr>
            </w:pPr>
            <w:r>
              <w:rPr>
                <w:color w:val="auto"/>
              </w:rPr>
              <w:t>Button</w:t>
            </w:r>
            <w:r w:rsidR="005B3FCF">
              <w:rPr>
                <w:color w:val="auto"/>
              </w:rPr>
              <w:t xml:space="preserve"> (or similar UI element)</w:t>
            </w:r>
            <w:r>
              <w:rPr>
                <w:color w:val="auto"/>
              </w:rPr>
              <w:t xml:space="preserve"> that performs a GEOLOC </w:t>
            </w:r>
            <w:r w:rsidR="005B3FCF">
              <w:rPr>
                <w:color w:val="auto"/>
              </w:rPr>
              <w:t xml:space="preserve">incident </w:t>
            </w:r>
            <w:r>
              <w:rPr>
                <w:color w:val="auto"/>
              </w:rPr>
              <w:t>search</w:t>
            </w:r>
          </w:p>
        </w:tc>
      </w:tr>
    </w:tbl>
    <w:p w14:paraId="2D768375" w14:textId="77777777" w:rsidR="005D29FE" w:rsidRDefault="005D29FE" w:rsidP="005D29FE">
      <w:r>
        <w:rPr>
          <w:color w:val="auto"/>
        </w:rPr>
        <w:t xml:space="preserve"> </w:t>
      </w:r>
    </w:p>
    <w:p w14:paraId="2D768376" w14:textId="77777777" w:rsidR="005D29FE" w:rsidRPr="009C1A12" w:rsidRDefault="005D29FE" w:rsidP="005D29FE">
      <w:pPr>
        <w:ind w:left="720"/>
      </w:pPr>
    </w:p>
    <w:p w14:paraId="2D768377" w14:textId="77777777" w:rsidR="005D29FE" w:rsidRDefault="005D29FE" w:rsidP="005D29FE"/>
    <w:p w14:paraId="2D768378" w14:textId="77777777" w:rsidR="005D29FE" w:rsidRPr="00B11ACD" w:rsidRDefault="005D29FE" w:rsidP="005D29FE">
      <w:pPr>
        <w:pStyle w:val="Heading3"/>
        <w:keepNext w:val="0"/>
        <w:widowControl w:val="0"/>
        <w:numPr>
          <w:ilvl w:val="0"/>
          <w:numId w:val="0"/>
        </w:numPr>
        <w:tabs>
          <w:tab w:val="clear" w:pos="1440"/>
        </w:tabs>
        <w:spacing w:line="240" w:lineRule="auto"/>
        <w:rPr>
          <w:b w:val="0"/>
          <w:sz w:val="20"/>
          <w:szCs w:val="20"/>
        </w:rPr>
      </w:pPr>
    </w:p>
    <w:p w14:paraId="2D768379" w14:textId="77777777" w:rsidR="005D29FE" w:rsidRDefault="005D29FE" w:rsidP="005D29FE">
      <w:pPr>
        <w:pStyle w:val="Heading3"/>
        <w:numPr>
          <w:ilvl w:val="0"/>
          <w:numId w:val="0"/>
        </w:numPr>
      </w:pPr>
    </w:p>
    <w:p w14:paraId="2D76837A" w14:textId="77777777" w:rsidR="00201014" w:rsidRDefault="005D29FE">
      <w:pPr>
        <w:pStyle w:val="Heading3"/>
      </w:pPr>
      <w:bookmarkStart w:id="27" w:name="_Toc302729614"/>
      <w:r>
        <w:t>Logic and Validation rule:</w:t>
      </w:r>
      <w:bookmarkEnd w:id="27"/>
    </w:p>
    <w:p w14:paraId="2D76837B" w14:textId="77777777" w:rsidR="005D29FE" w:rsidRPr="00C64FF5" w:rsidRDefault="005D29FE" w:rsidP="005D29FE">
      <w:pPr>
        <w:pStyle w:val="tabletop0"/>
      </w:pPr>
      <w:r w:rsidRPr="00C64FF5">
        <w:t xml:space="preserve">If selected </w:t>
      </w:r>
      <w:r w:rsidR="002F394A">
        <w:t>ZIPCODE has buildings associated</w:t>
      </w:r>
    </w:p>
    <w:p w14:paraId="2D76837C" w14:textId="77777777" w:rsidR="005D29FE" w:rsidRPr="00C64FF5" w:rsidRDefault="005D29FE" w:rsidP="005D29FE">
      <w:pPr>
        <w:pStyle w:val="tabletop0"/>
      </w:pPr>
      <w:r w:rsidRPr="00C64FF5">
        <w:tab/>
        <w:t>Populate grid with required building information</w:t>
      </w:r>
    </w:p>
    <w:p w14:paraId="2D76837D" w14:textId="77777777" w:rsidR="005D29FE" w:rsidRPr="00C64FF5" w:rsidRDefault="005D29FE" w:rsidP="005D29FE">
      <w:pPr>
        <w:pStyle w:val="tabletop0"/>
      </w:pPr>
      <w:r w:rsidRPr="00C64FF5">
        <w:t>Else</w:t>
      </w:r>
    </w:p>
    <w:p w14:paraId="2D76837E" w14:textId="77777777" w:rsidR="005D29FE" w:rsidRPr="00CA53DA" w:rsidRDefault="005D29FE" w:rsidP="005D29FE">
      <w:pPr>
        <w:ind w:left="1440"/>
        <w:rPr>
          <w:color w:val="auto"/>
        </w:rPr>
      </w:pPr>
      <w:r w:rsidRPr="00C64FF5">
        <w:lastRenderedPageBreak/>
        <w:tab/>
      </w:r>
      <w:r w:rsidRPr="00CA53DA">
        <w:rPr>
          <w:color w:val="auto"/>
        </w:rPr>
        <w:t xml:space="preserve">Display error message and return to </w:t>
      </w:r>
      <w:r w:rsidR="002F394A">
        <w:rPr>
          <w:color w:val="auto"/>
        </w:rPr>
        <w:t xml:space="preserve">ZIPCODE </w:t>
      </w:r>
      <w:r w:rsidRPr="00CA53DA">
        <w:rPr>
          <w:color w:val="auto"/>
        </w:rPr>
        <w:t>search screen</w:t>
      </w:r>
    </w:p>
    <w:p w14:paraId="2D76837F" w14:textId="77777777" w:rsidR="005D29FE" w:rsidRPr="00C64FF5" w:rsidRDefault="002F394A" w:rsidP="005D29FE">
      <w:pPr>
        <w:pStyle w:val="tabletop0"/>
      </w:pPr>
      <w:r>
        <w:t>END-IF</w:t>
      </w:r>
    </w:p>
    <w:p w14:paraId="2D768380" w14:textId="77777777" w:rsidR="005D29FE" w:rsidRPr="00C64FF5" w:rsidRDefault="005D29FE" w:rsidP="005D29FE">
      <w:pPr>
        <w:pStyle w:val="tabletop0"/>
      </w:pPr>
    </w:p>
    <w:p w14:paraId="2D768381" w14:textId="77777777" w:rsidR="005D29FE" w:rsidRDefault="005D29FE" w:rsidP="005D29FE"/>
    <w:p w14:paraId="2D768382" w14:textId="77777777" w:rsidR="005D29FE" w:rsidRPr="00B2636E" w:rsidRDefault="005D29FE" w:rsidP="000D556D">
      <w:pPr>
        <w:pStyle w:val="tabletop0"/>
      </w:pPr>
    </w:p>
    <w:p w14:paraId="2D768383" w14:textId="77777777" w:rsidR="00B2636E" w:rsidRDefault="00B2636E" w:rsidP="00B2636E">
      <w:pPr>
        <w:pStyle w:val="Heading2"/>
        <w:keepNext w:val="0"/>
        <w:widowControl w:val="0"/>
        <w:spacing w:line="240" w:lineRule="auto"/>
      </w:pPr>
      <w:bookmarkStart w:id="28" w:name="_Toc302729615"/>
      <w:r w:rsidRPr="00C64FF5">
        <w:t>Create GLC search screen</w:t>
      </w:r>
      <w:bookmarkEnd w:id="28"/>
    </w:p>
    <w:p w14:paraId="2D768384" w14:textId="77777777" w:rsidR="00B2636E" w:rsidRPr="00B2636E" w:rsidRDefault="00B2636E" w:rsidP="00B2636E">
      <w:pPr>
        <w:numPr>
          <w:ilvl w:val="0"/>
          <w:numId w:val="46"/>
        </w:numPr>
      </w:pPr>
      <w:r w:rsidRPr="00B2636E">
        <w:t xml:space="preserve">Screen must contain corresponded Header and Sub header </w:t>
      </w:r>
      <w:r w:rsidR="00377F33">
        <w:t>(ex: header will be “Damage Assessment Reporting” and Sub header will be ”Enter GLC to search”)</w:t>
      </w:r>
      <w:r w:rsidR="00890C34">
        <w:t xml:space="preserve"> to present the UI or area users is working on</w:t>
      </w:r>
    </w:p>
    <w:p w14:paraId="2D768385" w14:textId="77777777" w:rsidR="00B2636E" w:rsidRPr="00B2636E" w:rsidRDefault="00B2636E" w:rsidP="00B2636E">
      <w:pPr>
        <w:numPr>
          <w:ilvl w:val="0"/>
          <w:numId w:val="46"/>
        </w:numPr>
      </w:pPr>
      <w:r w:rsidRPr="00B2636E">
        <w:t>Retrieve “Authorization Type”, “Session Token ID” and “Timestamp”</w:t>
      </w:r>
    </w:p>
    <w:p w14:paraId="2D768386" w14:textId="77777777" w:rsidR="00B2636E" w:rsidRDefault="00B2636E" w:rsidP="00B2636E">
      <w:pPr>
        <w:numPr>
          <w:ilvl w:val="0"/>
          <w:numId w:val="46"/>
        </w:numPr>
      </w:pPr>
      <w:r w:rsidRPr="00B2636E">
        <w:t>Application timeout at 15 minutes with no activities from token and return to Logon screen</w:t>
      </w:r>
    </w:p>
    <w:p w14:paraId="2D768387" w14:textId="77777777" w:rsidR="00B2636E" w:rsidRPr="00B2636E" w:rsidRDefault="00B2636E" w:rsidP="00B2636E">
      <w:pPr>
        <w:numPr>
          <w:ilvl w:val="0"/>
          <w:numId w:val="46"/>
        </w:numPr>
      </w:pPr>
      <w:r w:rsidRPr="00B2636E">
        <w:t>Display “UserID” and “Authorization ty</w:t>
      </w:r>
      <w:r w:rsidR="008153F5">
        <w:t>pe” on UI.  It must be disabled</w:t>
      </w:r>
    </w:p>
    <w:p w14:paraId="2D768388" w14:textId="77777777" w:rsidR="00B2636E" w:rsidRDefault="00B2636E" w:rsidP="00B2636E">
      <w:pPr>
        <w:pStyle w:val="Heading3"/>
      </w:pPr>
      <w:r>
        <w:br w:type="page"/>
      </w:r>
      <w:bookmarkStart w:id="29" w:name="_Toc302729616"/>
      <w:r>
        <w:lastRenderedPageBreak/>
        <w:t>Data Elements</w:t>
      </w:r>
      <w:bookmarkEnd w:id="29"/>
    </w:p>
    <w:tbl>
      <w:tblPr>
        <w:tblpPr w:leftFromText="180" w:rightFromText="180" w:vertAnchor="text" w:horzAnchor="margin" w:tblpY="42"/>
        <w:tblW w:w="9450"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2474"/>
        <w:gridCol w:w="4096"/>
        <w:gridCol w:w="2880"/>
      </w:tblGrid>
      <w:tr w:rsidR="00B2636E" w:rsidRPr="004019DE" w14:paraId="2D76838C" w14:textId="77777777" w:rsidTr="00C65E04">
        <w:trPr>
          <w:trHeight w:val="415"/>
          <w:tblHeader/>
        </w:trPr>
        <w:tc>
          <w:tcPr>
            <w:tcW w:w="2474" w:type="dxa"/>
            <w:shd w:val="clear" w:color="auto" w:fill="4F81BD" w:themeFill="accent1"/>
            <w:vAlign w:val="center"/>
          </w:tcPr>
          <w:p w14:paraId="2D768389" w14:textId="77777777" w:rsidR="00B2636E" w:rsidRPr="00C65E04" w:rsidRDefault="00B913FB" w:rsidP="00B2636E">
            <w:pPr>
              <w:pStyle w:val="CellHeading"/>
              <w:rPr>
                <w:color w:val="FFFFFF" w:themeColor="background1"/>
              </w:rPr>
            </w:pPr>
            <w:r w:rsidRPr="00B913FB">
              <w:rPr>
                <w:color w:val="FFFFFF" w:themeColor="background1"/>
              </w:rPr>
              <w:t>Data Elements</w:t>
            </w:r>
          </w:p>
        </w:tc>
        <w:tc>
          <w:tcPr>
            <w:tcW w:w="4096" w:type="dxa"/>
            <w:shd w:val="clear" w:color="auto" w:fill="4F81BD" w:themeFill="accent1"/>
            <w:vAlign w:val="center"/>
          </w:tcPr>
          <w:p w14:paraId="2D76838A" w14:textId="77777777" w:rsidR="00B2636E" w:rsidRPr="00C65E04" w:rsidRDefault="00B913FB" w:rsidP="00B2636E">
            <w:pPr>
              <w:pStyle w:val="CellHeading"/>
              <w:rPr>
                <w:color w:val="FFFFFF" w:themeColor="background1"/>
              </w:rPr>
            </w:pPr>
            <w:r w:rsidRPr="00B913FB">
              <w:rPr>
                <w:color w:val="FFFFFF" w:themeColor="background1"/>
              </w:rPr>
              <w:t>Input Object Type/Size</w:t>
            </w:r>
          </w:p>
        </w:tc>
        <w:tc>
          <w:tcPr>
            <w:tcW w:w="2880" w:type="dxa"/>
            <w:shd w:val="clear" w:color="auto" w:fill="4F81BD" w:themeFill="accent1"/>
          </w:tcPr>
          <w:p w14:paraId="2D76838B" w14:textId="77777777" w:rsidR="00B2636E" w:rsidRPr="00C65E04" w:rsidRDefault="00B913FB" w:rsidP="00B2636E">
            <w:pPr>
              <w:pStyle w:val="CellHeading"/>
              <w:rPr>
                <w:color w:val="FFFFFF" w:themeColor="background1"/>
              </w:rPr>
            </w:pPr>
            <w:r w:rsidRPr="00B913FB">
              <w:rPr>
                <w:color w:val="FFFFFF" w:themeColor="background1"/>
              </w:rPr>
              <w:t>Comments</w:t>
            </w:r>
          </w:p>
        </w:tc>
      </w:tr>
      <w:tr w:rsidR="00B2636E" w:rsidRPr="000A41B1" w14:paraId="2D768390" w14:textId="77777777" w:rsidTr="00B2636E">
        <w:trPr>
          <w:trHeight w:val="331"/>
        </w:trPr>
        <w:tc>
          <w:tcPr>
            <w:tcW w:w="2474" w:type="dxa"/>
          </w:tcPr>
          <w:p w14:paraId="2D76838D" w14:textId="77777777" w:rsidR="00B2636E" w:rsidRPr="000A1F6F" w:rsidRDefault="00B2636E" w:rsidP="00B2636E">
            <w:pPr>
              <w:pStyle w:val="TableText"/>
              <w:rPr>
                <w:rFonts w:ascii="Verdana" w:hAnsi="Verdana"/>
              </w:rPr>
            </w:pPr>
            <w:r>
              <w:rPr>
                <w:rFonts w:ascii="Verdana" w:hAnsi="Verdana"/>
              </w:rPr>
              <w:t>GLC</w:t>
            </w:r>
          </w:p>
        </w:tc>
        <w:tc>
          <w:tcPr>
            <w:tcW w:w="4096" w:type="dxa"/>
          </w:tcPr>
          <w:p w14:paraId="2D76838E" w14:textId="77777777" w:rsidR="00B2636E" w:rsidRPr="000A1F6F" w:rsidRDefault="00B2636E" w:rsidP="00842B62">
            <w:pPr>
              <w:pStyle w:val="Example"/>
              <w:rPr>
                <w:color w:val="auto"/>
              </w:rPr>
            </w:pPr>
            <w:r>
              <w:rPr>
                <w:color w:val="auto"/>
              </w:rPr>
              <w:t xml:space="preserve">Must be between </w:t>
            </w:r>
            <w:r w:rsidR="00842B62">
              <w:rPr>
                <w:color w:val="auto"/>
              </w:rPr>
              <w:t xml:space="preserve">4 </w:t>
            </w:r>
            <w:r>
              <w:rPr>
                <w:color w:val="auto"/>
              </w:rPr>
              <w:t>to 12 characters</w:t>
            </w:r>
          </w:p>
        </w:tc>
        <w:tc>
          <w:tcPr>
            <w:tcW w:w="2880" w:type="dxa"/>
          </w:tcPr>
          <w:p w14:paraId="2D76838F" w14:textId="77777777" w:rsidR="00B2636E" w:rsidRPr="000A1F6F" w:rsidRDefault="00B2636E" w:rsidP="00B2636E">
            <w:pPr>
              <w:pStyle w:val="Example"/>
              <w:rPr>
                <w:color w:val="auto"/>
              </w:rPr>
            </w:pPr>
            <w:r>
              <w:rPr>
                <w:color w:val="auto"/>
              </w:rPr>
              <w:t>Input field to retrieve Building information</w:t>
            </w:r>
          </w:p>
        </w:tc>
      </w:tr>
    </w:tbl>
    <w:p w14:paraId="2D768391" w14:textId="77777777" w:rsidR="00B2636E" w:rsidRDefault="00B2636E" w:rsidP="00B2636E">
      <w:r>
        <w:rPr>
          <w:color w:val="auto"/>
        </w:rPr>
        <w:t xml:space="preserve"> </w:t>
      </w:r>
    </w:p>
    <w:p w14:paraId="2D768392" w14:textId="77777777" w:rsidR="00B2636E" w:rsidRPr="009C1A12" w:rsidRDefault="00B2636E" w:rsidP="00B2636E">
      <w:pPr>
        <w:ind w:left="720"/>
      </w:pPr>
    </w:p>
    <w:p w14:paraId="2D768393" w14:textId="77777777" w:rsidR="00B2636E" w:rsidRDefault="00B2636E" w:rsidP="008E5E21">
      <w:pPr>
        <w:pStyle w:val="Heading3"/>
      </w:pPr>
      <w:bookmarkStart w:id="30" w:name="_Toc302729617"/>
      <w:r>
        <w:t>Logic and Validation rule:</w:t>
      </w:r>
      <w:bookmarkEnd w:id="30"/>
    </w:p>
    <w:p w14:paraId="2D768394" w14:textId="77777777" w:rsidR="006E7C5F" w:rsidRPr="006E7C5F" w:rsidRDefault="006E7C5F" w:rsidP="000D556D">
      <w:pPr>
        <w:pStyle w:val="tabletop0"/>
      </w:pPr>
      <w:r w:rsidRPr="006E7C5F">
        <w:t>If GLC Input field == BLANK</w:t>
      </w:r>
    </w:p>
    <w:p w14:paraId="2D768395" w14:textId="77777777" w:rsidR="006E7C5F" w:rsidRPr="006E7C5F" w:rsidRDefault="006E7C5F" w:rsidP="000D556D">
      <w:pPr>
        <w:pStyle w:val="tabletop0"/>
      </w:pPr>
      <w:r w:rsidRPr="006E7C5F">
        <w:tab/>
        <w:t>Display error message and return to GLC search screen</w:t>
      </w:r>
    </w:p>
    <w:p w14:paraId="2D768396" w14:textId="77777777" w:rsidR="006E7C5F" w:rsidRPr="006E7C5F" w:rsidRDefault="006E7C5F" w:rsidP="000D556D">
      <w:pPr>
        <w:pStyle w:val="tabletop0"/>
      </w:pPr>
      <w:r w:rsidRPr="006E7C5F">
        <w:t>Else</w:t>
      </w:r>
    </w:p>
    <w:p w14:paraId="2D768397" w14:textId="77777777" w:rsidR="006E7C5F" w:rsidRPr="006E7C5F" w:rsidRDefault="006E7C5F" w:rsidP="000D556D">
      <w:pPr>
        <w:pStyle w:val="tabletop0"/>
      </w:pPr>
      <w:r>
        <w:tab/>
      </w:r>
      <w:r w:rsidRPr="006E7C5F">
        <w:t>Pass GLC to “List Incidents by GEOLOC” API to get transaction information</w:t>
      </w:r>
    </w:p>
    <w:p w14:paraId="2D768398" w14:textId="77777777" w:rsidR="006E7C5F" w:rsidRPr="006E7C5F" w:rsidRDefault="006E7C5F" w:rsidP="000D556D">
      <w:pPr>
        <w:pStyle w:val="tabletop0"/>
      </w:pPr>
      <w:r w:rsidRPr="006E7C5F">
        <w:t>If selected GLC has transaction and status is “OPEN”</w:t>
      </w:r>
    </w:p>
    <w:p w14:paraId="2D768399" w14:textId="77777777" w:rsidR="006E7C5F" w:rsidRPr="006E7C5F" w:rsidRDefault="006E7C5F" w:rsidP="000D556D">
      <w:pPr>
        <w:pStyle w:val="tabletop0"/>
      </w:pPr>
      <w:r>
        <w:tab/>
      </w:r>
      <w:r w:rsidRPr="006E7C5F">
        <w:t>Launch “UPDATE” Damage Assessment screen</w:t>
      </w:r>
    </w:p>
    <w:p w14:paraId="2D76839A" w14:textId="77777777" w:rsidR="006E7C5F" w:rsidRPr="006E7C5F" w:rsidRDefault="006E7C5F" w:rsidP="000D556D">
      <w:pPr>
        <w:pStyle w:val="tabletop0"/>
      </w:pPr>
      <w:r w:rsidRPr="006E7C5F">
        <w:t>Else</w:t>
      </w:r>
    </w:p>
    <w:p w14:paraId="2D76839B" w14:textId="77777777" w:rsidR="006E7C5F" w:rsidRPr="000D556D" w:rsidRDefault="006E7C5F" w:rsidP="000D556D">
      <w:pPr>
        <w:pStyle w:val="tabletop0"/>
      </w:pPr>
      <w:r>
        <w:tab/>
      </w:r>
      <w:r w:rsidRPr="000D556D">
        <w:t xml:space="preserve">Launch “ADD” Damage Assessment screen </w:t>
      </w:r>
    </w:p>
    <w:p w14:paraId="2D76839C" w14:textId="77777777" w:rsidR="006E7C5F" w:rsidRDefault="006E7C5F" w:rsidP="006E7C5F">
      <w:pPr>
        <w:pStyle w:val="Heading2"/>
        <w:keepNext w:val="0"/>
        <w:widowControl w:val="0"/>
        <w:spacing w:line="240" w:lineRule="auto"/>
      </w:pPr>
      <w:bookmarkStart w:id="31" w:name="_Toc302729618"/>
      <w:r w:rsidRPr="00C64FF5">
        <w:t xml:space="preserve">Create </w:t>
      </w:r>
      <w:r w:rsidR="008E5E21">
        <w:t>GLC search result screen with “OPEN” Transaction</w:t>
      </w:r>
      <w:bookmarkEnd w:id="31"/>
    </w:p>
    <w:p w14:paraId="2D76839D" w14:textId="77777777" w:rsidR="006E7C5F" w:rsidRPr="00B2636E" w:rsidRDefault="006E7C5F" w:rsidP="006E7C5F">
      <w:pPr>
        <w:numPr>
          <w:ilvl w:val="0"/>
          <w:numId w:val="46"/>
        </w:numPr>
      </w:pPr>
      <w:r w:rsidRPr="00B2636E">
        <w:t>Screen must contain corr</w:t>
      </w:r>
      <w:r w:rsidR="008153F5">
        <w:t>esponded Header and Sub header</w:t>
      </w:r>
      <w:r w:rsidR="00377F33">
        <w:t xml:space="preserve"> (ex: header will be “Damage Assessment Reporting” and Sub header will be ”Search result”)</w:t>
      </w:r>
      <w:r w:rsidR="00890C34" w:rsidRPr="00890C34">
        <w:t xml:space="preserve"> </w:t>
      </w:r>
      <w:r w:rsidR="00890C34">
        <w:t>to present the UI or area users is working on</w:t>
      </w:r>
    </w:p>
    <w:p w14:paraId="2D76839E" w14:textId="77777777" w:rsidR="006E7C5F" w:rsidRDefault="006E7C5F" w:rsidP="006E7C5F">
      <w:pPr>
        <w:numPr>
          <w:ilvl w:val="0"/>
          <w:numId w:val="46"/>
        </w:numPr>
      </w:pPr>
      <w:r>
        <w:t xml:space="preserve">Display all </w:t>
      </w:r>
      <w:r w:rsidR="008153F5">
        <w:t>data element with header column</w:t>
      </w:r>
    </w:p>
    <w:p w14:paraId="2D76839F" w14:textId="77777777" w:rsidR="006E7C5F" w:rsidRPr="00B2636E" w:rsidRDefault="006E7C5F" w:rsidP="006E7C5F">
      <w:pPr>
        <w:numPr>
          <w:ilvl w:val="0"/>
          <w:numId w:val="46"/>
        </w:numPr>
      </w:pPr>
      <w:r>
        <w:t xml:space="preserve">Create </w:t>
      </w:r>
      <w:r w:rsidR="000D556D">
        <w:t xml:space="preserve">update event for </w:t>
      </w:r>
      <w:r>
        <w:t>“</w:t>
      </w:r>
      <w:r w:rsidR="000D556D">
        <w:t>Update</w:t>
      </w:r>
      <w:r>
        <w:t xml:space="preserve">” </w:t>
      </w:r>
      <w:r w:rsidR="000D556D">
        <w:t>on data element “Action”</w:t>
      </w:r>
    </w:p>
    <w:p w14:paraId="2D7683A0" w14:textId="77777777" w:rsidR="006E7C5F" w:rsidRDefault="006E7C5F" w:rsidP="006E7C5F">
      <w:pPr>
        <w:pStyle w:val="Heading3"/>
      </w:pPr>
      <w:bookmarkStart w:id="32" w:name="_Toc302729619"/>
      <w:r>
        <w:t>Data Elements</w:t>
      </w:r>
      <w:bookmarkEnd w:id="32"/>
    </w:p>
    <w:tbl>
      <w:tblPr>
        <w:tblpPr w:leftFromText="180" w:rightFromText="180" w:vertAnchor="text" w:horzAnchor="margin" w:tblpY="42"/>
        <w:tblW w:w="87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2474"/>
        <w:gridCol w:w="6274"/>
      </w:tblGrid>
      <w:tr w:rsidR="006E7C5F" w:rsidRPr="004019DE" w14:paraId="2D7683A3" w14:textId="77777777" w:rsidTr="00C65E04">
        <w:trPr>
          <w:trHeight w:val="415"/>
          <w:tblHeader/>
        </w:trPr>
        <w:tc>
          <w:tcPr>
            <w:tcW w:w="2474" w:type="dxa"/>
            <w:shd w:val="clear" w:color="auto" w:fill="4F81BD" w:themeFill="accent1"/>
            <w:vAlign w:val="center"/>
          </w:tcPr>
          <w:p w14:paraId="2D7683A1" w14:textId="77777777" w:rsidR="006E7C5F" w:rsidRPr="00C65E04" w:rsidRDefault="00B913FB" w:rsidP="006E7C5F">
            <w:pPr>
              <w:pStyle w:val="CellHeading"/>
              <w:rPr>
                <w:color w:val="FFFFFF" w:themeColor="background1"/>
              </w:rPr>
            </w:pPr>
            <w:r w:rsidRPr="00B913FB">
              <w:rPr>
                <w:color w:val="FFFFFF" w:themeColor="background1"/>
              </w:rPr>
              <w:t>Data Elements</w:t>
            </w:r>
          </w:p>
        </w:tc>
        <w:tc>
          <w:tcPr>
            <w:tcW w:w="6274" w:type="dxa"/>
            <w:shd w:val="clear" w:color="auto" w:fill="4F81BD" w:themeFill="accent1"/>
          </w:tcPr>
          <w:p w14:paraId="2D7683A2" w14:textId="77777777" w:rsidR="006E7C5F" w:rsidRPr="00C65E04" w:rsidRDefault="00B913FB" w:rsidP="006E7C5F">
            <w:pPr>
              <w:pStyle w:val="CellHeading"/>
              <w:rPr>
                <w:color w:val="FFFFFF" w:themeColor="background1"/>
              </w:rPr>
            </w:pPr>
            <w:r w:rsidRPr="00B913FB">
              <w:rPr>
                <w:color w:val="FFFFFF" w:themeColor="background1"/>
              </w:rPr>
              <w:t>Comments</w:t>
            </w:r>
          </w:p>
        </w:tc>
      </w:tr>
      <w:tr w:rsidR="006E7C5F" w:rsidRPr="000A41B1" w14:paraId="2D7683A6" w14:textId="77777777" w:rsidTr="000027A2">
        <w:trPr>
          <w:trHeight w:val="331"/>
        </w:trPr>
        <w:tc>
          <w:tcPr>
            <w:tcW w:w="2474" w:type="dxa"/>
          </w:tcPr>
          <w:p w14:paraId="2D7683A4" w14:textId="77777777" w:rsidR="006E7C5F" w:rsidRPr="000A1F6F" w:rsidRDefault="000D556D" w:rsidP="006E7C5F">
            <w:pPr>
              <w:pStyle w:val="TableText"/>
              <w:rPr>
                <w:rFonts w:ascii="Verdana" w:hAnsi="Verdana"/>
              </w:rPr>
            </w:pPr>
            <w:r>
              <w:rPr>
                <w:rFonts w:ascii="Verdana" w:hAnsi="Verdana"/>
              </w:rPr>
              <w:t>Action</w:t>
            </w:r>
          </w:p>
        </w:tc>
        <w:tc>
          <w:tcPr>
            <w:tcW w:w="6274" w:type="dxa"/>
          </w:tcPr>
          <w:p w14:paraId="2D7683A5" w14:textId="77777777" w:rsidR="006E7C5F" w:rsidRPr="000A1F6F" w:rsidRDefault="000D556D" w:rsidP="006E7C5F">
            <w:pPr>
              <w:pStyle w:val="Example"/>
              <w:rPr>
                <w:color w:val="auto"/>
              </w:rPr>
            </w:pPr>
            <w:r>
              <w:rPr>
                <w:color w:val="auto"/>
              </w:rPr>
              <w:t>Action Type and Event driven by transaction data</w:t>
            </w:r>
          </w:p>
        </w:tc>
      </w:tr>
      <w:tr w:rsidR="006E7C5F" w:rsidRPr="000A41B1" w14:paraId="2D7683A9" w14:textId="77777777" w:rsidTr="000027A2">
        <w:trPr>
          <w:trHeight w:val="331"/>
        </w:trPr>
        <w:tc>
          <w:tcPr>
            <w:tcW w:w="2474" w:type="dxa"/>
          </w:tcPr>
          <w:p w14:paraId="2D7683A7" w14:textId="77777777" w:rsidR="006E7C5F" w:rsidRDefault="000D556D" w:rsidP="006E7C5F">
            <w:pPr>
              <w:pStyle w:val="TableText"/>
              <w:rPr>
                <w:rFonts w:ascii="Verdana" w:hAnsi="Verdana"/>
              </w:rPr>
            </w:pPr>
            <w:r>
              <w:rPr>
                <w:rFonts w:ascii="Verdana" w:hAnsi="Verdana"/>
              </w:rPr>
              <w:t>Rec #</w:t>
            </w:r>
          </w:p>
        </w:tc>
        <w:tc>
          <w:tcPr>
            <w:tcW w:w="6274" w:type="dxa"/>
          </w:tcPr>
          <w:p w14:paraId="2D7683A8" w14:textId="77777777" w:rsidR="006E7C5F" w:rsidRDefault="000D556D" w:rsidP="006E7C5F">
            <w:pPr>
              <w:pStyle w:val="Example"/>
              <w:rPr>
                <w:color w:val="auto"/>
              </w:rPr>
            </w:pPr>
            <w:r>
              <w:rPr>
                <w:color w:val="auto"/>
              </w:rPr>
              <w:t>Display only</w:t>
            </w:r>
          </w:p>
        </w:tc>
      </w:tr>
      <w:tr w:rsidR="000D556D" w:rsidRPr="000A41B1" w14:paraId="2D7683AC" w14:textId="77777777" w:rsidTr="000027A2">
        <w:trPr>
          <w:trHeight w:val="331"/>
        </w:trPr>
        <w:tc>
          <w:tcPr>
            <w:tcW w:w="2474" w:type="dxa"/>
          </w:tcPr>
          <w:p w14:paraId="2D7683AA" w14:textId="77777777" w:rsidR="000D556D" w:rsidRDefault="000D556D" w:rsidP="000D556D">
            <w:pPr>
              <w:pStyle w:val="TableText"/>
              <w:rPr>
                <w:rFonts w:ascii="Verdana" w:hAnsi="Verdana"/>
              </w:rPr>
            </w:pPr>
            <w:r>
              <w:rPr>
                <w:rFonts w:ascii="Verdana" w:hAnsi="Verdana"/>
              </w:rPr>
              <w:t>GLC</w:t>
            </w:r>
          </w:p>
        </w:tc>
        <w:tc>
          <w:tcPr>
            <w:tcW w:w="6274" w:type="dxa"/>
          </w:tcPr>
          <w:p w14:paraId="2D7683AB" w14:textId="77777777" w:rsidR="000D556D" w:rsidRDefault="000D556D" w:rsidP="000D556D">
            <w:pPr>
              <w:pStyle w:val="Example"/>
              <w:rPr>
                <w:color w:val="auto"/>
              </w:rPr>
            </w:pPr>
            <w:r>
              <w:rPr>
                <w:color w:val="auto"/>
              </w:rPr>
              <w:t>Display only</w:t>
            </w:r>
          </w:p>
        </w:tc>
      </w:tr>
      <w:tr w:rsidR="000D556D" w:rsidRPr="000A41B1" w14:paraId="2D7683AF" w14:textId="77777777" w:rsidTr="000027A2">
        <w:trPr>
          <w:trHeight w:val="331"/>
        </w:trPr>
        <w:tc>
          <w:tcPr>
            <w:tcW w:w="2474" w:type="dxa"/>
          </w:tcPr>
          <w:p w14:paraId="2D7683AD" w14:textId="77777777" w:rsidR="000D556D" w:rsidRDefault="000D556D" w:rsidP="000D556D">
            <w:pPr>
              <w:pStyle w:val="TableText"/>
              <w:rPr>
                <w:rFonts w:ascii="Verdana" w:hAnsi="Verdana"/>
              </w:rPr>
            </w:pPr>
            <w:r>
              <w:rPr>
                <w:rFonts w:ascii="Verdana" w:hAnsi="Verdana"/>
              </w:rPr>
              <w:t>Building</w:t>
            </w:r>
          </w:p>
        </w:tc>
        <w:tc>
          <w:tcPr>
            <w:tcW w:w="6274" w:type="dxa"/>
          </w:tcPr>
          <w:p w14:paraId="2D7683AE" w14:textId="77777777" w:rsidR="000D556D" w:rsidRDefault="000D556D" w:rsidP="000D556D">
            <w:pPr>
              <w:pStyle w:val="Example"/>
              <w:rPr>
                <w:color w:val="auto"/>
              </w:rPr>
            </w:pPr>
            <w:r>
              <w:rPr>
                <w:color w:val="auto"/>
              </w:rPr>
              <w:t>Display only</w:t>
            </w:r>
          </w:p>
        </w:tc>
      </w:tr>
      <w:tr w:rsidR="000D556D" w:rsidRPr="000A41B1" w14:paraId="2D7683B2" w14:textId="77777777" w:rsidTr="000027A2">
        <w:trPr>
          <w:trHeight w:val="331"/>
        </w:trPr>
        <w:tc>
          <w:tcPr>
            <w:tcW w:w="2474" w:type="dxa"/>
          </w:tcPr>
          <w:p w14:paraId="2D7683B0" w14:textId="77777777" w:rsidR="000D556D" w:rsidRDefault="000D556D" w:rsidP="000D556D">
            <w:pPr>
              <w:pStyle w:val="TableText"/>
              <w:rPr>
                <w:rFonts w:ascii="Verdana" w:hAnsi="Verdana"/>
              </w:rPr>
            </w:pPr>
            <w:r>
              <w:rPr>
                <w:rFonts w:ascii="Verdana" w:hAnsi="Verdana"/>
              </w:rPr>
              <w:t>Hurricane</w:t>
            </w:r>
          </w:p>
        </w:tc>
        <w:tc>
          <w:tcPr>
            <w:tcW w:w="6274" w:type="dxa"/>
          </w:tcPr>
          <w:p w14:paraId="2D7683B1" w14:textId="77777777" w:rsidR="000D556D" w:rsidRDefault="000D556D" w:rsidP="000D556D">
            <w:pPr>
              <w:pStyle w:val="Example"/>
              <w:rPr>
                <w:color w:val="auto"/>
              </w:rPr>
            </w:pPr>
            <w:r>
              <w:rPr>
                <w:color w:val="auto"/>
              </w:rPr>
              <w:t>Display only</w:t>
            </w:r>
          </w:p>
        </w:tc>
      </w:tr>
      <w:tr w:rsidR="000D556D" w:rsidRPr="000A41B1" w14:paraId="2D7683B5" w14:textId="77777777" w:rsidTr="000027A2">
        <w:trPr>
          <w:trHeight w:val="331"/>
        </w:trPr>
        <w:tc>
          <w:tcPr>
            <w:tcW w:w="2474" w:type="dxa"/>
          </w:tcPr>
          <w:p w14:paraId="2D7683B3" w14:textId="77777777" w:rsidR="000D556D" w:rsidRDefault="000D556D" w:rsidP="000D556D">
            <w:pPr>
              <w:pStyle w:val="TableText"/>
              <w:rPr>
                <w:rFonts w:ascii="Verdana" w:hAnsi="Verdana"/>
              </w:rPr>
            </w:pPr>
            <w:r>
              <w:rPr>
                <w:rFonts w:ascii="Verdana" w:hAnsi="Verdana"/>
              </w:rPr>
              <w:t>Status</w:t>
            </w:r>
          </w:p>
        </w:tc>
        <w:tc>
          <w:tcPr>
            <w:tcW w:w="6274" w:type="dxa"/>
          </w:tcPr>
          <w:p w14:paraId="2D7683B4" w14:textId="77777777" w:rsidR="000D556D" w:rsidRDefault="000D556D" w:rsidP="000D556D">
            <w:pPr>
              <w:pStyle w:val="Example"/>
              <w:rPr>
                <w:color w:val="auto"/>
              </w:rPr>
            </w:pPr>
            <w:r>
              <w:rPr>
                <w:color w:val="auto"/>
              </w:rPr>
              <w:t>Display only</w:t>
            </w:r>
          </w:p>
        </w:tc>
      </w:tr>
      <w:tr w:rsidR="000D556D" w:rsidRPr="000A41B1" w14:paraId="2D7683B8" w14:textId="77777777" w:rsidTr="000027A2">
        <w:trPr>
          <w:trHeight w:val="331"/>
        </w:trPr>
        <w:tc>
          <w:tcPr>
            <w:tcW w:w="2474" w:type="dxa"/>
          </w:tcPr>
          <w:p w14:paraId="2D7683B6" w14:textId="77777777" w:rsidR="000D556D" w:rsidRDefault="000D556D" w:rsidP="000D556D">
            <w:pPr>
              <w:pStyle w:val="TableText"/>
              <w:rPr>
                <w:rFonts w:ascii="Verdana" w:hAnsi="Verdana"/>
              </w:rPr>
            </w:pPr>
            <w:r>
              <w:rPr>
                <w:rFonts w:ascii="Verdana" w:hAnsi="Verdana"/>
              </w:rPr>
              <w:t>WR</w:t>
            </w:r>
          </w:p>
        </w:tc>
        <w:tc>
          <w:tcPr>
            <w:tcW w:w="6274" w:type="dxa"/>
          </w:tcPr>
          <w:p w14:paraId="2D7683B7" w14:textId="77777777" w:rsidR="000D556D" w:rsidRDefault="000D556D" w:rsidP="000D556D">
            <w:pPr>
              <w:pStyle w:val="Example"/>
              <w:rPr>
                <w:color w:val="auto"/>
              </w:rPr>
            </w:pPr>
            <w:r>
              <w:rPr>
                <w:color w:val="auto"/>
              </w:rPr>
              <w:t>Display only</w:t>
            </w:r>
          </w:p>
        </w:tc>
      </w:tr>
    </w:tbl>
    <w:p w14:paraId="2D7683B9" w14:textId="77777777" w:rsidR="006E7C5F" w:rsidRDefault="006E7C5F" w:rsidP="006E7C5F">
      <w:r>
        <w:rPr>
          <w:color w:val="auto"/>
        </w:rPr>
        <w:t xml:space="preserve"> </w:t>
      </w:r>
    </w:p>
    <w:p w14:paraId="2D7683BA" w14:textId="77777777" w:rsidR="006E7C5F" w:rsidRPr="009C1A12" w:rsidRDefault="006E7C5F" w:rsidP="006E7C5F">
      <w:pPr>
        <w:ind w:left="720"/>
      </w:pPr>
    </w:p>
    <w:p w14:paraId="2D7683BB" w14:textId="77777777" w:rsidR="006E7C5F" w:rsidRDefault="006E7C5F" w:rsidP="006E7C5F"/>
    <w:p w14:paraId="2D7683BC" w14:textId="77777777" w:rsidR="006E7C5F" w:rsidRPr="00B11ACD" w:rsidRDefault="006E7C5F" w:rsidP="006E7C5F">
      <w:pPr>
        <w:pStyle w:val="Heading3"/>
        <w:keepNext w:val="0"/>
        <w:widowControl w:val="0"/>
        <w:numPr>
          <w:ilvl w:val="0"/>
          <w:numId w:val="0"/>
        </w:numPr>
        <w:tabs>
          <w:tab w:val="clear" w:pos="1440"/>
        </w:tabs>
        <w:spacing w:line="240" w:lineRule="auto"/>
        <w:rPr>
          <w:b w:val="0"/>
          <w:sz w:val="20"/>
          <w:szCs w:val="20"/>
        </w:rPr>
      </w:pPr>
    </w:p>
    <w:p w14:paraId="2D7683BD" w14:textId="77777777" w:rsidR="006E7C5F" w:rsidRDefault="006E7C5F" w:rsidP="006E7C5F">
      <w:pPr>
        <w:pStyle w:val="Heading3"/>
        <w:numPr>
          <w:ilvl w:val="0"/>
          <w:numId w:val="0"/>
        </w:numPr>
      </w:pPr>
    </w:p>
    <w:p w14:paraId="2D7683BE" w14:textId="77777777" w:rsidR="006E7C5F" w:rsidRDefault="006E7C5F" w:rsidP="006E7C5F"/>
    <w:p w14:paraId="2D7683BF" w14:textId="77777777" w:rsidR="006E7C5F" w:rsidRDefault="006E7C5F" w:rsidP="006E7C5F"/>
    <w:p w14:paraId="2D7683C0" w14:textId="77777777" w:rsidR="006E7C5F" w:rsidRDefault="006E7C5F" w:rsidP="006E7C5F"/>
    <w:p w14:paraId="2D7683C1" w14:textId="77777777" w:rsidR="006E7C5F" w:rsidRDefault="006E7C5F" w:rsidP="006E7C5F"/>
    <w:p w14:paraId="2D7683C2" w14:textId="77777777" w:rsidR="006E7C5F" w:rsidRPr="006E7C5F" w:rsidRDefault="006E7C5F" w:rsidP="006E7C5F"/>
    <w:p w14:paraId="2D7683C3" w14:textId="7D134984" w:rsidR="006E7C5F" w:rsidRDefault="003D5464" w:rsidP="003D5464">
      <w:pPr>
        <w:pStyle w:val="Heading3"/>
        <w:numPr>
          <w:ilvl w:val="0"/>
          <w:numId w:val="0"/>
        </w:numPr>
        <w:tabs>
          <w:tab w:val="left" w:pos="900"/>
        </w:tabs>
      </w:pPr>
      <w:bookmarkStart w:id="33" w:name="_Toc302729620"/>
      <w:r>
        <w:t>3</w:t>
      </w:r>
      <w:r w:rsidR="006E7C5F">
        <w:t>.</w:t>
      </w:r>
      <w:r w:rsidR="00E81247">
        <w:t>5</w:t>
      </w:r>
      <w:r w:rsidR="006E7C5F">
        <w:t xml:space="preserve">.2 </w:t>
      </w:r>
      <w:r>
        <w:tab/>
      </w:r>
      <w:r w:rsidR="006E7C5F">
        <w:t>Logic and Validation rule:</w:t>
      </w:r>
      <w:bookmarkEnd w:id="33"/>
    </w:p>
    <w:p w14:paraId="2D7683C4" w14:textId="77777777" w:rsidR="000D556D" w:rsidRPr="000D556D" w:rsidRDefault="000D556D" w:rsidP="000D556D">
      <w:pPr>
        <w:pStyle w:val="tabletop0"/>
      </w:pPr>
      <w:r w:rsidRPr="000D556D">
        <w:t>If selected GLC has transaction and status is “OPEN”</w:t>
      </w:r>
    </w:p>
    <w:p w14:paraId="2D7683C5" w14:textId="77777777" w:rsidR="000D556D" w:rsidRPr="000D556D" w:rsidRDefault="000D556D" w:rsidP="000D556D">
      <w:pPr>
        <w:pStyle w:val="tabletop0"/>
      </w:pPr>
      <w:r w:rsidRPr="000D556D">
        <w:tab/>
        <w:t>Populate grid with transaction</w:t>
      </w:r>
    </w:p>
    <w:p w14:paraId="2D7683C6" w14:textId="77777777" w:rsidR="0022026C" w:rsidRPr="000D556D" w:rsidRDefault="000D556D" w:rsidP="000D556D">
      <w:pPr>
        <w:ind w:left="1440"/>
        <w:rPr>
          <w:color w:val="auto"/>
        </w:rPr>
      </w:pPr>
      <w:r w:rsidRPr="000D556D">
        <w:rPr>
          <w:color w:val="auto"/>
        </w:rPr>
        <w:tab/>
        <w:t>Populate column “Action” with “Update” event button</w:t>
      </w:r>
    </w:p>
    <w:p w14:paraId="2D7683C7" w14:textId="77777777" w:rsidR="008E5E21" w:rsidRPr="00C64FF5" w:rsidRDefault="008E5E21" w:rsidP="008E5E21">
      <w:pPr>
        <w:pStyle w:val="tabletop0"/>
      </w:pPr>
      <w:r w:rsidRPr="00C64FF5">
        <w:t>If “Update” button clicked</w:t>
      </w:r>
    </w:p>
    <w:p w14:paraId="2D7683C8" w14:textId="77777777" w:rsidR="008E5E21" w:rsidRPr="00C64FF5" w:rsidRDefault="008E5E21" w:rsidP="008E5E21">
      <w:pPr>
        <w:pStyle w:val="tabletop0"/>
      </w:pPr>
      <w:r w:rsidRPr="00C64FF5">
        <w:tab/>
        <w:t>Pass record number to “Retrieve Incident by Record Number” API to get transaction information</w:t>
      </w:r>
    </w:p>
    <w:p w14:paraId="2D7683C9" w14:textId="77777777" w:rsidR="008E5E21" w:rsidRDefault="008E5E21" w:rsidP="008E5E21">
      <w:pPr>
        <w:pStyle w:val="tabletop0"/>
      </w:pPr>
      <w:r w:rsidRPr="00C64FF5">
        <w:tab/>
        <w:t xml:space="preserve">Launch update damage assessment screen </w:t>
      </w:r>
    </w:p>
    <w:p w14:paraId="2D7683CA" w14:textId="77777777" w:rsidR="008E5E21" w:rsidRPr="00C64FF5" w:rsidRDefault="008E5E21" w:rsidP="008E5E21">
      <w:pPr>
        <w:pStyle w:val="tabletop0"/>
      </w:pPr>
      <w:r w:rsidRPr="00C64FF5">
        <w:lastRenderedPageBreak/>
        <w:t>Else</w:t>
      </w:r>
    </w:p>
    <w:p w14:paraId="2D7683CB" w14:textId="77777777" w:rsidR="008E5E21" w:rsidRPr="000D556D" w:rsidRDefault="008E5E21" w:rsidP="008E5E21">
      <w:pPr>
        <w:pStyle w:val="tabletop0"/>
      </w:pPr>
      <w:r w:rsidRPr="00C64FF5">
        <w:tab/>
        <w:t>Do nothing</w:t>
      </w:r>
      <w:r w:rsidRPr="008E5E21">
        <w:t xml:space="preserve"> </w:t>
      </w:r>
      <w:r w:rsidRPr="000D556D">
        <w:t xml:space="preserve">screen </w:t>
      </w:r>
    </w:p>
    <w:p w14:paraId="2D7683CC" w14:textId="77777777" w:rsidR="008E5E21" w:rsidRDefault="008E5E21" w:rsidP="008E5E21">
      <w:pPr>
        <w:pStyle w:val="Heading2"/>
        <w:keepNext w:val="0"/>
        <w:widowControl w:val="0"/>
        <w:spacing w:line="240" w:lineRule="auto"/>
      </w:pPr>
      <w:bookmarkStart w:id="34" w:name="_Toc302729621"/>
      <w:r w:rsidRPr="00C64FF5">
        <w:t xml:space="preserve">Create </w:t>
      </w:r>
      <w:r>
        <w:t>GLC search result screen with “NO” Transaction</w:t>
      </w:r>
      <w:bookmarkEnd w:id="34"/>
    </w:p>
    <w:p w14:paraId="2D7683CD" w14:textId="77777777" w:rsidR="008E5E21" w:rsidRPr="00B2636E" w:rsidRDefault="008E5E21" w:rsidP="008E5E21">
      <w:pPr>
        <w:numPr>
          <w:ilvl w:val="0"/>
          <w:numId w:val="46"/>
        </w:numPr>
      </w:pPr>
      <w:r w:rsidRPr="00B2636E">
        <w:t>Screen must contain corr</w:t>
      </w:r>
      <w:r w:rsidR="008153F5">
        <w:t>esponded Header and Sub header</w:t>
      </w:r>
      <w:r w:rsidR="00377F33">
        <w:t xml:space="preserve"> (ex: header will be “Damage Assessment Reporting” and Sub header will be ”Search result”)</w:t>
      </w:r>
      <w:r w:rsidR="00890C34" w:rsidRPr="00890C34">
        <w:t xml:space="preserve"> </w:t>
      </w:r>
      <w:r w:rsidR="00890C34">
        <w:t>to present the UI or area users is working on</w:t>
      </w:r>
    </w:p>
    <w:p w14:paraId="2D7683CE" w14:textId="77777777" w:rsidR="008E5E21" w:rsidRDefault="008E5E21" w:rsidP="008E5E21">
      <w:pPr>
        <w:numPr>
          <w:ilvl w:val="0"/>
          <w:numId w:val="46"/>
        </w:numPr>
      </w:pPr>
      <w:r>
        <w:t xml:space="preserve">Display all </w:t>
      </w:r>
      <w:r w:rsidR="008153F5">
        <w:t>data element with header column</w:t>
      </w:r>
    </w:p>
    <w:p w14:paraId="2D7683CF" w14:textId="77777777" w:rsidR="008E5E21" w:rsidRPr="00B2636E" w:rsidRDefault="00CA53DA" w:rsidP="008E5E21">
      <w:pPr>
        <w:numPr>
          <w:ilvl w:val="0"/>
          <w:numId w:val="46"/>
        </w:numPr>
      </w:pPr>
      <w:r>
        <w:t>Create Add</w:t>
      </w:r>
      <w:r w:rsidR="008E5E21">
        <w:t xml:space="preserve"> event for “</w:t>
      </w:r>
      <w:r>
        <w:t>Add</w:t>
      </w:r>
      <w:r w:rsidR="008153F5">
        <w:t>” on data element “Action”</w:t>
      </w:r>
    </w:p>
    <w:p w14:paraId="7B3C4163" w14:textId="0C0A298E" w:rsidR="00A63AA5" w:rsidRPr="00A63AA5" w:rsidRDefault="008E5E21" w:rsidP="00A63AA5">
      <w:pPr>
        <w:pStyle w:val="Heading3"/>
      </w:pPr>
      <w:bookmarkStart w:id="35" w:name="_Toc302729622"/>
      <w:r>
        <w:t>Data Elements</w:t>
      </w:r>
      <w:bookmarkEnd w:id="35"/>
    </w:p>
    <w:tbl>
      <w:tblPr>
        <w:tblpPr w:leftFromText="180" w:rightFromText="180" w:vertAnchor="text" w:horzAnchor="margin" w:tblpY="42"/>
        <w:tblW w:w="802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2474"/>
        <w:gridCol w:w="5554"/>
      </w:tblGrid>
      <w:tr w:rsidR="008E5E21" w:rsidRPr="004019DE" w14:paraId="2D7683D3" w14:textId="77777777" w:rsidTr="00C65E04">
        <w:trPr>
          <w:trHeight w:val="415"/>
          <w:tblHeader/>
        </w:trPr>
        <w:tc>
          <w:tcPr>
            <w:tcW w:w="2474" w:type="dxa"/>
            <w:shd w:val="clear" w:color="auto" w:fill="4F81BD" w:themeFill="accent1"/>
            <w:vAlign w:val="center"/>
          </w:tcPr>
          <w:p w14:paraId="2D7683D1" w14:textId="77777777" w:rsidR="008E5E21" w:rsidRPr="00C65E04" w:rsidRDefault="00B913FB" w:rsidP="008E5E21">
            <w:pPr>
              <w:pStyle w:val="CellHeading"/>
              <w:rPr>
                <w:color w:val="FFFFFF" w:themeColor="background1"/>
              </w:rPr>
            </w:pPr>
            <w:r w:rsidRPr="00B913FB">
              <w:rPr>
                <w:color w:val="FFFFFF" w:themeColor="background1"/>
              </w:rPr>
              <w:t>Data Elements</w:t>
            </w:r>
          </w:p>
        </w:tc>
        <w:tc>
          <w:tcPr>
            <w:tcW w:w="5554" w:type="dxa"/>
            <w:shd w:val="clear" w:color="auto" w:fill="4F81BD" w:themeFill="accent1"/>
          </w:tcPr>
          <w:p w14:paraId="2D7683D2" w14:textId="77777777" w:rsidR="008E5E21" w:rsidRPr="00C65E04" w:rsidRDefault="00B913FB" w:rsidP="008E5E21">
            <w:pPr>
              <w:pStyle w:val="CellHeading"/>
              <w:rPr>
                <w:color w:val="FFFFFF" w:themeColor="background1"/>
              </w:rPr>
            </w:pPr>
            <w:r w:rsidRPr="00B913FB">
              <w:rPr>
                <w:color w:val="FFFFFF" w:themeColor="background1"/>
              </w:rPr>
              <w:t>Comments</w:t>
            </w:r>
          </w:p>
        </w:tc>
      </w:tr>
      <w:tr w:rsidR="008E5E21" w:rsidRPr="000A41B1" w14:paraId="2D7683D6" w14:textId="77777777" w:rsidTr="000027A2">
        <w:trPr>
          <w:trHeight w:val="331"/>
        </w:trPr>
        <w:tc>
          <w:tcPr>
            <w:tcW w:w="2474" w:type="dxa"/>
          </w:tcPr>
          <w:p w14:paraId="2D7683D4" w14:textId="77777777" w:rsidR="008E5E21" w:rsidRPr="000A1F6F" w:rsidRDefault="008E5E21" w:rsidP="008E5E21">
            <w:pPr>
              <w:pStyle w:val="TableText"/>
              <w:rPr>
                <w:rFonts w:ascii="Verdana" w:hAnsi="Verdana"/>
              </w:rPr>
            </w:pPr>
            <w:r>
              <w:rPr>
                <w:rFonts w:ascii="Verdana" w:hAnsi="Verdana"/>
              </w:rPr>
              <w:t>Action</w:t>
            </w:r>
          </w:p>
        </w:tc>
        <w:tc>
          <w:tcPr>
            <w:tcW w:w="5554" w:type="dxa"/>
          </w:tcPr>
          <w:p w14:paraId="2D7683D5" w14:textId="77777777" w:rsidR="008E5E21" w:rsidRPr="000A1F6F" w:rsidRDefault="008E5E21" w:rsidP="008E5E21">
            <w:pPr>
              <w:pStyle w:val="Example"/>
              <w:rPr>
                <w:color w:val="auto"/>
              </w:rPr>
            </w:pPr>
            <w:r>
              <w:rPr>
                <w:color w:val="auto"/>
              </w:rPr>
              <w:t>Action Type and Event driven by transaction data</w:t>
            </w:r>
          </w:p>
        </w:tc>
      </w:tr>
      <w:tr w:rsidR="008E5E21" w:rsidRPr="000A41B1" w14:paraId="2D7683D9" w14:textId="77777777" w:rsidTr="000027A2">
        <w:trPr>
          <w:trHeight w:val="331"/>
        </w:trPr>
        <w:tc>
          <w:tcPr>
            <w:tcW w:w="2474" w:type="dxa"/>
          </w:tcPr>
          <w:p w14:paraId="2D7683D7" w14:textId="77777777" w:rsidR="008E5E21" w:rsidRDefault="008E5E21" w:rsidP="008E5E21">
            <w:pPr>
              <w:pStyle w:val="TableText"/>
              <w:rPr>
                <w:rFonts w:ascii="Verdana" w:hAnsi="Verdana"/>
              </w:rPr>
            </w:pPr>
            <w:r>
              <w:rPr>
                <w:rFonts w:ascii="Verdana" w:hAnsi="Verdana"/>
              </w:rPr>
              <w:t>GLC</w:t>
            </w:r>
          </w:p>
        </w:tc>
        <w:tc>
          <w:tcPr>
            <w:tcW w:w="5554" w:type="dxa"/>
          </w:tcPr>
          <w:p w14:paraId="2D7683D8" w14:textId="77777777" w:rsidR="008E5E21" w:rsidRDefault="008E5E21" w:rsidP="008E5E21">
            <w:pPr>
              <w:pStyle w:val="Example"/>
              <w:rPr>
                <w:color w:val="auto"/>
              </w:rPr>
            </w:pPr>
            <w:r>
              <w:rPr>
                <w:color w:val="auto"/>
              </w:rPr>
              <w:t>Display only</w:t>
            </w:r>
          </w:p>
        </w:tc>
      </w:tr>
      <w:tr w:rsidR="008E5E21" w:rsidRPr="000A41B1" w14:paraId="2D7683DC" w14:textId="77777777" w:rsidTr="000027A2">
        <w:trPr>
          <w:trHeight w:val="331"/>
        </w:trPr>
        <w:tc>
          <w:tcPr>
            <w:tcW w:w="2474" w:type="dxa"/>
          </w:tcPr>
          <w:p w14:paraId="2D7683DA" w14:textId="77777777" w:rsidR="008E5E21" w:rsidRDefault="008E5E21" w:rsidP="008E5E21">
            <w:pPr>
              <w:pStyle w:val="TableText"/>
              <w:rPr>
                <w:rFonts w:ascii="Verdana" w:hAnsi="Verdana"/>
              </w:rPr>
            </w:pPr>
            <w:r>
              <w:rPr>
                <w:rFonts w:ascii="Verdana" w:hAnsi="Verdana"/>
              </w:rPr>
              <w:t>Building</w:t>
            </w:r>
          </w:p>
        </w:tc>
        <w:tc>
          <w:tcPr>
            <w:tcW w:w="5554" w:type="dxa"/>
          </w:tcPr>
          <w:p w14:paraId="2D7683DB" w14:textId="77777777" w:rsidR="008E5E21" w:rsidRDefault="008E5E21" w:rsidP="008E5E21">
            <w:pPr>
              <w:pStyle w:val="Example"/>
              <w:rPr>
                <w:color w:val="auto"/>
              </w:rPr>
            </w:pPr>
            <w:r>
              <w:rPr>
                <w:color w:val="auto"/>
              </w:rPr>
              <w:t>Display only</w:t>
            </w:r>
          </w:p>
        </w:tc>
      </w:tr>
      <w:tr w:rsidR="008E5E21" w:rsidRPr="000A41B1" w14:paraId="2D7683DF" w14:textId="77777777" w:rsidTr="000027A2">
        <w:trPr>
          <w:trHeight w:val="331"/>
        </w:trPr>
        <w:tc>
          <w:tcPr>
            <w:tcW w:w="2474" w:type="dxa"/>
          </w:tcPr>
          <w:p w14:paraId="2D7683DD" w14:textId="77777777" w:rsidR="008E5E21" w:rsidRDefault="008E5E21" w:rsidP="008E5E21">
            <w:pPr>
              <w:pStyle w:val="TableText"/>
              <w:rPr>
                <w:rFonts w:ascii="Verdana" w:hAnsi="Verdana"/>
              </w:rPr>
            </w:pPr>
            <w:r>
              <w:rPr>
                <w:rFonts w:ascii="Verdana" w:hAnsi="Verdana"/>
              </w:rPr>
              <w:t>State</w:t>
            </w:r>
          </w:p>
        </w:tc>
        <w:tc>
          <w:tcPr>
            <w:tcW w:w="5554" w:type="dxa"/>
          </w:tcPr>
          <w:p w14:paraId="2D7683DE" w14:textId="77777777" w:rsidR="008E5E21" w:rsidRDefault="008E5E21" w:rsidP="008E5E21">
            <w:pPr>
              <w:pStyle w:val="Example"/>
              <w:rPr>
                <w:color w:val="auto"/>
              </w:rPr>
            </w:pPr>
            <w:r>
              <w:rPr>
                <w:color w:val="auto"/>
              </w:rPr>
              <w:t>Display only</w:t>
            </w:r>
          </w:p>
        </w:tc>
      </w:tr>
      <w:tr w:rsidR="008E5E21" w:rsidRPr="000A41B1" w14:paraId="2D7683E2" w14:textId="77777777" w:rsidTr="000027A2">
        <w:trPr>
          <w:trHeight w:val="331"/>
        </w:trPr>
        <w:tc>
          <w:tcPr>
            <w:tcW w:w="2474" w:type="dxa"/>
          </w:tcPr>
          <w:p w14:paraId="2D7683E0" w14:textId="77777777" w:rsidR="008E5E21" w:rsidRDefault="008E5E21" w:rsidP="008E5E21">
            <w:pPr>
              <w:pStyle w:val="TableText"/>
              <w:rPr>
                <w:rFonts w:ascii="Verdana" w:hAnsi="Verdana"/>
              </w:rPr>
            </w:pPr>
            <w:r>
              <w:rPr>
                <w:rFonts w:ascii="Verdana" w:hAnsi="Verdana"/>
              </w:rPr>
              <w:t>PM</w:t>
            </w:r>
          </w:p>
        </w:tc>
        <w:tc>
          <w:tcPr>
            <w:tcW w:w="5554" w:type="dxa"/>
          </w:tcPr>
          <w:p w14:paraId="2D7683E1" w14:textId="77777777" w:rsidR="008E5E21" w:rsidRDefault="008E5E21" w:rsidP="008E5E21">
            <w:pPr>
              <w:pStyle w:val="Example"/>
              <w:rPr>
                <w:color w:val="auto"/>
              </w:rPr>
            </w:pPr>
            <w:r>
              <w:rPr>
                <w:color w:val="auto"/>
              </w:rPr>
              <w:t>Display only</w:t>
            </w:r>
          </w:p>
        </w:tc>
      </w:tr>
    </w:tbl>
    <w:p w14:paraId="2D7683E3" w14:textId="77777777" w:rsidR="008E5E21" w:rsidRDefault="008E5E21" w:rsidP="008E5E21">
      <w:r>
        <w:rPr>
          <w:color w:val="auto"/>
        </w:rPr>
        <w:t xml:space="preserve"> </w:t>
      </w:r>
    </w:p>
    <w:p w14:paraId="2D7683E4" w14:textId="77777777" w:rsidR="008E5E21" w:rsidRPr="009C1A12" w:rsidRDefault="008E5E21" w:rsidP="008E5E21">
      <w:pPr>
        <w:ind w:left="720"/>
      </w:pPr>
    </w:p>
    <w:p w14:paraId="2D7683E5" w14:textId="77777777" w:rsidR="008E5E21" w:rsidRDefault="008E5E21" w:rsidP="008E5E21"/>
    <w:p w14:paraId="2D7683E6" w14:textId="77777777" w:rsidR="008E5E21" w:rsidRPr="00B11ACD" w:rsidRDefault="008E5E21" w:rsidP="008E5E21">
      <w:pPr>
        <w:pStyle w:val="Heading3"/>
        <w:keepNext w:val="0"/>
        <w:widowControl w:val="0"/>
        <w:numPr>
          <w:ilvl w:val="0"/>
          <w:numId w:val="0"/>
        </w:numPr>
        <w:tabs>
          <w:tab w:val="clear" w:pos="1440"/>
        </w:tabs>
        <w:spacing w:line="240" w:lineRule="auto"/>
        <w:rPr>
          <w:b w:val="0"/>
          <w:sz w:val="20"/>
          <w:szCs w:val="20"/>
        </w:rPr>
      </w:pPr>
    </w:p>
    <w:p w14:paraId="2D7683E7" w14:textId="77777777" w:rsidR="008E5E21" w:rsidRDefault="008E5E21" w:rsidP="008E5E21">
      <w:pPr>
        <w:pStyle w:val="Heading3"/>
        <w:numPr>
          <w:ilvl w:val="0"/>
          <w:numId w:val="0"/>
        </w:numPr>
      </w:pPr>
    </w:p>
    <w:p w14:paraId="2D7683E8" w14:textId="77777777" w:rsidR="00CA53DA" w:rsidRDefault="00CA53DA" w:rsidP="008E5E21">
      <w:pPr>
        <w:pStyle w:val="Heading3"/>
        <w:numPr>
          <w:ilvl w:val="0"/>
          <w:numId w:val="0"/>
        </w:numPr>
        <w:rPr>
          <w:rFonts w:cs="Times New Roman"/>
          <w:b w:val="0"/>
          <w:bCs w:val="0"/>
          <w:color w:val="777777"/>
          <w:sz w:val="20"/>
          <w:szCs w:val="20"/>
        </w:rPr>
      </w:pPr>
    </w:p>
    <w:p w14:paraId="2D7683E9" w14:textId="0DC71C85" w:rsidR="008E5E21" w:rsidRDefault="00A63AA5" w:rsidP="00A63AA5">
      <w:pPr>
        <w:pStyle w:val="Heading3"/>
      </w:pPr>
      <w:bookmarkStart w:id="36" w:name="_Toc302729623"/>
      <w:r>
        <w:t>Logic and Validation rule:</w:t>
      </w:r>
      <w:bookmarkEnd w:id="36"/>
    </w:p>
    <w:p w14:paraId="2D7683EA" w14:textId="77777777" w:rsidR="00CA53DA" w:rsidRPr="00C64FF5" w:rsidRDefault="00CA53DA" w:rsidP="00CA53DA">
      <w:pPr>
        <w:pStyle w:val="tabletop0"/>
      </w:pPr>
      <w:r w:rsidRPr="00C64FF5">
        <w:t>If selected GLC exist</w:t>
      </w:r>
    </w:p>
    <w:p w14:paraId="2D7683EB" w14:textId="77777777" w:rsidR="00CA53DA" w:rsidRPr="00C64FF5" w:rsidRDefault="00CA53DA" w:rsidP="00CA53DA">
      <w:pPr>
        <w:pStyle w:val="tabletop0"/>
      </w:pPr>
      <w:r>
        <w:tab/>
      </w:r>
      <w:r w:rsidRPr="00C64FF5">
        <w:t>Populate column “Action” with “ADD” event button</w:t>
      </w:r>
    </w:p>
    <w:p w14:paraId="2D7683EC" w14:textId="77777777" w:rsidR="00CA53DA" w:rsidRPr="00C64FF5" w:rsidRDefault="00CA53DA" w:rsidP="00CA53DA">
      <w:pPr>
        <w:pStyle w:val="tabletop0"/>
      </w:pPr>
      <w:r w:rsidRPr="00C64FF5">
        <w:tab/>
        <w:t>Populate grid with required building information</w:t>
      </w:r>
    </w:p>
    <w:p w14:paraId="2D7683ED" w14:textId="77777777" w:rsidR="00CA53DA" w:rsidRPr="00C64FF5" w:rsidRDefault="00CA53DA" w:rsidP="00CA53DA">
      <w:pPr>
        <w:pStyle w:val="tabletop0"/>
      </w:pPr>
      <w:r w:rsidRPr="00C64FF5">
        <w:t>Else</w:t>
      </w:r>
    </w:p>
    <w:p w14:paraId="2D7683EE" w14:textId="77777777" w:rsidR="008E5E21" w:rsidRPr="00CA53DA" w:rsidRDefault="00CA53DA" w:rsidP="00CA53DA">
      <w:pPr>
        <w:ind w:left="1440"/>
        <w:rPr>
          <w:color w:val="auto"/>
        </w:rPr>
      </w:pPr>
      <w:r w:rsidRPr="00C64FF5">
        <w:tab/>
      </w:r>
      <w:r w:rsidRPr="00CA53DA">
        <w:rPr>
          <w:color w:val="auto"/>
        </w:rPr>
        <w:t>Display error message and return to GLC search screen</w:t>
      </w:r>
    </w:p>
    <w:p w14:paraId="2D7683EF" w14:textId="77777777" w:rsidR="00CA53DA" w:rsidRPr="00C64FF5" w:rsidRDefault="00CA53DA" w:rsidP="00CA53DA">
      <w:pPr>
        <w:pStyle w:val="tabletop0"/>
      </w:pPr>
      <w:r w:rsidRPr="00C64FF5">
        <w:t>If “ADD” button clicked</w:t>
      </w:r>
    </w:p>
    <w:p w14:paraId="2D7683F0" w14:textId="77777777" w:rsidR="00CA53DA" w:rsidRPr="00C64FF5" w:rsidRDefault="00CA53DA" w:rsidP="00CA53DA">
      <w:pPr>
        <w:pStyle w:val="tabletop0"/>
      </w:pPr>
      <w:r w:rsidRPr="00C64FF5">
        <w:tab/>
        <w:t>Store all building information into session variable to use in UI field</w:t>
      </w:r>
    </w:p>
    <w:p w14:paraId="2D7683F1" w14:textId="77777777" w:rsidR="00CA53DA" w:rsidRPr="00C64FF5" w:rsidRDefault="00CA53DA" w:rsidP="00CA53DA">
      <w:pPr>
        <w:pStyle w:val="tabletop0"/>
      </w:pPr>
      <w:r w:rsidRPr="00C64FF5">
        <w:tab/>
        <w:t xml:space="preserve">Launch new damage assessment screen </w:t>
      </w:r>
    </w:p>
    <w:p w14:paraId="2D7683F2" w14:textId="77777777" w:rsidR="00CA53DA" w:rsidRPr="00C64FF5" w:rsidRDefault="00CA53DA" w:rsidP="00CA53DA">
      <w:pPr>
        <w:pStyle w:val="tabletop0"/>
      </w:pPr>
      <w:r w:rsidRPr="00C64FF5">
        <w:t>Else</w:t>
      </w:r>
    </w:p>
    <w:p w14:paraId="2D7683F3" w14:textId="77777777" w:rsidR="00CA53DA" w:rsidRPr="00C64FF5" w:rsidRDefault="00CA53DA" w:rsidP="00CA53DA">
      <w:pPr>
        <w:pStyle w:val="tabletop0"/>
      </w:pPr>
      <w:r w:rsidRPr="00C64FF5">
        <w:tab/>
        <w:t>Do nothing</w:t>
      </w:r>
    </w:p>
    <w:p w14:paraId="2D7683F4" w14:textId="77777777" w:rsidR="008E5E21" w:rsidRPr="00C64FF5" w:rsidRDefault="008E5E21" w:rsidP="008E5E21">
      <w:pPr>
        <w:pStyle w:val="tabletop0"/>
      </w:pPr>
    </w:p>
    <w:p w14:paraId="2D7683F5" w14:textId="77777777" w:rsidR="00CA53DA" w:rsidRDefault="00CA53DA" w:rsidP="00CA53DA">
      <w:pPr>
        <w:pStyle w:val="Heading2"/>
        <w:keepNext w:val="0"/>
        <w:widowControl w:val="0"/>
        <w:spacing w:line="240" w:lineRule="auto"/>
      </w:pPr>
      <w:bookmarkStart w:id="37" w:name="_Toc302729624"/>
      <w:r w:rsidRPr="00C64FF5">
        <w:t xml:space="preserve">Create </w:t>
      </w:r>
      <w:r>
        <w:t>new damage assessment screen</w:t>
      </w:r>
      <w:bookmarkEnd w:id="37"/>
    </w:p>
    <w:p w14:paraId="2D7683F6" w14:textId="77777777" w:rsidR="00CA53DA" w:rsidRPr="00B2636E" w:rsidRDefault="00CA53DA" w:rsidP="00CA53DA">
      <w:pPr>
        <w:numPr>
          <w:ilvl w:val="0"/>
          <w:numId w:val="46"/>
        </w:numPr>
      </w:pPr>
      <w:r w:rsidRPr="00B2636E">
        <w:t>Screen must contain cor</w:t>
      </w:r>
      <w:r w:rsidR="008153F5">
        <w:t>responded Header and Sub header</w:t>
      </w:r>
      <w:r w:rsidRPr="00B2636E">
        <w:t xml:space="preserve"> </w:t>
      </w:r>
      <w:r w:rsidR="00377F33">
        <w:t>(ex: header will be “Damage Assessment Reporting” and Sub header will be ”Search result”)</w:t>
      </w:r>
      <w:r w:rsidR="00890C34" w:rsidRPr="00890C34">
        <w:t xml:space="preserve"> </w:t>
      </w:r>
      <w:r w:rsidR="00890C34">
        <w:t>to present the UI or area users is working on</w:t>
      </w:r>
    </w:p>
    <w:p w14:paraId="2D7683F7" w14:textId="77777777" w:rsidR="00CA53DA" w:rsidRDefault="00CA53DA" w:rsidP="00CA53DA">
      <w:pPr>
        <w:numPr>
          <w:ilvl w:val="0"/>
          <w:numId w:val="46"/>
        </w:numPr>
      </w:pPr>
      <w:r>
        <w:t>Disp</w:t>
      </w:r>
      <w:r w:rsidR="008153F5">
        <w:t>lay all data element with Label</w:t>
      </w:r>
    </w:p>
    <w:p w14:paraId="2D7683F8" w14:textId="77777777" w:rsidR="00CA53DA" w:rsidRPr="00B2636E" w:rsidRDefault="00CA53DA" w:rsidP="00CA53DA">
      <w:pPr>
        <w:numPr>
          <w:ilvl w:val="0"/>
          <w:numId w:val="46"/>
        </w:numPr>
      </w:pPr>
      <w:r>
        <w:t>Create “</w:t>
      </w:r>
      <w:r w:rsidR="008153F5">
        <w:t>GET” and “ADD” event and button</w:t>
      </w:r>
    </w:p>
    <w:p w14:paraId="2D7683F9" w14:textId="77777777" w:rsidR="00CA53DA" w:rsidRDefault="00CA53DA" w:rsidP="00CA53DA">
      <w:pPr>
        <w:pStyle w:val="Heading3"/>
      </w:pPr>
      <w:bookmarkStart w:id="38" w:name="_Toc302729625"/>
      <w:r>
        <w:t>Data Elements</w:t>
      </w:r>
      <w:bookmarkEnd w:id="38"/>
    </w:p>
    <w:tbl>
      <w:tblPr>
        <w:tblW w:w="10188" w:type="dxa"/>
        <w:tblLayout w:type="fixed"/>
        <w:tblLook w:val="04A0" w:firstRow="1" w:lastRow="0" w:firstColumn="1" w:lastColumn="0" w:noHBand="0" w:noVBand="1"/>
      </w:tblPr>
      <w:tblGrid>
        <w:gridCol w:w="1458"/>
        <w:gridCol w:w="2790"/>
        <w:gridCol w:w="1440"/>
        <w:gridCol w:w="1170"/>
        <w:gridCol w:w="3330"/>
      </w:tblGrid>
      <w:tr w:rsidR="00CA53DA" w:rsidRPr="00F514C0" w14:paraId="2D7683FF" w14:textId="77777777" w:rsidTr="00C65E04">
        <w:trPr>
          <w:trHeight w:val="255"/>
          <w:tblHeader/>
        </w:trPr>
        <w:tc>
          <w:tcPr>
            <w:tcW w:w="1458" w:type="dxa"/>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2D7683FA" w14:textId="77777777" w:rsidR="00CA53DA" w:rsidRPr="00F514C0" w:rsidRDefault="00B913FB" w:rsidP="00CA53DA">
            <w:pPr>
              <w:spacing w:line="240" w:lineRule="auto"/>
              <w:rPr>
                <w:rFonts w:cs="Arial"/>
                <w:b/>
                <w:color w:val="FFFFFF" w:themeColor="background1"/>
              </w:rPr>
            </w:pPr>
            <w:r w:rsidRPr="00B913FB">
              <w:rPr>
                <w:rFonts w:cs="Arial"/>
                <w:b/>
                <w:color w:val="FFFFFF" w:themeColor="background1"/>
              </w:rPr>
              <w:t xml:space="preserve">Label </w:t>
            </w:r>
          </w:p>
        </w:tc>
        <w:tc>
          <w:tcPr>
            <w:tcW w:w="279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3FB" w14:textId="77777777" w:rsidR="00CA53DA" w:rsidRPr="00F514C0" w:rsidRDefault="00B913FB" w:rsidP="00CA53DA">
            <w:pPr>
              <w:spacing w:line="240" w:lineRule="auto"/>
              <w:rPr>
                <w:rFonts w:cs="Arial"/>
                <w:b/>
                <w:color w:val="FFFFFF" w:themeColor="background1"/>
              </w:rPr>
            </w:pPr>
            <w:r w:rsidRPr="00B913FB">
              <w:rPr>
                <w:rFonts w:cs="Arial"/>
                <w:b/>
                <w:color w:val="FFFFFF" w:themeColor="background1"/>
              </w:rPr>
              <w:t>Input Object Type/Size</w:t>
            </w:r>
          </w:p>
        </w:tc>
        <w:tc>
          <w:tcPr>
            <w:tcW w:w="144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3FC" w14:textId="77777777" w:rsidR="00CA53DA" w:rsidRPr="00F514C0" w:rsidRDefault="00B913FB" w:rsidP="00CA53DA">
            <w:pPr>
              <w:spacing w:line="240" w:lineRule="auto"/>
              <w:rPr>
                <w:rFonts w:cs="Arial"/>
                <w:b/>
                <w:color w:val="FFFFFF" w:themeColor="background1"/>
              </w:rPr>
            </w:pPr>
            <w:r w:rsidRPr="00B913FB">
              <w:rPr>
                <w:rFonts w:cs="Arial"/>
                <w:b/>
                <w:color w:val="FFFFFF" w:themeColor="background1"/>
              </w:rPr>
              <w:t>Default Value</w:t>
            </w:r>
          </w:p>
        </w:tc>
        <w:tc>
          <w:tcPr>
            <w:tcW w:w="117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3FD" w14:textId="77777777" w:rsidR="00CA53DA" w:rsidRPr="00F514C0" w:rsidRDefault="00B913FB" w:rsidP="00CA53DA">
            <w:pPr>
              <w:spacing w:line="240" w:lineRule="auto"/>
              <w:rPr>
                <w:rFonts w:cs="Arial"/>
                <w:b/>
                <w:color w:val="FFFFFF" w:themeColor="background1"/>
              </w:rPr>
            </w:pPr>
            <w:r w:rsidRPr="00B913FB">
              <w:rPr>
                <w:rFonts w:cs="Arial"/>
                <w:b/>
                <w:color w:val="FFFFFF" w:themeColor="background1"/>
              </w:rPr>
              <w:t>Editable</w:t>
            </w:r>
          </w:p>
        </w:tc>
        <w:tc>
          <w:tcPr>
            <w:tcW w:w="333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3FE" w14:textId="77777777" w:rsidR="00CA53DA" w:rsidRPr="00F514C0" w:rsidRDefault="00B913FB" w:rsidP="00CA53DA">
            <w:pPr>
              <w:spacing w:line="240" w:lineRule="auto"/>
              <w:rPr>
                <w:rFonts w:cs="Arial"/>
                <w:b/>
                <w:color w:val="FFFFFF" w:themeColor="background1"/>
              </w:rPr>
            </w:pPr>
            <w:r w:rsidRPr="00B913FB">
              <w:rPr>
                <w:rFonts w:cs="Arial"/>
                <w:b/>
                <w:color w:val="FFFFFF" w:themeColor="background1"/>
              </w:rPr>
              <w:t>Comments</w:t>
            </w:r>
          </w:p>
        </w:tc>
      </w:tr>
      <w:tr w:rsidR="00CA53DA" w:rsidRPr="000027A2" w14:paraId="2D768407"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00" w14:textId="77777777" w:rsidR="00CA53DA" w:rsidRPr="000027A2" w:rsidRDefault="00CA53DA" w:rsidP="00CA53DA">
            <w:pPr>
              <w:spacing w:line="240" w:lineRule="auto"/>
              <w:rPr>
                <w:rFonts w:cs="Arial"/>
              </w:rPr>
            </w:pPr>
            <w:r w:rsidRPr="000027A2">
              <w:rPr>
                <w:rFonts w:cs="Arial"/>
              </w:rPr>
              <w:t>GLC:</w:t>
            </w:r>
          </w:p>
        </w:tc>
        <w:tc>
          <w:tcPr>
            <w:tcW w:w="2790" w:type="dxa"/>
            <w:tcBorders>
              <w:top w:val="nil"/>
              <w:left w:val="nil"/>
              <w:bottom w:val="single" w:sz="4" w:space="0" w:color="auto"/>
              <w:right w:val="single" w:sz="4" w:space="0" w:color="auto"/>
            </w:tcBorders>
            <w:shd w:val="clear" w:color="auto" w:fill="auto"/>
            <w:vAlign w:val="bottom"/>
            <w:hideMark/>
          </w:tcPr>
          <w:p w14:paraId="2D768401" w14:textId="77777777" w:rsidR="00CA53DA" w:rsidRPr="000027A2" w:rsidRDefault="00CA53DA" w:rsidP="00CA53DA">
            <w:pPr>
              <w:spacing w:line="240" w:lineRule="auto"/>
              <w:jc w:val="center"/>
              <w:rPr>
                <w:rFonts w:cs="Arial"/>
              </w:rPr>
            </w:pPr>
            <w:r w:rsidRPr="000027A2">
              <w:rPr>
                <w:rFonts w:cs="Arial"/>
              </w:rPr>
              <w:t>Text</w:t>
            </w:r>
          </w:p>
          <w:p w14:paraId="2D768402" w14:textId="77777777" w:rsidR="00CA53DA" w:rsidRPr="000027A2" w:rsidRDefault="00CA53DA" w:rsidP="00CA53DA">
            <w:pPr>
              <w:spacing w:line="240" w:lineRule="auto"/>
              <w:jc w:val="center"/>
              <w:rPr>
                <w:rFonts w:cs="Arial"/>
              </w:rPr>
            </w:pPr>
            <w:r w:rsidRPr="000027A2">
              <w:rPr>
                <w:rFonts w:cs="Arial"/>
              </w:rPr>
              <w:t xml:space="preserve"> [VARCHAR2(15 BYTE)]</w:t>
            </w:r>
          </w:p>
        </w:tc>
        <w:tc>
          <w:tcPr>
            <w:tcW w:w="1440" w:type="dxa"/>
            <w:tcBorders>
              <w:top w:val="nil"/>
              <w:left w:val="nil"/>
              <w:bottom w:val="single" w:sz="4" w:space="0" w:color="auto"/>
              <w:right w:val="single" w:sz="4" w:space="0" w:color="auto"/>
            </w:tcBorders>
            <w:shd w:val="clear" w:color="auto" w:fill="auto"/>
            <w:vAlign w:val="bottom"/>
            <w:hideMark/>
          </w:tcPr>
          <w:p w14:paraId="2D768403" w14:textId="77777777" w:rsidR="00CA53DA" w:rsidRPr="000027A2" w:rsidRDefault="00CA53DA" w:rsidP="00CA53DA">
            <w:pPr>
              <w:spacing w:line="240" w:lineRule="auto"/>
              <w:rPr>
                <w:rFonts w:cs="Arial"/>
              </w:rPr>
            </w:pPr>
            <w:r w:rsidRPr="000027A2">
              <w:rPr>
                <w:rFonts w:cs="Arial"/>
              </w:rPr>
              <w:t>Selected GLC</w:t>
            </w:r>
          </w:p>
        </w:tc>
        <w:tc>
          <w:tcPr>
            <w:tcW w:w="1170" w:type="dxa"/>
            <w:tcBorders>
              <w:top w:val="nil"/>
              <w:left w:val="nil"/>
              <w:bottom w:val="single" w:sz="4" w:space="0" w:color="auto"/>
              <w:right w:val="single" w:sz="4" w:space="0" w:color="auto"/>
            </w:tcBorders>
            <w:shd w:val="clear" w:color="auto" w:fill="auto"/>
            <w:vAlign w:val="bottom"/>
            <w:hideMark/>
          </w:tcPr>
          <w:p w14:paraId="2D768404" w14:textId="77777777" w:rsidR="00CA53DA" w:rsidRPr="000027A2" w:rsidRDefault="00CA53DA" w:rsidP="00CA53DA">
            <w:pPr>
              <w:spacing w:line="240" w:lineRule="auto"/>
              <w:rPr>
                <w:rFonts w:cs="Arial"/>
              </w:rPr>
            </w:pPr>
            <w:r w:rsidRPr="000027A2">
              <w:rPr>
                <w:rFonts w:cs="Arial"/>
              </w:rPr>
              <w:t>N</w:t>
            </w:r>
          </w:p>
        </w:tc>
        <w:tc>
          <w:tcPr>
            <w:tcW w:w="3330" w:type="dxa"/>
            <w:tcBorders>
              <w:top w:val="nil"/>
              <w:left w:val="nil"/>
              <w:bottom w:val="single" w:sz="4" w:space="0" w:color="auto"/>
              <w:right w:val="single" w:sz="4" w:space="0" w:color="auto"/>
            </w:tcBorders>
            <w:shd w:val="clear" w:color="auto" w:fill="auto"/>
            <w:vAlign w:val="bottom"/>
            <w:hideMark/>
          </w:tcPr>
          <w:p w14:paraId="2D768405"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object disabled</w:t>
            </w:r>
          </w:p>
          <w:p w14:paraId="2D768406"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 xml:space="preserve">Value from GLC search </w:t>
            </w:r>
            <w:r w:rsidRPr="000027A2">
              <w:rPr>
                <w:rFonts w:cs="Arial"/>
              </w:rPr>
              <w:lastRenderedPageBreak/>
              <w:t>screen entry</w:t>
            </w:r>
          </w:p>
        </w:tc>
      </w:tr>
      <w:tr w:rsidR="00CA53DA" w:rsidRPr="000027A2" w14:paraId="2D76840F"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08" w14:textId="77777777" w:rsidR="00CA53DA" w:rsidRPr="000027A2" w:rsidRDefault="00CA53DA" w:rsidP="00CA53DA">
            <w:pPr>
              <w:spacing w:line="240" w:lineRule="auto"/>
              <w:rPr>
                <w:rFonts w:cs="Arial"/>
              </w:rPr>
            </w:pPr>
            <w:r w:rsidRPr="000027A2">
              <w:rPr>
                <w:rFonts w:cs="Arial"/>
              </w:rPr>
              <w:lastRenderedPageBreak/>
              <w:t>State:</w:t>
            </w:r>
          </w:p>
        </w:tc>
        <w:tc>
          <w:tcPr>
            <w:tcW w:w="2790" w:type="dxa"/>
            <w:tcBorders>
              <w:top w:val="nil"/>
              <w:left w:val="nil"/>
              <w:bottom w:val="single" w:sz="4" w:space="0" w:color="auto"/>
              <w:right w:val="single" w:sz="4" w:space="0" w:color="auto"/>
            </w:tcBorders>
            <w:shd w:val="clear" w:color="auto" w:fill="auto"/>
            <w:vAlign w:val="bottom"/>
            <w:hideMark/>
          </w:tcPr>
          <w:p w14:paraId="2D768409" w14:textId="77777777" w:rsidR="00CA53DA" w:rsidRPr="000027A2" w:rsidRDefault="00CA53DA" w:rsidP="00CA53DA">
            <w:pPr>
              <w:spacing w:line="240" w:lineRule="auto"/>
              <w:jc w:val="center"/>
              <w:rPr>
                <w:rFonts w:cs="Arial"/>
              </w:rPr>
            </w:pPr>
            <w:r w:rsidRPr="000027A2">
              <w:rPr>
                <w:rFonts w:cs="Arial"/>
              </w:rPr>
              <w:t>Text</w:t>
            </w:r>
          </w:p>
          <w:p w14:paraId="2D76840A" w14:textId="77777777" w:rsidR="00CA53DA" w:rsidRPr="000027A2" w:rsidRDefault="00CA53DA" w:rsidP="00CA53DA">
            <w:pPr>
              <w:spacing w:line="240" w:lineRule="auto"/>
              <w:jc w:val="center"/>
              <w:rPr>
                <w:rFonts w:cs="Arial"/>
              </w:rPr>
            </w:pPr>
            <w:r w:rsidRPr="000027A2">
              <w:rPr>
                <w:rFonts w:cs="Arial"/>
              </w:rPr>
              <w:t xml:space="preserve"> [VARCHAR2(2 BYTE)]</w:t>
            </w:r>
          </w:p>
        </w:tc>
        <w:tc>
          <w:tcPr>
            <w:tcW w:w="1440" w:type="dxa"/>
            <w:tcBorders>
              <w:top w:val="nil"/>
              <w:left w:val="nil"/>
              <w:bottom w:val="single" w:sz="4" w:space="0" w:color="auto"/>
              <w:right w:val="single" w:sz="4" w:space="0" w:color="auto"/>
            </w:tcBorders>
            <w:shd w:val="clear" w:color="auto" w:fill="auto"/>
            <w:vAlign w:val="bottom"/>
            <w:hideMark/>
          </w:tcPr>
          <w:p w14:paraId="2D76840B" w14:textId="77777777" w:rsidR="00CA53DA" w:rsidRPr="000027A2" w:rsidRDefault="00CA53DA" w:rsidP="00CA53DA">
            <w:pPr>
              <w:spacing w:line="240" w:lineRule="auto"/>
              <w:rPr>
                <w:rFonts w:cs="Arial"/>
              </w:rPr>
            </w:pPr>
            <w:r w:rsidRPr="000027A2">
              <w:rPr>
                <w:rFonts w:cs="Arial"/>
              </w:rPr>
              <w:t>Selected GLC's State</w:t>
            </w:r>
          </w:p>
        </w:tc>
        <w:tc>
          <w:tcPr>
            <w:tcW w:w="1170" w:type="dxa"/>
            <w:tcBorders>
              <w:top w:val="nil"/>
              <w:left w:val="nil"/>
              <w:bottom w:val="single" w:sz="4" w:space="0" w:color="auto"/>
              <w:right w:val="single" w:sz="4" w:space="0" w:color="auto"/>
            </w:tcBorders>
            <w:shd w:val="clear" w:color="auto" w:fill="auto"/>
            <w:vAlign w:val="bottom"/>
            <w:hideMark/>
          </w:tcPr>
          <w:p w14:paraId="2D76840C" w14:textId="77777777" w:rsidR="00CA53DA" w:rsidRPr="000027A2" w:rsidRDefault="00CA53DA" w:rsidP="00CA53DA">
            <w:pPr>
              <w:spacing w:line="240" w:lineRule="auto"/>
              <w:rPr>
                <w:rFonts w:cs="Arial"/>
              </w:rPr>
            </w:pPr>
            <w:r w:rsidRPr="000027A2">
              <w:rPr>
                <w:rFonts w:cs="Arial"/>
              </w:rPr>
              <w:t>N</w:t>
            </w:r>
          </w:p>
        </w:tc>
        <w:tc>
          <w:tcPr>
            <w:tcW w:w="3330" w:type="dxa"/>
            <w:tcBorders>
              <w:top w:val="nil"/>
              <w:left w:val="nil"/>
              <w:bottom w:val="single" w:sz="4" w:space="0" w:color="auto"/>
              <w:right w:val="single" w:sz="4" w:space="0" w:color="auto"/>
            </w:tcBorders>
            <w:shd w:val="clear" w:color="auto" w:fill="auto"/>
            <w:vAlign w:val="bottom"/>
            <w:hideMark/>
          </w:tcPr>
          <w:p w14:paraId="2D76840D"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object disabled</w:t>
            </w:r>
          </w:p>
          <w:p w14:paraId="2D76840E"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Get from building information session variable</w:t>
            </w:r>
          </w:p>
        </w:tc>
      </w:tr>
      <w:tr w:rsidR="00CA53DA" w:rsidRPr="000027A2" w14:paraId="2D768417"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10" w14:textId="77777777" w:rsidR="00CA53DA" w:rsidRPr="000027A2" w:rsidRDefault="00CA53DA" w:rsidP="00CA53DA">
            <w:pPr>
              <w:spacing w:line="240" w:lineRule="auto"/>
              <w:rPr>
                <w:rFonts w:cs="Arial"/>
              </w:rPr>
            </w:pPr>
            <w:r w:rsidRPr="000027A2">
              <w:rPr>
                <w:rFonts w:cs="Arial"/>
              </w:rPr>
              <w:t>PM:</w:t>
            </w:r>
          </w:p>
        </w:tc>
        <w:tc>
          <w:tcPr>
            <w:tcW w:w="2790" w:type="dxa"/>
            <w:tcBorders>
              <w:top w:val="nil"/>
              <w:left w:val="nil"/>
              <w:bottom w:val="single" w:sz="4" w:space="0" w:color="auto"/>
              <w:right w:val="single" w:sz="4" w:space="0" w:color="auto"/>
            </w:tcBorders>
            <w:shd w:val="clear" w:color="auto" w:fill="auto"/>
            <w:vAlign w:val="bottom"/>
            <w:hideMark/>
          </w:tcPr>
          <w:p w14:paraId="2D768411" w14:textId="77777777" w:rsidR="00CA53DA" w:rsidRPr="000027A2" w:rsidRDefault="00CA53DA" w:rsidP="00CA53DA">
            <w:pPr>
              <w:spacing w:line="240" w:lineRule="auto"/>
              <w:jc w:val="center"/>
              <w:rPr>
                <w:rFonts w:cs="Arial"/>
              </w:rPr>
            </w:pPr>
            <w:r w:rsidRPr="000027A2">
              <w:rPr>
                <w:rFonts w:cs="Arial"/>
              </w:rPr>
              <w:t>Text</w:t>
            </w:r>
          </w:p>
          <w:p w14:paraId="2D768412" w14:textId="77777777" w:rsidR="00CA53DA" w:rsidRPr="000027A2" w:rsidRDefault="00CA53DA" w:rsidP="00CA53DA">
            <w:pPr>
              <w:spacing w:line="240" w:lineRule="auto"/>
              <w:jc w:val="center"/>
              <w:rPr>
                <w:rFonts w:cs="Arial"/>
              </w:rPr>
            </w:pPr>
            <w:r w:rsidRPr="000027A2">
              <w:rPr>
                <w:rFonts w:cs="Arial"/>
              </w:rPr>
              <w:t xml:space="preserve"> [VARCHAR2(50 BYTE)]</w:t>
            </w:r>
          </w:p>
        </w:tc>
        <w:tc>
          <w:tcPr>
            <w:tcW w:w="1440" w:type="dxa"/>
            <w:tcBorders>
              <w:top w:val="nil"/>
              <w:left w:val="nil"/>
              <w:bottom w:val="single" w:sz="4" w:space="0" w:color="auto"/>
              <w:right w:val="single" w:sz="4" w:space="0" w:color="auto"/>
            </w:tcBorders>
            <w:shd w:val="clear" w:color="auto" w:fill="auto"/>
            <w:vAlign w:val="bottom"/>
            <w:hideMark/>
          </w:tcPr>
          <w:p w14:paraId="2D768413" w14:textId="77777777" w:rsidR="00CA53DA" w:rsidRPr="000027A2" w:rsidRDefault="00CA53DA" w:rsidP="00CA53DA">
            <w:pPr>
              <w:spacing w:line="240" w:lineRule="auto"/>
              <w:rPr>
                <w:rFonts w:cs="Arial"/>
              </w:rPr>
            </w:pPr>
            <w:r w:rsidRPr="000027A2">
              <w:rPr>
                <w:rFonts w:cs="Arial"/>
              </w:rPr>
              <w:t>Selected GLC's PM</w:t>
            </w:r>
          </w:p>
        </w:tc>
        <w:tc>
          <w:tcPr>
            <w:tcW w:w="1170" w:type="dxa"/>
            <w:tcBorders>
              <w:top w:val="nil"/>
              <w:left w:val="nil"/>
              <w:bottom w:val="single" w:sz="4" w:space="0" w:color="auto"/>
              <w:right w:val="single" w:sz="4" w:space="0" w:color="auto"/>
            </w:tcBorders>
            <w:shd w:val="clear" w:color="auto" w:fill="auto"/>
            <w:vAlign w:val="bottom"/>
            <w:hideMark/>
          </w:tcPr>
          <w:p w14:paraId="2D768414" w14:textId="77777777" w:rsidR="00CA53DA" w:rsidRPr="000027A2" w:rsidRDefault="00CA53DA" w:rsidP="00CA53DA">
            <w:pPr>
              <w:spacing w:line="240" w:lineRule="auto"/>
              <w:rPr>
                <w:rFonts w:cs="Arial"/>
              </w:rPr>
            </w:pPr>
            <w:r w:rsidRPr="000027A2">
              <w:rPr>
                <w:rFonts w:cs="Arial"/>
              </w:rPr>
              <w:t>N</w:t>
            </w:r>
          </w:p>
        </w:tc>
        <w:tc>
          <w:tcPr>
            <w:tcW w:w="3330" w:type="dxa"/>
            <w:tcBorders>
              <w:top w:val="nil"/>
              <w:left w:val="nil"/>
              <w:bottom w:val="single" w:sz="4" w:space="0" w:color="auto"/>
              <w:right w:val="single" w:sz="4" w:space="0" w:color="auto"/>
            </w:tcBorders>
            <w:shd w:val="clear" w:color="auto" w:fill="auto"/>
            <w:vAlign w:val="bottom"/>
            <w:hideMark/>
          </w:tcPr>
          <w:p w14:paraId="2D768415"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 xml:space="preserve">object disabled </w:t>
            </w:r>
          </w:p>
          <w:p w14:paraId="2D768416"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Get from building information session variable</w:t>
            </w:r>
          </w:p>
        </w:tc>
      </w:tr>
      <w:tr w:rsidR="00CA53DA" w:rsidRPr="000027A2" w14:paraId="2D76841F" w14:textId="77777777" w:rsidTr="00F514C0">
        <w:trPr>
          <w:trHeight w:val="450"/>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18" w14:textId="77777777" w:rsidR="00CA53DA" w:rsidRPr="000027A2" w:rsidRDefault="00CA53DA" w:rsidP="00CA53DA">
            <w:pPr>
              <w:spacing w:line="240" w:lineRule="auto"/>
              <w:rPr>
                <w:rFonts w:cs="Arial"/>
              </w:rPr>
            </w:pPr>
            <w:r w:rsidRPr="000027A2">
              <w:rPr>
                <w:rFonts w:cs="Arial"/>
              </w:rPr>
              <w:t>Building Name:</w:t>
            </w:r>
          </w:p>
        </w:tc>
        <w:tc>
          <w:tcPr>
            <w:tcW w:w="2790" w:type="dxa"/>
            <w:tcBorders>
              <w:top w:val="nil"/>
              <w:left w:val="nil"/>
              <w:bottom w:val="single" w:sz="4" w:space="0" w:color="auto"/>
              <w:right w:val="single" w:sz="4" w:space="0" w:color="auto"/>
            </w:tcBorders>
            <w:shd w:val="clear" w:color="auto" w:fill="auto"/>
            <w:vAlign w:val="bottom"/>
            <w:hideMark/>
          </w:tcPr>
          <w:p w14:paraId="2D768419" w14:textId="77777777" w:rsidR="00CA53DA" w:rsidRPr="000027A2" w:rsidRDefault="00CA53DA" w:rsidP="00CA53DA">
            <w:pPr>
              <w:spacing w:line="240" w:lineRule="auto"/>
              <w:jc w:val="center"/>
              <w:rPr>
                <w:rFonts w:cs="Arial"/>
              </w:rPr>
            </w:pPr>
            <w:r w:rsidRPr="000027A2">
              <w:rPr>
                <w:rFonts w:cs="Arial"/>
              </w:rPr>
              <w:t>Text</w:t>
            </w:r>
          </w:p>
          <w:p w14:paraId="2D76841A" w14:textId="77777777" w:rsidR="00CA53DA" w:rsidRPr="000027A2" w:rsidRDefault="00CA53DA" w:rsidP="00CA53DA">
            <w:pPr>
              <w:spacing w:line="240" w:lineRule="auto"/>
              <w:jc w:val="center"/>
              <w:rPr>
                <w:rFonts w:cs="Arial"/>
              </w:rPr>
            </w:pPr>
            <w:r w:rsidRPr="000027A2">
              <w:rPr>
                <w:rFonts w:cs="Arial"/>
              </w:rPr>
              <w:t xml:space="preserve"> [VARCHAR2(50 BYTE)]</w:t>
            </w:r>
          </w:p>
        </w:tc>
        <w:tc>
          <w:tcPr>
            <w:tcW w:w="1440" w:type="dxa"/>
            <w:tcBorders>
              <w:top w:val="nil"/>
              <w:left w:val="nil"/>
              <w:bottom w:val="single" w:sz="4" w:space="0" w:color="auto"/>
              <w:right w:val="single" w:sz="4" w:space="0" w:color="auto"/>
            </w:tcBorders>
            <w:shd w:val="clear" w:color="auto" w:fill="auto"/>
            <w:vAlign w:val="bottom"/>
            <w:hideMark/>
          </w:tcPr>
          <w:p w14:paraId="2D76841B" w14:textId="77777777" w:rsidR="00CA53DA" w:rsidRPr="000027A2" w:rsidRDefault="00CA53DA" w:rsidP="00CA53DA">
            <w:pPr>
              <w:spacing w:line="240" w:lineRule="auto"/>
              <w:rPr>
                <w:rFonts w:cs="Arial"/>
              </w:rPr>
            </w:pPr>
            <w:r w:rsidRPr="000027A2">
              <w:rPr>
                <w:rFonts w:cs="Arial"/>
              </w:rPr>
              <w:t>Selected GLC's Building Name</w:t>
            </w:r>
          </w:p>
        </w:tc>
        <w:tc>
          <w:tcPr>
            <w:tcW w:w="1170" w:type="dxa"/>
            <w:tcBorders>
              <w:top w:val="nil"/>
              <w:left w:val="nil"/>
              <w:bottom w:val="single" w:sz="4" w:space="0" w:color="auto"/>
              <w:right w:val="single" w:sz="4" w:space="0" w:color="auto"/>
            </w:tcBorders>
            <w:shd w:val="clear" w:color="auto" w:fill="auto"/>
            <w:vAlign w:val="bottom"/>
            <w:hideMark/>
          </w:tcPr>
          <w:p w14:paraId="2D76841C" w14:textId="77777777" w:rsidR="00CA53DA" w:rsidRPr="000027A2" w:rsidRDefault="00CA53DA" w:rsidP="00CA53DA">
            <w:pPr>
              <w:spacing w:line="240" w:lineRule="auto"/>
              <w:rPr>
                <w:rFonts w:cs="Arial"/>
              </w:rPr>
            </w:pPr>
            <w:r w:rsidRPr="000027A2">
              <w:rPr>
                <w:rFonts w:cs="Arial"/>
              </w:rPr>
              <w:t>N</w:t>
            </w:r>
          </w:p>
        </w:tc>
        <w:tc>
          <w:tcPr>
            <w:tcW w:w="3330" w:type="dxa"/>
            <w:tcBorders>
              <w:top w:val="nil"/>
              <w:left w:val="nil"/>
              <w:bottom w:val="single" w:sz="4" w:space="0" w:color="auto"/>
              <w:right w:val="single" w:sz="4" w:space="0" w:color="auto"/>
            </w:tcBorders>
            <w:shd w:val="clear" w:color="auto" w:fill="auto"/>
            <w:vAlign w:val="bottom"/>
            <w:hideMark/>
          </w:tcPr>
          <w:p w14:paraId="2D76841D"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 xml:space="preserve">object disabled </w:t>
            </w:r>
          </w:p>
          <w:p w14:paraId="2D76841E"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Get from building information session variable</w:t>
            </w:r>
          </w:p>
        </w:tc>
      </w:tr>
      <w:tr w:rsidR="00CA53DA" w:rsidRPr="000027A2" w14:paraId="2D768427"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20" w14:textId="77777777" w:rsidR="00CA53DA" w:rsidRPr="000027A2" w:rsidRDefault="00CA53DA" w:rsidP="00CA53DA">
            <w:pPr>
              <w:spacing w:line="240" w:lineRule="auto"/>
              <w:rPr>
                <w:rFonts w:cs="Arial"/>
              </w:rPr>
            </w:pPr>
            <w:r w:rsidRPr="000027A2">
              <w:rPr>
                <w:rFonts w:cs="Arial"/>
              </w:rPr>
              <w:t>Address:</w:t>
            </w:r>
          </w:p>
        </w:tc>
        <w:tc>
          <w:tcPr>
            <w:tcW w:w="2790" w:type="dxa"/>
            <w:tcBorders>
              <w:top w:val="nil"/>
              <w:left w:val="nil"/>
              <w:bottom w:val="single" w:sz="4" w:space="0" w:color="auto"/>
              <w:right w:val="single" w:sz="4" w:space="0" w:color="auto"/>
            </w:tcBorders>
            <w:shd w:val="clear" w:color="auto" w:fill="auto"/>
            <w:vAlign w:val="bottom"/>
            <w:hideMark/>
          </w:tcPr>
          <w:p w14:paraId="2D768421" w14:textId="77777777" w:rsidR="00CA53DA" w:rsidRPr="000027A2" w:rsidRDefault="00CA53DA" w:rsidP="00CA53DA">
            <w:pPr>
              <w:spacing w:line="240" w:lineRule="auto"/>
              <w:jc w:val="center"/>
              <w:rPr>
                <w:rFonts w:cs="Arial"/>
              </w:rPr>
            </w:pPr>
            <w:r w:rsidRPr="000027A2">
              <w:rPr>
                <w:rFonts w:cs="Arial"/>
              </w:rPr>
              <w:t>Text</w:t>
            </w:r>
          </w:p>
          <w:p w14:paraId="2D768422" w14:textId="77777777" w:rsidR="00CA53DA" w:rsidRPr="000027A2" w:rsidRDefault="00CA53DA" w:rsidP="00CA53DA">
            <w:pPr>
              <w:spacing w:line="240" w:lineRule="auto"/>
              <w:jc w:val="center"/>
              <w:rPr>
                <w:rFonts w:cs="Arial"/>
              </w:rPr>
            </w:pPr>
            <w:r w:rsidRPr="000027A2">
              <w:rPr>
                <w:rFonts w:cs="Arial"/>
              </w:rPr>
              <w:t xml:space="preserve"> [VARCHAR2(255 BYTE)]</w:t>
            </w:r>
          </w:p>
        </w:tc>
        <w:tc>
          <w:tcPr>
            <w:tcW w:w="1440" w:type="dxa"/>
            <w:tcBorders>
              <w:top w:val="nil"/>
              <w:left w:val="nil"/>
              <w:bottom w:val="single" w:sz="4" w:space="0" w:color="auto"/>
              <w:right w:val="single" w:sz="4" w:space="0" w:color="auto"/>
            </w:tcBorders>
            <w:shd w:val="clear" w:color="auto" w:fill="auto"/>
            <w:vAlign w:val="bottom"/>
            <w:hideMark/>
          </w:tcPr>
          <w:p w14:paraId="2D768423" w14:textId="77777777" w:rsidR="00CA53DA" w:rsidRPr="000027A2" w:rsidRDefault="00CA53DA" w:rsidP="00CA53DA">
            <w:pPr>
              <w:spacing w:line="240" w:lineRule="auto"/>
              <w:rPr>
                <w:rFonts w:cs="Arial"/>
              </w:rPr>
            </w:pPr>
            <w:r w:rsidRPr="000027A2">
              <w:rPr>
                <w:rFonts w:cs="Arial"/>
              </w:rPr>
              <w:t>Selected GLC's Address</w:t>
            </w:r>
          </w:p>
        </w:tc>
        <w:tc>
          <w:tcPr>
            <w:tcW w:w="1170" w:type="dxa"/>
            <w:tcBorders>
              <w:top w:val="nil"/>
              <w:left w:val="nil"/>
              <w:bottom w:val="single" w:sz="4" w:space="0" w:color="auto"/>
              <w:right w:val="single" w:sz="4" w:space="0" w:color="auto"/>
            </w:tcBorders>
            <w:shd w:val="clear" w:color="auto" w:fill="auto"/>
            <w:vAlign w:val="bottom"/>
            <w:hideMark/>
          </w:tcPr>
          <w:p w14:paraId="2D768424" w14:textId="77777777" w:rsidR="00CA53DA" w:rsidRPr="000027A2" w:rsidRDefault="00CA53DA" w:rsidP="00CA53DA">
            <w:pPr>
              <w:spacing w:line="240" w:lineRule="auto"/>
              <w:rPr>
                <w:rFonts w:cs="Arial"/>
              </w:rPr>
            </w:pPr>
            <w:r w:rsidRPr="000027A2">
              <w:rPr>
                <w:rFonts w:cs="Arial"/>
              </w:rPr>
              <w:t>N</w:t>
            </w:r>
          </w:p>
        </w:tc>
        <w:tc>
          <w:tcPr>
            <w:tcW w:w="3330" w:type="dxa"/>
            <w:tcBorders>
              <w:top w:val="nil"/>
              <w:left w:val="nil"/>
              <w:bottom w:val="single" w:sz="4" w:space="0" w:color="auto"/>
              <w:right w:val="single" w:sz="4" w:space="0" w:color="auto"/>
            </w:tcBorders>
            <w:shd w:val="clear" w:color="auto" w:fill="auto"/>
            <w:vAlign w:val="bottom"/>
            <w:hideMark/>
          </w:tcPr>
          <w:p w14:paraId="2D768425"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 xml:space="preserve">object disabled </w:t>
            </w:r>
          </w:p>
          <w:p w14:paraId="2D768426"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Get from building information session variable</w:t>
            </w:r>
          </w:p>
        </w:tc>
      </w:tr>
      <w:tr w:rsidR="00CA53DA" w:rsidRPr="000027A2" w14:paraId="2D76842E"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28" w14:textId="77777777" w:rsidR="00CA53DA" w:rsidRPr="000027A2" w:rsidRDefault="00CA53DA" w:rsidP="00CA53DA">
            <w:pPr>
              <w:spacing w:line="240" w:lineRule="auto"/>
              <w:rPr>
                <w:rFonts w:cs="Arial"/>
              </w:rPr>
            </w:pPr>
            <w:r w:rsidRPr="000027A2">
              <w:rPr>
                <w:rFonts w:cs="Arial"/>
              </w:rPr>
              <w:t>Event Year:</w:t>
            </w:r>
          </w:p>
        </w:tc>
        <w:tc>
          <w:tcPr>
            <w:tcW w:w="2790" w:type="dxa"/>
            <w:tcBorders>
              <w:top w:val="nil"/>
              <w:left w:val="nil"/>
              <w:bottom w:val="single" w:sz="4" w:space="0" w:color="auto"/>
              <w:right w:val="single" w:sz="4" w:space="0" w:color="auto"/>
            </w:tcBorders>
            <w:shd w:val="clear" w:color="auto" w:fill="auto"/>
            <w:vAlign w:val="bottom"/>
            <w:hideMark/>
          </w:tcPr>
          <w:p w14:paraId="2D768429" w14:textId="77777777" w:rsidR="00CA53DA" w:rsidRPr="000027A2" w:rsidRDefault="00CA53DA" w:rsidP="00CA53DA">
            <w:pPr>
              <w:spacing w:line="240" w:lineRule="auto"/>
              <w:jc w:val="center"/>
              <w:rPr>
                <w:rFonts w:cs="Arial"/>
              </w:rPr>
            </w:pPr>
            <w:r w:rsidRPr="000027A2">
              <w:rPr>
                <w:rFonts w:cs="Arial"/>
              </w:rPr>
              <w:t>Drop Down List Box</w:t>
            </w:r>
          </w:p>
          <w:p w14:paraId="2D76842A" w14:textId="77777777" w:rsidR="00CA53DA" w:rsidRPr="000027A2" w:rsidRDefault="00CA53DA" w:rsidP="00CA53DA">
            <w:pPr>
              <w:spacing w:line="240" w:lineRule="auto"/>
              <w:jc w:val="center"/>
              <w:rPr>
                <w:rFonts w:cs="Arial"/>
              </w:rPr>
            </w:pPr>
            <w:r w:rsidRPr="000027A2">
              <w:rPr>
                <w:rFonts w:cs="Arial"/>
              </w:rPr>
              <w:t>[VARCHAR2(4 BYTE)]</w:t>
            </w:r>
          </w:p>
        </w:tc>
        <w:tc>
          <w:tcPr>
            <w:tcW w:w="1440" w:type="dxa"/>
            <w:tcBorders>
              <w:top w:val="nil"/>
              <w:left w:val="nil"/>
              <w:bottom w:val="single" w:sz="4" w:space="0" w:color="auto"/>
              <w:right w:val="single" w:sz="4" w:space="0" w:color="auto"/>
            </w:tcBorders>
            <w:shd w:val="clear" w:color="auto" w:fill="auto"/>
            <w:vAlign w:val="bottom"/>
            <w:hideMark/>
          </w:tcPr>
          <w:p w14:paraId="2D76842B" w14:textId="77777777" w:rsidR="00CA53DA" w:rsidRPr="000027A2" w:rsidRDefault="00CA53DA" w:rsidP="00CA53DA">
            <w:pPr>
              <w:spacing w:line="240" w:lineRule="auto"/>
              <w:rPr>
                <w:rFonts w:cs="Arial"/>
              </w:rPr>
            </w:pPr>
            <w:r w:rsidRPr="000027A2">
              <w:rPr>
                <w:rFonts w:cs="Arial"/>
              </w:rPr>
              <w:t>Current Year</w:t>
            </w:r>
          </w:p>
        </w:tc>
        <w:tc>
          <w:tcPr>
            <w:tcW w:w="1170" w:type="dxa"/>
            <w:tcBorders>
              <w:top w:val="nil"/>
              <w:left w:val="nil"/>
              <w:bottom w:val="single" w:sz="4" w:space="0" w:color="auto"/>
              <w:right w:val="single" w:sz="4" w:space="0" w:color="auto"/>
            </w:tcBorders>
            <w:shd w:val="clear" w:color="auto" w:fill="auto"/>
            <w:vAlign w:val="bottom"/>
            <w:hideMark/>
          </w:tcPr>
          <w:p w14:paraId="2D76842C"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2D" w14:textId="77777777" w:rsidR="00CA53DA" w:rsidRPr="000027A2" w:rsidRDefault="00CA53DA" w:rsidP="00CA53DA">
            <w:pPr>
              <w:spacing w:line="240" w:lineRule="auto"/>
              <w:ind w:left="29"/>
              <w:rPr>
                <w:rFonts w:cs="Arial"/>
              </w:rPr>
            </w:pPr>
            <w:r w:rsidRPr="000027A2">
              <w:rPr>
                <w:rFonts w:cs="Arial"/>
              </w:rPr>
              <w:t> Require field</w:t>
            </w:r>
          </w:p>
        </w:tc>
      </w:tr>
      <w:tr w:rsidR="00CA53DA" w:rsidRPr="000027A2" w14:paraId="2D768435"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2F" w14:textId="77777777" w:rsidR="00CA53DA" w:rsidRPr="000027A2" w:rsidRDefault="00CA53DA" w:rsidP="00CA53DA">
            <w:pPr>
              <w:spacing w:line="240" w:lineRule="auto"/>
              <w:rPr>
                <w:rFonts w:cs="Arial"/>
              </w:rPr>
            </w:pPr>
            <w:r w:rsidRPr="000027A2">
              <w:rPr>
                <w:rFonts w:cs="Arial"/>
              </w:rPr>
              <w:t>Requestor UserID:</w:t>
            </w:r>
          </w:p>
        </w:tc>
        <w:tc>
          <w:tcPr>
            <w:tcW w:w="2790" w:type="dxa"/>
            <w:tcBorders>
              <w:top w:val="nil"/>
              <w:left w:val="nil"/>
              <w:bottom w:val="single" w:sz="4" w:space="0" w:color="auto"/>
              <w:right w:val="single" w:sz="4" w:space="0" w:color="auto"/>
            </w:tcBorders>
            <w:shd w:val="clear" w:color="auto" w:fill="auto"/>
            <w:vAlign w:val="bottom"/>
            <w:hideMark/>
          </w:tcPr>
          <w:p w14:paraId="2D768430" w14:textId="77777777" w:rsidR="00CA53DA" w:rsidRPr="000027A2" w:rsidRDefault="00CA53DA" w:rsidP="00CA53DA">
            <w:pPr>
              <w:spacing w:line="240" w:lineRule="auto"/>
              <w:jc w:val="center"/>
              <w:rPr>
                <w:rFonts w:cs="Arial"/>
              </w:rPr>
            </w:pPr>
            <w:r w:rsidRPr="000027A2">
              <w:rPr>
                <w:rFonts w:cs="Arial"/>
              </w:rPr>
              <w:t>Text</w:t>
            </w:r>
          </w:p>
          <w:p w14:paraId="2D768431" w14:textId="77777777" w:rsidR="00CA53DA" w:rsidRPr="000027A2" w:rsidRDefault="00CA53DA" w:rsidP="00CA53DA">
            <w:pPr>
              <w:spacing w:line="240" w:lineRule="auto"/>
              <w:jc w:val="center"/>
              <w:rPr>
                <w:rFonts w:cs="Arial"/>
              </w:rPr>
            </w:pPr>
            <w:r w:rsidRPr="000027A2">
              <w:rPr>
                <w:rFonts w:cs="Arial"/>
              </w:rPr>
              <w:t>[VARCHAR2(6 BYTE)]</w:t>
            </w:r>
          </w:p>
        </w:tc>
        <w:tc>
          <w:tcPr>
            <w:tcW w:w="1440" w:type="dxa"/>
            <w:tcBorders>
              <w:top w:val="nil"/>
              <w:left w:val="nil"/>
              <w:bottom w:val="single" w:sz="4" w:space="0" w:color="auto"/>
              <w:right w:val="single" w:sz="4" w:space="0" w:color="auto"/>
            </w:tcBorders>
            <w:shd w:val="clear" w:color="auto" w:fill="auto"/>
            <w:vAlign w:val="bottom"/>
            <w:hideMark/>
          </w:tcPr>
          <w:p w14:paraId="2D768432" w14:textId="77777777" w:rsidR="00CA53DA" w:rsidRPr="000027A2" w:rsidRDefault="00CA53DA" w:rsidP="00CA53DA">
            <w:pPr>
              <w:spacing w:line="240" w:lineRule="auto"/>
              <w:rPr>
                <w:rFonts w:cs="Arial"/>
              </w:rPr>
            </w:pPr>
            <w:r w:rsidRPr="000027A2">
              <w:rPr>
                <w:rFonts w:cs="Arial"/>
              </w:rPr>
              <w:t>Current Login UserID</w:t>
            </w:r>
          </w:p>
        </w:tc>
        <w:tc>
          <w:tcPr>
            <w:tcW w:w="1170" w:type="dxa"/>
            <w:tcBorders>
              <w:top w:val="nil"/>
              <w:left w:val="nil"/>
              <w:bottom w:val="single" w:sz="4" w:space="0" w:color="auto"/>
              <w:right w:val="single" w:sz="4" w:space="0" w:color="auto"/>
            </w:tcBorders>
            <w:shd w:val="clear" w:color="auto" w:fill="auto"/>
            <w:vAlign w:val="bottom"/>
            <w:hideMark/>
          </w:tcPr>
          <w:p w14:paraId="2D768433"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34" w14:textId="77777777" w:rsidR="00CA53DA" w:rsidRPr="000027A2" w:rsidRDefault="00CA53DA" w:rsidP="00CA53DA">
            <w:pPr>
              <w:spacing w:line="240" w:lineRule="auto"/>
              <w:ind w:left="29"/>
              <w:rPr>
                <w:rFonts w:cs="Arial"/>
              </w:rPr>
            </w:pPr>
            <w:r w:rsidRPr="000027A2">
              <w:rPr>
                <w:rFonts w:cs="Arial"/>
              </w:rPr>
              <w:t>UserID is from stored session variable</w:t>
            </w:r>
          </w:p>
        </w:tc>
      </w:tr>
      <w:tr w:rsidR="00CA53DA" w:rsidRPr="000027A2" w14:paraId="2D76843D"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36" w14:textId="77777777" w:rsidR="00CA53DA" w:rsidRPr="000027A2" w:rsidRDefault="00CA53DA" w:rsidP="00CA53DA">
            <w:pPr>
              <w:spacing w:line="240" w:lineRule="auto"/>
              <w:rPr>
                <w:rFonts w:cs="Arial"/>
              </w:rPr>
            </w:pPr>
            <w:r w:rsidRPr="000027A2">
              <w:rPr>
                <w:rFonts w:cs="Arial"/>
              </w:rPr>
              <w:t>Contact #:</w:t>
            </w:r>
          </w:p>
        </w:tc>
        <w:tc>
          <w:tcPr>
            <w:tcW w:w="2790" w:type="dxa"/>
            <w:tcBorders>
              <w:top w:val="nil"/>
              <w:left w:val="nil"/>
              <w:bottom w:val="single" w:sz="4" w:space="0" w:color="auto"/>
              <w:right w:val="single" w:sz="4" w:space="0" w:color="auto"/>
            </w:tcBorders>
            <w:shd w:val="clear" w:color="auto" w:fill="auto"/>
            <w:vAlign w:val="bottom"/>
            <w:hideMark/>
          </w:tcPr>
          <w:p w14:paraId="2D768437" w14:textId="77777777" w:rsidR="00CA53DA" w:rsidRPr="000027A2" w:rsidRDefault="00CA53DA" w:rsidP="00CA53DA">
            <w:pPr>
              <w:spacing w:line="240" w:lineRule="auto"/>
              <w:jc w:val="center"/>
              <w:rPr>
                <w:rFonts w:cs="Arial"/>
              </w:rPr>
            </w:pPr>
            <w:r w:rsidRPr="000027A2">
              <w:rPr>
                <w:rFonts w:cs="Arial"/>
              </w:rPr>
              <w:t>Text</w:t>
            </w:r>
          </w:p>
          <w:p w14:paraId="2D768438" w14:textId="77777777" w:rsidR="00CA53DA" w:rsidRPr="000027A2" w:rsidRDefault="00CA53DA" w:rsidP="00CA53DA">
            <w:pPr>
              <w:spacing w:line="240" w:lineRule="auto"/>
              <w:jc w:val="center"/>
              <w:rPr>
                <w:rFonts w:cs="Arial"/>
              </w:rPr>
            </w:pPr>
            <w:r w:rsidRPr="000027A2">
              <w:rPr>
                <w:rFonts w:cs="Arial"/>
              </w:rPr>
              <w:t>[VARCHAR2(10 BYTE)]</w:t>
            </w:r>
          </w:p>
        </w:tc>
        <w:tc>
          <w:tcPr>
            <w:tcW w:w="1440" w:type="dxa"/>
            <w:tcBorders>
              <w:top w:val="nil"/>
              <w:left w:val="nil"/>
              <w:bottom w:val="single" w:sz="4" w:space="0" w:color="auto"/>
              <w:right w:val="single" w:sz="4" w:space="0" w:color="auto"/>
            </w:tcBorders>
            <w:shd w:val="clear" w:color="auto" w:fill="auto"/>
            <w:vAlign w:val="bottom"/>
            <w:hideMark/>
          </w:tcPr>
          <w:p w14:paraId="2D768439" w14:textId="77777777" w:rsidR="00CA53DA" w:rsidRPr="000027A2" w:rsidRDefault="00CA53DA" w:rsidP="00CA53DA">
            <w:pPr>
              <w:spacing w:line="240" w:lineRule="auto"/>
              <w:rPr>
                <w:rFonts w:cs="Arial"/>
              </w:rPr>
            </w:pPr>
            <w:r w:rsidRPr="000027A2">
              <w:rPr>
                <w:rFonts w:cs="Arial"/>
              </w:rPr>
              <w:t>Blank</w:t>
            </w:r>
          </w:p>
        </w:tc>
        <w:tc>
          <w:tcPr>
            <w:tcW w:w="1170" w:type="dxa"/>
            <w:tcBorders>
              <w:top w:val="nil"/>
              <w:left w:val="nil"/>
              <w:bottom w:val="single" w:sz="4" w:space="0" w:color="auto"/>
              <w:right w:val="single" w:sz="4" w:space="0" w:color="auto"/>
            </w:tcBorders>
            <w:shd w:val="clear" w:color="auto" w:fill="auto"/>
            <w:vAlign w:val="bottom"/>
            <w:hideMark/>
          </w:tcPr>
          <w:p w14:paraId="2D76843A"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3B"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 xml:space="preserve">Must include phone format (###)-###-#### </w:t>
            </w:r>
          </w:p>
          <w:p w14:paraId="2D76843C"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require field</w:t>
            </w:r>
          </w:p>
        </w:tc>
      </w:tr>
      <w:tr w:rsidR="00CA53DA" w:rsidRPr="000027A2" w14:paraId="2D768445"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3E" w14:textId="77777777" w:rsidR="00CA53DA" w:rsidRPr="000027A2" w:rsidRDefault="00CA53DA" w:rsidP="00CA53DA">
            <w:pPr>
              <w:spacing w:line="240" w:lineRule="auto"/>
              <w:rPr>
                <w:rFonts w:cs="Arial"/>
              </w:rPr>
            </w:pPr>
            <w:r w:rsidRPr="000027A2">
              <w:rPr>
                <w:rFonts w:cs="Arial"/>
              </w:rPr>
              <w:t>Initial Report Date:</w:t>
            </w:r>
          </w:p>
        </w:tc>
        <w:tc>
          <w:tcPr>
            <w:tcW w:w="2790" w:type="dxa"/>
            <w:tcBorders>
              <w:top w:val="nil"/>
              <w:left w:val="nil"/>
              <w:bottom w:val="single" w:sz="4" w:space="0" w:color="auto"/>
              <w:right w:val="single" w:sz="4" w:space="0" w:color="auto"/>
            </w:tcBorders>
            <w:shd w:val="clear" w:color="auto" w:fill="auto"/>
            <w:vAlign w:val="bottom"/>
            <w:hideMark/>
          </w:tcPr>
          <w:p w14:paraId="2D76843F" w14:textId="77777777" w:rsidR="00CA53DA" w:rsidRPr="000027A2" w:rsidRDefault="00CA53DA" w:rsidP="00CA53DA">
            <w:pPr>
              <w:spacing w:line="240" w:lineRule="auto"/>
              <w:jc w:val="center"/>
              <w:rPr>
                <w:rFonts w:cs="Arial"/>
              </w:rPr>
            </w:pPr>
            <w:r w:rsidRPr="000027A2">
              <w:rPr>
                <w:rFonts w:cs="Arial"/>
              </w:rPr>
              <w:t>Text</w:t>
            </w:r>
          </w:p>
          <w:p w14:paraId="2D768440" w14:textId="77777777" w:rsidR="00CA53DA" w:rsidRPr="000027A2" w:rsidRDefault="00CA53DA" w:rsidP="00CA53DA">
            <w:pPr>
              <w:spacing w:line="240" w:lineRule="auto"/>
              <w:jc w:val="center"/>
              <w:rPr>
                <w:rFonts w:cs="Arial"/>
              </w:rPr>
            </w:pPr>
            <w:r w:rsidRPr="000027A2">
              <w:rPr>
                <w:rFonts w:cs="Arial"/>
              </w:rPr>
              <w:t>[DATE]</w:t>
            </w:r>
          </w:p>
        </w:tc>
        <w:tc>
          <w:tcPr>
            <w:tcW w:w="1440" w:type="dxa"/>
            <w:tcBorders>
              <w:top w:val="nil"/>
              <w:left w:val="nil"/>
              <w:bottom w:val="single" w:sz="4" w:space="0" w:color="auto"/>
              <w:right w:val="single" w:sz="4" w:space="0" w:color="auto"/>
            </w:tcBorders>
            <w:shd w:val="clear" w:color="auto" w:fill="auto"/>
            <w:vAlign w:val="bottom"/>
            <w:hideMark/>
          </w:tcPr>
          <w:p w14:paraId="2D768441" w14:textId="77777777" w:rsidR="00CA53DA" w:rsidRPr="000027A2" w:rsidRDefault="00CA53DA" w:rsidP="00CA53DA">
            <w:pPr>
              <w:spacing w:line="240" w:lineRule="auto"/>
              <w:rPr>
                <w:rFonts w:cs="Arial"/>
              </w:rPr>
            </w:pPr>
            <w:r w:rsidRPr="000027A2">
              <w:rPr>
                <w:rFonts w:cs="Arial"/>
              </w:rPr>
              <w:t>Current Date</w:t>
            </w:r>
          </w:p>
        </w:tc>
        <w:tc>
          <w:tcPr>
            <w:tcW w:w="1170" w:type="dxa"/>
            <w:tcBorders>
              <w:top w:val="nil"/>
              <w:left w:val="nil"/>
              <w:bottom w:val="single" w:sz="4" w:space="0" w:color="auto"/>
              <w:right w:val="single" w:sz="4" w:space="0" w:color="auto"/>
            </w:tcBorders>
            <w:shd w:val="clear" w:color="auto" w:fill="auto"/>
            <w:vAlign w:val="bottom"/>
            <w:hideMark/>
          </w:tcPr>
          <w:p w14:paraId="2D768442"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43"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Current Date and in date format MM/DD/YYY</w:t>
            </w:r>
          </w:p>
          <w:p w14:paraId="2D768444"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Require</w:t>
            </w:r>
            <w:r w:rsidR="00D01565">
              <w:rPr>
                <w:rFonts w:cs="Arial"/>
              </w:rPr>
              <w:t>d</w:t>
            </w:r>
            <w:r w:rsidRPr="000027A2">
              <w:rPr>
                <w:rFonts w:cs="Arial"/>
              </w:rPr>
              <w:t xml:space="preserve"> field</w:t>
            </w:r>
          </w:p>
        </w:tc>
      </w:tr>
      <w:tr w:rsidR="00CA53DA" w:rsidRPr="000027A2" w14:paraId="2D76844D" w14:textId="77777777" w:rsidTr="00F514C0">
        <w:trPr>
          <w:trHeight w:val="450"/>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46" w14:textId="77777777" w:rsidR="00CA53DA" w:rsidRPr="000027A2" w:rsidRDefault="00CA53DA" w:rsidP="00CA53DA">
            <w:pPr>
              <w:spacing w:line="240" w:lineRule="auto"/>
              <w:rPr>
                <w:rFonts w:cs="Arial"/>
              </w:rPr>
            </w:pPr>
            <w:r w:rsidRPr="000027A2">
              <w:rPr>
                <w:rFonts w:cs="Arial"/>
              </w:rPr>
              <w:t>Event:</w:t>
            </w:r>
          </w:p>
        </w:tc>
        <w:tc>
          <w:tcPr>
            <w:tcW w:w="2790" w:type="dxa"/>
            <w:tcBorders>
              <w:top w:val="nil"/>
              <w:left w:val="nil"/>
              <w:bottom w:val="single" w:sz="4" w:space="0" w:color="auto"/>
              <w:right w:val="single" w:sz="4" w:space="0" w:color="auto"/>
            </w:tcBorders>
            <w:shd w:val="clear" w:color="auto" w:fill="auto"/>
            <w:vAlign w:val="bottom"/>
            <w:hideMark/>
          </w:tcPr>
          <w:p w14:paraId="2D768447" w14:textId="77777777" w:rsidR="00CA53DA" w:rsidRPr="000027A2" w:rsidRDefault="00CA53DA" w:rsidP="00CA53DA">
            <w:pPr>
              <w:spacing w:line="240" w:lineRule="auto"/>
              <w:jc w:val="center"/>
              <w:rPr>
                <w:rFonts w:cs="Arial"/>
              </w:rPr>
            </w:pPr>
            <w:r w:rsidRPr="000027A2">
              <w:rPr>
                <w:rFonts w:cs="Arial"/>
              </w:rPr>
              <w:t>Drop Down List Box</w:t>
            </w:r>
          </w:p>
          <w:p w14:paraId="2D768448" w14:textId="77777777" w:rsidR="00CA53DA" w:rsidRPr="000027A2" w:rsidRDefault="00CA53DA" w:rsidP="00CA53DA">
            <w:pPr>
              <w:spacing w:line="240" w:lineRule="auto"/>
              <w:jc w:val="center"/>
              <w:rPr>
                <w:rFonts w:cs="Arial"/>
              </w:rPr>
            </w:pPr>
            <w:r w:rsidRPr="000027A2">
              <w:rPr>
                <w:rFonts w:cs="Arial"/>
              </w:rPr>
              <w:t>[VARCHAR2(30 BYTE)]</w:t>
            </w:r>
          </w:p>
        </w:tc>
        <w:tc>
          <w:tcPr>
            <w:tcW w:w="1440" w:type="dxa"/>
            <w:tcBorders>
              <w:top w:val="nil"/>
              <w:left w:val="nil"/>
              <w:bottom w:val="single" w:sz="4" w:space="0" w:color="auto"/>
              <w:right w:val="single" w:sz="4" w:space="0" w:color="auto"/>
            </w:tcBorders>
            <w:shd w:val="clear" w:color="auto" w:fill="auto"/>
            <w:vAlign w:val="bottom"/>
            <w:hideMark/>
          </w:tcPr>
          <w:p w14:paraId="2D768449" w14:textId="77777777" w:rsidR="00CA53DA" w:rsidRPr="000027A2" w:rsidRDefault="00CA53DA" w:rsidP="00CA53DA">
            <w:pPr>
              <w:spacing w:line="240" w:lineRule="auto"/>
              <w:rPr>
                <w:rFonts w:cs="Arial"/>
              </w:rPr>
            </w:pPr>
            <w:r w:rsidRPr="000027A2">
              <w:rPr>
                <w:rFonts w:cs="Arial"/>
              </w:rPr>
              <w:t>"Select Storm Type of Hurricane Name"</w:t>
            </w:r>
          </w:p>
        </w:tc>
        <w:tc>
          <w:tcPr>
            <w:tcW w:w="1170" w:type="dxa"/>
            <w:tcBorders>
              <w:top w:val="nil"/>
              <w:left w:val="nil"/>
              <w:bottom w:val="single" w:sz="4" w:space="0" w:color="auto"/>
              <w:right w:val="single" w:sz="4" w:space="0" w:color="auto"/>
            </w:tcBorders>
            <w:shd w:val="clear" w:color="auto" w:fill="auto"/>
            <w:vAlign w:val="bottom"/>
            <w:hideMark/>
          </w:tcPr>
          <w:p w14:paraId="2D76844A"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4B"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Event is driven by Year</w:t>
            </w:r>
          </w:p>
          <w:p w14:paraId="2D76844C"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Hardcoded into Drop Down Lists from reference file</w:t>
            </w:r>
          </w:p>
        </w:tc>
      </w:tr>
      <w:tr w:rsidR="00CA53DA" w:rsidRPr="000027A2" w14:paraId="2D768454"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4E" w14:textId="77777777" w:rsidR="00CA53DA" w:rsidRPr="000027A2" w:rsidRDefault="00CA53DA" w:rsidP="00CA53DA">
            <w:pPr>
              <w:spacing w:line="240" w:lineRule="auto"/>
              <w:rPr>
                <w:rFonts w:cs="Arial"/>
              </w:rPr>
            </w:pPr>
            <w:r w:rsidRPr="000027A2">
              <w:rPr>
                <w:rFonts w:cs="Arial"/>
              </w:rPr>
              <w:t>Property Type:</w:t>
            </w:r>
          </w:p>
        </w:tc>
        <w:tc>
          <w:tcPr>
            <w:tcW w:w="2790" w:type="dxa"/>
            <w:tcBorders>
              <w:top w:val="nil"/>
              <w:left w:val="nil"/>
              <w:bottom w:val="single" w:sz="4" w:space="0" w:color="auto"/>
              <w:right w:val="single" w:sz="4" w:space="0" w:color="auto"/>
            </w:tcBorders>
            <w:shd w:val="clear" w:color="auto" w:fill="auto"/>
            <w:vAlign w:val="bottom"/>
            <w:hideMark/>
          </w:tcPr>
          <w:p w14:paraId="2D76844F" w14:textId="77777777" w:rsidR="00CA53DA" w:rsidRPr="000027A2" w:rsidRDefault="00CA53DA" w:rsidP="00CA53DA">
            <w:pPr>
              <w:spacing w:line="240" w:lineRule="auto"/>
              <w:jc w:val="center"/>
              <w:rPr>
                <w:rFonts w:cs="Arial"/>
              </w:rPr>
            </w:pPr>
            <w:r w:rsidRPr="000027A2">
              <w:rPr>
                <w:rFonts w:cs="Arial"/>
              </w:rPr>
              <w:t>Drop Down List Box</w:t>
            </w:r>
          </w:p>
          <w:p w14:paraId="2D768450" w14:textId="77777777" w:rsidR="00CA53DA" w:rsidRPr="000027A2" w:rsidRDefault="00CA53DA" w:rsidP="00CA53DA">
            <w:pPr>
              <w:spacing w:line="240" w:lineRule="auto"/>
              <w:jc w:val="center"/>
              <w:rPr>
                <w:rFonts w:cs="Arial"/>
              </w:rPr>
            </w:pPr>
            <w:r w:rsidRPr="000027A2">
              <w:rPr>
                <w:rFonts w:cs="Arial"/>
              </w:rPr>
              <w:t>[VARCHAR2(10 BYTE)]</w:t>
            </w:r>
          </w:p>
        </w:tc>
        <w:tc>
          <w:tcPr>
            <w:tcW w:w="1440" w:type="dxa"/>
            <w:tcBorders>
              <w:top w:val="nil"/>
              <w:left w:val="nil"/>
              <w:bottom w:val="single" w:sz="4" w:space="0" w:color="auto"/>
              <w:right w:val="single" w:sz="4" w:space="0" w:color="auto"/>
            </w:tcBorders>
            <w:shd w:val="clear" w:color="auto" w:fill="auto"/>
            <w:vAlign w:val="bottom"/>
            <w:hideMark/>
          </w:tcPr>
          <w:p w14:paraId="2D768451" w14:textId="77777777" w:rsidR="00CA53DA" w:rsidRPr="000027A2" w:rsidRDefault="00CA53DA" w:rsidP="00CA53DA">
            <w:pPr>
              <w:spacing w:line="240" w:lineRule="auto"/>
              <w:rPr>
                <w:rFonts w:cs="Arial"/>
              </w:rPr>
            </w:pPr>
            <w:r w:rsidRPr="000027A2">
              <w:rPr>
                <w:rFonts w:cs="Arial"/>
              </w:rPr>
              <w:t>"ADM"</w:t>
            </w:r>
          </w:p>
        </w:tc>
        <w:tc>
          <w:tcPr>
            <w:tcW w:w="1170" w:type="dxa"/>
            <w:tcBorders>
              <w:top w:val="nil"/>
              <w:left w:val="nil"/>
              <w:bottom w:val="single" w:sz="4" w:space="0" w:color="auto"/>
              <w:right w:val="single" w:sz="4" w:space="0" w:color="auto"/>
            </w:tcBorders>
            <w:shd w:val="clear" w:color="auto" w:fill="auto"/>
            <w:vAlign w:val="bottom"/>
            <w:hideMark/>
          </w:tcPr>
          <w:p w14:paraId="2D768452"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53"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Manual coded into Drop Down Lists from reference file</w:t>
            </w:r>
          </w:p>
        </w:tc>
      </w:tr>
      <w:tr w:rsidR="00CA53DA" w:rsidRPr="000027A2" w14:paraId="2D76845B"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55" w14:textId="77777777" w:rsidR="00CA53DA" w:rsidRPr="000027A2" w:rsidRDefault="00CA53DA" w:rsidP="00CA53DA">
            <w:pPr>
              <w:spacing w:line="240" w:lineRule="auto"/>
              <w:rPr>
                <w:rFonts w:cs="Arial"/>
              </w:rPr>
            </w:pPr>
            <w:r w:rsidRPr="000027A2">
              <w:rPr>
                <w:rFonts w:cs="Arial"/>
              </w:rPr>
              <w:t>Work Request #:</w:t>
            </w:r>
          </w:p>
        </w:tc>
        <w:tc>
          <w:tcPr>
            <w:tcW w:w="2790" w:type="dxa"/>
            <w:tcBorders>
              <w:top w:val="nil"/>
              <w:left w:val="nil"/>
              <w:bottom w:val="single" w:sz="4" w:space="0" w:color="auto"/>
              <w:right w:val="single" w:sz="4" w:space="0" w:color="auto"/>
            </w:tcBorders>
            <w:shd w:val="clear" w:color="auto" w:fill="auto"/>
            <w:vAlign w:val="bottom"/>
            <w:hideMark/>
          </w:tcPr>
          <w:p w14:paraId="2D768456" w14:textId="77777777" w:rsidR="00CA53DA" w:rsidRPr="000027A2" w:rsidRDefault="00CA53DA" w:rsidP="00CA53DA">
            <w:pPr>
              <w:spacing w:line="240" w:lineRule="auto"/>
              <w:jc w:val="center"/>
              <w:rPr>
                <w:rFonts w:cs="Arial"/>
              </w:rPr>
            </w:pPr>
            <w:r w:rsidRPr="000027A2">
              <w:rPr>
                <w:rFonts w:cs="Arial"/>
              </w:rPr>
              <w:t>Text</w:t>
            </w:r>
          </w:p>
          <w:p w14:paraId="2D768457" w14:textId="77777777" w:rsidR="00CA53DA" w:rsidRPr="000027A2" w:rsidRDefault="00CA53DA" w:rsidP="00CA53DA">
            <w:pPr>
              <w:spacing w:line="240" w:lineRule="auto"/>
              <w:jc w:val="center"/>
              <w:rPr>
                <w:rFonts w:cs="Arial"/>
              </w:rPr>
            </w:pPr>
            <w:r w:rsidRPr="000027A2">
              <w:rPr>
                <w:rFonts w:cs="Arial"/>
              </w:rPr>
              <w:t>[VARCHAR2(50 BYTE)]</w:t>
            </w:r>
          </w:p>
        </w:tc>
        <w:tc>
          <w:tcPr>
            <w:tcW w:w="1440" w:type="dxa"/>
            <w:tcBorders>
              <w:top w:val="nil"/>
              <w:left w:val="nil"/>
              <w:bottom w:val="single" w:sz="4" w:space="0" w:color="auto"/>
              <w:right w:val="single" w:sz="4" w:space="0" w:color="auto"/>
            </w:tcBorders>
            <w:shd w:val="clear" w:color="auto" w:fill="auto"/>
            <w:vAlign w:val="bottom"/>
            <w:hideMark/>
          </w:tcPr>
          <w:p w14:paraId="2D768458" w14:textId="77777777" w:rsidR="00CA53DA" w:rsidRPr="000027A2" w:rsidRDefault="00CA53DA" w:rsidP="00CA53DA">
            <w:pPr>
              <w:spacing w:line="240" w:lineRule="auto"/>
              <w:rPr>
                <w:rFonts w:cs="Arial"/>
              </w:rPr>
            </w:pPr>
            <w:r w:rsidRPr="000027A2">
              <w:rPr>
                <w:rFonts w:cs="Arial"/>
              </w:rPr>
              <w:t>Blank</w:t>
            </w:r>
          </w:p>
        </w:tc>
        <w:tc>
          <w:tcPr>
            <w:tcW w:w="1170" w:type="dxa"/>
            <w:tcBorders>
              <w:top w:val="nil"/>
              <w:left w:val="nil"/>
              <w:bottom w:val="single" w:sz="4" w:space="0" w:color="auto"/>
              <w:right w:val="single" w:sz="4" w:space="0" w:color="auto"/>
            </w:tcBorders>
            <w:shd w:val="clear" w:color="auto" w:fill="auto"/>
            <w:vAlign w:val="bottom"/>
            <w:hideMark/>
          </w:tcPr>
          <w:p w14:paraId="2D768459"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5A" w14:textId="77777777" w:rsidR="00CA53DA" w:rsidRPr="000027A2" w:rsidRDefault="00CA53DA" w:rsidP="00CA53DA">
            <w:pPr>
              <w:spacing w:line="240" w:lineRule="auto"/>
              <w:ind w:left="30"/>
              <w:rPr>
                <w:rFonts w:cs="Arial"/>
              </w:rPr>
            </w:pPr>
          </w:p>
        </w:tc>
      </w:tr>
      <w:tr w:rsidR="00CA53DA" w:rsidRPr="000027A2" w14:paraId="2D768461" w14:textId="77777777" w:rsidTr="00F514C0">
        <w:trPr>
          <w:trHeight w:val="450"/>
        </w:trPr>
        <w:tc>
          <w:tcPr>
            <w:tcW w:w="1458" w:type="dxa"/>
            <w:tcBorders>
              <w:top w:val="nil"/>
              <w:left w:val="single" w:sz="4" w:space="0" w:color="auto"/>
              <w:bottom w:val="single" w:sz="4" w:space="0" w:color="auto"/>
              <w:right w:val="single" w:sz="4" w:space="0" w:color="auto"/>
            </w:tcBorders>
            <w:shd w:val="clear" w:color="000000" w:fill="FF0000"/>
            <w:vAlign w:val="bottom"/>
            <w:hideMark/>
          </w:tcPr>
          <w:p w14:paraId="2D76845C" w14:textId="77777777" w:rsidR="00CA53DA" w:rsidRPr="00D01565" w:rsidRDefault="00B06E8F" w:rsidP="00CA53DA">
            <w:pPr>
              <w:tabs>
                <w:tab w:val="center" w:pos="4320"/>
                <w:tab w:val="right" w:pos="8640"/>
              </w:tabs>
              <w:spacing w:line="240" w:lineRule="auto"/>
              <w:jc w:val="right"/>
              <w:rPr>
                <w:rFonts w:cs="Arial"/>
                <w:color w:val="FFFFFF"/>
              </w:rPr>
            </w:pPr>
            <w:r w:rsidRPr="00B06E8F">
              <w:rPr>
                <w:rFonts w:cs="Arial"/>
                <w:color w:val="FFFFFF"/>
              </w:rPr>
              <w:t>Non-CO Facilities ONLY:</w:t>
            </w:r>
          </w:p>
        </w:tc>
        <w:tc>
          <w:tcPr>
            <w:tcW w:w="2790" w:type="dxa"/>
            <w:tcBorders>
              <w:top w:val="nil"/>
              <w:left w:val="nil"/>
              <w:bottom w:val="single" w:sz="4" w:space="0" w:color="auto"/>
              <w:right w:val="single" w:sz="4" w:space="0" w:color="auto"/>
            </w:tcBorders>
            <w:shd w:val="clear" w:color="auto" w:fill="auto"/>
            <w:vAlign w:val="bottom"/>
            <w:hideMark/>
          </w:tcPr>
          <w:p w14:paraId="2D76845D"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5E"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5F"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60" w14:textId="77777777" w:rsidR="00CA53DA" w:rsidRPr="000027A2" w:rsidRDefault="00CA53DA" w:rsidP="00CA53DA">
            <w:pPr>
              <w:spacing w:line="240" w:lineRule="auto"/>
              <w:rPr>
                <w:rFonts w:cs="Arial"/>
              </w:rPr>
            </w:pPr>
            <w:r w:rsidRPr="000027A2">
              <w:rPr>
                <w:rFonts w:cs="Arial"/>
              </w:rPr>
              <w:t>Group Header</w:t>
            </w:r>
          </w:p>
        </w:tc>
      </w:tr>
      <w:tr w:rsidR="00CA53DA" w:rsidRPr="000027A2" w14:paraId="2D768468" w14:textId="77777777" w:rsidTr="00F514C0">
        <w:trPr>
          <w:trHeight w:val="450"/>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62" w14:textId="77777777" w:rsidR="00CA53DA" w:rsidRPr="000027A2" w:rsidRDefault="00CA53DA" w:rsidP="00CA53DA">
            <w:pPr>
              <w:spacing w:line="240" w:lineRule="auto"/>
              <w:rPr>
                <w:rFonts w:cs="Arial"/>
              </w:rPr>
            </w:pPr>
            <w:r w:rsidRPr="000027A2">
              <w:rPr>
                <w:rFonts w:cs="Arial"/>
              </w:rPr>
              <w:t>Commercial Power:</w:t>
            </w:r>
          </w:p>
        </w:tc>
        <w:tc>
          <w:tcPr>
            <w:tcW w:w="2790" w:type="dxa"/>
            <w:tcBorders>
              <w:top w:val="nil"/>
              <w:left w:val="nil"/>
              <w:bottom w:val="single" w:sz="4" w:space="0" w:color="auto"/>
              <w:right w:val="single" w:sz="4" w:space="0" w:color="auto"/>
            </w:tcBorders>
            <w:shd w:val="clear" w:color="auto" w:fill="auto"/>
            <w:vAlign w:val="bottom"/>
            <w:hideMark/>
          </w:tcPr>
          <w:p w14:paraId="2D768463" w14:textId="77777777" w:rsidR="00CA53DA" w:rsidRPr="000027A2" w:rsidRDefault="00CA53DA" w:rsidP="00CA53DA">
            <w:pPr>
              <w:spacing w:line="240" w:lineRule="auto"/>
              <w:jc w:val="center"/>
              <w:rPr>
                <w:rFonts w:cs="Arial"/>
              </w:rPr>
            </w:pPr>
            <w:r w:rsidRPr="000027A2">
              <w:rPr>
                <w:rFonts w:cs="Arial"/>
              </w:rPr>
              <w:t>Drop Down List Box</w:t>
            </w:r>
          </w:p>
          <w:p w14:paraId="2D768464"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65" w14:textId="77777777" w:rsidR="00CA53DA" w:rsidRPr="000027A2" w:rsidRDefault="00CA53DA" w:rsidP="00CA53DA">
            <w:pPr>
              <w:spacing w:line="240" w:lineRule="auto"/>
              <w:rPr>
                <w:rFonts w:cs="Arial"/>
              </w:rPr>
            </w:pPr>
            <w:r w:rsidRPr="000027A2">
              <w:rPr>
                <w:rFonts w:cs="Arial"/>
              </w:rPr>
              <w:t>Y</w:t>
            </w:r>
          </w:p>
        </w:tc>
        <w:tc>
          <w:tcPr>
            <w:tcW w:w="1170" w:type="dxa"/>
            <w:tcBorders>
              <w:top w:val="nil"/>
              <w:left w:val="nil"/>
              <w:bottom w:val="single" w:sz="4" w:space="0" w:color="auto"/>
              <w:right w:val="single" w:sz="4" w:space="0" w:color="auto"/>
            </w:tcBorders>
            <w:shd w:val="clear" w:color="auto" w:fill="auto"/>
            <w:vAlign w:val="bottom"/>
            <w:hideMark/>
          </w:tcPr>
          <w:p w14:paraId="2D768466"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67" w14:textId="77777777" w:rsidR="00CA53DA" w:rsidRPr="000027A2" w:rsidRDefault="00CA53DA" w:rsidP="00CA53DA">
            <w:pPr>
              <w:spacing w:line="240" w:lineRule="auto"/>
              <w:rPr>
                <w:rFonts w:cs="Arial"/>
              </w:rPr>
            </w:pPr>
            <w:r w:rsidRPr="000027A2">
              <w:rPr>
                <w:rFonts w:cs="Arial"/>
              </w:rPr>
              <w:t xml:space="preserve">Under "Non-CO Facilities ONLY:" group </w:t>
            </w:r>
          </w:p>
        </w:tc>
      </w:tr>
      <w:tr w:rsidR="00CA53DA" w:rsidRPr="000027A2" w14:paraId="2D76846F" w14:textId="77777777" w:rsidTr="00F514C0">
        <w:trPr>
          <w:trHeight w:val="450"/>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69" w14:textId="77777777" w:rsidR="00CA53DA" w:rsidRPr="000027A2" w:rsidRDefault="00CA53DA" w:rsidP="00CA53DA">
            <w:pPr>
              <w:spacing w:line="240" w:lineRule="auto"/>
              <w:rPr>
                <w:rFonts w:cs="Arial"/>
              </w:rPr>
            </w:pPr>
            <w:r w:rsidRPr="000027A2">
              <w:rPr>
                <w:rFonts w:cs="Arial"/>
              </w:rPr>
              <w:t>On Generator:</w:t>
            </w:r>
          </w:p>
        </w:tc>
        <w:tc>
          <w:tcPr>
            <w:tcW w:w="2790" w:type="dxa"/>
            <w:tcBorders>
              <w:top w:val="nil"/>
              <w:left w:val="nil"/>
              <w:bottom w:val="single" w:sz="4" w:space="0" w:color="auto"/>
              <w:right w:val="single" w:sz="4" w:space="0" w:color="auto"/>
            </w:tcBorders>
            <w:shd w:val="clear" w:color="auto" w:fill="auto"/>
            <w:vAlign w:val="bottom"/>
            <w:hideMark/>
          </w:tcPr>
          <w:p w14:paraId="2D76846A" w14:textId="77777777" w:rsidR="00CA53DA" w:rsidRPr="000027A2" w:rsidRDefault="00CA53DA" w:rsidP="00CA53DA">
            <w:pPr>
              <w:spacing w:line="240" w:lineRule="auto"/>
              <w:jc w:val="center"/>
              <w:rPr>
                <w:rFonts w:cs="Arial"/>
              </w:rPr>
            </w:pPr>
            <w:r w:rsidRPr="000027A2">
              <w:rPr>
                <w:rFonts w:cs="Arial"/>
              </w:rPr>
              <w:t>Drop Down List Box</w:t>
            </w:r>
          </w:p>
          <w:p w14:paraId="2D76846B"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6C"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6D"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6E" w14:textId="77777777" w:rsidR="00CA53DA" w:rsidRPr="000027A2" w:rsidRDefault="00CA53DA" w:rsidP="00CA53DA">
            <w:pPr>
              <w:spacing w:line="240" w:lineRule="auto"/>
              <w:rPr>
                <w:rFonts w:cs="Arial"/>
              </w:rPr>
            </w:pPr>
            <w:r w:rsidRPr="000027A2">
              <w:rPr>
                <w:rFonts w:cs="Arial"/>
              </w:rPr>
              <w:t xml:space="preserve">Under "Non-CO Facilities ONLY:" group </w:t>
            </w:r>
          </w:p>
        </w:tc>
      </w:tr>
      <w:tr w:rsidR="00CA53DA" w:rsidRPr="000027A2" w14:paraId="2D768475"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0000"/>
            <w:vAlign w:val="bottom"/>
            <w:hideMark/>
          </w:tcPr>
          <w:p w14:paraId="2D768470" w14:textId="77777777" w:rsidR="00CA53DA" w:rsidRPr="00D01565" w:rsidRDefault="00B06E8F" w:rsidP="00CA53DA">
            <w:pPr>
              <w:tabs>
                <w:tab w:val="center" w:pos="4320"/>
                <w:tab w:val="right" w:pos="8640"/>
              </w:tabs>
              <w:spacing w:line="240" w:lineRule="auto"/>
              <w:jc w:val="right"/>
              <w:rPr>
                <w:rFonts w:cs="Arial"/>
                <w:color w:val="FFFFFF"/>
              </w:rPr>
            </w:pPr>
            <w:r w:rsidRPr="00B06E8F">
              <w:rPr>
                <w:rFonts w:cs="Arial"/>
                <w:color w:val="FFFFFF"/>
              </w:rPr>
              <w:t>Any Facility:</w:t>
            </w:r>
          </w:p>
        </w:tc>
        <w:tc>
          <w:tcPr>
            <w:tcW w:w="2790" w:type="dxa"/>
            <w:tcBorders>
              <w:top w:val="nil"/>
              <w:left w:val="nil"/>
              <w:bottom w:val="single" w:sz="4" w:space="0" w:color="auto"/>
              <w:right w:val="single" w:sz="4" w:space="0" w:color="auto"/>
            </w:tcBorders>
            <w:shd w:val="clear" w:color="auto" w:fill="auto"/>
            <w:vAlign w:val="bottom"/>
            <w:hideMark/>
          </w:tcPr>
          <w:p w14:paraId="2D768471"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72"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73"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74" w14:textId="77777777" w:rsidR="00CA53DA" w:rsidRPr="000027A2" w:rsidRDefault="00CA53DA" w:rsidP="00CA53DA">
            <w:pPr>
              <w:spacing w:line="240" w:lineRule="auto"/>
              <w:rPr>
                <w:rFonts w:cs="Arial"/>
              </w:rPr>
            </w:pPr>
            <w:r w:rsidRPr="000027A2">
              <w:rPr>
                <w:rFonts w:cs="Arial"/>
              </w:rPr>
              <w:t>Group Header</w:t>
            </w:r>
          </w:p>
        </w:tc>
      </w:tr>
      <w:tr w:rsidR="00CA53DA" w:rsidRPr="000027A2" w14:paraId="2D76847C"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76" w14:textId="77777777" w:rsidR="00CA53DA" w:rsidRPr="000027A2" w:rsidRDefault="00CA53DA" w:rsidP="00CA53DA">
            <w:pPr>
              <w:spacing w:line="240" w:lineRule="auto"/>
              <w:rPr>
                <w:rFonts w:cs="Arial"/>
              </w:rPr>
            </w:pPr>
            <w:r w:rsidRPr="000027A2">
              <w:rPr>
                <w:rFonts w:cs="Arial"/>
              </w:rPr>
              <w:t>Damaged:</w:t>
            </w:r>
          </w:p>
        </w:tc>
        <w:tc>
          <w:tcPr>
            <w:tcW w:w="2790" w:type="dxa"/>
            <w:tcBorders>
              <w:top w:val="nil"/>
              <w:left w:val="nil"/>
              <w:bottom w:val="single" w:sz="4" w:space="0" w:color="auto"/>
              <w:right w:val="single" w:sz="4" w:space="0" w:color="auto"/>
            </w:tcBorders>
            <w:shd w:val="clear" w:color="auto" w:fill="auto"/>
            <w:vAlign w:val="bottom"/>
            <w:hideMark/>
          </w:tcPr>
          <w:p w14:paraId="2D768477" w14:textId="77777777" w:rsidR="00CA53DA" w:rsidRPr="000027A2" w:rsidRDefault="00CA53DA" w:rsidP="00CA53DA">
            <w:pPr>
              <w:spacing w:line="240" w:lineRule="auto"/>
              <w:jc w:val="center"/>
              <w:rPr>
                <w:rFonts w:cs="Arial"/>
              </w:rPr>
            </w:pPr>
            <w:r w:rsidRPr="000027A2">
              <w:rPr>
                <w:rFonts w:cs="Arial"/>
              </w:rPr>
              <w:t>Drop Down List Box</w:t>
            </w:r>
          </w:p>
          <w:p w14:paraId="2D768478"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79"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7A"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7B" w14:textId="77777777" w:rsidR="00CA53DA" w:rsidRPr="000027A2" w:rsidRDefault="00CA53DA" w:rsidP="00CA53DA">
            <w:pPr>
              <w:spacing w:line="240" w:lineRule="auto"/>
              <w:rPr>
                <w:rFonts w:cs="Arial"/>
              </w:rPr>
            </w:pPr>
            <w:r w:rsidRPr="000027A2">
              <w:rPr>
                <w:rFonts w:cs="Arial"/>
              </w:rPr>
              <w:t>Under "Any Facility:" group</w:t>
            </w:r>
          </w:p>
        </w:tc>
      </w:tr>
      <w:tr w:rsidR="00CA53DA" w:rsidRPr="000027A2" w14:paraId="2D768483"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7D" w14:textId="77777777" w:rsidR="00CA53DA" w:rsidRPr="000027A2" w:rsidRDefault="00CA53DA" w:rsidP="00CA53DA">
            <w:pPr>
              <w:spacing w:line="240" w:lineRule="auto"/>
              <w:rPr>
                <w:rFonts w:cs="Arial"/>
              </w:rPr>
            </w:pPr>
            <w:r w:rsidRPr="000027A2">
              <w:rPr>
                <w:rFonts w:cs="Arial"/>
              </w:rPr>
              <w:t>Mobility CO:</w:t>
            </w:r>
          </w:p>
        </w:tc>
        <w:tc>
          <w:tcPr>
            <w:tcW w:w="2790" w:type="dxa"/>
            <w:tcBorders>
              <w:top w:val="nil"/>
              <w:left w:val="nil"/>
              <w:bottom w:val="single" w:sz="4" w:space="0" w:color="auto"/>
              <w:right w:val="single" w:sz="4" w:space="0" w:color="auto"/>
            </w:tcBorders>
            <w:shd w:val="clear" w:color="auto" w:fill="auto"/>
            <w:vAlign w:val="bottom"/>
            <w:hideMark/>
          </w:tcPr>
          <w:p w14:paraId="2D76847E" w14:textId="77777777" w:rsidR="00CA53DA" w:rsidRPr="000027A2" w:rsidRDefault="00CA53DA" w:rsidP="00CA53DA">
            <w:pPr>
              <w:spacing w:line="240" w:lineRule="auto"/>
              <w:jc w:val="center"/>
              <w:rPr>
                <w:rFonts w:cs="Arial"/>
              </w:rPr>
            </w:pPr>
            <w:r w:rsidRPr="000027A2">
              <w:rPr>
                <w:rFonts w:cs="Arial"/>
              </w:rPr>
              <w:t>Drop Down List Box</w:t>
            </w:r>
          </w:p>
          <w:p w14:paraId="2D76847F"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80"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81"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82" w14:textId="77777777" w:rsidR="00CA53DA" w:rsidRPr="000027A2" w:rsidRDefault="00CA53DA" w:rsidP="00CA53DA">
            <w:pPr>
              <w:spacing w:line="240" w:lineRule="auto"/>
              <w:rPr>
                <w:rFonts w:cs="Arial"/>
              </w:rPr>
            </w:pPr>
            <w:r w:rsidRPr="000027A2">
              <w:rPr>
                <w:rFonts w:cs="Arial"/>
              </w:rPr>
              <w:t>Under "Any Facility:" group</w:t>
            </w:r>
          </w:p>
        </w:tc>
      </w:tr>
      <w:tr w:rsidR="00CA53DA" w:rsidRPr="000027A2" w14:paraId="2D76848A"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84" w14:textId="77777777" w:rsidR="00CA53DA" w:rsidRPr="000027A2" w:rsidRDefault="00CA53DA" w:rsidP="00CA53DA">
            <w:pPr>
              <w:spacing w:line="240" w:lineRule="auto"/>
              <w:rPr>
                <w:rFonts w:cs="Arial"/>
              </w:rPr>
            </w:pPr>
            <w:r w:rsidRPr="000027A2">
              <w:rPr>
                <w:rFonts w:cs="Arial"/>
              </w:rPr>
              <w:t>Unoccupiable:</w:t>
            </w:r>
          </w:p>
        </w:tc>
        <w:tc>
          <w:tcPr>
            <w:tcW w:w="2790" w:type="dxa"/>
            <w:tcBorders>
              <w:top w:val="nil"/>
              <w:left w:val="nil"/>
              <w:bottom w:val="single" w:sz="4" w:space="0" w:color="auto"/>
              <w:right w:val="single" w:sz="4" w:space="0" w:color="auto"/>
            </w:tcBorders>
            <w:shd w:val="clear" w:color="auto" w:fill="auto"/>
            <w:vAlign w:val="bottom"/>
            <w:hideMark/>
          </w:tcPr>
          <w:p w14:paraId="2D768485" w14:textId="77777777" w:rsidR="00CA53DA" w:rsidRPr="000027A2" w:rsidRDefault="00CA53DA" w:rsidP="00CA53DA">
            <w:pPr>
              <w:spacing w:line="240" w:lineRule="auto"/>
              <w:jc w:val="center"/>
              <w:rPr>
                <w:rFonts w:cs="Arial"/>
              </w:rPr>
            </w:pPr>
            <w:r w:rsidRPr="000027A2">
              <w:rPr>
                <w:rFonts w:cs="Arial"/>
              </w:rPr>
              <w:t>Drop Down List Box</w:t>
            </w:r>
          </w:p>
          <w:p w14:paraId="2D768486"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87"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88"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89" w14:textId="77777777" w:rsidR="00CA53DA" w:rsidRPr="000027A2" w:rsidRDefault="00CA53DA" w:rsidP="00CA53DA">
            <w:pPr>
              <w:spacing w:line="240" w:lineRule="auto"/>
              <w:rPr>
                <w:rFonts w:cs="Arial"/>
              </w:rPr>
            </w:pPr>
            <w:r w:rsidRPr="000027A2">
              <w:rPr>
                <w:rFonts w:cs="Arial"/>
              </w:rPr>
              <w:t>Under "Any Facility:" group</w:t>
            </w:r>
          </w:p>
        </w:tc>
      </w:tr>
      <w:tr w:rsidR="00CA53DA" w:rsidRPr="000027A2" w14:paraId="2D768491"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8B" w14:textId="77777777" w:rsidR="00CA53DA" w:rsidRPr="000027A2" w:rsidRDefault="00CA53DA" w:rsidP="00CA53DA">
            <w:pPr>
              <w:spacing w:line="240" w:lineRule="auto"/>
              <w:rPr>
                <w:rFonts w:cs="Arial"/>
              </w:rPr>
            </w:pPr>
            <w:r w:rsidRPr="000027A2">
              <w:rPr>
                <w:rFonts w:cs="Arial"/>
              </w:rPr>
              <w:lastRenderedPageBreak/>
              <w:t>Building Status:</w:t>
            </w:r>
          </w:p>
        </w:tc>
        <w:tc>
          <w:tcPr>
            <w:tcW w:w="2790" w:type="dxa"/>
            <w:tcBorders>
              <w:top w:val="nil"/>
              <w:left w:val="nil"/>
              <w:bottom w:val="single" w:sz="4" w:space="0" w:color="auto"/>
              <w:right w:val="single" w:sz="4" w:space="0" w:color="auto"/>
            </w:tcBorders>
            <w:shd w:val="clear" w:color="auto" w:fill="auto"/>
            <w:vAlign w:val="bottom"/>
            <w:hideMark/>
          </w:tcPr>
          <w:p w14:paraId="2D76848C" w14:textId="77777777" w:rsidR="00CA53DA" w:rsidRPr="000027A2" w:rsidRDefault="00CA53DA" w:rsidP="00CA53DA">
            <w:pPr>
              <w:spacing w:line="240" w:lineRule="auto"/>
              <w:jc w:val="center"/>
              <w:rPr>
                <w:rFonts w:cs="Arial"/>
              </w:rPr>
            </w:pPr>
            <w:r w:rsidRPr="000027A2">
              <w:rPr>
                <w:rFonts w:cs="Arial"/>
              </w:rPr>
              <w:t>Drop Down List Box</w:t>
            </w:r>
          </w:p>
          <w:p w14:paraId="2D76848D" w14:textId="77777777" w:rsidR="00CA53DA" w:rsidRPr="000027A2" w:rsidRDefault="00CA53DA" w:rsidP="00CA53DA">
            <w:pPr>
              <w:spacing w:line="240" w:lineRule="auto"/>
              <w:jc w:val="center"/>
              <w:rPr>
                <w:rFonts w:cs="Arial"/>
              </w:rPr>
            </w:pPr>
            <w:r w:rsidRPr="000027A2">
              <w:rPr>
                <w:rFonts w:cs="Arial"/>
              </w:rPr>
              <w:t>[VARCHAR2(20 BYTE)]</w:t>
            </w:r>
          </w:p>
        </w:tc>
        <w:tc>
          <w:tcPr>
            <w:tcW w:w="1440" w:type="dxa"/>
            <w:tcBorders>
              <w:top w:val="nil"/>
              <w:left w:val="nil"/>
              <w:bottom w:val="single" w:sz="4" w:space="0" w:color="auto"/>
              <w:right w:val="single" w:sz="4" w:space="0" w:color="auto"/>
            </w:tcBorders>
            <w:shd w:val="clear" w:color="auto" w:fill="auto"/>
            <w:vAlign w:val="bottom"/>
            <w:hideMark/>
          </w:tcPr>
          <w:p w14:paraId="2D76848E" w14:textId="77777777" w:rsidR="00CA53DA" w:rsidRPr="000027A2" w:rsidRDefault="00CA53DA" w:rsidP="00CA53DA">
            <w:pPr>
              <w:spacing w:line="240" w:lineRule="auto"/>
              <w:rPr>
                <w:rFonts w:cs="Arial"/>
              </w:rPr>
            </w:pPr>
            <w:r w:rsidRPr="000027A2">
              <w:rPr>
                <w:rFonts w:cs="Arial"/>
              </w:rPr>
              <w:t>OPEN</w:t>
            </w:r>
          </w:p>
        </w:tc>
        <w:tc>
          <w:tcPr>
            <w:tcW w:w="1170" w:type="dxa"/>
            <w:tcBorders>
              <w:top w:val="nil"/>
              <w:left w:val="nil"/>
              <w:bottom w:val="single" w:sz="4" w:space="0" w:color="auto"/>
              <w:right w:val="single" w:sz="4" w:space="0" w:color="auto"/>
            </w:tcBorders>
            <w:shd w:val="clear" w:color="auto" w:fill="auto"/>
            <w:vAlign w:val="bottom"/>
            <w:hideMark/>
          </w:tcPr>
          <w:p w14:paraId="2D76848F"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90" w14:textId="77777777" w:rsidR="00CA53DA" w:rsidRPr="000027A2" w:rsidRDefault="00CA53DA" w:rsidP="00CA53DA">
            <w:pPr>
              <w:spacing w:line="240" w:lineRule="auto"/>
              <w:rPr>
                <w:rFonts w:cs="Arial"/>
              </w:rPr>
            </w:pPr>
            <w:r w:rsidRPr="000027A2">
              <w:rPr>
                <w:rFonts w:cs="Arial"/>
              </w:rPr>
              <w:t>Option available for DropDownListBox are “OPEN”, “CLOSED”, “DELAYED OPENING” and “RE-OPENED”</w:t>
            </w:r>
          </w:p>
        </w:tc>
      </w:tr>
      <w:tr w:rsidR="00CA53DA" w:rsidRPr="000027A2" w14:paraId="2D768498"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92" w14:textId="77777777" w:rsidR="00CA53DA" w:rsidRPr="000027A2" w:rsidRDefault="00CA53DA" w:rsidP="00CA53DA">
            <w:pPr>
              <w:spacing w:line="240" w:lineRule="auto"/>
              <w:rPr>
                <w:rFonts w:cs="Arial"/>
              </w:rPr>
            </w:pPr>
            <w:r w:rsidRPr="000027A2">
              <w:rPr>
                <w:rFonts w:cs="Arial"/>
              </w:rPr>
              <w:t>CRE Lead:</w:t>
            </w:r>
          </w:p>
        </w:tc>
        <w:tc>
          <w:tcPr>
            <w:tcW w:w="2790" w:type="dxa"/>
            <w:tcBorders>
              <w:top w:val="nil"/>
              <w:left w:val="nil"/>
              <w:bottom w:val="single" w:sz="4" w:space="0" w:color="auto"/>
              <w:right w:val="single" w:sz="4" w:space="0" w:color="auto"/>
            </w:tcBorders>
            <w:shd w:val="clear" w:color="auto" w:fill="auto"/>
            <w:vAlign w:val="bottom"/>
            <w:hideMark/>
          </w:tcPr>
          <w:p w14:paraId="2D768493" w14:textId="77777777" w:rsidR="00CA53DA" w:rsidRPr="000027A2" w:rsidRDefault="00CA53DA" w:rsidP="00CA53DA">
            <w:pPr>
              <w:spacing w:line="240" w:lineRule="auto"/>
              <w:jc w:val="center"/>
              <w:rPr>
                <w:rFonts w:cs="Arial"/>
              </w:rPr>
            </w:pPr>
            <w:r w:rsidRPr="000027A2">
              <w:rPr>
                <w:rFonts w:cs="Arial"/>
              </w:rPr>
              <w:t>Drop Down List Box</w:t>
            </w:r>
          </w:p>
          <w:p w14:paraId="2D768494" w14:textId="77777777" w:rsidR="00CA53DA" w:rsidRPr="000027A2" w:rsidRDefault="00CA53DA" w:rsidP="00CA53DA">
            <w:pPr>
              <w:spacing w:line="240" w:lineRule="auto"/>
              <w:jc w:val="center"/>
              <w:rPr>
                <w:rFonts w:cs="Arial"/>
              </w:rPr>
            </w:pPr>
            <w:r w:rsidRPr="000027A2">
              <w:rPr>
                <w:rFonts w:cs="Arial"/>
              </w:rPr>
              <w:t>[VARCHAR2(10 BYTE)]</w:t>
            </w:r>
          </w:p>
        </w:tc>
        <w:tc>
          <w:tcPr>
            <w:tcW w:w="1440" w:type="dxa"/>
            <w:tcBorders>
              <w:top w:val="nil"/>
              <w:left w:val="nil"/>
              <w:bottom w:val="single" w:sz="4" w:space="0" w:color="auto"/>
              <w:right w:val="single" w:sz="4" w:space="0" w:color="auto"/>
            </w:tcBorders>
            <w:shd w:val="clear" w:color="auto" w:fill="auto"/>
            <w:vAlign w:val="bottom"/>
            <w:hideMark/>
          </w:tcPr>
          <w:p w14:paraId="2D768495" w14:textId="77777777" w:rsidR="00CA53DA" w:rsidRPr="000027A2" w:rsidRDefault="00CA53DA" w:rsidP="00CA53DA">
            <w:pPr>
              <w:spacing w:line="240" w:lineRule="auto"/>
              <w:rPr>
                <w:rFonts w:cs="Arial"/>
              </w:rPr>
            </w:pPr>
            <w:r w:rsidRPr="000027A2">
              <w:rPr>
                <w:rFonts w:cs="Arial"/>
              </w:rPr>
              <w:t>PM</w:t>
            </w:r>
          </w:p>
        </w:tc>
        <w:tc>
          <w:tcPr>
            <w:tcW w:w="1170" w:type="dxa"/>
            <w:tcBorders>
              <w:top w:val="nil"/>
              <w:left w:val="nil"/>
              <w:bottom w:val="single" w:sz="4" w:space="0" w:color="auto"/>
              <w:right w:val="single" w:sz="4" w:space="0" w:color="auto"/>
            </w:tcBorders>
            <w:shd w:val="clear" w:color="auto" w:fill="auto"/>
            <w:vAlign w:val="bottom"/>
            <w:hideMark/>
          </w:tcPr>
          <w:p w14:paraId="2D768496"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97" w14:textId="77777777" w:rsidR="00CA53DA" w:rsidRPr="000027A2" w:rsidRDefault="00CA53DA" w:rsidP="00CA53DA">
            <w:pPr>
              <w:spacing w:line="240" w:lineRule="auto"/>
              <w:rPr>
                <w:rFonts w:cs="Arial"/>
              </w:rPr>
            </w:pPr>
            <w:r w:rsidRPr="000027A2">
              <w:rPr>
                <w:rFonts w:cs="Arial"/>
              </w:rPr>
              <w:t> Option available for DropDownListBox are “PM” and “D&amp;C”</w:t>
            </w:r>
          </w:p>
        </w:tc>
      </w:tr>
      <w:tr w:rsidR="00CA53DA" w:rsidRPr="000027A2" w14:paraId="2D76849E"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0000"/>
            <w:vAlign w:val="bottom"/>
            <w:hideMark/>
          </w:tcPr>
          <w:p w14:paraId="2D768499" w14:textId="77777777" w:rsidR="00CA53DA" w:rsidRPr="00F90D00" w:rsidRDefault="00B06E8F" w:rsidP="00CA53DA">
            <w:pPr>
              <w:tabs>
                <w:tab w:val="center" w:pos="4320"/>
                <w:tab w:val="right" w:pos="8640"/>
              </w:tabs>
              <w:spacing w:line="240" w:lineRule="auto"/>
              <w:jc w:val="right"/>
              <w:rPr>
                <w:rFonts w:cs="Arial"/>
                <w:color w:val="FFFFFF"/>
              </w:rPr>
            </w:pPr>
            <w:r w:rsidRPr="00B06E8F">
              <w:rPr>
                <w:rFonts w:cs="Arial"/>
                <w:color w:val="FFFFFF"/>
              </w:rPr>
              <w:t>Estimated Costs:</w:t>
            </w:r>
          </w:p>
        </w:tc>
        <w:tc>
          <w:tcPr>
            <w:tcW w:w="2790" w:type="dxa"/>
            <w:tcBorders>
              <w:top w:val="nil"/>
              <w:left w:val="nil"/>
              <w:bottom w:val="single" w:sz="4" w:space="0" w:color="auto"/>
              <w:right w:val="single" w:sz="4" w:space="0" w:color="auto"/>
            </w:tcBorders>
            <w:shd w:val="clear" w:color="auto" w:fill="auto"/>
            <w:vAlign w:val="bottom"/>
            <w:hideMark/>
          </w:tcPr>
          <w:p w14:paraId="2D76849A"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9B"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9C"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9D" w14:textId="77777777" w:rsidR="00CA53DA" w:rsidRPr="000027A2" w:rsidRDefault="00CA53DA" w:rsidP="00CA53DA">
            <w:pPr>
              <w:spacing w:line="240" w:lineRule="auto"/>
              <w:rPr>
                <w:rFonts w:cs="Arial"/>
              </w:rPr>
            </w:pPr>
            <w:r w:rsidRPr="000027A2">
              <w:rPr>
                <w:rFonts w:cs="Arial"/>
              </w:rPr>
              <w:t>Group Header</w:t>
            </w:r>
          </w:p>
        </w:tc>
      </w:tr>
      <w:tr w:rsidR="00CA53DA" w:rsidRPr="000027A2" w14:paraId="2D7684A5"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9F" w14:textId="77777777" w:rsidR="00CA53DA" w:rsidRPr="000027A2" w:rsidRDefault="00CA53DA" w:rsidP="00CA53DA">
            <w:pPr>
              <w:spacing w:line="240" w:lineRule="auto"/>
              <w:rPr>
                <w:rFonts w:cs="Arial"/>
              </w:rPr>
            </w:pPr>
            <w:r w:rsidRPr="000027A2">
              <w:rPr>
                <w:rFonts w:cs="Arial"/>
              </w:rPr>
              <w:t>Capital ($):</w:t>
            </w:r>
          </w:p>
        </w:tc>
        <w:tc>
          <w:tcPr>
            <w:tcW w:w="2790" w:type="dxa"/>
            <w:tcBorders>
              <w:top w:val="nil"/>
              <w:left w:val="nil"/>
              <w:bottom w:val="single" w:sz="4" w:space="0" w:color="auto"/>
              <w:right w:val="single" w:sz="4" w:space="0" w:color="auto"/>
            </w:tcBorders>
            <w:shd w:val="clear" w:color="auto" w:fill="auto"/>
            <w:vAlign w:val="bottom"/>
            <w:hideMark/>
          </w:tcPr>
          <w:p w14:paraId="2D7684A0" w14:textId="77777777" w:rsidR="00CA53DA" w:rsidRPr="000027A2" w:rsidRDefault="00CA53DA" w:rsidP="00CA53DA">
            <w:pPr>
              <w:spacing w:line="240" w:lineRule="auto"/>
              <w:jc w:val="center"/>
              <w:rPr>
                <w:rFonts w:cs="Arial"/>
              </w:rPr>
            </w:pPr>
            <w:r w:rsidRPr="000027A2">
              <w:rPr>
                <w:rFonts w:cs="Arial"/>
              </w:rPr>
              <w:t>Text</w:t>
            </w:r>
          </w:p>
          <w:p w14:paraId="2D7684A1" w14:textId="77777777" w:rsidR="00CA53DA" w:rsidRPr="000027A2" w:rsidRDefault="00CA53DA" w:rsidP="00CA53DA">
            <w:pPr>
              <w:spacing w:line="240" w:lineRule="auto"/>
              <w:jc w:val="center"/>
              <w:rPr>
                <w:rFonts w:cs="Arial"/>
              </w:rPr>
            </w:pPr>
            <w:r w:rsidRPr="000027A2">
              <w:rPr>
                <w:rFonts w:cs="Arial"/>
              </w:rPr>
              <w:t>[NUMBER(16,2)]</w:t>
            </w:r>
          </w:p>
        </w:tc>
        <w:tc>
          <w:tcPr>
            <w:tcW w:w="1440" w:type="dxa"/>
            <w:tcBorders>
              <w:top w:val="nil"/>
              <w:left w:val="nil"/>
              <w:bottom w:val="single" w:sz="4" w:space="0" w:color="auto"/>
              <w:right w:val="single" w:sz="4" w:space="0" w:color="auto"/>
            </w:tcBorders>
            <w:shd w:val="clear" w:color="auto" w:fill="auto"/>
            <w:vAlign w:val="bottom"/>
            <w:hideMark/>
          </w:tcPr>
          <w:p w14:paraId="2D7684A2" w14:textId="77777777" w:rsidR="00CA53DA" w:rsidRPr="000027A2" w:rsidRDefault="00CA53DA" w:rsidP="00CA53DA">
            <w:pPr>
              <w:spacing w:line="240" w:lineRule="auto"/>
              <w:rPr>
                <w:rFonts w:cs="Arial"/>
              </w:rPr>
            </w:pPr>
            <w:r w:rsidRPr="000027A2">
              <w:rPr>
                <w:rFonts w:cs="Arial"/>
              </w:rPr>
              <w:t>0</w:t>
            </w:r>
          </w:p>
        </w:tc>
        <w:tc>
          <w:tcPr>
            <w:tcW w:w="1170" w:type="dxa"/>
            <w:tcBorders>
              <w:top w:val="nil"/>
              <w:left w:val="nil"/>
              <w:bottom w:val="single" w:sz="4" w:space="0" w:color="auto"/>
              <w:right w:val="single" w:sz="4" w:space="0" w:color="auto"/>
            </w:tcBorders>
            <w:shd w:val="clear" w:color="auto" w:fill="auto"/>
            <w:vAlign w:val="bottom"/>
            <w:hideMark/>
          </w:tcPr>
          <w:p w14:paraId="2D7684A3"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A4" w14:textId="77777777" w:rsidR="00CA53DA" w:rsidRPr="000027A2" w:rsidRDefault="00CA53DA" w:rsidP="00CA53DA">
            <w:pPr>
              <w:spacing w:line="240" w:lineRule="auto"/>
              <w:rPr>
                <w:rFonts w:cs="Arial"/>
              </w:rPr>
            </w:pPr>
            <w:r w:rsidRPr="000027A2">
              <w:rPr>
                <w:rFonts w:cs="Arial"/>
              </w:rPr>
              <w:t>Under "Estimated Costs:" group</w:t>
            </w:r>
          </w:p>
        </w:tc>
      </w:tr>
      <w:tr w:rsidR="00CA53DA" w:rsidRPr="000027A2" w14:paraId="2D7684AC"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A6" w14:textId="77777777" w:rsidR="00CA53DA" w:rsidRPr="000027A2" w:rsidRDefault="00CA53DA" w:rsidP="00CA53DA">
            <w:pPr>
              <w:spacing w:line="240" w:lineRule="auto"/>
              <w:rPr>
                <w:rFonts w:cs="Arial"/>
              </w:rPr>
            </w:pPr>
            <w:r w:rsidRPr="000027A2">
              <w:rPr>
                <w:rFonts w:cs="Arial"/>
              </w:rPr>
              <w:t>Expense ($):</w:t>
            </w:r>
          </w:p>
        </w:tc>
        <w:tc>
          <w:tcPr>
            <w:tcW w:w="2790" w:type="dxa"/>
            <w:tcBorders>
              <w:top w:val="nil"/>
              <w:left w:val="nil"/>
              <w:bottom w:val="single" w:sz="4" w:space="0" w:color="auto"/>
              <w:right w:val="single" w:sz="4" w:space="0" w:color="auto"/>
            </w:tcBorders>
            <w:shd w:val="clear" w:color="auto" w:fill="auto"/>
            <w:vAlign w:val="bottom"/>
            <w:hideMark/>
          </w:tcPr>
          <w:p w14:paraId="2D7684A7" w14:textId="77777777" w:rsidR="00CA53DA" w:rsidRPr="000027A2" w:rsidRDefault="00CA53DA" w:rsidP="00CA53DA">
            <w:pPr>
              <w:spacing w:line="240" w:lineRule="auto"/>
              <w:jc w:val="center"/>
              <w:rPr>
                <w:rFonts w:cs="Arial"/>
              </w:rPr>
            </w:pPr>
            <w:r w:rsidRPr="000027A2">
              <w:rPr>
                <w:rFonts w:cs="Arial"/>
              </w:rPr>
              <w:t>Text</w:t>
            </w:r>
          </w:p>
          <w:p w14:paraId="2D7684A8" w14:textId="77777777" w:rsidR="00CA53DA" w:rsidRPr="000027A2" w:rsidRDefault="00CA53DA" w:rsidP="00CA53DA">
            <w:pPr>
              <w:spacing w:line="240" w:lineRule="auto"/>
              <w:jc w:val="center"/>
              <w:rPr>
                <w:rFonts w:cs="Arial"/>
              </w:rPr>
            </w:pPr>
            <w:r w:rsidRPr="000027A2">
              <w:rPr>
                <w:rFonts w:cs="Arial"/>
              </w:rPr>
              <w:t>[NUMBER(16,2)]</w:t>
            </w:r>
          </w:p>
        </w:tc>
        <w:tc>
          <w:tcPr>
            <w:tcW w:w="1440" w:type="dxa"/>
            <w:tcBorders>
              <w:top w:val="nil"/>
              <w:left w:val="nil"/>
              <w:bottom w:val="single" w:sz="4" w:space="0" w:color="auto"/>
              <w:right w:val="single" w:sz="4" w:space="0" w:color="auto"/>
            </w:tcBorders>
            <w:shd w:val="clear" w:color="auto" w:fill="auto"/>
            <w:vAlign w:val="bottom"/>
            <w:hideMark/>
          </w:tcPr>
          <w:p w14:paraId="2D7684A9" w14:textId="77777777" w:rsidR="00CA53DA" w:rsidRPr="000027A2" w:rsidRDefault="00CA53DA" w:rsidP="00CA53DA">
            <w:pPr>
              <w:spacing w:line="240" w:lineRule="auto"/>
              <w:rPr>
                <w:rFonts w:cs="Arial"/>
              </w:rPr>
            </w:pPr>
            <w:r w:rsidRPr="000027A2">
              <w:rPr>
                <w:rFonts w:cs="Arial"/>
              </w:rPr>
              <w:t>0</w:t>
            </w:r>
          </w:p>
        </w:tc>
        <w:tc>
          <w:tcPr>
            <w:tcW w:w="1170" w:type="dxa"/>
            <w:tcBorders>
              <w:top w:val="nil"/>
              <w:left w:val="nil"/>
              <w:bottom w:val="single" w:sz="4" w:space="0" w:color="auto"/>
              <w:right w:val="single" w:sz="4" w:space="0" w:color="auto"/>
            </w:tcBorders>
            <w:shd w:val="clear" w:color="auto" w:fill="auto"/>
            <w:vAlign w:val="bottom"/>
            <w:hideMark/>
          </w:tcPr>
          <w:p w14:paraId="2D7684AA"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AB" w14:textId="77777777" w:rsidR="00CA53DA" w:rsidRPr="000027A2" w:rsidRDefault="00CA53DA" w:rsidP="00CA53DA">
            <w:pPr>
              <w:spacing w:line="240" w:lineRule="auto"/>
              <w:rPr>
                <w:rFonts w:cs="Arial"/>
              </w:rPr>
            </w:pPr>
            <w:r w:rsidRPr="000027A2">
              <w:rPr>
                <w:rFonts w:cs="Arial"/>
              </w:rPr>
              <w:t>Under "Estimated Costs:" group</w:t>
            </w:r>
          </w:p>
        </w:tc>
      </w:tr>
      <w:tr w:rsidR="00CA53DA" w:rsidRPr="000027A2" w14:paraId="2D7684B2"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0000"/>
            <w:vAlign w:val="bottom"/>
            <w:hideMark/>
          </w:tcPr>
          <w:p w14:paraId="2D7684AD" w14:textId="77777777" w:rsidR="00CA53DA" w:rsidRPr="000027A2" w:rsidRDefault="00B06E8F" w:rsidP="00CA53DA">
            <w:pPr>
              <w:spacing w:line="240" w:lineRule="auto"/>
              <w:rPr>
                <w:rFonts w:cs="Arial"/>
              </w:rPr>
            </w:pPr>
            <w:r w:rsidRPr="00B06E8F">
              <w:rPr>
                <w:rFonts w:cs="Arial"/>
                <w:color w:val="FFFFFF"/>
              </w:rPr>
              <w:t>Categories</w:t>
            </w:r>
            <w:r w:rsidR="00CA53DA" w:rsidRPr="000027A2">
              <w:rPr>
                <w:rFonts w:cs="Arial"/>
              </w:rPr>
              <w:t>:</w:t>
            </w:r>
          </w:p>
        </w:tc>
        <w:tc>
          <w:tcPr>
            <w:tcW w:w="2790" w:type="dxa"/>
            <w:tcBorders>
              <w:top w:val="nil"/>
              <w:left w:val="nil"/>
              <w:bottom w:val="single" w:sz="4" w:space="0" w:color="auto"/>
              <w:right w:val="single" w:sz="4" w:space="0" w:color="auto"/>
            </w:tcBorders>
            <w:shd w:val="clear" w:color="auto" w:fill="auto"/>
            <w:vAlign w:val="bottom"/>
            <w:hideMark/>
          </w:tcPr>
          <w:p w14:paraId="2D7684AE"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AF"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B0"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B1" w14:textId="77777777" w:rsidR="00CA53DA" w:rsidRPr="000027A2" w:rsidRDefault="00CA53DA" w:rsidP="00CA53DA">
            <w:pPr>
              <w:spacing w:line="240" w:lineRule="auto"/>
              <w:rPr>
                <w:rFonts w:cs="Arial"/>
              </w:rPr>
            </w:pPr>
            <w:r w:rsidRPr="000027A2">
              <w:rPr>
                <w:rFonts w:cs="Arial"/>
              </w:rPr>
              <w:t>Group Header</w:t>
            </w:r>
          </w:p>
        </w:tc>
      </w:tr>
      <w:tr w:rsidR="00CA53DA" w:rsidRPr="000027A2" w14:paraId="2D7684B8"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4B3" w14:textId="77777777" w:rsidR="00CA53DA" w:rsidRPr="000027A2" w:rsidRDefault="00CA53DA" w:rsidP="00CA53DA">
            <w:pPr>
              <w:spacing w:line="240" w:lineRule="auto"/>
              <w:rPr>
                <w:rFonts w:cs="Arial"/>
              </w:rPr>
            </w:pPr>
            <w:r w:rsidRPr="000027A2">
              <w:rPr>
                <w:rFonts w:cs="Arial"/>
              </w:rPr>
              <w:t>Electrial:</w:t>
            </w:r>
          </w:p>
        </w:tc>
        <w:tc>
          <w:tcPr>
            <w:tcW w:w="2790" w:type="dxa"/>
            <w:tcBorders>
              <w:top w:val="nil"/>
              <w:left w:val="nil"/>
              <w:bottom w:val="single" w:sz="4" w:space="0" w:color="auto"/>
              <w:right w:val="single" w:sz="4" w:space="0" w:color="auto"/>
            </w:tcBorders>
            <w:shd w:val="clear" w:color="auto" w:fill="auto"/>
            <w:vAlign w:val="bottom"/>
            <w:hideMark/>
          </w:tcPr>
          <w:p w14:paraId="2D7684B4"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B5"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B6"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B7" w14:textId="77777777" w:rsidR="00CA53DA" w:rsidRPr="000027A2" w:rsidRDefault="00CA53DA" w:rsidP="00CA53DA">
            <w:pPr>
              <w:spacing w:line="240" w:lineRule="auto"/>
              <w:rPr>
                <w:rFonts w:cs="Arial"/>
              </w:rPr>
            </w:pPr>
            <w:r w:rsidRPr="000027A2">
              <w:rPr>
                <w:rFonts w:cs="Arial"/>
              </w:rPr>
              <w:t> </w:t>
            </w:r>
          </w:p>
        </w:tc>
      </w:tr>
      <w:tr w:rsidR="00CA53DA" w:rsidRPr="000027A2" w14:paraId="2D7684BF"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B9"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4BA" w14:textId="77777777" w:rsidR="00CA53DA" w:rsidRPr="000027A2" w:rsidRDefault="00CA53DA" w:rsidP="00CA53DA">
            <w:pPr>
              <w:spacing w:line="240" w:lineRule="auto"/>
              <w:jc w:val="center"/>
              <w:rPr>
                <w:rFonts w:cs="Arial"/>
              </w:rPr>
            </w:pPr>
            <w:r w:rsidRPr="000027A2">
              <w:rPr>
                <w:rFonts w:cs="Arial"/>
              </w:rPr>
              <w:t>Drop Down List Box</w:t>
            </w:r>
          </w:p>
          <w:p w14:paraId="2D7684BB"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BC"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BD"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BE" w14:textId="77777777" w:rsidR="00CA53DA" w:rsidRPr="000027A2" w:rsidRDefault="00CA53DA" w:rsidP="00CA53DA">
            <w:pPr>
              <w:spacing w:line="240" w:lineRule="auto"/>
              <w:rPr>
                <w:rFonts w:cs="Arial"/>
              </w:rPr>
            </w:pPr>
            <w:r w:rsidRPr="000027A2">
              <w:rPr>
                <w:rFonts w:cs="Arial"/>
              </w:rPr>
              <w:t>Subgroup of "Electrical:"</w:t>
            </w:r>
          </w:p>
        </w:tc>
      </w:tr>
      <w:tr w:rsidR="00CA53DA" w:rsidRPr="000027A2" w14:paraId="2D7684C6"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C0"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4C1" w14:textId="77777777" w:rsidR="00CA53DA" w:rsidRPr="000027A2" w:rsidRDefault="00CA53DA" w:rsidP="00CA53DA">
            <w:pPr>
              <w:spacing w:line="240" w:lineRule="auto"/>
              <w:jc w:val="center"/>
              <w:rPr>
                <w:rFonts w:cs="Arial"/>
              </w:rPr>
            </w:pPr>
            <w:r w:rsidRPr="000027A2">
              <w:rPr>
                <w:rFonts w:cs="Arial"/>
              </w:rPr>
              <w:t>Drop Down List Box</w:t>
            </w:r>
          </w:p>
          <w:p w14:paraId="2D7684C2"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C3"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C4"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C5" w14:textId="77777777" w:rsidR="00CA53DA" w:rsidRPr="000027A2" w:rsidRDefault="00CA53DA" w:rsidP="00CA53DA">
            <w:pPr>
              <w:spacing w:line="240" w:lineRule="auto"/>
              <w:rPr>
                <w:rFonts w:cs="Arial"/>
              </w:rPr>
            </w:pPr>
            <w:r w:rsidRPr="000027A2">
              <w:rPr>
                <w:rFonts w:cs="Arial"/>
              </w:rPr>
              <w:t>Subgroup of "Electrical:"</w:t>
            </w:r>
          </w:p>
        </w:tc>
      </w:tr>
      <w:tr w:rsidR="00CA53DA" w:rsidRPr="000027A2" w14:paraId="2D7684CC"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4C7" w14:textId="77777777" w:rsidR="00CA53DA" w:rsidRPr="000027A2" w:rsidRDefault="00CA53DA" w:rsidP="00CA53DA">
            <w:pPr>
              <w:spacing w:line="240" w:lineRule="auto"/>
              <w:rPr>
                <w:rFonts w:cs="Arial"/>
              </w:rPr>
            </w:pPr>
            <w:r w:rsidRPr="000027A2">
              <w:rPr>
                <w:rFonts w:cs="Arial"/>
              </w:rPr>
              <w:t>Environmental:</w:t>
            </w:r>
          </w:p>
        </w:tc>
        <w:tc>
          <w:tcPr>
            <w:tcW w:w="2790" w:type="dxa"/>
            <w:tcBorders>
              <w:top w:val="nil"/>
              <w:left w:val="nil"/>
              <w:bottom w:val="single" w:sz="4" w:space="0" w:color="auto"/>
              <w:right w:val="single" w:sz="4" w:space="0" w:color="auto"/>
            </w:tcBorders>
            <w:shd w:val="clear" w:color="auto" w:fill="auto"/>
            <w:vAlign w:val="bottom"/>
            <w:hideMark/>
          </w:tcPr>
          <w:p w14:paraId="2D7684C8"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C9"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CA"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CB" w14:textId="77777777" w:rsidR="00CA53DA" w:rsidRPr="000027A2" w:rsidRDefault="00CA53DA" w:rsidP="00CA53DA">
            <w:pPr>
              <w:spacing w:line="240" w:lineRule="auto"/>
              <w:rPr>
                <w:rFonts w:cs="Arial"/>
              </w:rPr>
            </w:pPr>
            <w:r w:rsidRPr="000027A2">
              <w:rPr>
                <w:rFonts w:cs="Arial"/>
              </w:rPr>
              <w:t> </w:t>
            </w:r>
          </w:p>
        </w:tc>
      </w:tr>
      <w:tr w:rsidR="00CA53DA" w:rsidRPr="000027A2" w14:paraId="2D7684D3"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CD"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4CE" w14:textId="77777777" w:rsidR="00CA53DA" w:rsidRPr="000027A2" w:rsidRDefault="00CA53DA" w:rsidP="00CA53DA">
            <w:pPr>
              <w:spacing w:line="240" w:lineRule="auto"/>
              <w:jc w:val="center"/>
              <w:rPr>
                <w:rFonts w:cs="Arial"/>
              </w:rPr>
            </w:pPr>
            <w:r w:rsidRPr="000027A2">
              <w:rPr>
                <w:rFonts w:cs="Arial"/>
              </w:rPr>
              <w:t>Drop Down List Box</w:t>
            </w:r>
          </w:p>
          <w:p w14:paraId="2D7684CF"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D0"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D1"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D2" w14:textId="77777777" w:rsidR="00CA53DA" w:rsidRPr="000027A2" w:rsidRDefault="00CA53DA" w:rsidP="00CA53DA">
            <w:pPr>
              <w:spacing w:line="240" w:lineRule="auto"/>
              <w:rPr>
                <w:rFonts w:cs="Arial"/>
              </w:rPr>
            </w:pPr>
            <w:r w:rsidRPr="000027A2">
              <w:rPr>
                <w:rFonts w:cs="Arial"/>
              </w:rPr>
              <w:t>Subgroup of "Environmental:"</w:t>
            </w:r>
          </w:p>
        </w:tc>
      </w:tr>
      <w:tr w:rsidR="00CA53DA" w:rsidRPr="000027A2" w14:paraId="2D7684DA"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D4"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4D5" w14:textId="77777777" w:rsidR="00CA53DA" w:rsidRPr="000027A2" w:rsidRDefault="00CA53DA" w:rsidP="00CA53DA">
            <w:pPr>
              <w:spacing w:line="240" w:lineRule="auto"/>
              <w:jc w:val="center"/>
              <w:rPr>
                <w:rFonts w:cs="Arial"/>
              </w:rPr>
            </w:pPr>
            <w:r w:rsidRPr="000027A2">
              <w:rPr>
                <w:rFonts w:cs="Arial"/>
              </w:rPr>
              <w:t>Drop Down List Box</w:t>
            </w:r>
          </w:p>
          <w:p w14:paraId="2D7684D6"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D7"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D8"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D9" w14:textId="77777777" w:rsidR="00CA53DA" w:rsidRPr="000027A2" w:rsidRDefault="00CA53DA" w:rsidP="00CA53DA">
            <w:pPr>
              <w:spacing w:line="240" w:lineRule="auto"/>
              <w:rPr>
                <w:rFonts w:cs="Arial"/>
              </w:rPr>
            </w:pPr>
            <w:r w:rsidRPr="000027A2">
              <w:rPr>
                <w:rFonts w:cs="Arial"/>
              </w:rPr>
              <w:t>Subgroup of "Environmental:"</w:t>
            </w:r>
          </w:p>
        </w:tc>
      </w:tr>
      <w:tr w:rsidR="00CA53DA" w:rsidRPr="000027A2" w14:paraId="2D7684E0"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4DB" w14:textId="77777777" w:rsidR="00CA53DA" w:rsidRPr="000027A2" w:rsidRDefault="00CA53DA" w:rsidP="00CA53DA">
            <w:pPr>
              <w:spacing w:line="240" w:lineRule="auto"/>
              <w:rPr>
                <w:rFonts w:cs="Arial"/>
              </w:rPr>
            </w:pPr>
            <w:r w:rsidRPr="000027A2">
              <w:rPr>
                <w:rFonts w:cs="Arial"/>
              </w:rPr>
              <w:t>Fence/Gates:</w:t>
            </w:r>
          </w:p>
        </w:tc>
        <w:tc>
          <w:tcPr>
            <w:tcW w:w="2790" w:type="dxa"/>
            <w:tcBorders>
              <w:top w:val="nil"/>
              <w:left w:val="nil"/>
              <w:bottom w:val="single" w:sz="4" w:space="0" w:color="auto"/>
              <w:right w:val="single" w:sz="4" w:space="0" w:color="auto"/>
            </w:tcBorders>
            <w:shd w:val="clear" w:color="auto" w:fill="auto"/>
            <w:vAlign w:val="bottom"/>
            <w:hideMark/>
          </w:tcPr>
          <w:p w14:paraId="2D7684DC"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DD"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DE"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DF" w14:textId="77777777" w:rsidR="00CA53DA" w:rsidRPr="000027A2" w:rsidRDefault="00CA53DA" w:rsidP="00CA53DA">
            <w:pPr>
              <w:spacing w:line="240" w:lineRule="auto"/>
              <w:rPr>
                <w:rFonts w:cs="Arial"/>
              </w:rPr>
            </w:pPr>
            <w:r w:rsidRPr="000027A2">
              <w:rPr>
                <w:rFonts w:cs="Arial"/>
              </w:rPr>
              <w:t> </w:t>
            </w:r>
          </w:p>
        </w:tc>
      </w:tr>
      <w:tr w:rsidR="00CA53DA" w:rsidRPr="000027A2" w14:paraId="2D7684E7"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E1"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4E2" w14:textId="77777777" w:rsidR="00CA53DA" w:rsidRPr="000027A2" w:rsidRDefault="00CA53DA" w:rsidP="00CA53DA">
            <w:pPr>
              <w:spacing w:line="240" w:lineRule="auto"/>
              <w:jc w:val="center"/>
              <w:rPr>
                <w:rFonts w:cs="Arial"/>
              </w:rPr>
            </w:pPr>
            <w:r w:rsidRPr="000027A2">
              <w:rPr>
                <w:rFonts w:cs="Arial"/>
              </w:rPr>
              <w:t>Drop Down List Box</w:t>
            </w:r>
          </w:p>
          <w:p w14:paraId="2D7684E3"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E4"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E5"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E6" w14:textId="77777777" w:rsidR="00CA53DA" w:rsidRPr="000027A2" w:rsidRDefault="00CA53DA" w:rsidP="00CA53DA">
            <w:pPr>
              <w:spacing w:line="240" w:lineRule="auto"/>
              <w:rPr>
                <w:rFonts w:cs="Arial"/>
              </w:rPr>
            </w:pPr>
            <w:r w:rsidRPr="000027A2">
              <w:rPr>
                <w:rFonts w:cs="Arial"/>
              </w:rPr>
              <w:t>Subgroup of "Fence/Gates:"</w:t>
            </w:r>
          </w:p>
        </w:tc>
      </w:tr>
      <w:tr w:rsidR="00CA53DA" w:rsidRPr="000027A2" w14:paraId="2D7684EE"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E8"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4E9" w14:textId="77777777" w:rsidR="00CA53DA" w:rsidRPr="000027A2" w:rsidRDefault="00CA53DA" w:rsidP="00CA53DA">
            <w:pPr>
              <w:spacing w:line="240" w:lineRule="auto"/>
              <w:jc w:val="center"/>
              <w:rPr>
                <w:rFonts w:cs="Arial"/>
              </w:rPr>
            </w:pPr>
            <w:r w:rsidRPr="000027A2">
              <w:rPr>
                <w:rFonts w:cs="Arial"/>
              </w:rPr>
              <w:t>Drop Down List Box</w:t>
            </w:r>
          </w:p>
          <w:p w14:paraId="2D7684EA"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EB"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EC"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ED" w14:textId="77777777" w:rsidR="00CA53DA" w:rsidRPr="000027A2" w:rsidRDefault="00CA53DA" w:rsidP="00CA53DA">
            <w:pPr>
              <w:spacing w:line="240" w:lineRule="auto"/>
              <w:rPr>
                <w:rFonts w:cs="Arial"/>
              </w:rPr>
            </w:pPr>
            <w:r w:rsidRPr="000027A2">
              <w:rPr>
                <w:rFonts w:cs="Arial"/>
              </w:rPr>
              <w:t>Subgroup of "Fence/Gates:"</w:t>
            </w:r>
          </w:p>
        </w:tc>
      </w:tr>
      <w:tr w:rsidR="00CA53DA" w:rsidRPr="000027A2" w14:paraId="2D7684F4"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4EF" w14:textId="77777777" w:rsidR="00CA53DA" w:rsidRPr="000027A2" w:rsidRDefault="00CA53DA" w:rsidP="00CA53DA">
            <w:pPr>
              <w:spacing w:line="240" w:lineRule="auto"/>
              <w:rPr>
                <w:rFonts w:cs="Arial"/>
              </w:rPr>
            </w:pPr>
            <w:r w:rsidRPr="000027A2">
              <w:rPr>
                <w:rFonts w:cs="Arial"/>
              </w:rPr>
              <w:t>Generator:</w:t>
            </w:r>
          </w:p>
        </w:tc>
        <w:tc>
          <w:tcPr>
            <w:tcW w:w="2790" w:type="dxa"/>
            <w:tcBorders>
              <w:top w:val="nil"/>
              <w:left w:val="nil"/>
              <w:bottom w:val="single" w:sz="4" w:space="0" w:color="auto"/>
              <w:right w:val="single" w:sz="4" w:space="0" w:color="auto"/>
            </w:tcBorders>
            <w:shd w:val="clear" w:color="auto" w:fill="auto"/>
            <w:vAlign w:val="bottom"/>
            <w:hideMark/>
          </w:tcPr>
          <w:p w14:paraId="2D7684F0"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4F1"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4F2"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4F3" w14:textId="77777777" w:rsidR="00CA53DA" w:rsidRPr="000027A2" w:rsidRDefault="00CA53DA" w:rsidP="00CA53DA">
            <w:pPr>
              <w:spacing w:line="240" w:lineRule="auto"/>
              <w:rPr>
                <w:rFonts w:cs="Arial"/>
              </w:rPr>
            </w:pPr>
            <w:r w:rsidRPr="000027A2">
              <w:rPr>
                <w:rFonts w:cs="Arial"/>
              </w:rPr>
              <w:t> </w:t>
            </w:r>
          </w:p>
        </w:tc>
      </w:tr>
      <w:tr w:rsidR="00CA53DA" w:rsidRPr="000027A2" w14:paraId="2D7684FB"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F5"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4F6" w14:textId="77777777" w:rsidR="00CA53DA" w:rsidRPr="000027A2" w:rsidRDefault="00CA53DA" w:rsidP="00CA53DA">
            <w:pPr>
              <w:spacing w:line="240" w:lineRule="auto"/>
              <w:jc w:val="center"/>
              <w:rPr>
                <w:rFonts w:cs="Arial"/>
              </w:rPr>
            </w:pPr>
            <w:r w:rsidRPr="000027A2">
              <w:rPr>
                <w:rFonts w:cs="Arial"/>
              </w:rPr>
              <w:t>Drop Down List Box</w:t>
            </w:r>
          </w:p>
          <w:p w14:paraId="2D7684F7"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F8"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4F9"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4FA" w14:textId="77777777" w:rsidR="00CA53DA" w:rsidRPr="000027A2" w:rsidRDefault="00CA53DA" w:rsidP="00CA53DA">
            <w:pPr>
              <w:spacing w:line="240" w:lineRule="auto"/>
              <w:rPr>
                <w:rFonts w:cs="Arial"/>
              </w:rPr>
            </w:pPr>
            <w:r w:rsidRPr="000027A2">
              <w:rPr>
                <w:rFonts w:cs="Arial"/>
              </w:rPr>
              <w:t>Subgroup of "Generator:"</w:t>
            </w:r>
          </w:p>
        </w:tc>
      </w:tr>
      <w:tr w:rsidR="00CA53DA" w:rsidRPr="000027A2" w14:paraId="2D768502"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4FC"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4FD" w14:textId="77777777" w:rsidR="00CA53DA" w:rsidRPr="000027A2" w:rsidRDefault="00CA53DA" w:rsidP="00CA53DA">
            <w:pPr>
              <w:spacing w:line="240" w:lineRule="auto"/>
              <w:jc w:val="center"/>
              <w:rPr>
                <w:rFonts w:cs="Arial"/>
              </w:rPr>
            </w:pPr>
            <w:r w:rsidRPr="000027A2">
              <w:rPr>
                <w:rFonts w:cs="Arial"/>
              </w:rPr>
              <w:t>Drop Down List Box</w:t>
            </w:r>
          </w:p>
          <w:p w14:paraId="2D7684FE"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4FF"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00"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01" w14:textId="77777777" w:rsidR="00CA53DA" w:rsidRPr="000027A2" w:rsidRDefault="00CA53DA" w:rsidP="00CA53DA">
            <w:pPr>
              <w:spacing w:line="240" w:lineRule="auto"/>
              <w:rPr>
                <w:rFonts w:cs="Arial"/>
              </w:rPr>
            </w:pPr>
            <w:r w:rsidRPr="000027A2">
              <w:rPr>
                <w:rFonts w:cs="Arial"/>
              </w:rPr>
              <w:t>Subgroup of "Generator:"</w:t>
            </w:r>
          </w:p>
        </w:tc>
      </w:tr>
      <w:tr w:rsidR="00CA53DA" w:rsidRPr="000027A2" w14:paraId="2D768508"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03" w14:textId="77777777" w:rsidR="00CA53DA" w:rsidRPr="000027A2" w:rsidRDefault="00CA53DA" w:rsidP="00CA53DA">
            <w:pPr>
              <w:spacing w:line="240" w:lineRule="auto"/>
              <w:rPr>
                <w:rFonts w:cs="Arial"/>
              </w:rPr>
            </w:pPr>
            <w:r w:rsidRPr="000027A2">
              <w:rPr>
                <w:rFonts w:cs="Arial"/>
              </w:rPr>
              <w:t>Water:</w:t>
            </w:r>
          </w:p>
        </w:tc>
        <w:tc>
          <w:tcPr>
            <w:tcW w:w="2790" w:type="dxa"/>
            <w:tcBorders>
              <w:top w:val="nil"/>
              <w:left w:val="nil"/>
              <w:bottom w:val="single" w:sz="4" w:space="0" w:color="auto"/>
              <w:right w:val="single" w:sz="4" w:space="0" w:color="auto"/>
            </w:tcBorders>
            <w:shd w:val="clear" w:color="auto" w:fill="auto"/>
            <w:vAlign w:val="bottom"/>
            <w:hideMark/>
          </w:tcPr>
          <w:p w14:paraId="2D768504"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05"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06"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07" w14:textId="77777777" w:rsidR="00CA53DA" w:rsidRPr="000027A2" w:rsidRDefault="00CA53DA" w:rsidP="00CA53DA">
            <w:pPr>
              <w:spacing w:line="240" w:lineRule="auto"/>
              <w:rPr>
                <w:rFonts w:cs="Arial"/>
              </w:rPr>
            </w:pPr>
            <w:r w:rsidRPr="000027A2">
              <w:rPr>
                <w:rFonts w:cs="Arial"/>
              </w:rPr>
              <w:t> </w:t>
            </w:r>
          </w:p>
        </w:tc>
      </w:tr>
      <w:tr w:rsidR="00CA53DA" w:rsidRPr="000027A2" w14:paraId="2D76850F"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09"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0A" w14:textId="77777777" w:rsidR="00CA53DA" w:rsidRPr="000027A2" w:rsidRDefault="00CA53DA" w:rsidP="00CA53DA">
            <w:pPr>
              <w:spacing w:line="240" w:lineRule="auto"/>
              <w:jc w:val="center"/>
              <w:rPr>
                <w:rFonts w:cs="Arial"/>
              </w:rPr>
            </w:pPr>
            <w:r w:rsidRPr="000027A2">
              <w:rPr>
                <w:rFonts w:cs="Arial"/>
              </w:rPr>
              <w:t>Drop Down List Box</w:t>
            </w:r>
          </w:p>
          <w:p w14:paraId="2D76850B"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0C"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0D"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0E" w14:textId="77777777" w:rsidR="00CA53DA" w:rsidRPr="000027A2" w:rsidRDefault="00CA53DA" w:rsidP="00CA53DA">
            <w:pPr>
              <w:spacing w:line="240" w:lineRule="auto"/>
              <w:rPr>
                <w:rFonts w:cs="Arial"/>
              </w:rPr>
            </w:pPr>
            <w:r w:rsidRPr="000027A2">
              <w:rPr>
                <w:rFonts w:cs="Arial"/>
              </w:rPr>
              <w:t>Subgroup of "Water:"</w:t>
            </w:r>
          </w:p>
        </w:tc>
      </w:tr>
      <w:tr w:rsidR="00CA53DA" w:rsidRPr="000027A2" w14:paraId="2D768516"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10"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11" w14:textId="77777777" w:rsidR="00CA53DA" w:rsidRPr="000027A2" w:rsidRDefault="00CA53DA" w:rsidP="00CA53DA">
            <w:pPr>
              <w:spacing w:line="240" w:lineRule="auto"/>
              <w:jc w:val="center"/>
              <w:rPr>
                <w:rFonts w:cs="Arial"/>
              </w:rPr>
            </w:pPr>
            <w:r w:rsidRPr="000027A2">
              <w:rPr>
                <w:rFonts w:cs="Arial"/>
              </w:rPr>
              <w:t>Drop Down List Box</w:t>
            </w:r>
          </w:p>
          <w:p w14:paraId="2D768512"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13"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14"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15" w14:textId="77777777" w:rsidR="00CA53DA" w:rsidRPr="000027A2" w:rsidRDefault="00CA53DA" w:rsidP="00CA53DA">
            <w:pPr>
              <w:spacing w:line="240" w:lineRule="auto"/>
              <w:rPr>
                <w:rFonts w:cs="Arial"/>
              </w:rPr>
            </w:pPr>
            <w:r w:rsidRPr="000027A2">
              <w:rPr>
                <w:rFonts w:cs="Arial"/>
              </w:rPr>
              <w:t>Subgroup of "Water:"</w:t>
            </w:r>
          </w:p>
        </w:tc>
      </w:tr>
      <w:tr w:rsidR="00CA53DA" w:rsidRPr="000027A2" w14:paraId="2D76851C"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17" w14:textId="77777777" w:rsidR="00CA53DA" w:rsidRPr="000027A2" w:rsidRDefault="00CA53DA" w:rsidP="00CA53DA">
            <w:pPr>
              <w:spacing w:line="240" w:lineRule="auto"/>
              <w:rPr>
                <w:rFonts w:cs="Arial"/>
              </w:rPr>
            </w:pPr>
            <w:r w:rsidRPr="000027A2">
              <w:rPr>
                <w:rFonts w:cs="Arial"/>
              </w:rPr>
              <w:t>Grounds:</w:t>
            </w:r>
          </w:p>
        </w:tc>
        <w:tc>
          <w:tcPr>
            <w:tcW w:w="2790" w:type="dxa"/>
            <w:tcBorders>
              <w:top w:val="nil"/>
              <w:left w:val="nil"/>
              <w:bottom w:val="single" w:sz="4" w:space="0" w:color="auto"/>
              <w:right w:val="single" w:sz="4" w:space="0" w:color="auto"/>
            </w:tcBorders>
            <w:shd w:val="clear" w:color="auto" w:fill="auto"/>
            <w:vAlign w:val="bottom"/>
            <w:hideMark/>
          </w:tcPr>
          <w:p w14:paraId="2D768518"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19"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1A"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1B" w14:textId="77777777" w:rsidR="00CA53DA" w:rsidRPr="000027A2" w:rsidRDefault="00CA53DA" w:rsidP="00CA53DA">
            <w:pPr>
              <w:spacing w:line="240" w:lineRule="auto"/>
              <w:rPr>
                <w:rFonts w:cs="Arial"/>
              </w:rPr>
            </w:pPr>
            <w:r w:rsidRPr="000027A2">
              <w:rPr>
                <w:rFonts w:cs="Arial"/>
              </w:rPr>
              <w:t> </w:t>
            </w:r>
          </w:p>
        </w:tc>
      </w:tr>
      <w:tr w:rsidR="00CA53DA" w:rsidRPr="000027A2" w14:paraId="2D768523"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1D"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1E" w14:textId="77777777" w:rsidR="00CA53DA" w:rsidRPr="000027A2" w:rsidRDefault="00CA53DA" w:rsidP="00CA53DA">
            <w:pPr>
              <w:spacing w:line="240" w:lineRule="auto"/>
              <w:jc w:val="center"/>
              <w:rPr>
                <w:rFonts w:cs="Arial"/>
              </w:rPr>
            </w:pPr>
            <w:r w:rsidRPr="000027A2">
              <w:rPr>
                <w:rFonts w:cs="Arial"/>
              </w:rPr>
              <w:t>Drop Down List Box</w:t>
            </w:r>
          </w:p>
          <w:p w14:paraId="2D76851F"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20"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21"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22" w14:textId="77777777" w:rsidR="00CA53DA" w:rsidRPr="000027A2" w:rsidRDefault="00CA53DA" w:rsidP="00CA53DA">
            <w:pPr>
              <w:spacing w:line="240" w:lineRule="auto"/>
              <w:rPr>
                <w:rFonts w:cs="Arial"/>
              </w:rPr>
            </w:pPr>
            <w:r w:rsidRPr="000027A2">
              <w:rPr>
                <w:rFonts w:cs="Arial"/>
              </w:rPr>
              <w:t>Subgroup of "Grounds:"</w:t>
            </w:r>
          </w:p>
        </w:tc>
      </w:tr>
      <w:tr w:rsidR="00CA53DA" w:rsidRPr="000027A2" w14:paraId="2D76852A"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24"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25" w14:textId="77777777" w:rsidR="00CA53DA" w:rsidRPr="000027A2" w:rsidRDefault="00CA53DA" w:rsidP="00CA53DA">
            <w:pPr>
              <w:spacing w:line="240" w:lineRule="auto"/>
              <w:jc w:val="center"/>
              <w:rPr>
                <w:rFonts w:cs="Arial"/>
              </w:rPr>
            </w:pPr>
            <w:r w:rsidRPr="000027A2">
              <w:rPr>
                <w:rFonts w:cs="Arial"/>
              </w:rPr>
              <w:t>Drop Down List Box</w:t>
            </w:r>
          </w:p>
          <w:p w14:paraId="2D768526"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27"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28"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29" w14:textId="77777777" w:rsidR="00CA53DA" w:rsidRPr="000027A2" w:rsidRDefault="00CA53DA" w:rsidP="00CA53DA">
            <w:pPr>
              <w:spacing w:line="240" w:lineRule="auto"/>
              <w:rPr>
                <w:rFonts w:cs="Arial"/>
              </w:rPr>
            </w:pPr>
            <w:r w:rsidRPr="000027A2">
              <w:rPr>
                <w:rFonts w:cs="Arial"/>
              </w:rPr>
              <w:t>Subgroup of "Grounds:"</w:t>
            </w:r>
          </w:p>
        </w:tc>
      </w:tr>
      <w:tr w:rsidR="00CA53DA" w:rsidRPr="000027A2" w14:paraId="2D768530"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2B" w14:textId="77777777" w:rsidR="00CA53DA" w:rsidRPr="000027A2" w:rsidRDefault="00CA53DA" w:rsidP="00CA53DA">
            <w:pPr>
              <w:spacing w:line="240" w:lineRule="auto"/>
              <w:rPr>
                <w:rFonts w:cs="Arial"/>
              </w:rPr>
            </w:pPr>
            <w:r w:rsidRPr="000027A2">
              <w:rPr>
                <w:rFonts w:cs="Arial"/>
              </w:rPr>
              <w:t>Mechanical:</w:t>
            </w:r>
          </w:p>
        </w:tc>
        <w:tc>
          <w:tcPr>
            <w:tcW w:w="2790" w:type="dxa"/>
            <w:tcBorders>
              <w:top w:val="nil"/>
              <w:left w:val="nil"/>
              <w:bottom w:val="single" w:sz="4" w:space="0" w:color="auto"/>
              <w:right w:val="single" w:sz="4" w:space="0" w:color="auto"/>
            </w:tcBorders>
            <w:shd w:val="clear" w:color="auto" w:fill="auto"/>
            <w:vAlign w:val="bottom"/>
            <w:hideMark/>
          </w:tcPr>
          <w:p w14:paraId="2D76852C"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2D"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2E"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2F" w14:textId="77777777" w:rsidR="00CA53DA" w:rsidRPr="000027A2" w:rsidRDefault="00CA53DA" w:rsidP="00CA53DA">
            <w:pPr>
              <w:spacing w:line="240" w:lineRule="auto"/>
              <w:rPr>
                <w:rFonts w:cs="Arial"/>
              </w:rPr>
            </w:pPr>
            <w:r w:rsidRPr="000027A2">
              <w:rPr>
                <w:rFonts w:cs="Arial"/>
              </w:rPr>
              <w:t> </w:t>
            </w:r>
          </w:p>
        </w:tc>
      </w:tr>
      <w:tr w:rsidR="00CA53DA" w:rsidRPr="000027A2" w14:paraId="2D768537"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31"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32" w14:textId="77777777" w:rsidR="00CA53DA" w:rsidRPr="000027A2" w:rsidRDefault="00CA53DA" w:rsidP="00CA53DA">
            <w:pPr>
              <w:spacing w:line="240" w:lineRule="auto"/>
              <w:jc w:val="center"/>
              <w:rPr>
                <w:rFonts w:cs="Arial"/>
              </w:rPr>
            </w:pPr>
            <w:r w:rsidRPr="000027A2">
              <w:rPr>
                <w:rFonts w:cs="Arial"/>
              </w:rPr>
              <w:t>Drop Down List Box</w:t>
            </w:r>
          </w:p>
          <w:p w14:paraId="2D768533"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34"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35"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36" w14:textId="77777777" w:rsidR="00CA53DA" w:rsidRPr="000027A2" w:rsidRDefault="00CA53DA" w:rsidP="00CA53DA">
            <w:pPr>
              <w:spacing w:line="240" w:lineRule="auto"/>
              <w:rPr>
                <w:rFonts w:cs="Arial"/>
              </w:rPr>
            </w:pPr>
            <w:r w:rsidRPr="000027A2">
              <w:rPr>
                <w:rFonts w:cs="Arial"/>
              </w:rPr>
              <w:t>Subgroup of "Mechanical:"</w:t>
            </w:r>
          </w:p>
        </w:tc>
      </w:tr>
      <w:tr w:rsidR="00CA53DA" w:rsidRPr="000027A2" w14:paraId="2D76853E"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38" w14:textId="77777777" w:rsidR="00CA53DA" w:rsidRPr="000027A2" w:rsidRDefault="00CA53DA" w:rsidP="00CA53DA">
            <w:pPr>
              <w:spacing w:line="240" w:lineRule="auto"/>
              <w:jc w:val="right"/>
              <w:rPr>
                <w:rFonts w:cs="Arial"/>
              </w:rPr>
            </w:pPr>
            <w:r w:rsidRPr="000027A2">
              <w:rPr>
                <w:rFonts w:cs="Arial"/>
              </w:rPr>
              <w:lastRenderedPageBreak/>
              <w:t>Closed</w:t>
            </w:r>
          </w:p>
        </w:tc>
        <w:tc>
          <w:tcPr>
            <w:tcW w:w="2790" w:type="dxa"/>
            <w:tcBorders>
              <w:top w:val="nil"/>
              <w:left w:val="nil"/>
              <w:bottom w:val="single" w:sz="4" w:space="0" w:color="auto"/>
              <w:right w:val="single" w:sz="4" w:space="0" w:color="auto"/>
            </w:tcBorders>
            <w:shd w:val="clear" w:color="auto" w:fill="auto"/>
            <w:vAlign w:val="bottom"/>
            <w:hideMark/>
          </w:tcPr>
          <w:p w14:paraId="2D768539" w14:textId="77777777" w:rsidR="00CA53DA" w:rsidRPr="000027A2" w:rsidRDefault="00CA53DA" w:rsidP="00CA53DA">
            <w:pPr>
              <w:spacing w:line="240" w:lineRule="auto"/>
              <w:jc w:val="center"/>
              <w:rPr>
                <w:rFonts w:cs="Arial"/>
              </w:rPr>
            </w:pPr>
            <w:r w:rsidRPr="000027A2">
              <w:rPr>
                <w:rFonts w:cs="Arial"/>
              </w:rPr>
              <w:t>Drop Down List Box</w:t>
            </w:r>
          </w:p>
          <w:p w14:paraId="2D76853A"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3B"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3C"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3D" w14:textId="77777777" w:rsidR="00CA53DA" w:rsidRPr="000027A2" w:rsidRDefault="00CA53DA" w:rsidP="00CA53DA">
            <w:pPr>
              <w:spacing w:line="240" w:lineRule="auto"/>
              <w:rPr>
                <w:rFonts w:cs="Arial"/>
              </w:rPr>
            </w:pPr>
            <w:r w:rsidRPr="000027A2">
              <w:rPr>
                <w:rFonts w:cs="Arial"/>
              </w:rPr>
              <w:t>Subgroup of "Mechanical:"</w:t>
            </w:r>
          </w:p>
        </w:tc>
      </w:tr>
      <w:tr w:rsidR="00CA53DA" w:rsidRPr="000027A2" w14:paraId="2D768544"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3F" w14:textId="77777777" w:rsidR="00CA53DA" w:rsidRPr="000027A2" w:rsidRDefault="00CA53DA" w:rsidP="00CA53DA">
            <w:pPr>
              <w:spacing w:line="240" w:lineRule="auto"/>
              <w:rPr>
                <w:rFonts w:cs="Arial"/>
              </w:rPr>
            </w:pPr>
            <w:r w:rsidRPr="000027A2">
              <w:rPr>
                <w:rFonts w:cs="Arial"/>
              </w:rPr>
              <w:t>Other:</w:t>
            </w:r>
          </w:p>
        </w:tc>
        <w:tc>
          <w:tcPr>
            <w:tcW w:w="2790" w:type="dxa"/>
            <w:tcBorders>
              <w:top w:val="nil"/>
              <w:left w:val="nil"/>
              <w:bottom w:val="single" w:sz="4" w:space="0" w:color="auto"/>
              <w:right w:val="single" w:sz="4" w:space="0" w:color="auto"/>
            </w:tcBorders>
            <w:shd w:val="clear" w:color="auto" w:fill="auto"/>
            <w:vAlign w:val="bottom"/>
            <w:hideMark/>
          </w:tcPr>
          <w:p w14:paraId="2D768540"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41"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42"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43" w14:textId="77777777" w:rsidR="00CA53DA" w:rsidRPr="000027A2" w:rsidRDefault="00CA53DA" w:rsidP="00CA53DA">
            <w:pPr>
              <w:spacing w:line="240" w:lineRule="auto"/>
              <w:rPr>
                <w:rFonts w:cs="Arial"/>
              </w:rPr>
            </w:pPr>
            <w:r w:rsidRPr="000027A2">
              <w:rPr>
                <w:rFonts w:cs="Arial"/>
              </w:rPr>
              <w:t> </w:t>
            </w:r>
          </w:p>
        </w:tc>
      </w:tr>
      <w:tr w:rsidR="00CA53DA" w:rsidRPr="000027A2" w14:paraId="2D76854B"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45"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46" w14:textId="77777777" w:rsidR="00CA53DA" w:rsidRPr="000027A2" w:rsidRDefault="00CA53DA" w:rsidP="00CA53DA">
            <w:pPr>
              <w:spacing w:line="240" w:lineRule="auto"/>
              <w:jc w:val="center"/>
              <w:rPr>
                <w:rFonts w:cs="Arial"/>
              </w:rPr>
            </w:pPr>
            <w:r w:rsidRPr="000027A2">
              <w:rPr>
                <w:rFonts w:cs="Arial"/>
              </w:rPr>
              <w:t>Drop Down List Box</w:t>
            </w:r>
          </w:p>
          <w:p w14:paraId="2D768547"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48"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49"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4A" w14:textId="77777777" w:rsidR="00CA53DA" w:rsidRPr="000027A2" w:rsidRDefault="00CA53DA" w:rsidP="00CA53DA">
            <w:pPr>
              <w:spacing w:line="240" w:lineRule="auto"/>
              <w:rPr>
                <w:rFonts w:cs="Arial"/>
              </w:rPr>
            </w:pPr>
            <w:r w:rsidRPr="000027A2">
              <w:rPr>
                <w:rFonts w:cs="Arial"/>
              </w:rPr>
              <w:t>Subgroup of "Other:"</w:t>
            </w:r>
          </w:p>
        </w:tc>
      </w:tr>
      <w:tr w:rsidR="00CA53DA" w:rsidRPr="000027A2" w14:paraId="2D768552"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4C"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4D" w14:textId="77777777" w:rsidR="00CA53DA" w:rsidRPr="000027A2" w:rsidRDefault="00CA53DA" w:rsidP="00CA53DA">
            <w:pPr>
              <w:spacing w:line="240" w:lineRule="auto"/>
              <w:jc w:val="center"/>
              <w:rPr>
                <w:rFonts w:cs="Arial"/>
              </w:rPr>
            </w:pPr>
            <w:r w:rsidRPr="000027A2">
              <w:rPr>
                <w:rFonts w:cs="Arial"/>
              </w:rPr>
              <w:t>Drop Down List Box</w:t>
            </w:r>
          </w:p>
          <w:p w14:paraId="2D76854E"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4F"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50"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51" w14:textId="77777777" w:rsidR="00CA53DA" w:rsidRPr="000027A2" w:rsidRDefault="00CA53DA" w:rsidP="00CA53DA">
            <w:pPr>
              <w:spacing w:line="240" w:lineRule="auto"/>
              <w:rPr>
                <w:rFonts w:cs="Arial"/>
              </w:rPr>
            </w:pPr>
            <w:r w:rsidRPr="000027A2">
              <w:rPr>
                <w:rFonts w:cs="Arial"/>
              </w:rPr>
              <w:t>Subgroup of "Other:"</w:t>
            </w:r>
          </w:p>
        </w:tc>
      </w:tr>
      <w:tr w:rsidR="00CA53DA" w:rsidRPr="000027A2" w14:paraId="2D768558"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53" w14:textId="77777777" w:rsidR="00CA53DA" w:rsidRPr="000027A2" w:rsidRDefault="00CA53DA" w:rsidP="00CA53DA">
            <w:pPr>
              <w:spacing w:line="240" w:lineRule="auto"/>
              <w:rPr>
                <w:rFonts w:cs="Arial"/>
              </w:rPr>
            </w:pPr>
            <w:r w:rsidRPr="000027A2">
              <w:rPr>
                <w:rFonts w:cs="Arial"/>
              </w:rPr>
              <w:t>Progress:</w:t>
            </w:r>
          </w:p>
        </w:tc>
        <w:tc>
          <w:tcPr>
            <w:tcW w:w="2790" w:type="dxa"/>
            <w:tcBorders>
              <w:top w:val="nil"/>
              <w:left w:val="nil"/>
              <w:bottom w:val="single" w:sz="4" w:space="0" w:color="auto"/>
              <w:right w:val="single" w:sz="4" w:space="0" w:color="auto"/>
            </w:tcBorders>
            <w:shd w:val="clear" w:color="auto" w:fill="auto"/>
            <w:vAlign w:val="bottom"/>
            <w:hideMark/>
          </w:tcPr>
          <w:p w14:paraId="2D768554"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55"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56"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57" w14:textId="77777777" w:rsidR="00CA53DA" w:rsidRPr="000027A2" w:rsidRDefault="00CA53DA" w:rsidP="00CA53DA">
            <w:pPr>
              <w:spacing w:line="240" w:lineRule="auto"/>
              <w:rPr>
                <w:rFonts w:cs="Arial"/>
              </w:rPr>
            </w:pPr>
            <w:r w:rsidRPr="000027A2">
              <w:rPr>
                <w:rFonts w:cs="Arial"/>
              </w:rPr>
              <w:t> </w:t>
            </w:r>
          </w:p>
        </w:tc>
      </w:tr>
      <w:tr w:rsidR="00CA53DA" w:rsidRPr="000027A2" w14:paraId="2D76855F"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59"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5A" w14:textId="77777777" w:rsidR="00CA53DA" w:rsidRPr="000027A2" w:rsidRDefault="00CA53DA" w:rsidP="00CA53DA">
            <w:pPr>
              <w:spacing w:line="240" w:lineRule="auto"/>
              <w:jc w:val="center"/>
              <w:rPr>
                <w:rFonts w:cs="Arial"/>
              </w:rPr>
            </w:pPr>
            <w:r w:rsidRPr="000027A2">
              <w:rPr>
                <w:rFonts w:cs="Arial"/>
              </w:rPr>
              <w:t>Drop Down List Box</w:t>
            </w:r>
          </w:p>
          <w:p w14:paraId="2D76855B"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5C"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5D"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5E" w14:textId="77777777" w:rsidR="00CA53DA" w:rsidRPr="000027A2" w:rsidRDefault="00CA53DA" w:rsidP="00CA53DA">
            <w:pPr>
              <w:spacing w:line="240" w:lineRule="auto"/>
              <w:rPr>
                <w:rFonts w:cs="Arial"/>
              </w:rPr>
            </w:pPr>
            <w:r w:rsidRPr="000027A2">
              <w:rPr>
                <w:rFonts w:cs="Arial"/>
              </w:rPr>
              <w:t>Subgroup of "Progress:"</w:t>
            </w:r>
          </w:p>
        </w:tc>
      </w:tr>
      <w:tr w:rsidR="00CA53DA" w:rsidRPr="000027A2" w14:paraId="2D768566"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60"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61" w14:textId="77777777" w:rsidR="00CA53DA" w:rsidRPr="000027A2" w:rsidRDefault="00CA53DA" w:rsidP="00CA53DA">
            <w:pPr>
              <w:spacing w:line="240" w:lineRule="auto"/>
              <w:jc w:val="center"/>
              <w:rPr>
                <w:rFonts w:cs="Arial"/>
              </w:rPr>
            </w:pPr>
            <w:r w:rsidRPr="000027A2">
              <w:rPr>
                <w:rFonts w:cs="Arial"/>
              </w:rPr>
              <w:t>Drop Down List Box</w:t>
            </w:r>
          </w:p>
          <w:p w14:paraId="2D768562"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63"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64"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65" w14:textId="77777777" w:rsidR="00CA53DA" w:rsidRPr="000027A2" w:rsidRDefault="00CA53DA" w:rsidP="00CA53DA">
            <w:pPr>
              <w:spacing w:line="240" w:lineRule="auto"/>
              <w:rPr>
                <w:rFonts w:cs="Arial"/>
              </w:rPr>
            </w:pPr>
            <w:r w:rsidRPr="000027A2">
              <w:rPr>
                <w:rFonts w:cs="Arial"/>
              </w:rPr>
              <w:t>Subgroup of "Progress:"</w:t>
            </w:r>
          </w:p>
        </w:tc>
      </w:tr>
      <w:tr w:rsidR="00CA53DA" w:rsidRPr="000027A2" w14:paraId="2D76856C"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67" w14:textId="77777777" w:rsidR="00CA53DA" w:rsidRPr="000027A2" w:rsidRDefault="00CA53DA" w:rsidP="00CA53DA">
            <w:pPr>
              <w:spacing w:line="240" w:lineRule="auto"/>
              <w:rPr>
                <w:rFonts w:cs="Arial"/>
              </w:rPr>
            </w:pPr>
            <w:r w:rsidRPr="000027A2">
              <w:rPr>
                <w:rFonts w:cs="Arial"/>
              </w:rPr>
              <w:t>Plumbing:</w:t>
            </w:r>
          </w:p>
        </w:tc>
        <w:tc>
          <w:tcPr>
            <w:tcW w:w="2790" w:type="dxa"/>
            <w:tcBorders>
              <w:top w:val="nil"/>
              <w:left w:val="nil"/>
              <w:bottom w:val="single" w:sz="4" w:space="0" w:color="auto"/>
              <w:right w:val="single" w:sz="4" w:space="0" w:color="auto"/>
            </w:tcBorders>
            <w:shd w:val="clear" w:color="auto" w:fill="auto"/>
            <w:vAlign w:val="bottom"/>
            <w:hideMark/>
          </w:tcPr>
          <w:p w14:paraId="2D768568"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69"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6A"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6B" w14:textId="77777777" w:rsidR="00CA53DA" w:rsidRPr="000027A2" w:rsidRDefault="00CA53DA" w:rsidP="00CA53DA">
            <w:pPr>
              <w:spacing w:line="240" w:lineRule="auto"/>
              <w:rPr>
                <w:rFonts w:cs="Arial"/>
              </w:rPr>
            </w:pPr>
            <w:r w:rsidRPr="000027A2">
              <w:rPr>
                <w:rFonts w:cs="Arial"/>
              </w:rPr>
              <w:t> </w:t>
            </w:r>
          </w:p>
        </w:tc>
      </w:tr>
      <w:tr w:rsidR="00CA53DA" w:rsidRPr="000027A2" w14:paraId="2D768573"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6D"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6E" w14:textId="77777777" w:rsidR="00CA53DA" w:rsidRPr="000027A2" w:rsidRDefault="00CA53DA" w:rsidP="00CA53DA">
            <w:pPr>
              <w:spacing w:line="240" w:lineRule="auto"/>
              <w:jc w:val="center"/>
              <w:rPr>
                <w:rFonts w:cs="Arial"/>
              </w:rPr>
            </w:pPr>
            <w:r w:rsidRPr="000027A2">
              <w:rPr>
                <w:rFonts w:cs="Arial"/>
              </w:rPr>
              <w:t>Drop Down List Box</w:t>
            </w:r>
          </w:p>
          <w:p w14:paraId="2D76856F"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70"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71"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72" w14:textId="77777777" w:rsidR="00CA53DA" w:rsidRPr="000027A2" w:rsidRDefault="00CA53DA" w:rsidP="00CA53DA">
            <w:pPr>
              <w:spacing w:line="240" w:lineRule="auto"/>
              <w:rPr>
                <w:rFonts w:cs="Arial"/>
              </w:rPr>
            </w:pPr>
            <w:r w:rsidRPr="000027A2">
              <w:rPr>
                <w:rFonts w:cs="Arial"/>
              </w:rPr>
              <w:t>Subgroup of "Plumbing:"</w:t>
            </w:r>
          </w:p>
        </w:tc>
      </w:tr>
      <w:tr w:rsidR="00CA53DA" w:rsidRPr="000027A2" w14:paraId="2D76857A"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74"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75" w14:textId="77777777" w:rsidR="00CA53DA" w:rsidRPr="000027A2" w:rsidRDefault="00CA53DA" w:rsidP="00CA53DA">
            <w:pPr>
              <w:spacing w:line="240" w:lineRule="auto"/>
              <w:jc w:val="center"/>
              <w:rPr>
                <w:rFonts w:cs="Arial"/>
              </w:rPr>
            </w:pPr>
            <w:r w:rsidRPr="000027A2">
              <w:rPr>
                <w:rFonts w:cs="Arial"/>
              </w:rPr>
              <w:t>Drop Down List Box</w:t>
            </w:r>
          </w:p>
          <w:p w14:paraId="2D768576"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77"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78"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79" w14:textId="77777777" w:rsidR="00CA53DA" w:rsidRPr="000027A2" w:rsidRDefault="00CA53DA" w:rsidP="00CA53DA">
            <w:pPr>
              <w:spacing w:line="240" w:lineRule="auto"/>
              <w:rPr>
                <w:rFonts w:cs="Arial"/>
              </w:rPr>
            </w:pPr>
            <w:r w:rsidRPr="000027A2">
              <w:rPr>
                <w:rFonts w:cs="Arial"/>
              </w:rPr>
              <w:t>Subgroup of "Plumbing:"</w:t>
            </w:r>
          </w:p>
        </w:tc>
      </w:tr>
      <w:tr w:rsidR="00CA53DA" w:rsidRPr="000027A2" w14:paraId="2D768580"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7B" w14:textId="77777777" w:rsidR="00CA53DA" w:rsidRPr="000027A2" w:rsidRDefault="00CA53DA" w:rsidP="00CA53DA">
            <w:pPr>
              <w:spacing w:line="240" w:lineRule="auto"/>
              <w:rPr>
                <w:rFonts w:cs="Arial"/>
              </w:rPr>
            </w:pPr>
            <w:r w:rsidRPr="000027A2">
              <w:rPr>
                <w:rFonts w:cs="Arial"/>
              </w:rPr>
              <w:t>Roofs:</w:t>
            </w:r>
          </w:p>
        </w:tc>
        <w:tc>
          <w:tcPr>
            <w:tcW w:w="2790" w:type="dxa"/>
            <w:tcBorders>
              <w:top w:val="nil"/>
              <w:left w:val="nil"/>
              <w:bottom w:val="single" w:sz="4" w:space="0" w:color="auto"/>
              <w:right w:val="single" w:sz="4" w:space="0" w:color="auto"/>
            </w:tcBorders>
            <w:shd w:val="clear" w:color="auto" w:fill="auto"/>
            <w:vAlign w:val="bottom"/>
            <w:hideMark/>
          </w:tcPr>
          <w:p w14:paraId="2D76857C"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7D"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7E"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7F" w14:textId="77777777" w:rsidR="00CA53DA" w:rsidRPr="000027A2" w:rsidRDefault="00CA53DA" w:rsidP="00CA53DA">
            <w:pPr>
              <w:spacing w:line="240" w:lineRule="auto"/>
              <w:rPr>
                <w:rFonts w:cs="Arial"/>
              </w:rPr>
            </w:pPr>
            <w:r w:rsidRPr="000027A2">
              <w:rPr>
                <w:rFonts w:cs="Arial"/>
              </w:rPr>
              <w:t> </w:t>
            </w:r>
          </w:p>
        </w:tc>
      </w:tr>
      <w:tr w:rsidR="00CA53DA" w:rsidRPr="000027A2" w14:paraId="2D768587"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81"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82" w14:textId="77777777" w:rsidR="00CA53DA" w:rsidRPr="000027A2" w:rsidRDefault="00CA53DA" w:rsidP="00CA53DA">
            <w:pPr>
              <w:spacing w:line="240" w:lineRule="auto"/>
              <w:jc w:val="center"/>
              <w:rPr>
                <w:rFonts w:cs="Arial"/>
              </w:rPr>
            </w:pPr>
            <w:r w:rsidRPr="000027A2">
              <w:rPr>
                <w:rFonts w:cs="Arial"/>
              </w:rPr>
              <w:t>Drop Down List Box</w:t>
            </w:r>
          </w:p>
          <w:p w14:paraId="2D768583"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84"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85"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86" w14:textId="77777777" w:rsidR="00CA53DA" w:rsidRPr="000027A2" w:rsidRDefault="00CA53DA" w:rsidP="00CA53DA">
            <w:pPr>
              <w:spacing w:line="240" w:lineRule="auto"/>
              <w:rPr>
                <w:rFonts w:cs="Arial"/>
              </w:rPr>
            </w:pPr>
            <w:r w:rsidRPr="000027A2">
              <w:rPr>
                <w:rFonts w:cs="Arial"/>
              </w:rPr>
              <w:t>Subgroup of "Roofs:"</w:t>
            </w:r>
          </w:p>
        </w:tc>
      </w:tr>
      <w:tr w:rsidR="00CA53DA" w:rsidRPr="000027A2" w14:paraId="2D76858E"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88"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89" w14:textId="77777777" w:rsidR="00CA53DA" w:rsidRPr="000027A2" w:rsidRDefault="00CA53DA" w:rsidP="00CA53DA">
            <w:pPr>
              <w:spacing w:line="240" w:lineRule="auto"/>
              <w:jc w:val="center"/>
              <w:rPr>
                <w:rFonts w:cs="Arial"/>
              </w:rPr>
            </w:pPr>
            <w:r w:rsidRPr="000027A2">
              <w:rPr>
                <w:rFonts w:cs="Arial"/>
              </w:rPr>
              <w:t>Drop Down List Box</w:t>
            </w:r>
          </w:p>
          <w:p w14:paraId="2D76858A"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8B"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8C"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8D" w14:textId="77777777" w:rsidR="00CA53DA" w:rsidRPr="000027A2" w:rsidRDefault="00CA53DA" w:rsidP="00CA53DA">
            <w:pPr>
              <w:spacing w:line="240" w:lineRule="auto"/>
              <w:rPr>
                <w:rFonts w:cs="Arial"/>
              </w:rPr>
            </w:pPr>
            <w:r w:rsidRPr="000027A2">
              <w:rPr>
                <w:rFonts w:cs="Arial"/>
              </w:rPr>
              <w:t>Subgroup of "Roofs:"</w:t>
            </w:r>
          </w:p>
        </w:tc>
      </w:tr>
      <w:tr w:rsidR="00CA53DA" w:rsidRPr="000027A2" w14:paraId="2D768594"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8F" w14:textId="77777777" w:rsidR="00CA53DA" w:rsidRPr="000027A2" w:rsidRDefault="00CA53DA" w:rsidP="00CA53DA">
            <w:pPr>
              <w:spacing w:line="240" w:lineRule="auto"/>
              <w:rPr>
                <w:rFonts w:cs="Arial"/>
              </w:rPr>
            </w:pPr>
            <w:r w:rsidRPr="000027A2">
              <w:rPr>
                <w:rFonts w:cs="Arial"/>
              </w:rPr>
              <w:t>Safety:</w:t>
            </w:r>
          </w:p>
        </w:tc>
        <w:tc>
          <w:tcPr>
            <w:tcW w:w="2790" w:type="dxa"/>
            <w:tcBorders>
              <w:top w:val="nil"/>
              <w:left w:val="nil"/>
              <w:bottom w:val="single" w:sz="4" w:space="0" w:color="auto"/>
              <w:right w:val="single" w:sz="4" w:space="0" w:color="auto"/>
            </w:tcBorders>
            <w:shd w:val="clear" w:color="auto" w:fill="auto"/>
            <w:vAlign w:val="bottom"/>
            <w:hideMark/>
          </w:tcPr>
          <w:p w14:paraId="2D768590"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91"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92"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93" w14:textId="77777777" w:rsidR="00CA53DA" w:rsidRPr="000027A2" w:rsidRDefault="00CA53DA" w:rsidP="00CA53DA">
            <w:pPr>
              <w:spacing w:line="240" w:lineRule="auto"/>
              <w:rPr>
                <w:rFonts w:cs="Arial"/>
              </w:rPr>
            </w:pPr>
            <w:r w:rsidRPr="000027A2">
              <w:rPr>
                <w:rFonts w:cs="Arial"/>
              </w:rPr>
              <w:t> </w:t>
            </w:r>
          </w:p>
        </w:tc>
      </w:tr>
      <w:tr w:rsidR="00CA53DA" w:rsidRPr="000027A2" w14:paraId="2D76859B"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95"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96" w14:textId="77777777" w:rsidR="00CA53DA" w:rsidRPr="000027A2" w:rsidRDefault="00CA53DA" w:rsidP="00CA53DA">
            <w:pPr>
              <w:spacing w:line="240" w:lineRule="auto"/>
              <w:jc w:val="center"/>
              <w:rPr>
                <w:rFonts w:cs="Arial"/>
              </w:rPr>
            </w:pPr>
            <w:r w:rsidRPr="000027A2">
              <w:rPr>
                <w:rFonts w:cs="Arial"/>
              </w:rPr>
              <w:t>Drop Down List Box</w:t>
            </w:r>
          </w:p>
          <w:p w14:paraId="2D768597"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98"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99"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9A" w14:textId="77777777" w:rsidR="00CA53DA" w:rsidRPr="000027A2" w:rsidRDefault="00CA53DA" w:rsidP="00CA53DA">
            <w:pPr>
              <w:spacing w:line="240" w:lineRule="auto"/>
              <w:rPr>
                <w:rFonts w:cs="Arial"/>
              </w:rPr>
            </w:pPr>
            <w:r w:rsidRPr="000027A2">
              <w:rPr>
                <w:rFonts w:cs="Arial"/>
              </w:rPr>
              <w:t>Subgroup of "Safety:"</w:t>
            </w:r>
          </w:p>
        </w:tc>
      </w:tr>
      <w:tr w:rsidR="00CA53DA" w:rsidRPr="000027A2" w14:paraId="2D7685A2"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9C"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9D" w14:textId="77777777" w:rsidR="00CA53DA" w:rsidRPr="000027A2" w:rsidRDefault="00CA53DA" w:rsidP="00CA53DA">
            <w:pPr>
              <w:spacing w:line="240" w:lineRule="auto"/>
              <w:jc w:val="center"/>
              <w:rPr>
                <w:rFonts w:cs="Arial"/>
              </w:rPr>
            </w:pPr>
            <w:r w:rsidRPr="000027A2">
              <w:rPr>
                <w:rFonts w:cs="Arial"/>
              </w:rPr>
              <w:t>Drop Down List Box</w:t>
            </w:r>
          </w:p>
          <w:p w14:paraId="2D76859E"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9F"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A0"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A1" w14:textId="77777777" w:rsidR="00CA53DA" w:rsidRPr="000027A2" w:rsidRDefault="00CA53DA" w:rsidP="00CA53DA">
            <w:pPr>
              <w:spacing w:line="240" w:lineRule="auto"/>
              <w:rPr>
                <w:rFonts w:cs="Arial"/>
              </w:rPr>
            </w:pPr>
            <w:r w:rsidRPr="000027A2">
              <w:rPr>
                <w:rFonts w:cs="Arial"/>
              </w:rPr>
              <w:t>Subgroup of "Safety:"</w:t>
            </w:r>
          </w:p>
        </w:tc>
      </w:tr>
      <w:tr w:rsidR="00CA53DA" w:rsidRPr="000027A2" w14:paraId="2D7685A8" w14:textId="77777777" w:rsidTr="00F514C0">
        <w:trPr>
          <w:trHeight w:val="255"/>
        </w:trPr>
        <w:tc>
          <w:tcPr>
            <w:tcW w:w="1458" w:type="dxa"/>
            <w:tcBorders>
              <w:top w:val="nil"/>
              <w:left w:val="single" w:sz="4" w:space="0" w:color="auto"/>
              <w:bottom w:val="single" w:sz="4" w:space="0" w:color="auto"/>
              <w:right w:val="single" w:sz="4" w:space="0" w:color="auto"/>
            </w:tcBorders>
            <w:shd w:val="clear" w:color="000000" w:fill="FFC000"/>
            <w:vAlign w:val="bottom"/>
            <w:hideMark/>
          </w:tcPr>
          <w:p w14:paraId="2D7685A3" w14:textId="77777777" w:rsidR="00CA53DA" w:rsidRPr="000027A2" w:rsidRDefault="00CA53DA" w:rsidP="00CA53DA">
            <w:pPr>
              <w:spacing w:line="240" w:lineRule="auto"/>
              <w:rPr>
                <w:rFonts w:cs="Arial"/>
              </w:rPr>
            </w:pPr>
            <w:r w:rsidRPr="000027A2">
              <w:rPr>
                <w:rFonts w:cs="Arial"/>
              </w:rPr>
              <w:t>Structural:</w:t>
            </w:r>
          </w:p>
        </w:tc>
        <w:tc>
          <w:tcPr>
            <w:tcW w:w="2790" w:type="dxa"/>
            <w:tcBorders>
              <w:top w:val="nil"/>
              <w:left w:val="nil"/>
              <w:bottom w:val="single" w:sz="4" w:space="0" w:color="auto"/>
              <w:right w:val="single" w:sz="4" w:space="0" w:color="auto"/>
            </w:tcBorders>
            <w:shd w:val="clear" w:color="auto" w:fill="auto"/>
            <w:vAlign w:val="bottom"/>
            <w:hideMark/>
          </w:tcPr>
          <w:p w14:paraId="2D7685A4" w14:textId="77777777" w:rsidR="00CA53DA" w:rsidRPr="000027A2" w:rsidRDefault="00CA53DA" w:rsidP="00CA53DA">
            <w:pPr>
              <w:spacing w:line="240" w:lineRule="auto"/>
              <w:jc w:val="center"/>
              <w:rPr>
                <w:rFonts w:cs="Arial"/>
              </w:rPr>
            </w:pPr>
            <w:r w:rsidRPr="000027A2">
              <w:rPr>
                <w:rFonts w:cs="Arial"/>
              </w:rPr>
              <w:t> </w:t>
            </w:r>
          </w:p>
        </w:tc>
        <w:tc>
          <w:tcPr>
            <w:tcW w:w="1440" w:type="dxa"/>
            <w:tcBorders>
              <w:top w:val="nil"/>
              <w:left w:val="nil"/>
              <w:bottom w:val="single" w:sz="4" w:space="0" w:color="auto"/>
              <w:right w:val="single" w:sz="4" w:space="0" w:color="auto"/>
            </w:tcBorders>
            <w:shd w:val="clear" w:color="auto" w:fill="auto"/>
            <w:vAlign w:val="bottom"/>
            <w:hideMark/>
          </w:tcPr>
          <w:p w14:paraId="2D7685A5" w14:textId="77777777" w:rsidR="00CA53DA" w:rsidRPr="000027A2" w:rsidRDefault="00CA53DA" w:rsidP="00CA53DA">
            <w:pPr>
              <w:spacing w:line="240" w:lineRule="auto"/>
              <w:rPr>
                <w:rFonts w:cs="Arial"/>
              </w:rPr>
            </w:pPr>
            <w:r w:rsidRPr="000027A2">
              <w:rPr>
                <w:rFonts w:cs="Arial"/>
              </w:rPr>
              <w:t> </w:t>
            </w:r>
          </w:p>
        </w:tc>
        <w:tc>
          <w:tcPr>
            <w:tcW w:w="1170" w:type="dxa"/>
            <w:tcBorders>
              <w:top w:val="nil"/>
              <w:left w:val="nil"/>
              <w:bottom w:val="single" w:sz="4" w:space="0" w:color="auto"/>
              <w:right w:val="single" w:sz="4" w:space="0" w:color="auto"/>
            </w:tcBorders>
            <w:shd w:val="clear" w:color="auto" w:fill="auto"/>
            <w:vAlign w:val="bottom"/>
            <w:hideMark/>
          </w:tcPr>
          <w:p w14:paraId="2D7685A6" w14:textId="77777777" w:rsidR="00CA53DA" w:rsidRPr="000027A2" w:rsidRDefault="00CA53DA" w:rsidP="00CA53DA">
            <w:pPr>
              <w:spacing w:line="240" w:lineRule="auto"/>
              <w:rPr>
                <w:rFonts w:cs="Arial"/>
              </w:rPr>
            </w:pPr>
          </w:p>
        </w:tc>
        <w:tc>
          <w:tcPr>
            <w:tcW w:w="3330" w:type="dxa"/>
            <w:tcBorders>
              <w:top w:val="nil"/>
              <w:left w:val="nil"/>
              <w:bottom w:val="single" w:sz="4" w:space="0" w:color="auto"/>
              <w:right w:val="single" w:sz="4" w:space="0" w:color="auto"/>
            </w:tcBorders>
            <w:shd w:val="clear" w:color="auto" w:fill="auto"/>
            <w:vAlign w:val="bottom"/>
            <w:hideMark/>
          </w:tcPr>
          <w:p w14:paraId="2D7685A7" w14:textId="77777777" w:rsidR="00CA53DA" w:rsidRPr="000027A2" w:rsidRDefault="00CA53DA" w:rsidP="00CA53DA">
            <w:pPr>
              <w:spacing w:line="240" w:lineRule="auto"/>
              <w:rPr>
                <w:rFonts w:cs="Arial"/>
              </w:rPr>
            </w:pPr>
            <w:r w:rsidRPr="000027A2">
              <w:rPr>
                <w:rFonts w:cs="Arial"/>
              </w:rPr>
              <w:t> </w:t>
            </w:r>
          </w:p>
        </w:tc>
      </w:tr>
      <w:tr w:rsidR="00CA53DA" w:rsidRPr="000027A2" w14:paraId="2D7685AF"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A9" w14:textId="77777777" w:rsidR="00CA53DA" w:rsidRPr="000027A2" w:rsidRDefault="00CA53DA" w:rsidP="00CA53DA">
            <w:pPr>
              <w:spacing w:line="240" w:lineRule="auto"/>
              <w:jc w:val="right"/>
              <w:rPr>
                <w:rFonts w:cs="Arial"/>
              </w:rPr>
            </w:pPr>
            <w:r w:rsidRPr="000027A2">
              <w:rPr>
                <w:rFonts w:cs="Arial"/>
              </w:rPr>
              <w:t>Issue</w:t>
            </w:r>
          </w:p>
        </w:tc>
        <w:tc>
          <w:tcPr>
            <w:tcW w:w="2790" w:type="dxa"/>
            <w:tcBorders>
              <w:top w:val="nil"/>
              <w:left w:val="nil"/>
              <w:bottom w:val="single" w:sz="4" w:space="0" w:color="auto"/>
              <w:right w:val="single" w:sz="4" w:space="0" w:color="auto"/>
            </w:tcBorders>
            <w:shd w:val="clear" w:color="auto" w:fill="auto"/>
            <w:vAlign w:val="bottom"/>
            <w:hideMark/>
          </w:tcPr>
          <w:p w14:paraId="2D7685AA" w14:textId="77777777" w:rsidR="00CA53DA" w:rsidRPr="000027A2" w:rsidRDefault="00CA53DA" w:rsidP="00CA53DA">
            <w:pPr>
              <w:spacing w:line="240" w:lineRule="auto"/>
              <w:jc w:val="center"/>
              <w:rPr>
                <w:rFonts w:cs="Arial"/>
              </w:rPr>
            </w:pPr>
            <w:r w:rsidRPr="000027A2">
              <w:rPr>
                <w:rFonts w:cs="Arial"/>
              </w:rPr>
              <w:t>Drop Down List Box</w:t>
            </w:r>
          </w:p>
          <w:p w14:paraId="2D7685AB"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AC"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AD"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AE" w14:textId="77777777" w:rsidR="00CA53DA" w:rsidRPr="000027A2" w:rsidRDefault="00CA53DA" w:rsidP="00CA53DA">
            <w:pPr>
              <w:spacing w:line="240" w:lineRule="auto"/>
              <w:rPr>
                <w:rFonts w:cs="Arial"/>
              </w:rPr>
            </w:pPr>
            <w:r w:rsidRPr="000027A2">
              <w:rPr>
                <w:rFonts w:cs="Arial"/>
              </w:rPr>
              <w:t>Subgroup of "Structural:"</w:t>
            </w:r>
          </w:p>
        </w:tc>
      </w:tr>
      <w:tr w:rsidR="00CA53DA" w:rsidRPr="000027A2" w14:paraId="2D7685B6"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B0" w14:textId="77777777" w:rsidR="00CA53DA" w:rsidRPr="000027A2" w:rsidRDefault="00CA53DA" w:rsidP="00CA53DA">
            <w:pPr>
              <w:spacing w:line="240" w:lineRule="auto"/>
              <w:jc w:val="right"/>
              <w:rPr>
                <w:rFonts w:cs="Arial"/>
              </w:rPr>
            </w:pPr>
            <w:r w:rsidRPr="000027A2">
              <w:rPr>
                <w:rFonts w:cs="Arial"/>
              </w:rPr>
              <w:t>Closed</w:t>
            </w:r>
          </w:p>
        </w:tc>
        <w:tc>
          <w:tcPr>
            <w:tcW w:w="2790" w:type="dxa"/>
            <w:tcBorders>
              <w:top w:val="nil"/>
              <w:left w:val="nil"/>
              <w:bottom w:val="single" w:sz="4" w:space="0" w:color="auto"/>
              <w:right w:val="single" w:sz="4" w:space="0" w:color="auto"/>
            </w:tcBorders>
            <w:shd w:val="clear" w:color="auto" w:fill="auto"/>
            <w:vAlign w:val="bottom"/>
            <w:hideMark/>
          </w:tcPr>
          <w:p w14:paraId="2D7685B1" w14:textId="77777777" w:rsidR="00CA53DA" w:rsidRPr="000027A2" w:rsidRDefault="00CA53DA" w:rsidP="00CA53DA">
            <w:pPr>
              <w:spacing w:line="240" w:lineRule="auto"/>
              <w:jc w:val="center"/>
              <w:rPr>
                <w:rFonts w:cs="Arial"/>
              </w:rPr>
            </w:pPr>
            <w:r w:rsidRPr="000027A2">
              <w:rPr>
                <w:rFonts w:cs="Arial"/>
              </w:rPr>
              <w:t>Drop Down List Box</w:t>
            </w:r>
          </w:p>
          <w:p w14:paraId="2D7685B2" w14:textId="77777777" w:rsidR="00CA53DA" w:rsidRPr="000027A2" w:rsidRDefault="00CA53DA" w:rsidP="00CA53DA">
            <w:pPr>
              <w:spacing w:line="240" w:lineRule="auto"/>
              <w:jc w:val="center"/>
              <w:rPr>
                <w:rFonts w:cs="Arial"/>
              </w:rPr>
            </w:pPr>
            <w:r w:rsidRPr="000027A2">
              <w:rPr>
                <w:rFonts w:cs="Arial"/>
              </w:rPr>
              <w:t>[VARCHAR2(1 BYTE)]</w:t>
            </w:r>
          </w:p>
        </w:tc>
        <w:tc>
          <w:tcPr>
            <w:tcW w:w="1440" w:type="dxa"/>
            <w:tcBorders>
              <w:top w:val="nil"/>
              <w:left w:val="nil"/>
              <w:bottom w:val="single" w:sz="4" w:space="0" w:color="auto"/>
              <w:right w:val="single" w:sz="4" w:space="0" w:color="auto"/>
            </w:tcBorders>
            <w:shd w:val="clear" w:color="auto" w:fill="auto"/>
            <w:vAlign w:val="bottom"/>
            <w:hideMark/>
          </w:tcPr>
          <w:p w14:paraId="2D7685B3" w14:textId="77777777" w:rsidR="00CA53DA" w:rsidRPr="000027A2" w:rsidRDefault="00CA53DA" w:rsidP="00CA53DA">
            <w:pPr>
              <w:spacing w:line="240" w:lineRule="auto"/>
              <w:rPr>
                <w:rFonts w:cs="Arial"/>
              </w:rPr>
            </w:pPr>
            <w:r w:rsidRPr="000027A2">
              <w:rPr>
                <w:rFonts w:cs="Arial"/>
              </w:rPr>
              <w:t>N</w:t>
            </w:r>
          </w:p>
        </w:tc>
        <w:tc>
          <w:tcPr>
            <w:tcW w:w="1170" w:type="dxa"/>
            <w:tcBorders>
              <w:top w:val="nil"/>
              <w:left w:val="nil"/>
              <w:bottom w:val="single" w:sz="4" w:space="0" w:color="auto"/>
              <w:right w:val="single" w:sz="4" w:space="0" w:color="auto"/>
            </w:tcBorders>
            <w:shd w:val="clear" w:color="auto" w:fill="auto"/>
            <w:vAlign w:val="bottom"/>
            <w:hideMark/>
          </w:tcPr>
          <w:p w14:paraId="2D7685B4"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B5" w14:textId="77777777" w:rsidR="00CA53DA" w:rsidRPr="000027A2" w:rsidRDefault="00CA53DA" w:rsidP="00CA53DA">
            <w:pPr>
              <w:spacing w:line="240" w:lineRule="auto"/>
              <w:rPr>
                <w:rFonts w:cs="Arial"/>
              </w:rPr>
            </w:pPr>
            <w:r w:rsidRPr="000027A2">
              <w:rPr>
                <w:rFonts w:cs="Arial"/>
              </w:rPr>
              <w:t>Subgroup of "Structural:"</w:t>
            </w:r>
          </w:p>
        </w:tc>
      </w:tr>
      <w:tr w:rsidR="00CA53DA" w:rsidRPr="000027A2" w14:paraId="2D7685BD"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hideMark/>
          </w:tcPr>
          <w:p w14:paraId="2D7685B7" w14:textId="77777777" w:rsidR="00CA53DA" w:rsidRPr="000027A2" w:rsidRDefault="00CA53DA" w:rsidP="00CA53DA">
            <w:pPr>
              <w:spacing w:line="240" w:lineRule="auto"/>
              <w:rPr>
                <w:rFonts w:cs="Arial"/>
              </w:rPr>
            </w:pPr>
            <w:r w:rsidRPr="000027A2">
              <w:rPr>
                <w:rFonts w:cs="Arial"/>
              </w:rPr>
              <w:t>Assessment:</w:t>
            </w:r>
          </w:p>
        </w:tc>
        <w:tc>
          <w:tcPr>
            <w:tcW w:w="2790" w:type="dxa"/>
            <w:tcBorders>
              <w:top w:val="nil"/>
              <w:left w:val="nil"/>
              <w:bottom w:val="single" w:sz="4" w:space="0" w:color="auto"/>
              <w:right w:val="single" w:sz="4" w:space="0" w:color="auto"/>
            </w:tcBorders>
            <w:shd w:val="clear" w:color="auto" w:fill="auto"/>
            <w:vAlign w:val="bottom"/>
            <w:hideMark/>
          </w:tcPr>
          <w:p w14:paraId="2D7685B8" w14:textId="77777777" w:rsidR="00CA53DA" w:rsidRPr="000027A2" w:rsidRDefault="00CA53DA" w:rsidP="00CA53DA">
            <w:pPr>
              <w:spacing w:line="240" w:lineRule="auto"/>
              <w:jc w:val="center"/>
              <w:rPr>
                <w:rFonts w:cs="Arial"/>
              </w:rPr>
            </w:pPr>
            <w:r w:rsidRPr="000027A2">
              <w:rPr>
                <w:rFonts w:cs="Arial"/>
              </w:rPr>
              <w:t>Text</w:t>
            </w:r>
          </w:p>
          <w:p w14:paraId="2D7685B9" w14:textId="77777777" w:rsidR="00CA53DA" w:rsidRPr="000027A2" w:rsidRDefault="00CA53DA" w:rsidP="00CA53DA">
            <w:pPr>
              <w:spacing w:line="240" w:lineRule="auto"/>
              <w:jc w:val="center"/>
              <w:rPr>
                <w:rFonts w:cs="Arial"/>
              </w:rPr>
            </w:pPr>
            <w:r w:rsidRPr="000027A2">
              <w:rPr>
                <w:rFonts w:cs="Arial"/>
              </w:rPr>
              <w:t>[VARCHAR2(255 BYTE)]</w:t>
            </w:r>
          </w:p>
        </w:tc>
        <w:tc>
          <w:tcPr>
            <w:tcW w:w="1440" w:type="dxa"/>
            <w:tcBorders>
              <w:top w:val="nil"/>
              <w:left w:val="nil"/>
              <w:bottom w:val="single" w:sz="4" w:space="0" w:color="auto"/>
              <w:right w:val="single" w:sz="4" w:space="0" w:color="auto"/>
            </w:tcBorders>
            <w:shd w:val="clear" w:color="auto" w:fill="auto"/>
            <w:vAlign w:val="bottom"/>
            <w:hideMark/>
          </w:tcPr>
          <w:p w14:paraId="2D7685BA" w14:textId="77777777" w:rsidR="00CA53DA" w:rsidRPr="000027A2" w:rsidRDefault="00CA53DA" w:rsidP="00CA53DA">
            <w:pPr>
              <w:spacing w:line="240" w:lineRule="auto"/>
              <w:rPr>
                <w:rFonts w:cs="Arial"/>
              </w:rPr>
            </w:pPr>
            <w:r w:rsidRPr="000027A2">
              <w:rPr>
                <w:rFonts w:cs="Arial"/>
              </w:rPr>
              <w:t>Blank</w:t>
            </w:r>
          </w:p>
        </w:tc>
        <w:tc>
          <w:tcPr>
            <w:tcW w:w="1170" w:type="dxa"/>
            <w:tcBorders>
              <w:top w:val="nil"/>
              <w:left w:val="nil"/>
              <w:bottom w:val="single" w:sz="4" w:space="0" w:color="auto"/>
              <w:right w:val="single" w:sz="4" w:space="0" w:color="auto"/>
            </w:tcBorders>
            <w:shd w:val="clear" w:color="auto" w:fill="auto"/>
            <w:vAlign w:val="bottom"/>
            <w:hideMark/>
          </w:tcPr>
          <w:p w14:paraId="2D7685BB"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BC" w14:textId="77777777" w:rsidR="00CA53DA" w:rsidRPr="000027A2" w:rsidRDefault="00CA53DA" w:rsidP="00CA53DA">
            <w:pPr>
              <w:spacing w:line="240" w:lineRule="auto"/>
              <w:rPr>
                <w:rFonts w:cs="Arial"/>
              </w:rPr>
            </w:pPr>
            <w:r w:rsidRPr="000027A2">
              <w:rPr>
                <w:rFonts w:cs="Arial"/>
              </w:rPr>
              <w:t> </w:t>
            </w:r>
          </w:p>
        </w:tc>
      </w:tr>
      <w:tr w:rsidR="00CA53DA" w:rsidRPr="000027A2" w14:paraId="2D7685C4"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BE" w14:textId="77777777" w:rsidR="00CA53DA" w:rsidRPr="000027A2" w:rsidRDefault="00CA53DA" w:rsidP="00CA53DA">
            <w:pPr>
              <w:spacing w:line="240" w:lineRule="auto"/>
              <w:rPr>
                <w:rFonts w:cs="Arial"/>
              </w:rPr>
            </w:pPr>
            <w:r w:rsidRPr="000027A2">
              <w:rPr>
                <w:rFonts w:cs="Arial"/>
              </w:rPr>
              <w:t>Status:</w:t>
            </w:r>
          </w:p>
        </w:tc>
        <w:tc>
          <w:tcPr>
            <w:tcW w:w="2790" w:type="dxa"/>
            <w:tcBorders>
              <w:top w:val="nil"/>
              <w:left w:val="nil"/>
              <w:bottom w:val="single" w:sz="4" w:space="0" w:color="auto"/>
              <w:right w:val="single" w:sz="4" w:space="0" w:color="auto"/>
            </w:tcBorders>
            <w:shd w:val="clear" w:color="auto" w:fill="auto"/>
            <w:vAlign w:val="bottom"/>
            <w:hideMark/>
          </w:tcPr>
          <w:p w14:paraId="2D7685BF" w14:textId="77777777" w:rsidR="00CA53DA" w:rsidRPr="000027A2" w:rsidRDefault="00CA53DA" w:rsidP="00CA53DA">
            <w:pPr>
              <w:spacing w:line="240" w:lineRule="auto"/>
              <w:jc w:val="center"/>
              <w:rPr>
                <w:rFonts w:cs="Arial"/>
              </w:rPr>
            </w:pPr>
            <w:r w:rsidRPr="000027A2">
              <w:rPr>
                <w:rFonts w:cs="Arial"/>
              </w:rPr>
              <w:t>Text</w:t>
            </w:r>
          </w:p>
          <w:p w14:paraId="2D7685C0" w14:textId="77777777" w:rsidR="00CA53DA" w:rsidRPr="000027A2" w:rsidRDefault="00CA53DA" w:rsidP="00CA53DA">
            <w:pPr>
              <w:spacing w:line="240" w:lineRule="auto"/>
              <w:jc w:val="center"/>
              <w:rPr>
                <w:rFonts w:cs="Arial"/>
              </w:rPr>
            </w:pPr>
            <w:r w:rsidRPr="000027A2">
              <w:rPr>
                <w:rFonts w:cs="Arial"/>
              </w:rPr>
              <w:t>[VARCHAR2(255 BYTE)]</w:t>
            </w:r>
          </w:p>
        </w:tc>
        <w:tc>
          <w:tcPr>
            <w:tcW w:w="1440" w:type="dxa"/>
            <w:tcBorders>
              <w:top w:val="nil"/>
              <w:left w:val="nil"/>
              <w:bottom w:val="single" w:sz="4" w:space="0" w:color="auto"/>
              <w:right w:val="single" w:sz="4" w:space="0" w:color="auto"/>
            </w:tcBorders>
            <w:shd w:val="clear" w:color="auto" w:fill="auto"/>
            <w:vAlign w:val="bottom"/>
            <w:hideMark/>
          </w:tcPr>
          <w:p w14:paraId="2D7685C1" w14:textId="77777777" w:rsidR="00CA53DA" w:rsidRPr="000027A2" w:rsidRDefault="00CA53DA" w:rsidP="00CA53DA">
            <w:pPr>
              <w:spacing w:line="240" w:lineRule="auto"/>
              <w:rPr>
                <w:rFonts w:cs="Arial"/>
              </w:rPr>
            </w:pPr>
            <w:r w:rsidRPr="000027A2">
              <w:rPr>
                <w:rFonts w:cs="Arial"/>
              </w:rPr>
              <w:t>Blank</w:t>
            </w:r>
          </w:p>
        </w:tc>
        <w:tc>
          <w:tcPr>
            <w:tcW w:w="1170" w:type="dxa"/>
            <w:tcBorders>
              <w:top w:val="nil"/>
              <w:left w:val="nil"/>
              <w:bottom w:val="single" w:sz="4" w:space="0" w:color="auto"/>
              <w:right w:val="single" w:sz="4" w:space="0" w:color="auto"/>
            </w:tcBorders>
            <w:shd w:val="clear" w:color="auto" w:fill="auto"/>
            <w:vAlign w:val="bottom"/>
            <w:hideMark/>
          </w:tcPr>
          <w:p w14:paraId="2D7685C2"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C3" w14:textId="77777777" w:rsidR="00CA53DA" w:rsidRPr="000027A2" w:rsidRDefault="00CA53DA" w:rsidP="00CA53DA">
            <w:pPr>
              <w:spacing w:line="240" w:lineRule="auto"/>
              <w:rPr>
                <w:rFonts w:cs="Arial"/>
              </w:rPr>
            </w:pPr>
            <w:r w:rsidRPr="000027A2">
              <w:rPr>
                <w:rFonts w:cs="Arial"/>
              </w:rPr>
              <w:t> </w:t>
            </w:r>
          </w:p>
        </w:tc>
      </w:tr>
      <w:tr w:rsidR="00CA53DA" w:rsidRPr="000027A2" w14:paraId="2D7685CB"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C5" w14:textId="77777777" w:rsidR="00CA53DA" w:rsidRPr="000027A2" w:rsidRDefault="00CA53DA" w:rsidP="00CA53DA">
            <w:pPr>
              <w:spacing w:line="240" w:lineRule="auto"/>
              <w:rPr>
                <w:rFonts w:cs="Arial"/>
              </w:rPr>
            </w:pPr>
            <w:r w:rsidRPr="000027A2">
              <w:rPr>
                <w:rFonts w:cs="Arial"/>
              </w:rPr>
              <w:t>Report Open/Closed:</w:t>
            </w:r>
          </w:p>
        </w:tc>
        <w:tc>
          <w:tcPr>
            <w:tcW w:w="2790" w:type="dxa"/>
            <w:tcBorders>
              <w:top w:val="nil"/>
              <w:left w:val="nil"/>
              <w:bottom w:val="single" w:sz="4" w:space="0" w:color="auto"/>
              <w:right w:val="single" w:sz="4" w:space="0" w:color="auto"/>
            </w:tcBorders>
            <w:shd w:val="clear" w:color="auto" w:fill="auto"/>
            <w:vAlign w:val="bottom"/>
            <w:hideMark/>
          </w:tcPr>
          <w:p w14:paraId="2D7685C6" w14:textId="77777777" w:rsidR="00CA53DA" w:rsidRPr="000027A2" w:rsidRDefault="00CA53DA" w:rsidP="00CA53DA">
            <w:pPr>
              <w:spacing w:line="240" w:lineRule="auto"/>
              <w:jc w:val="center"/>
              <w:rPr>
                <w:rFonts w:cs="Arial"/>
              </w:rPr>
            </w:pPr>
            <w:r w:rsidRPr="000027A2">
              <w:rPr>
                <w:rFonts w:cs="Arial"/>
              </w:rPr>
              <w:t>Drop Down List Box</w:t>
            </w:r>
          </w:p>
          <w:p w14:paraId="2D7685C7" w14:textId="77777777" w:rsidR="00CA53DA" w:rsidRPr="000027A2" w:rsidRDefault="00CA53DA" w:rsidP="00CA53DA">
            <w:pPr>
              <w:spacing w:line="240" w:lineRule="auto"/>
              <w:jc w:val="center"/>
              <w:rPr>
                <w:rFonts w:cs="Arial"/>
              </w:rPr>
            </w:pPr>
            <w:r w:rsidRPr="000027A2">
              <w:rPr>
                <w:rFonts w:cs="Arial"/>
              </w:rPr>
              <w:t>[VARCHAR2(6 BYTE)]</w:t>
            </w:r>
          </w:p>
        </w:tc>
        <w:tc>
          <w:tcPr>
            <w:tcW w:w="1440" w:type="dxa"/>
            <w:tcBorders>
              <w:top w:val="nil"/>
              <w:left w:val="nil"/>
              <w:bottom w:val="single" w:sz="4" w:space="0" w:color="auto"/>
              <w:right w:val="single" w:sz="4" w:space="0" w:color="auto"/>
            </w:tcBorders>
            <w:shd w:val="clear" w:color="auto" w:fill="auto"/>
            <w:vAlign w:val="bottom"/>
            <w:hideMark/>
          </w:tcPr>
          <w:p w14:paraId="2D7685C8" w14:textId="77777777" w:rsidR="00CA53DA" w:rsidRPr="000027A2" w:rsidRDefault="00CA53DA" w:rsidP="00CA53DA">
            <w:pPr>
              <w:spacing w:line="240" w:lineRule="auto"/>
              <w:rPr>
                <w:rFonts w:cs="Arial"/>
              </w:rPr>
            </w:pPr>
            <w:r w:rsidRPr="000027A2">
              <w:rPr>
                <w:rFonts w:cs="Arial"/>
              </w:rPr>
              <w:t>Open</w:t>
            </w:r>
          </w:p>
        </w:tc>
        <w:tc>
          <w:tcPr>
            <w:tcW w:w="1170" w:type="dxa"/>
            <w:tcBorders>
              <w:top w:val="nil"/>
              <w:left w:val="nil"/>
              <w:bottom w:val="single" w:sz="4" w:space="0" w:color="auto"/>
              <w:right w:val="single" w:sz="4" w:space="0" w:color="auto"/>
            </w:tcBorders>
            <w:shd w:val="clear" w:color="auto" w:fill="auto"/>
            <w:vAlign w:val="bottom"/>
            <w:hideMark/>
          </w:tcPr>
          <w:p w14:paraId="2D7685C9"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CA" w14:textId="77777777" w:rsidR="00CA53DA" w:rsidRPr="000027A2" w:rsidRDefault="00CA53DA" w:rsidP="00CA53DA">
            <w:pPr>
              <w:spacing w:line="240" w:lineRule="auto"/>
              <w:rPr>
                <w:rFonts w:cs="Arial"/>
              </w:rPr>
            </w:pPr>
            <w:r w:rsidRPr="000027A2">
              <w:rPr>
                <w:rFonts w:cs="Arial"/>
              </w:rPr>
              <w:t> </w:t>
            </w:r>
          </w:p>
        </w:tc>
      </w:tr>
      <w:tr w:rsidR="00CA53DA" w:rsidRPr="000027A2" w14:paraId="2D7685D4"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CC" w14:textId="77777777" w:rsidR="00CA53DA" w:rsidRPr="000027A2" w:rsidRDefault="00CA53DA" w:rsidP="00CA53DA">
            <w:pPr>
              <w:spacing w:line="240" w:lineRule="auto"/>
              <w:rPr>
                <w:rFonts w:cs="Arial"/>
              </w:rPr>
            </w:pPr>
            <w:r w:rsidRPr="000027A2">
              <w:rPr>
                <w:rFonts w:cs="Arial"/>
              </w:rPr>
              <w:t>Completion Date:</w:t>
            </w:r>
          </w:p>
        </w:tc>
        <w:tc>
          <w:tcPr>
            <w:tcW w:w="2790" w:type="dxa"/>
            <w:tcBorders>
              <w:top w:val="nil"/>
              <w:left w:val="nil"/>
              <w:bottom w:val="single" w:sz="4" w:space="0" w:color="auto"/>
              <w:right w:val="single" w:sz="4" w:space="0" w:color="auto"/>
            </w:tcBorders>
            <w:shd w:val="clear" w:color="auto" w:fill="auto"/>
            <w:vAlign w:val="bottom"/>
            <w:hideMark/>
          </w:tcPr>
          <w:p w14:paraId="2D7685CD" w14:textId="77777777" w:rsidR="00CA53DA" w:rsidRPr="000027A2" w:rsidRDefault="00CA53DA" w:rsidP="00CA53DA">
            <w:pPr>
              <w:spacing w:line="240" w:lineRule="auto"/>
              <w:jc w:val="center"/>
              <w:rPr>
                <w:rFonts w:cs="Arial"/>
              </w:rPr>
            </w:pPr>
            <w:r w:rsidRPr="000027A2">
              <w:rPr>
                <w:rFonts w:cs="Arial"/>
              </w:rPr>
              <w:t>Text</w:t>
            </w:r>
          </w:p>
          <w:p w14:paraId="2D7685CE" w14:textId="77777777" w:rsidR="00CA53DA" w:rsidRPr="000027A2" w:rsidRDefault="00CA53DA" w:rsidP="00CA53DA">
            <w:pPr>
              <w:spacing w:line="240" w:lineRule="auto"/>
              <w:jc w:val="center"/>
              <w:rPr>
                <w:rFonts w:cs="Arial"/>
              </w:rPr>
            </w:pPr>
            <w:r w:rsidRPr="000027A2">
              <w:rPr>
                <w:rFonts w:cs="Arial"/>
              </w:rPr>
              <w:t>[DATE]</w:t>
            </w:r>
          </w:p>
        </w:tc>
        <w:tc>
          <w:tcPr>
            <w:tcW w:w="1440" w:type="dxa"/>
            <w:tcBorders>
              <w:top w:val="nil"/>
              <w:left w:val="nil"/>
              <w:bottom w:val="single" w:sz="4" w:space="0" w:color="auto"/>
              <w:right w:val="single" w:sz="4" w:space="0" w:color="auto"/>
            </w:tcBorders>
            <w:shd w:val="clear" w:color="auto" w:fill="auto"/>
            <w:vAlign w:val="bottom"/>
            <w:hideMark/>
          </w:tcPr>
          <w:p w14:paraId="2D7685CF" w14:textId="77777777" w:rsidR="00CA53DA" w:rsidRPr="000027A2" w:rsidRDefault="00CA53DA" w:rsidP="00CA53DA">
            <w:pPr>
              <w:spacing w:line="240" w:lineRule="auto"/>
              <w:rPr>
                <w:rFonts w:cs="Arial"/>
              </w:rPr>
            </w:pPr>
            <w:r w:rsidRPr="000027A2">
              <w:rPr>
                <w:rFonts w:cs="Arial"/>
              </w:rPr>
              <w:t>Current Date</w:t>
            </w:r>
          </w:p>
        </w:tc>
        <w:tc>
          <w:tcPr>
            <w:tcW w:w="1170" w:type="dxa"/>
            <w:tcBorders>
              <w:top w:val="nil"/>
              <w:left w:val="nil"/>
              <w:bottom w:val="single" w:sz="4" w:space="0" w:color="auto"/>
              <w:right w:val="single" w:sz="4" w:space="0" w:color="auto"/>
            </w:tcBorders>
            <w:shd w:val="clear" w:color="auto" w:fill="auto"/>
            <w:vAlign w:val="bottom"/>
            <w:hideMark/>
          </w:tcPr>
          <w:p w14:paraId="2D7685D0"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D1"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Default to </w:t>
            </w:r>
            <w:r w:rsidR="006E2496" w:rsidRPr="000027A2">
              <w:rPr>
                <w:rFonts w:cs="Arial"/>
              </w:rPr>
              <w:t>Initial</w:t>
            </w:r>
            <w:r w:rsidRPr="000027A2">
              <w:rPr>
                <w:rFonts w:cs="Arial"/>
              </w:rPr>
              <w:t xml:space="preserve"> Date + 1 or Manual enter Date</w:t>
            </w:r>
          </w:p>
          <w:p w14:paraId="2D7685D2"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Date format MM/DD/YYYY</w:t>
            </w:r>
          </w:p>
          <w:p w14:paraId="2D7685D3" w14:textId="77777777" w:rsidR="00CA53DA" w:rsidRPr="000027A2" w:rsidRDefault="00CA53DA" w:rsidP="00CA53DA">
            <w:pPr>
              <w:numPr>
                <w:ilvl w:val="0"/>
                <w:numId w:val="48"/>
              </w:numPr>
              <w:tabs>
                <w:tab w:val="left" w:pos="209"/>
              </w:tabs>
              <w:spacing w:line="240" w:lineRule="auto"/>
              <w:ind w:left="209" w:hanging="179"/>
              <w:rPr>
                <w:rFonts w:cs="Arial"/>
              </w:rPr>
            </w:pPr>
            <w:r w:rsidRPr="000027A2">
              <w:rPr>
                <w:rFonts w:cs="Arial"/>
              </w:rPr>
              <w:t>require field</w:t>
            </w:r>
          </w:p>
        </w:tc>
      </w:tr>
      <w:tr w:rsidR="00CA53DA" w:rsidRPr="000027A2" w14:paraId="2D7685DB" w14:textId="77777777" w:rsidTr="00F514C0">
        <w:trPr>
          <w:trHeight w:val="255"/>
        </w:trPr>
        <w:tc>
          <w:tcPr>
            <w:tcW w:w="1458" w:type="dxa"/>
            <w:tcBorders>
              <w:top w:val="nil"/>
              <w:left w:val="single" w:sz="4" w:space="0" w:color="auto"/>
              <w:bottom w:val="single" w:sz="4" w:space="0" w:color="auto"/>
              <w:right w:val="single" w:sz="4" w:space="0" w:color="auto"/>
            </w:tcBorders>
            <w:shd w:val="clear" w:color="auto" w:fill="auto"/>
            <w:vAlign w:val="bottom"/>
            <w:hideMark/>
          </w:tcPr>
          <w:p w14:paraId="2D7685D5" w14:textId="77777777" w:rsidR="00CA53DA" w:rsidRPr="000027A2" w:rsidRDefault="00CA53DA" w:rsidP="00CA53DA">
            <w:pPr>
              <w:spacing w:line="240" w:lineRule="auto"/>
              <w:rPr>
                <w:rFonts w:cs="Arial"/>
              </w:rPr>
            </w:pPr>
            <w:r w:rsidRPr="000027A2">
              <w:rPr>
                <w:rFonts w:cs="Arial"/>
              </w:rPr>
              <w:t>Notes:</w:t>
            </w:r>
          </w:p>
        </w:tc>
        <w:tc>
          <w:tcPr>
            <w:tcW w:w="2790" w:type="dxa"/>
            <w:tcBorders>
              <w:top w:val="nil"/>
              <w:left w:val="nil"/>
              <w:bottom w:val="single" w:sz="4" w:space="0" w:color="auto"/>
              <w:right w:val="single" w:sz="4" w:space="0" w:color="auto"/>
            </w:tcBorders>
            <w:shd w:val="clear" w:color="auto" w:fill="auto"/>
            <w:vAlign w:val="bottom"/>
            <w:hideMark/>
          </w:tcPr>
          <w:p w14:paraId="2D7685D6" w14:textId="77777777" w:rsidR="00CA53DA" w:rsidRPr="000027A2" w:rsidRDefault="00CA53DA" w:rsidP="00CA53DA">
            <w:pPr>
              <w:spacing w:line="240" w:lineRule="auto"/>
              <w:jc w:val="center"/>
              <w:rPr>
                <w:rFonts w:cs="Arial"/>
              </w:rPr>
            </w:pPr>
            <w:r w:rsidRPr="000027A2">
              <w:rPr>
                <w:rFonts w:cs="Arial"/>
              </w:rPr>
              <w:t>Text</w:t>
            </w:r>
          </w:p>
          <w:p w14:paraId="2D7685D7" w14:textId="77777777" w:rsidR="00CA53DA" w:rsidRPr="000027A2" w:rsidRDefault="00CA53DA" w:rsidP="00CA53DA">
            <w:pPr>
              <w:spacing w:line="240" w:lineRule="auto"/>
              <w:jc w:val="center"/>
              <w:rPr>
                <w:rFonts w:cs="Arial"/>
              </w:rPr>
            </w:pPr>
            <w:r w:rsidRPr="000027A2">
              <w:rPr>
                <w:rFonts w:cs="Arial"/>
              </w:rPr>
              <w:t>[VARCHAR2(255 BYTE)]</w:t>
            </w:r>
          </w:p>
        </w:tc>
        <w:tc>
          <w:tcPr>
            <w:tcW w:w="1440" w:type="dxa"/>
            <w:tcBorders>
              <w:top w:val="nil"/>
              <w:left w:val="nil"/>
              <w:bottom w:val="single" w:sz="4" w:space="0" w:color="auto"/>
              <w:right w:val="single" w:sz="4" w:space="0" w:color="auto"/>
            </w:tcBorders>
            <w:shd w:val="clear" w:color="auto" w:fill="auto"/>
            <w:vAlign w:val="bottom"/>
            <w:hideMark/>
          </w:tcPr>
          <w:p w14:paraId="2D7685D8" w14:textId="77777777" w:rsidR="00CA53DA" w:rsidRPr="000027A2" w:rsidRDefault="00CA53DA" w:rsidP="00CA53DA">
            <w:pPr>
              <w:spacing w:line="240" w:lineRule="auto"/>
              <w:rPr>
                <w:rFonts w:cs="Arial"/>
              </w:rPr>
            </w:pPr>
            <w:r w:rsidRPr="000027A2">
              <w:rPr>
                <w:rFonts w:cs="Arial"/>
              </w:rPr>
              <w:t>Blank</w:t>
            </w:r>
          </w:p>
        </w:tc>
        <w:tc>
          <w:tcPr>
            <w:tcW w:w="1170" w:type="dxa"/>
            <w:tcBorders>
              <w:top w:val="nil"/>
              <w:left w:val="nil"/>
              <w:bottom w:val="single" w:sz="4" w:space="0" w:color="auto"/>
              <w:right w:val="single" w:sz="4" w:space="0" w:color="auto"/>
            </w:tcBorders>
            <w:shd w:val="clear" w:color="auto" w:fill="auto"/>
            <w:vAlign w:val="bottom"/>
            <w:hideMark/>
          </w:tcPr>
          <w:p w14:paraId="2D7685D9" w14:textId="77777777" w:rsidR="00CA53DA" w:rsidRPr="000027A2" w:rsidRDefault="00CA53DA" w:rsidP="00CA53DA">
            <w:pPr>
              <w:spacing w:line="240" w:lineRule="auto"/>
              <w:rPr>
                <w:rFonts w:cs="Arial"/>
              </w:rPr>
            </w:pPr>
            <w:r w:rsidRPr="000027A2">
              <w:rPr>
                <w:rFonts w:cs="Arial"/>
              </w:rPr>
              <w:t>Y</w:t>
            </w:r>
          </w:p>
        </w:tc>
        <w:tc>
          <w:tcPr>
            <w:tcW w:w="3330" w:type="dxa"/>
            <w:tcBorders>
              <w:top w:val="nil"/>
              <w:left w:val="nil"/>
              <w:bottom w:val="single" w:sz="4" w:space="0" w:color="auto"/>
              <w:right w:val="single" w:sz="4" w:space="0" w:color="auto"/>
            </w:tcBorders>
            <w:shd w:val="clear" w:color="auto" w:fill="auto"/>
            <w:vAlign w:val="bottom"/>
            <w:hideMark/>
          </w:tcPr>
          <w:p w14:paraId="2D7685DA" w14:textId="77777777" w:rsidR="00CA53DA" w:rsidRPr="000027A2" w:rsidRDefault="00CA53DA" w:rsidP="00CA53DA">
            <w:pPr>
              <w:spacing w:line="240" w:lineRule="auto"/>
              <w:rPr>
                <w:rFonts w:cs="Arial"/>
              </w:rPr>
            </w:pPr>
            <w:r w:rsidRPr="000027A2">
              <w:rPr>
                <w:rFonts w:cs="Arial"/>
              </w:rPr>
              <w:t> </w:t>
            </w:r>
          </w:p>
        </w:tc>
      </w:tr>
    </w:tbl>
    <w:p w14:paraId="2D7685DC" w14:textId="77777777" w:rsidR="00CA53DA" w:rsidRDefault="00CA53DA" w:rsidP="00CA53DA">
      <w:r>
        <w:rPr>
          <w:color w:val="auto"/>
        </w:rPr>
        <w:t xml:space="preserve"> </w:t>
      </w:r>
    </w:p>
    <w:p w14:paraId="2D7685DD" w14:textId="17B76A21" w:rsidR="00CA53DA" w:rsidRDefault="00A63AA5" w:rsidP="00A63AA5">
      <w:pPr>
        <w:pStyle w:val="Heading3"/>
      </w:pPr>
      <w:bookmarkStart w:id="39" w:name="_Toc302729626"/>
      <w:r>
        <w:lastRenderedPageBreak/>
        <w:t>Logic and Validation rule:</w:t>
      </w:r>
      <w:bookmarkEnd w:id="39"/>
    </w:p>
    <w:p w14:paraId="2D7685DE" w14:textId="77777777" w:rsidR="00CA53DA" w:rsidRPr="00C64FF5" w:rsidRDefault="00CA53DA" w:rsidP="00CA53DA">
      <w:pPr>
        <w:pStyle w:val="tabletop0"/>
      </w:pPr>
      <w:r w:rsidRPr="00C64FF5">
        <w:t>Disable GET picture event button</w:t>
      </w:r>
    </w:p>
    <w:p w14:paraId="2D7685DF" w14:textId="77777777" w:rsidR="00CA53DA" w:rsidRPr="00C64FF5" w:rsidRDefault="00CA53DA" w:rsidP="00CA53DA">
      <w:pPr>
        <w:pStyle w:val="tabletop0"/>
      </w:pPr>
      <w:r w:rsidRPr="00C64FF5">
        <w:t>Enable ADD picture event button</w:t>
      </w:r>
    </w:p>
    <w:p w14:paraId="2D7685E0" w14:textId="77777777" w:rsidR="00CA53DA" w:rsidRPr="00C64FF5" w:rsidRDefault="00CA53DA" w:rsidP="00CA53DA">
      <w:pPr>
        <w:pStyle w:val="tabletop0"/>
      </w:pPr>
      <w:r w:rsidRPr="00C64FF5">
        <w:t>If “ADD” event click</w:t>
      </w:r>
    </w:p>
    <w:p w14:paraId="2D7685E1" w14:textId="77777777" w:rsidR="00CA53DA" w:rsidRPr="00C64FF5" w:rsidRDefault="00CA53DA" w:rsidP="00CA53DA">
      <w:pPr>
        <w:pStyle w:val="tabletop0"/>
      </w:pPr>
      <w:r w:rsidRPr="00C64FF5">
        <w:tab/>
      </w:r>
      <w:r w:rsidRPr="00C64FF5">
        <w:tab/>
        <w:t xml:space="preserve">Pass Record Number to “Add Incident Picture by Record Number” API </w:t>
      </w:r>
      <w:r w:rsidR="00D01565">
        <w:t>(if the incident was created)</w:t>
      </w:r>
    </w:p>
    <w:p w14:paraId="2D7685E2" w14:textId="77777777" w:rsidR="00CA53DA" w:rsidRPr="00C64FF5" w:rsidRDefault="00CA53DA" w:rsidP="00CA53DA">
      <w:pPr>
        <w:pStyle w:val="tabletop0"/>
      </w:pPr>
      <w:r w:rsidRPr="00C64FF5">
        <w:tab/>
        <w:t xml:space="preserve">If </w:t>
      </w:r>
      <w:r w:rsidR="00E10EC9">
        <w:t xml:space="preserve">the </w:t>
      </w:r>
      <w:r w:rsidRPr="00C64FF5">
        <w:t>pictures counter for current Work Request # &lt;= 10</w:t>
      </w:r>
    </w:p>
    <w:p w14:paraId="2D7685E3" w14:textId="77777777" w:rsidR="00CA53DA" w:rsidRPr="00C64FF5" w:rsidRDefault="00CA53DA" w:rsidP="00CA53DA">
      <w:pPr>
        <w:pStyle w:val="tabletop0"/>
      </w:pPr>
      <w:r w:rsidRPr="00C64FF5">
        <w:tab/>
      </w:r>
      <w:r w:rsidRPr="00C64FF5">
        <w:tab/>
        <w:t>Enable GET button</w:t>
      </w:r>
    </w:p>
    <w:p w14:paraId="2D7685E4" w14:textId="77777777" w:rsidR="00CA53DA" w:rsidRPr="00C64FF5" w:rsidRDefault="00CA53DA" w:rsidP="00CA53DA">
      <w:pPr>
        <w:pStyle w:val="tabletop0"/>
      </w:pPr>
      <w:r w:rsidRPr="00C64FF5">
        <w:tab/>
      </w:r>
      <w:r w:rsidRPr="00C64FF5">
        <w:tab/>
        <w:t>Capture picture and use “Add Incident Picture by Record Number” API to store picture</w:t>
      </w:r>
    </w:p>
    <w:p w14:paraId="2D7685E5" w14:textId="77777777" w:rsidR="00CA53DA" w:rsidRPr="00C64FF5" w:rsidRDefault="00CA53DA" w:rsidP="00CA53DA">
      <w:pPr>
        <w:pStyle w:val="tabletop0"/>
      </w:pPr>
      <w:r w:rsidRPr="00C64FF5">
        <w:tab/>
        <w:t>Else</w:t>
      </w:r>
    </w:p>
    <w:p w14:paraId="2D7685E6" w14:textId="77777777" w:rsidR="00CA53DA" w:rsidRPr="00C64FF5" w:rsidRDefault="00CA53DA" w:rsidP="00CA53DA">
      <w:pPr>
        <w:pStyle w:val="tabletop0"/>
      </w:pPr>
      <w:r w:rsidRPr="00C64FF5">
        <w:tab/>
      </w:r>
      <w:r w:rsidRPr="00C64FF5">
        <w:tab/>
        <w:t xml:space="preserve">Display message “Pictures limit reached” </w:t>
      </w:r>
    </w:p>
    <w:p w14:paraId="2D7685E7" w14:textId="77777777" w:rsidR="00CA53DA" w:rsidRPr="00C64FF5" w:rsidRDefault="00CA53DA" w:rsidP="00CA53DA">
      <w:pPr>
        <w:pStyle w:val="tabletop0"/>
      </w:pPr>
      <w:r w:rsidRPr="00C64FF5">
        <w:t>If “GET” event click</w:t>
      </w:r>
    </w:p>
    <w:p w14:paraId="2D7685E8" w14:textId="77777777" w:rsidR="00CA53DA" w:rsidRPr="00C64FF5" w:rsidRDefault="00CA53DA" w:rsidP="00CA53DA">
      <w:pPr>
        <w:pStyle w:val="tabletop0"/>
      </w:pPr>
      <w:r w:rsidRPr="00C64FF5">
        <w:tab/>
        <w:t>Launch a picture screen and use “Get Incident Picture by Record Number” API to view individual pictures</w:t>
      </w:r>
    </w:p>
    <w:p w14:paraId="2D7685E9" w14:textId="77777777" w:rsidR="00373A83" w:rsidRDefault="00CA53DA" w:rsidP="00373A83">
      <w:pPr>
        <w:pStyle w:val="tabletop0"/>
      </w:pPr>
      <w:r w:rsidRPr="00C64FF5">
        <w:tab/>
        <w:t>If transaction status is OPEN</w:t>
      </w:r>
    </w:p>
    <w:p w14:paraId="2D7685EA" w14:textId="77777777" w:rsidR="00776097" w:rsidRDefault="00CA53DA" w:rsidP="00373A83">
      <w:pPr>
        <w:pStyle w:val="tabletop0"/>
        <w:ind w:left="2160" w:firstLine="720"/>
      </w:pPr>
      <w:r w:rsidRPr="00C64FF5">
        <w:t>Allow user to use “Delete Incident Picture by FileName and Record Number” API to DELETE pictures</w:t>
      </w:r>
    </w:p>
    <w:p w14:paraId="2D7685EB" w14:textId="77777777" w:rsidR="00373A83" w:rsidRDefault="00373A83" w:rsidP="00373A83">
      <w:pPr>
        <w:pStyle w:val="Heading2"/>
        <w:keepNext w:val="0"/>
        <w:widowControl w:val="0"/>
        <w:spacing w:line="240" w:lineRule="auto"/>
      </w:pPr>
      <w:bookmarkStart w:id="40" w:name="_Toc302729627"/>
      <w:r w:rsidRPr="00C64FF5">
        <w:t xml:space="preserve">Create </w:t>
      </w:r>
      <w:r>
        <w:t>Update damage assessment screen</w:t>
      </w:r>
      <w:bookmarkEnd w:id="40"/>
    </w:p>
    <w:p w14:paraId="2D7685EC" w14:textId="77777777" w:rsidR="00373A83" w:rsidRPr="00B2636E" w:rsidRDefault="00373A83" w:rsidP="00373A83">
      <w:pPr>
        <w:numPr>
          <w:ilvl w:val="0"/>
          <w:numId w:val="46"/>
        </w:numPr>
      </w:pPr>
      <w:r w:rsidRPr="00B2636E">
        <w:t>Screen must contain corr</w:t>
      </w:r>
      <w:r w:rsidR="008153F5">
        <w:t>esponded Header and Sub header</w:t>
      </w:r>
      <w:r w:rsidR="00377F33">
        <w:t xml:space="preserve"> (ex: header will be “Damage Assessment Reporting” and Sub header will be ”Search result”)</w:t>
      </w:r>
      <w:r w:rsidR="00890C34" w:rsidRPr="00890C34">
        <w:t xml:space="preserve"> </w:t>
      </w:r>
      <w:r w:rsidR="00890C34">
        <w:t>to present the UI or area users is working on</w:t>
      </w:r>
    </w:p>
    <w:p w14:paraId="2D7685ED" w14:textId="77777777" w:rsidR="00373A83" w:rsidRDefault="00373A83" w:rsidP="00373A83">
      <w:pPr>
        <w:numPr>
          <w:ilvl w:val="0"/>
          <w:numId w:val="46"/>
        </w:numPr>
      </w:pPr>
      <w:r>
        <w:t>Disp</w:t>
      </w:r>
      <w:r w:rsidR="008153F5">
        <w:t>lay all data element with label</w:t>
      </w:r>
    </w:p>
    <w:p w14:paraId="2D7685EE" w14:textId="77777777" w:rsidR="00373A83" w:rsidRPr="00B2636E" w:rsidRDefault="00373A83" w:rsidP="00373A83">
      <w:pPr>
        <w:numPr>
          <w:ilvl w:val="0"/>
          <w:numId w:val="46"/>
        </w:numPr>
      </w:pPr>
      <w:r>
        <w:t>Create “</w:t>
      </w:r>
      <w:r w:rsidR="008153F5">
        <w:t>GET” and “ADD” event and button</w:t>
      </w:r>
    </w:p>
    <w:p w14:paraId="2D7685EF" w14:textId="77777777" w:rsidR="00373A83" w:rsidRDefault="00373A83" w:rsidP="00373A83">
      <w:pPr>
        <w:pStyle w:val="Heading3"/>
      </w:pPr>
      <w:bookmarkStart w:id="41" w:name="_Toc302729628"/>
      <w:r>
        <w:t>Data Elements</w:t>
      </w:r>
      <w:bookmarkEnd w:id="41"/>
    </w:p>
    <w:p w14:paraId="2D7685F0" w14:textId="77777777" w:rsidR="00373A83" w:rsidRDefault="00373A83" w:rsidP="00373A83">
      <w:r>
        <w:rPr>
          <w:color w:val="auto"/>
        </w:rPr>
        <w:t xml:space="preserve"> </w:t>
      </w:r>
    </w:p>
    <w:tbl>
      <w:tblPr>
        <w:tblW w:w="10098" w:type="dxa"/>
        <w:tblLayout w:type="fixed"/>
        <w:tblLook w:val="04A0" w:firstRow="1" w:lastRow="0" w:firstColumn="1" w:lastColumn="0" w:noHBand="0" w:noVBand="1"/>
      </w:tblPr>
      <w:tblGrid>
        <w:gridCol w:w="1761"/>
        <w:gridCol w:w="3027"/>
        <w:gridCol w:w="1890"/>
        <w:gridCol w:w="3420"/>
      </w:tblGrid>
      <w:tr w:rsidR="00373A83" w:rsidRPr="00F514C0" w14:paraId="2D7685F5" w14:textId="77777777" w:rsidTr="00C65E04">
        <w:trPr>
          <w:trHeight w:val="255"/>
          <w:tblHeader/>
        </w:trPr>
        <w:tc>
          <w:tcPr>
            <w:tcW w:w="1761" w:type="dxa"/>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2D7685F1" w14:textId="77777777" w:rsidR="00373A83" w:rsidRPr="00F514C0" w:rsidRDefault="00B913FB" w:rsidP="00373A83">
            <w:pPr>
              <w:spacing w:line="240" w:lineRule="auto"/>
              <w:rPr>
                <w:rFonts w:cs="Arial"/>
                <w:b/>
                <w:color w:val="FFFFFF" w:themeColor="background1"/>
              </w:rPr>
            </w:pPr>
            <w:r w:rsidRPr="00B913FB">
              <w:rPr>
                <w:rFonts w:cs="Arial"/>
                <w:b/>
                <w:color w:val="FFFFFF" w:themeColor="background1"/>
              </w:rPr>
              <w:t xml:space="preserve">Label </w:t>
            </w:r>
          </w:p>
        </w:tc>
        <w:tc>
          <w:tcPr>
            <w:tcW w:w="3027" w:type="dxa"/>
            <w:tcBorders>
              <w:top w:val="single" w:sz="4" w:space="0" w:color="auto"/>
              <w:left w:val="nil"/>
              <w:bottom w:val="single" w:sz="4" w:space="0" w:color="auto"/>
              <w:right w:val="single" w:sz="4" w:space="0" w:color="auto"/>
            </w:tcBorders>
            <w:shd w:val="clear" w:color="auto" w:fill="4F81BD" w:themeFill="accent1"/>
            <w:vAlign w:val="bottom"/>
            <w:hideMark/>
          </w:tcPr>
          <w:p w14:paraId="2D7685F2" w14:textId="77777777" w:rsidR="00373A83" w:rsidRPr="00F514C0" w:rsidRDefault="00B913FB" w:rsidP="00373A83">
            <w:pPr>
              <w:spacing w:line="240" w:lineRule="auto"/>
              <w:rPr>
                <w:rFonts w:cs="Arial"/>
                <w:b/>
                <w:color w:val="FFFFFF" w:themeColor="background1"/>
              </w:rPr>
            </w:pPr>
            <w:r w:rsidRPr="00B913FB">
              <w:rPr>
                <w:rFonts w:cs="Arial"/>
                <w:b/>
                <w:color w:val="FFFFFF" w:themeColor="background1"/>
              </w:rPr>
              <w:t>Input Object Type</w:t>
            </w:r>
          </w:p>
        </w:tc>
        <w:tc>
          <w:tcPr>
            <w:tcW w:w="189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5F3" w14:textId="77777777" w:rsidR="00373A83" w:rsidRPr="00F514C0" w:rsidRDefault="00B913FB" w:rsidP="00373A83">
            <w:pPr>
              <w:spacing w:line="240" w:lineRule="auto"/>
              <w:rPr>
                <w:rFonts w:cs="Arial"/>
                <w:b/>
                <w:color w:val="FFFFFF" w:themeColor="background1"/>
              </w:rPr>
            </w:pPr>
            <w:r w:rsidRPr="00B913FB">
              <w:rPr>
                <w:rFonts w:cs="Arial"/>
                <w:b/>
                <w:color w:val="FFFFFF" w:themeColor="background1"/>
              </w:rPr>
              <w:t>Editable</w:t>
            </w:r>
          </w:p>
        </w:tc>
        <w:tc>
          <w:tcPr>
            <w:tcW w:w="342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5F4" w14:textId="77777777" w:rsidR="00373A83" w:rsidRPr="00F514C0" w:rsidRDefault="00B913FB" w:rsidP="00373A83">
            <w:pPr>
              <w:spacing w:line="240" w:lineRule="auto"/>
              <w:rPr>
                <w:rFonts w:cs="Arial"/>
                <w:b/>
                <w:color w:val="FFFFFF" w:themeColor="background1"/>
              </w:rPr>
            </w:pPr>
            <w:r w:rsidRPr="00B913FB">
              <w:rPr>
                <w:rFonts w:cs="Arial"/>
                <w:b/>
                <w:color w:val="FFFFFF" w:themeColor="background1"/>
              </w:rPr>
              <w:t>Comments</w:t>
            </w:r>
          </w:p>
        </w:tc>
      </w:tr>
      <w:tr w:rsidR="00373A83" w:rsidRPr="000027A2" w14:paraId="2D7685FB"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5F6" w14:textId="77777777" w:rsidR="00373A83" w:rsidRPr="000027A2" w:rsidRDefault="00373A83" w:rsidP="00373A83">
            <w:pPr>
              <w:spacing w:line="240" w:lineRule="auto"/>
              <w:rPr>
                <w:rFonts w:cs="Arial"/>
              </w:rPr>
            </w:pPr>
            <w:r w:rsidRPr="000027A2">
              <w:rPr>
                <w:rFonts w:cs="Arial"/>
              </w:rPr>
              <w:t>Record ID:</w:t>
            </w:r>
          </w:p>
        </w:tc>
        <w:tc>
          <w:tcPr>
            <w:tcW w:w="3027" w:type="dxa"/>
            <w:tcBorders>
              <w:top w:val="nil"/>
              <w:left w:val="nil"/>
              <w:bottom w:val="single" w:sz="4" w:space="0" w:color="auto"/>
              <w:right w:val="single" w:sz="4" w:space="0" w:color="auto"/>
            </w:tcBorders>
            <w:shd w:val="clear" w:color="auto" w:fill="auto"/>
            <w:vAlign w:val="bottom"/>
            <w:hideMark/>
          </w:tcPr>
          <w:p w14:paraId="2D7685F7" w14:textId="77777777" w:rsidR="00373A83" w:rsidRPr="000027A2" w:rsidRDefault="00373A83" w:rsidP="00373A83">
            <w:pPr>
              <w:spacing w:line="240" w:lineRule="auto"/>
              <w:jc w:val="center"/>
              <w:rPr>
                <w:rFonts w:cs="Arial"/>
              </w:rPr>
            </w:pPr>
            <w:r w:rsidRPr="000027A2">
              <w:rPr>
                <w:rFonts w:cs="Arial"/>
              </w:rPr>
              <w:t>Text</w:t>
            </w:r>
          </w:p>
          <w:p w14:paraId="2D7685F8" w14:textId="77777777" w:rsidR="00373A83" w:rsidRPr="000027A2" w:rsidRDefault="00373A83" w:rsidP="00373A83">
            <w:pPr>
              <w:spacing w:line="240" w:lineRule="auto"/>
              <w:jc w:val="center"/>
              <w:rPr>
                <w:rFonts w:cs="Arial"/>
              </w:rPr>
            </w:pPr>
            <w:r w:rsidRPr="000027A2">
              <w:rPr>
                <w:rFonts w:cs="Arial"/>
              </w:rPr>
              <w:t>[VARCHAR2(25 BYTE)]</w:t>
            </w:r>
          </w:p>
        </w:tc>
        <w:tc>
          <w:tcPr>
            <w:tcW w:w="1890" w:type="dxa"/>
            <w:tcBorders>
              <w:top w:val="nil"/>
              <w:left w:val="nil"/>
              <w:bottom w:val="single" w:sz="4" w:space="0" w:color="auto"/>
              <w:right w:val="single" w:sz="4" w:space="0" w:color="auto"/>
            </w:tcBorders>
            <w:shd w:val="clear" w:color="auto" w:fill="auto"/>
            <w:vAlign w:val="bottom"/>
            <w:hideMark/>
          </w:tcPr>
          <w:p w14:paraId="2D7685F9"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5FA"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01"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5FC" w14:textId="77777777" w:rsidR="00373A83" w:rsidRPr="000027A2" w:rsidRDefault="00373A83" w:rsidP="00373A83">
            <w:pPr>
              <w:spacing w:line="240" w:lineRule="auto"/>
              <w:rPr>
                <w:rFonts w:cs="Arial"/>
              </w:rPr>
            </w:pPr>
            <w:r w:rsidRPr="000027A2">
              <w:rPr>
                <w:rFonts w:cs="Arial"/>
              </w:rPr>
              <w:t>CRE Lead:</w:t>
            </w:r>
          </w:p>
        </w:tc>
        <w:tc>
          <w:tcPr>
            <w:tcW w:w="3027" w:type="dxa"/>
            <w:tcBorders>
              <w:top w:val="nil"/>
              <w:left w:val="nil"/>
              <w:bottom w:val="single" w:sz="4" w:space="0" w:color="auto"/>
              <w:right w:val="single" w:sz="4" w:space="0" w:color="auto"/>
            </w:tcBorders>
            <w:shd w:val="clear" w:color="auto" w:fill="auto"/>
            <w:vAlign w:val="bottom"/>
            <w:hideMark/>
          </w:tcPr>
          <w:p w14:paraId="2D7685FD" w14:textId="77777777" w:rsidR="00373A83" w:rsidRPr="000027A2" w:rsidRDefault="00373A83" w:rsidP="00373A83">
            <w:pPr>
              <w:spacing w:line="240" w:lineRule="auto"/>
              <w:jc w:val="center"/>
              <w:rPr>
                <w:rFonts w:cs="Arial"/>
              </w:rPr>
            </w:pPr>
            <w:r w:rsidRPr="000027A2">
              <w:rPr>
                <w:rFonts w:cs="Arial"/>
              </w:rPr>
              <w:t>Text</w:t>
            </w:r>
          </w:p>
          <w:p w14:paraId="2D7685FE" w14:textId="77777777" w:rsidR="00373A83" w:rsidRPr="000027A2" w:rsidRDefault="00373A83" w:rsidP="00373A83">
            <w:pPr>
              <w:spacing w:line="240" w:lineRule="auto"/>
              <w:jc w:val="center"/>
              <w:rPr>
                <w:rFonts w:cs="Arial"/>
              </w:rPr>
            </w:pPr>
            <w:r w:rsidRPr="000027A2">
              <w:rPr>
                <w:rFonts w:cs="Arial"/>
              </w:rPr>
              <w:t>[VARCHAR2(3 BYTE)]</w:t>
            </w:r>
          </w:p>
        </w:tc>
        <w:tc>
          <w:tcPr>
            <w:tcW w:w="1890" w:type="dxa"/>
            <w:tcBorders>
              <w:top w:val="nil"/>
              <w:left w:val="nil"/>
              <w:bottom w:val="single" w:sz="4" w:space="0" w:color="auto"/>
              <w:right w:val="single" w:sz="4" w:space="0" w:color="auto"/>
            </w:tcBorders>
            <w:shd w:val="clear" w:color="auto" w:fill="auto"/>
            <w:vAlign w:val="bottom"/>
            <w:hideMark/>
          </w:tcPr>
          <w:p w14:paraId="2D7685FF"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00"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07"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02" w14:textId="77777777" w:rsidR="00373A83" w:rsidRPr="000027A2" w:rsidRDefault="00373A83" w:rsidP="00373A83">
            <w:pPr>
              <w:spacing w:line="240" w:lineRule="auto"/>
              <w:rPr>
                <w:rFonts w:cs="Arial"/>
              </w:rPr>
            </w:pPr>
            <w:r w:rsidRPr="000027A2">
              <w:rPr>
                <w:rFonts w:cs="Arial"/>
              </w:rPr>
              <w:t>Event:</w:t>
            </w:r>
          </w:p>
        </w:tc>
        <w:tc>
          <w:tcPr>
            <w:tcW w:w="3027" w:type="dxa"/>
            <w:tcBorders>
              <w:top w:val="nil"/>
              <w:left w:val="nil"/>
              <w:bottom w:val="single" w:sz="4" w:space="0" w:color="auto"/>
              <w:right w:val="single" w:sz="4" w:space="0" w:color="auto"/>
            </w:tcBorders>
            <w:shd w:val="clear" w:color="auto" w:fill="auto"/>
            <w:vAlign w:val="bottom"/>
            <w:hideMark/>
          </w:tcPr>
          <w:p w14:paraId="2D768603" w14:textId="77777777" w:rsidR="00373A83" w:rsidRPr="000027A2" w:rsidRDefault="00373A83" w:rsidP="00373A83">
            <w:pPr>
              <w:spacing w:line="240" w:lineRule="auto"/>
              <w:jc w:val="center"/>
              <w:rPr>
                <w:rFonts w:cs="Arial"/>
              </w:rPr>
            </w:pPr>
            <w:r w:rsidRPr="000027A2">
              <w:rPr>
                <w:rFonts w:cs="Arial"/>
              </w:rPr>
              <w:t>Text</w:t>
            </w:r>
          </w:p>
          <w:p w14:paraId="2D768604" w14:textId="77777777" w:rsidR="00373A83" w:rsidRPr="000027A2" w:rsidRDefault="00373A83" w:rsidP="00373A83">
            <w:pPr>
              <w:spacing w:line="240" w:lineRule="auto"/>
              <w:rPr>
                <w:rFonts w:cs="Arial"/>
              </w:rPr>
            </w:pPr>
            <w:r w:rsidRPr="000027A2">
              <w:rPr>
                <w:rFonts w:cs="Arial"/>
              </w:rPr>
              <w:t>[VARCHAR2(50 BYTE)]</w:t>
            </w:r>
          </w:p>
        </w:tc>
        <w:tc>
          <w:tcPr>
            <w:tcW w:w="1890" w:type="dxa"/>
            <w:tcBorders>
              <w:top w:val="nil"/>
              <w:left w:val="nil"/>
              <w:bottom w:val="single" w:sz="4" w:space="0" w:color="auto"/>
              <w:right w:val="single" w:sz="4" w:space="0" w:color="auto"/>
            </w:tcBorders>
            <w:shd w:val="clear" w:color="auto" w:fill="auto"/>
            <w:vAlign w:val="bottom"/>
            <w:hideMark/>
          </w:tcPr>
          <w:p w14:paraId="2D768605"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06" w14:textId="77777777" w:rsidR="00373A83" w:rsidRPr="000027A2" w:rsidRDefault="00373A83" w:rsidP="00373A83">
            <w:pPr>
              <w:tabs>
                <w:tab w:val="left" w:pos="209"/>
              </w:tabs>
              <w:spacing w:line="240" w:lineRule="auto"/>
              <w:rPr>
                <w:rFonts w:cs="Arial"/>
              </w:rPr>
            </w:pPr>
            <w:r w:rsidRPr="000027A2">
              <w:rPr>
                <w:rFonts w:cs="Arial"/>
              </w:rPr>
              <w:t>object disabled</w:t>
            </w:r>
          </w:p>
        </w:tc>
      </w:tr>
      <w:tr w:rsidR="00373A83" w:rsidRPr="000027A2" w14:paraId="2D76860D"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08" w14:textId="77777777" w:rsidR="00373A83" w:rsidRPr="000027A2" w:rsidRDefault="00373A83" w:rsidP="00373A83">
            <w:pPr>
              <w:spacing w:line="240" w:lineRule="auto"/>
              <w:rPr>
                <w:rFonts w:cs="Arial"/>
              </w:rPr>
            </w:pPr>
            <w:r w:rsidRPr="000027A2">
              <w:rPr>
                <w:rFonts w:cs="Arial"/>
              </w:rPr>
              <w:t>Event Year:</w:t>
            </w:r>
          </w:p>
        </w:tc>
        <w:tc>
          <w:tcPr>
            <w:tcW w:w="3027" w:type="dxa"/>
            <w:tcBorders>
              <w:top w:val="nil"/>
              <w:left w:val="nil"/>
              <w:bottom w:val="single" w:sz="4" w:space="0" w:color="auto"/>
              <w:right w:val="single" w:sz="4" w:space="0" w:color="auto"/>
            </w:tcBorders>
            <w:shd w:val="clear" w:color="auto" w:fill="auto"/>
            <w:vAlign w:val="bottom"/>
            <w:hideMark/>
          </w:tcPr>
          <w:p w14:paraId="2D768609" w14:textId="77777777" w:rsidR="00373A83" w:rsidRPr="000027A2" w:rsidRDefault="00373A83" w:rsidP="00373A83">
            <w:pPr>
              <w:spacing w:line="240" w:lineRule="auto"/>
              <w:jc w:val="center"/>
              <w:rPr>
                <w:rFonts w:cs="Arial"/>
              </w:rPr>
            </w:pPr>
            <w:r w:rsidRPr="000027A2">
              <w:rPr>
                <w:rFonts w:cs="Arial"/>
              </w:rPr>
              <w:t>Text</w:t>
            </w:r>
          </w:p>
          <w:p w14:paraId="2D76860A" w14:textId="77777777" w:rsidR="00373A83" w:rsidRPr="000027A2" w:rsidRDefault="00373A83" w:rsidP="00373A83">
            <w:pPr>
              <w:spacing w:line="240" w:lineRule="auto"/>
              <w:jc w:val="center"/>
              <w:rPr>
                <w:rFonts w:cs="Arial"/>
              </w:rPr>
            </w:pPr>
            <w:r w:rsidRPr="000027A2">
              <w:rPr>
                <w:rFonts w:cs="Arial"/>
              </w:rPr>
              <w:t>[VARCHAR2(4 BYTE)]</w:t>
            </w:r>
          </w:p>
        </w:tc>
        <w:tc>
          <w:tcPr>
            <w:tcW w:w="1890" w:type="dxa"/>
            <w:tcBorders>
              <w:top w:val="nil"/>
              <w:left w:val="nil"/>
              <w:bottom w:val="single" w:sz="4" w:space="0" w:color="auto"/>
              <w:right w:val="single" w:sz="4" w:space="0" w:color="auto"/>
            </w:tcBorders>
            <w:shd w:val="clear" w:color="auto" w:fill="auto"/>
            <w:vAlign w:val="bottom"/>
            <w:hideMark/>
          </w:tcPr>
          <w:p w14:paraId="2D76860B"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0C"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13"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0E" w14:textId="77777777" w:rsidR="00373A83" w:rsidRPr="000027A2" w:rsidRDefault="00373A83" w:rsidP="00373A83">
            <w:pPr>
              <w:spacing w:line="240" w:lineRule="auto"/>
              <w:rPr>
                <w:rFonts w:cs="Arial"/>
              </w:rPr>
            </w:pPr>
            <w:r w:rsidRPr="000027A2">
              <w:rPr>
                <w:rFonts w:cs="Arial"/>
              </w:rPr>
              <w:t>State:</w:t>
            </w:r>
          </w:p>
        </w:tc>
        <w:tc>
          <w:tcPr>
            <w:tcW w:w="3027" w:type="dxa"/>
            <w:tcBorders>
              <w:top w:val="nil"/>
              <w:left w:val="nil"/>
              <w:bottom w:val="single" w:sz="4" w:space="0" w:color="auto"/>
              <w:right w:val="single" w:sz="4" w:space="0" w:color="auto"/>
            </w:tcBorders>
            <w:shd w:val="clear" w:color="auto" w:fill="auto"/>
            <w:vAlign w:val="bottom"/>
            <w:hideMark/>
          </w:tcPr>
          <w:p w14:paraId="2D76860F" w14:textId="77777777" w:rsidR="00373A83" w:rsidRPr="000027A2" w:rsidRDefault="00373A83" w:rsidP="00373A83">
            <w:pPr>
              <w:spacing w:line="240" w:lineRule="auto"/>
              <w:jc w:val="center"/>
              <w:rPr>
                <w:rFonts w:cs="Arial"/>
              </w:rPr>
            </w:pPr>
            <w:r w:rsidRPr="000027A2">
              <w:rPr>
                <w:rFonts w:cs="Arial"/>
              </w:rPr>
              <w:t>Text</w:t>
            </w:r>
          </w:p>
          <w:p w14:paraId="2D768610" w14:textId="77777777" w:rsidR="00373A83" w:rsidRPr="000027A2" w:rsidRDefault="00373A83" w:rsidP="00373A83">
            <w:pPr>
              <w:spacing w:line="240" w:lineRule="auto"/>
              <w:jc w:val="center"/>
              <w:rPr>
                <w:rFonts w:cs="Arial"/>
              </w:rPr>
            </w:pPr>
            <w:r w:rsidRPr="000027A2">
              <w:rPr>
                <w:rFonts w:cs="Arial"/>
              </w:rPr>
              <w:t>[VARCHAR2(2 BYTE)]</w:t>
            </w:r>
          </w:p>
        </w:tc>
        <w:tc>
          <w:tcPr>
            <w:tcW w:w="1890" w:type="dxa"/>
            <w:tcBorders>
              <w:top w:val="nil"/>
              <w:left w:val="nil"/>
              <w:bottom w:val="single" w:sz="4" w:space="0" w:color="auto"/>
              <w:right w:val="single" w:sz="4" w:space="0" w:color="auto"/>
            </w:tcBorders>
            <w:shd w:val="clear" w:color="auto" w:fill="auto"/>
            <w:vAlign w:val="bottom"/>
            <w:hideMark/>
          </w:tcPr>
          <w:p w14:paraId="2D768611"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12"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19"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14" w14:textId="77777777" w:rsidR="00373A83" w:rsidRPr="000027A2" w:rsidRDefault="00373A83" w:rsidP="00373A83">
            <w:pPr>
              <w:spacing w:line="240" w:lineRule="auto"/>
              <w:rPr>
                <w:rFonts w:cs="Arial"/>
              </w:rPr>
            </w:pPr>
            <w:r w:rsidRPr="000027A2">
              <w:rPr>
                <w:rFonts w:cs="Arial"/>
              </w:rPr>
              <w:t>PM:</w:t>
            </w:r>
          </w:p>
        </w:tc>
        <w:tc>
          <w:tcPr>
            <w:tcW w:w="3027" w:type="dxa"/>
            <w:tcBorders>
              <w:top w:val="nil"/>
              <w:left w:val="nil"/>
              <w:bottom w:val="single" w:sz="4" w:space="0" w:color="auto"/>
              <w:right w:val="single" w:sz="4" w:space="0" w:color="auto"/>
            </w:tcBorders>
            <w:shd w:val="clear" w:color="auto" w:fill="auto"/>
            <w:vAlign w:val="bottom"/>
            <w:hideMark/>
          </w:tcPr>
          <w:p w14:paraId="2D768615" w14:textId="77777777" w:rsidR="00373A83" w:rsidRPr="000027A2" w:rsidRDefault="00373A83" w:rsidP="00373A83">
            <w:pPr>
              <w:spacing w:line="240" w:lineRule="auto"/>
              <w:jc w:val="center"/>
              <w:rPr>
                <w:rFonts w:cs="Arial"/>
              </w:rPr>
            </w:pPr>
            <w:r w:rsidRPr="000027A2">
              <w:rPr>
                <w:rFonts w:cs="Arial"/>
              </w:rPr>
              <w:t>Text</w:t>
            </w:r>
          </w:p>
          <w:p w14:paraId="2D768616" w14:textId="77777777" w:rsidR="00373A83" w:rsidRPr="000027A2" w:rsidRDefault="00373A83" w:rsidP="00373A83">
            <w:pPr>
              <w:spacing w:line="240" w:lineRule="auto"/>
              <w:jc w:val="center"/>
              <w:rPr>
                <w:rFonts w:cs="Arial"/>
              </w:rPr>
            </w:pPr>
            <w:r w:rsidRPr="000027A2">
              <w:rPr>
                <w:rFonts w:cs="Arial"/>
              </w:rPr>
              <w:t>[VARCHAR2(50 BYTE)]</w:t>
            </w:r>
          </w:p>
        </w:tc>
        <w:tc>
          <w:tcPr>
            <w:tcW w:w="1890" w:type="dxa"/>
            <w:tcBorders>
              <w:top w:val="nil"/>
              <w:left w:val="nil"/>
              <w:bottom w:val="single" w:sz="4" w:space="0" w:color="auto"/>
              <w:right w:val="single" w:sz="4" w:space="0" w:color="auto"/>
            </w:tcBorders>
            <w:shd w:val="clear" w:color="auto" w:fill="auto"/>
            <w:vAlign w:val="bottom"/>
            <w:hideMark/>
          </w:tcPr>
          <w:p w14:paraId="2D768617"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18"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1F"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1A" w14:textId="77777777" w:rsidR="00373A83" w:rsidRPr="000027A2" w:rsidRDefault="00373A83" w:rsidP="00373A83">
            <w:pPr>
              <w:spacing w:line="240" w:lineRule="auto"/>
              <w:rPr>
                <w:rFonts w:cs="Arial"/>
              </w:rPr>
            </w:pPr>
            <w:r w:rsidRPr="000027A2">
              <w:rPr>
                <w:rFonts w:cs="Arial"/>
              </w:rPr>
              <w:t>GLC:</w:t>
            </w:r>
          </w:p>
        </w:tc>
        <w:tc>
          <w:tcPr>
            <w:tcW w:w="3027" w:type="dxa"/>
            <w:tcBorders>
              <w:top w:val="nil"/>
              <w:left w:val="nil"/>
              <w:bottom w:val="single" w:sz="4" w:space="0" w:color="auto"/>
              <w:right w:val="single" w:sz="4" w:space="0" w:color="auto"/>
            </w:tcBorders>
            <w:shd w:val="clear" w:color="auto" w:fill="auto"/>
            <w:vAlign w:val="bottom"/>
            <w:hideMark/>
          </w:tcPr>
          <w:p w14:paraId="2D76861B" w14:textId="77777777" w:rsidR="00373A83" w:rsidRPr="000027A2" w:rsidRDefault="00373A83" w:rsidP="00373A83">
            <w:pPr>
              <w:spacing w:line="240" w:lineRule="auto"/>
              <w:jc w:val="center"/>
              <w:rPr>
                <w:rFonts w:cs="Arial"/>
              </w:rPr>
            </w:pPr>
            <w:r w:rsidRPr="000027A2">
              <w:rPr>
                <w:rFonts w:cs="Arial"/>
              </w:rPr>
              <w:t>Text</w:t>
            </w:r>
          </w:p>
          <w:p w14:paraId="2D76861C" w14:textId="77777777" w:rsidR="00373A83" w:rsidRPr="000027A2" w:rsidRDefault="00373A83" w:rsidP="00373A83">
            <w:pPr>
              <w:spacing w:line="240" w:lineRule="auto"/>
              <w:jc w:val="center"/>
              <w:rPr>
                <w:rFonts w:cs="Arial"/>
              </w:rPr>
            </w:pPr>
            <w:r w:rsidRPr="000027A2">
              <w:rPr>
                <w:rFonts w:cs="Arial"/>
              </w:rPr>
              <w:t>[VARCHAR2(15 BYTE)]</w:t>
            </w:r>
          </w:p>
        </w:tc>
        <w:tc>
          <w:tcPr>
            <w:tcW w:w="1890" w:type="dxa"/>
            <w:tcBorders>
              <w:top w:val="nil"/>
              <w:left w:val="nil"/>
              <w:bottom w:val="single" w:sz="4" w:space="0" w:color="auto"/>
              <w:right w:val="single" w:sz="4" w:space="0" w:color="auto"/>
            </w:tcBorders>
            <w:shd w:val="clear" w:color="auto" w:fill="auto"/>
            <w:vAlign w:val="bottom"/>
            <w:hideMark/>
          </w:tcPr>
          <w:p w14:paraId="2D76861D"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1E" w14:textId="77777777" w:rsidR="00373A83" w:rsidRPr="000027A2" w:rsidRDefault="00373A83" w:rsidP="00373A83">
            <w:pPr>
              <w:tabs>
                <w:tab w:val="left" w:pos="209"/>
              </w:tabs>
              <w:spacing w:line="240" w:lineRule="auto"/>
              <w:rPr>
                <w:rFonts w:cs="Arial"/>
              </w:rPr>
            </w:pPr>
            <w:r w:rsidRPr="000027A2">
              <w:rPr>
                <w:rFonts w:cs="Arial"/>
              </w:rPr>
              <w:t>object disabled</w:t>
            </w:r>
          </w:p>
        </w:tc>
      </w:tr>
      <w:tr w:rsidR="00373A83" w:rsidRPr="000027A2" w14:paraId="2D768625"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20" w14:textId="77777777" w:rsidR="00373A83" w:rsidRPr="000027A2" w:rsidRDefault="00373A83" w:rsidP="00373A83">
            <w:pPr>
              <w:spacing w:line="240" w:lineRule="auto"/>
              <w:rPr>
                <w:rFonts w:cs="Arial"/>
              </w:rPr>
            </w:pPr>
            <w:r w:rsidRPr="000027A2">
              <w:rPr>
                <w:rFonts w:cs="Arial"/>
              </w:rPr>
              <w:t>Property Type:</w:t>
            </w:r>
          </w:p>
        </w:tc>
        <w:tc>
          <w:tcPr>
            <w:tcW w:w="3027" w:type="dxa"/>
            <w:tcBorders>
              <w:top w:val="nil"/>
              <w:left w:val="nil"/>
              <w:bottom w:val="single" w:sz="4" w:space="0" w:color="auto"/>
              <w:right w:val="single" w:sz="4" w:space="0" w:color="auto"/>
            </w:tcBorders>
            <w:shd w:val="clear" w:color="auto" w:fill="auto"/>
            <w:vAlign w:val="bottom"/>
            <w:hideMark/>
          </w:tcPr>
          <w:p w14:paraId="2D768621" w14:textId="77777777" w:rsidR="00373A83" w:rsidRPr="000027A2" w:rsidRDefault="00373A83" w:rsidP="00373A83">
            <w:pPr>
              <w:spacing w:line="240" w:lineRule="auto"/>
              <w:jc w:val="center"/>
              <w:rPr>
                <w:rFonts w:cs="Arial"/>
              </w:rPr>
            </w:pPr>
            <w:r w:rsidRPr="000027A2">
              <w:rPr>
                <w:rFonts w:cs="Arial"/>
              </w:rPr>
              <w:t>Text</w:t>
            </w:r>
          </w:p>
          <w:p w14:paraId="2D768622" w14:textId="77777777" w:rsidR="00373A83" w:rsidRPr="000027A2" w:rsidRDefault="00373A83" w:rsidP="00373A83">
            <w:pPr>
              <w:spacing w:line="240" w:lineRule="auto"/>
              <w:jc w:val="center"/>
              <w:rPr>
                <w:rFonts w:cs="Arial"/>
              </w:rPr>
            </w:pPr>
            <w:r w:rsidRPr="000027A2">
              <w:rPr>
                <w:rFonts w:cs="Arial"/>
              </w:rPr>
              <w:t>[VARCHAR2(10 BYTE)]</w:t>
            </w:r>
          </w:p>
        </w:tc>
        <w:tc>
          <w:tcPr>
            <w:tcW w:w="1890" w:type="dxa"/>
            <w:tcBorders>
              <w:top w:val="nil"/>
              <w:left w:val="nil"/>
              <w:bottom w:val="single" w:sz="4" w:space="0" w:color="auto"/>
              <w:right w:val="single" w:sz="4" w:space="0" w:color="auto"/>
            </w:tcBorders>
            <w:shd w:val="clear" w:color="auto" w:fill="auto"/>
            <w:vAlign w:val="bottom"/>
            <w:hideMark/>
          </w:tcPr>
          <w:p w14:paraId="2D768623"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24" w14:textId="77777777" w:rsidR="00373A83" w:rsidRPr="000027A2" w:rsidRDefault="00373A83" w:rsidP="00373A83">
            <w:pPr>
              <w:tabs>
                <w:tab w:val="left" w:pos="209"/>
              </w:tabs>
              <w:spacing w:line="240" w:lineRule="auto"/>
              <w:rPr>
                <w:rFonts w:cs="Arial"/>
              </w:rPr>
            </w:pPr>
            <w:r w:rsidRPr="000027A2">
              <w:rPr>
                <w:rFonts w:cs="Arial"/>
              </w:rPr>
              <w:t>object disabled</w:t>
            </w:r>
          </w:p>
        </w:tc>
      </w:tr>
      <w:tr w:rsidR="00373A83" w:rsidRPr="000027A2" w14:paraId="2D76862B"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26" w14:textId="77777777" w:rsidR="00373A83" w:rsidRPr="000027A2" w:rsidRDefault="00373A83" w:rsidP="00373A83">
            <w:pPr>
              <w:spacing w:line="240" w:lineRule="auto"/>
              <w:rPr>
                <w:rFonts w:cs="Arial"/>
              </w:rPr>
            </w:pPr>
            <w:r w:rsidRPr="000027A2">
              <w:rPr>
                <w:rFonts w:cs="Arial"/>
              </w:rPr>
              <w:t>Building:</w:t>
            </w:r>
          </w:p>
        </w:tc>
        <w:tc>
          <w:tcPr>
            <w:tcW w:w="3027" w:type="dxa"/>
            <w:tcBorders>
              <w:top w:val="nil"/>
              <w:left w:val="nil"/>
              <w:bottom w:val="single" w:sz="4" w:space="0" w:color="auto"/>
              <w:right w:val="single" w:sz="4" w:space="0" w:color="auto"/>
            </w:tcBorders>
            <w:shd w:val="clear" w:color="auto" w:fill="auto"/>
            <w:vAlign w:val="bottom"/>
            <w:hideMark/>
          </w:tcPr>
          <w:p w14:paraId="2D768627" w14:textId="77777777" w:rsidR="00373A83" w:rsidRPr="000027A2" w:rsidRDefault="00373A83" w:rsidP="00373A83">
            <w:pPr>
              <w:spacing w:line="240" w:lineRule="auto"/>
              <w:jc w:val="center"/>
              <w:rPr>
                <w:rFonts w:cs="Arial"/>
              </w:rPr>
            </w:pPr>
            <w:r w:rsidRPr="000027A2">
              <w:rPr>
                <w:rFonts w:cs="Arial"/>
              </w:rPr>
              <w:t>Text</w:t>
            </w:r>
          </w:p>
          <w:p w14:paraId="2D768628" w14:textId="77777777" w:rsidR="00373A83" w:rsidRPr="000027A2" w:rsidRDefault="00373A83" w:rsidP="00373A83">
            <w:pPr>
              <w:spacing w:line="240" w:lineRule="auto"/>
              <w:jc w:val="center"/>
              <w:rPr>
                <w:rFonts w:cs="Arial"/>
              </w:rPr>
            </w:pPr>
            <w:r w:rsidRPr="000027A2">
              <w:rPr>
                <w:rFonts w:cs="Arial"/>
              </w:rPr>
              <w:t>[VARCHAR2(50 BYTE)]</w:t>
            </w:r>
          </w:p>
        </w:tc>
        <w:tc>
          <w:tcPr>
            <w:tcW w:w="1890" w:type="dxa"/>
            <w:tcBorders>
              <w:top w:val="nil"/>
              <w:left w:val="nil"/>
              <w:bottom w:val="single" w:sz="4" w:space="0" w:color="auto"/>
              <w:right w:val="single" w:sz="4" w:space="0" w:color="auto"/>
            </w:tcBorders>
            <w:shd w:val="clear" w:color="auto" w:fill="auto"/>
            <w:vAlign w:val="bottom"/>
            <w:hideMark/>
          </w:tcPr>
          <w:p w14:paraId="2D768629"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2A" w14:textId="77777777" w:rsidR="00373A83" w:rsidRPr="000027A2" w:rsidRDefault="00373A83" w:rsidP="00373A83">
            <w:pPr>
              <w:tabs>
                <w:tab w:val="left" w:pos="209"/>
              </w:tabs>
              <w:spacing w:line="240" w:lineRule="auto"/>
              <w:rPr>
                <w:rFonts w:cs="Arial"/>
              </w:rPr>
            </w:pPr>
            <w:r w:rsidRPr="000027A2">
              <w:rPr>
                <w:rFonts w:cs="Arial"/>
              </w:rPr>
              <w:t>object disabled</w:t>
            </w:r>
          </w:p>
        </w:tc>
      </w:tr>
      <w:tr w:rsidR="00373A83" w:rsidRPr="000027A2" w14:paraId="2D768631"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2C" w14:textId="77777777" w:rsidR="00373A83" w:rsidRPr="000027A2" w:rsidRDefault="00373A83" w:rsidP="00373A83">
            <w:pPr>
              <w:spacing w:line="240" w:lineRule="auto"/>
              <w:rPr>
                <w:rFonts w:cs="Arial"/>
              </w:rPr>
            </w:pPr>
            <w:r w:rsidRPr="000027A2">
              <w:rPr>
                <w:rFonts w:cs="Arial"/>
              </w:rPr>
              <w:t>Address:</w:t>
            </w:r>
          </w:p>
        </w:tc>
        <w:tc>
          <w:tcPr>
            <w:tcW w:w="3027" w:type="dxa"/>
            <w:tcBorders>
              <w:top w:val="nil"/>
              <w:left w:val="nil"/>
              <w:bottom w:val="single" w:sz="4" w:space="0" w:color="auto"/>
              <w:right w:val="single" w:sz="4" w:space="0" w:color="auto"/>
            </w:tcBorders>
            <w:shd w:val="clear" w:color="auto" w:fill="auto"/>
            <w:vAlign w:val="bottom"/>
            <w:hideMark/>
          </w:tcPr>
          <w:p w14:paraId="2D76862D" w14:textId="77777777" w:rsidR="00373A83" w:rsidRPr="000027A2" w:rsidRDefault="00373A83" w:rsidP="00373A83">
            <w:pPr>
              <w:spacing w:line="240" w:lineRule="auto"/>
              <w:jc w:val="center"/>
              <w:rPr>
                <w:rFonts w:cs="Arial"/>
              </w:rPr>
            </w:pPr>
            <w:r w:rsidRPr="000027A2">
              <w:rPr>
                <w:rFonts w:cs="Arial"/>
              </w:rPr>
              <w:t>Text</w:t>
            </w:r>
          </w:p>
          <w:p w14:paraId="2D76862E" w14:textId="77777777" w:rsidR="00373A83" w:rsidRPr="000027A2" w:rsidRDefault="00373A83" w:rsidP="00373A83">
            <w:pPr>
              <w:spacing w:line="240" w:lineRule="auto"/>
              <w:jc w:val="center"/>
              <w:rPr>
                <w:rFonts w:cs="Arial"/>
              </w:rPr>
            </w:pPr>
            <w:r w:rsidRPr="000027A2">
              <w:rPr>
                <w:rFonts w:cs="Arial"/>
              </w:rPr>
              <w:t>[VARCHAR2(255 BYTE)]</w:t>
            </w:r>
          </w:p>
        </w:tc>
        <w:tc>
          <w:tcPr>
            <w:tcW w:w="1890" w:type="dxa"/>
            <w:tcBorders>
              <w:top w:val="nil"/>
              <w:left w:val="nil"/>
              <w:bottom w:val="single" w:sz="4" w:space="0" w:color="auto"/>
              <w:right w:val="single" w:sz="4" w:space="0" w:color="auto"/>
            </w:tcBorders>
            <w:shd w:val="clear" w:color="auto" w:fill="auto"/>
            <w:vAlign w:val="bottom"/>
            <w:hideMark/>
          </w:tcPr>
          <w:p w14:paraId="2D76862F"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30" w14:textId="77777777" w:rsidR="00373A83" w:rsidRPr="000027A2" w:rsidRDefault="00373A83" w:rsidP="00373A83">
            <w:pPr>
              <w:tabs>
                <w:tab w:val="left" w:pos="209"/>
              </w:tabs>
              <w:spacing w:line="240" w:lineRule="auto"/>
              <w:rPr>
                <w:rFonts w:cs="Arial"/>
              </w:rPr>
            </w:pPr>
            <w:r w:rsidRPr="000027A2">
              <w:rPr>
                <w:rFonts w:cs="Arial"/>
              </w:rPr>
              <w:t>object disabled</w:t>
            </w:r>
          </w:p>
        </w:tc>
      </w:tr>
      <w:tr w:rsidR="00373A83" w:rsidRPr="000027A2" w14:paraId="2D768637"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32" w14:textId="77777777" w:rsidR="00373A83" w:rsidRPr="000027A2" w:rsidRDefault="00373A83" w:rsidP="00373A83">
            <w:pPr>
              <w:spacing w:line="240" w:lineRule="auto"/>
              <w:rPr>
                <w:rFonts w:cs="Arial"/>
              </w:rPr>
            </w:pPr>
            <w:r w:rsidRPr="000027A2">
              <w:rPr>
                <w:rFonts w:cs="Arial"/>
              </w:rPr>
              <w:lastRenderedPageBreak/>
              <w:t>Requestor:</w:t>
            </w:r>
          </w:p>
        </w:tc>
        <w:tc>
          <w:tcPr>
            <w:tcW w:w="3027" w:type="dxa"/>
            <w:tcBorders>
              <w:top w:val="nil"/>
              <w:left w:val="nil"/>
              <w:bottom w:val="single" w:sz="4" w:space="0" w:color="auto"/>
              <w:right w:val="single" w:sz="4" w:space="0" w:color="auto"/>
            </w:tcBorders>
            <w:shd w:val="clear" w:color="auto" w:fill="auto"/>
            <w:vAlign w:val="bottom"/>
            <w:hideMark/>
          </w:tcPr>
          <w:p w14:paraId="2D768633" w14:textId="77777777" w:rsidR="00373A83" w:rsidRPr="000027A2" w:rsidRDefault="00373A83" w:rsidP="00373A83">
            <w:pPr>
              <w:spacing w:line="240" w:lineRule="auto"/>
              <w:jc w:val="center"/>
              <w:rPr>
                <w:rFonts w:cs="Arial"/>
              </w:rPr>
            </w:pPr>
            <w:r w:rsidRPr="000027A2">
              <w:rPr>
                <w:rFonts w:cs="Arial"/>
              </w:rPr>
              <w:t>Text</w:t>
            </w:r>
          </w:p>
          <w:p w14:paraId="2D768634" w14:textId="77777777" w:rsidR="00373A83" w:rsidRPr="000027A2" w:rsidRDefault="00373A83" w:rsidP="00373A83">
            <w:pPr>
              <w:spacing w:line="240" w:lineRule="auto"/>
              <w:jc w:val="center"/>
              <w:rPr>
                <w:rFonts w:cs="Arial"/>
              </w:rPr>
            </w:pPr>
            <w:r w:rsidRPr="000027A2">
              <w:rPr>
                <w:rFonts w:cs="Arial"/>
              </w:rPr>
              <w:t>[VARCHAR2(6 BYTE)]</w:t>
            </w:r>
          </w:p>
        </w:tc>
        <w:tc>
          <w:tcPr>
            <w:tcW w:w="1890" w:type="dxa"/>
            <w:tcBorders>
              <w:top w:val="nil"/>
              <w:left w:val="nil"/>
              <w:bottom w:val="single" w:sz="4" w:space="0" w:color="auto"/>
              <w:right w:val="single" w:sz="4" w:space="0" w:color="auto"/>
            </w:tcBorders>
            <w:shd w:val="clear" w:color="auto" w:fill="auto"/>
            <w:vAlign w:val="bottom"/>
            <w:hideMark/>
          </w:tcPr>
          <w:p w14:paraId="2D768635"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36"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3D"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38" w14:textId="77777777" w:rsidR="00373A83" w:rsidRPr="000027A2" w:rsidRDefault="00373A83" w:rsidP="00373A83">
            <w:pPr>
              <w:spacing w:line="240" w:lineRule="auto"/>
              <w:rPr>
                <w:rFonts w:cs="Arial"/>
              </w:rPr>
            </w:pPr>
            <w:r w:rsidRPr="000027A2">
              <w:rPr>
                <w:rFonts w:cs="Arial"/>
              </w:rPr>
              <w:t>Contact #:</w:t>
            </w:r>
          </w:p>
        </w:tc>
        <w:tc>
          <w:tcPr>
            <w:tcW w:w="3027" w:type="dxa"/>
            <w:tcBorders>
              <w:top w:val="nil"/>
              <w:left w:val="nil"/>
              <w:bottom w:val="single" w:sz="4" w:space="0" w:color="auto"/>
              <w:right w:val="single" w:sz="4" w:space="0" w:color="auto"/>
            </w:tcBorders>
            <w:shd w:val="clear" w:color="auto" w:fill="auto"/>
            <w:vAlign w:val="bottom"/>
            <w:hideMark/>
          </w:tcPr>
          <w:p w14:paraId="2D768639" w14:textId="77777777" w:rsidR="00373A83" w:rsidRPr="000027A2" w:rsidRDefault="00373A83" w:rsidP="00373A83">
            <w:pPr>
              <w:spacing w:line="240" w:lineRule="auto"/>
              <w:jc w:val="center"/>
              <w:rPr>
                <w:rFonts w:cs="Arial"/>
              </w:rPr>
            </w:pPr>
            <w:r w:rsidRPr="000027A2">
              <w:rPr>
                <w:rFonts w:cs="Arial"/>
              </w:rPr>
              <w:t>Text</w:t>
            </w:r>
          </w:p>
          <w:p w14:paraId="2D76863A" w14:textId="77777777" w:rsidR="00373A83" w:rsidRPr="000027A2" w:rsidRDefault="00373A83" w:rsidP="00373A83">
            <w:pPr>
              <w:spacing w:line="240" w:lineRule="auto"/>
              <w:jc w:val="center"/>
              <w:rPr>
                <w:rFonts w:cs="Arial"/>
              </w:rPr>
            </w:pPr>
            <w:r w:rsidRPr="000027A2">
              <w:rPr>
                <w:rFonts w:cs="Arial"/>
              </w:rPr>
              <w:t>[VARCHAR2(10 BYTE)]</w:t>
            </w:r>
          </w:p>
        </w:tc>
        <w:tc>
          <w:tcPr>
            <w:tcW w:w="1890" w:type="dxa"/>
            <w:tcBorders>
              <w:top w:val="nil"/>
              <w:left w:val="nil"/>
              <w:bottom w:val="single" w:sz="4" w:space="0" w:color="auto"/>
              <w:right w:val="single" w:sz="4" w:space="0" w:color="auto"/>
            </w:tcBorders>
            <w:shd w:val="clear" w:color="auto" w:fill="auto"/>
            <w:vAlign w:val="bottom"/>
            <w:hideMark/>
          </w:tcPr>
          <w:p w14:paraId="2D76863B"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3C"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43"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3E" w14:textId="77777777" w:rsidR="00373A83" w:rsidRPr="000027A2" w:rsidRDefault="00373A83" w:rsidP="00373A83">
            <w:pPr>
              <w:spacing w:line="240" w:lineRule="auto"/>
              <w:rPr>
                <w:rFonts w:cs="Arial"/>
              </w:rPr>
            </w:pPr>
            <w:r w:rsidRPr="000027A2">
              <w:rPr>
                <w:rFonts w:cs="Arial"/>
              </w:rPr>
              <w:t>Initial Report Date:</w:t>
            </w:r>
          </w:p>
        </w:tc>
        <w:tc>
          <w:tcPr>
            <w:tcW w:w="3027" w:type="dxa"/>
            <w:tcBorders>
              <w:top w:val="nil"/>
              <w:left w:val="nil"/>
              <w:bottom w:val="single" w:sz="4" w:space="0" w:color="auto"/>
              <w:right w:val="single" w:sz="4" w:space="0" w:color="auto"/>
            </w:tcBorders>
            <w:shd w:val="clear" w:color="auto" w:fill="auto"/>
            <w:vAlign w:val="bottom"/>
            <w:hideMark/>
          </w:tcPr>
          <w:p w14:paraId="2D76863F" w14:textId="77777777" w:rsidR="00373A83" w:rsidRPr="000027A2" w:rsidRDefault="00373A83" w:rsidP="00373A83">
            <w:pPr>
              <w:spacing w:line="240" w:lineRule="auto"/>
              <w:jc w:val="center"/>
              <w:rPr>
                <w:rFonts w:cs="Arial"/>
              </w:rPr>
            </w:pPr>
            <w:r w:rsidRPr="000027A2">
              <w:rPr>
                <w:rFonts w:cs="Arial"/>
              </w:rPr>
              <w:t>Text</w:t>
            </w:r>
          </w:p>
          <w:p w14:paraId="2D768640" w14:textId="77777777" w:rsidR="00373A83" w:rsidRPr="000027A2" w:rsidRDefault="00373A83" w:rsidP="00373A83">
            <w:pPr>
              <w:spacing w:line="240" w:lineRule="auto"/>
              <w:jc w:val="center"/>
              <w:rPr>
                <w:rFonts w:cs="Arial"/>
              </w:rPr>
            </w:pPr>
            <w:r w:rsidRPr="000027A2">
              <w:rPr>
                <w:rFonts w:cs="Arial"/>
              </w:rPr>
              <w:t>[DATE]</w:t>
            </w:r>
          </w:p>
        </w:tc>
        <w:tc>
          <w:tcPr>
            <w:tcW w:w="1890" w:type="dxa"/>
            <w:tcBorders>
              <w:top w:val="nil"/>
              <w:left w:val="nil"/>
              <w:bottom w:val="single" w:sz="4" w:space="0" w:color="auto"/>
              <w:right w:val="single" w:sz="4" w:space="0" w:color="auto"/>
            </w:tcBorders>
            <w:shd w:val="clear" w:color="auto" w:fill="auto"/>
            <w:vAlign w:val="bottom"/>
            <w:hideMark/>
          </w:tcPr>
          <w:p w14:paraId="2D768641"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42"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49"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44" w14:textId="77777777" w:rsidR="00373A83" w:rsidRPr="000027A2" w:rsidRDefault="00373A83" w:rsidP="00373A83">
            <w:pPr>
              <w:spacing w:line="240" w:lineRule="auto"/>
              <w:rPr>
                <w:rFonts w:cs="Arial"/>
              </w:rPr>
            </w:pPr>
            <w:r w:rsidRPr="000027A2">
              <w:rPr>
                <w:rFonts w:cs="Arial"/>
              </w:rPr>
              <w:t>Progress:</w:t>
            </w:r>
          </w:p>
        </w:tc>
        <w:tc>
          <w:tcPr>
            <w:tcW w:w="3027" w:type="dxa"/>
            <w:tcBorders>
              <w:top w:val="nil"/>
              <w:left w:val="nil"/>
              <w:bottom w:val="single" w:sz="4" w:space="0" w:color="auto"/>
              <w:right w:val="single" w:sz="4" w:space="0" w:color="auto"/>
            </w:tcBorders>
            <w:shd w:val="clear" w:color="auto" w:fill="auto"/>
            <w:vAlign w:val="bottom"/>
            <w:hideMark/>
          </w:tcPr>
          <w:p w14:paraId="2D768645" w14:textId="77777777" w:rsidR="00373A83" w:rsidRPr="000027A2" w:rsidRDefault="00373A83" w:rsidP="00373A83">
            <w:pPr>
              <w:spacing w:line="240" w:lineRule="auto"/>
              <w:jc w:val="center"/>
              <w:rPr>
                <w:rFonts w:cs="Arial"/>
              </w:rPr>
            </w:pPr>
            <w:r w:rsidRPr="000027A2">
              <w:rPr>
                <w:rFonts w:cs="Arial"/>
              </w:rPr>
              <w:t>Text</w:t>
            </w:r>
          </w:p>
          <w:p w14:paraId="2D768646"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47"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48"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4F"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4A" w14:textId="77777777" w:rsidR="00373A83" w:rsidRPr="000027A2" w:rsidRDefault="00373A83" w:rsidP="00373A83">
            <w:pPr>
              <w:spacing w:line="240" w:lineRule="auto"/>
              <w:rPr>
                <w:rFonts w:cs="Arial"/>
              </w:rPr>
            </w:pPr>
            <w:r w:rsidRPr="000027A2">
              <w:rPr>
                <w:rFonts w:cs="Arial"/>
              </w:rPr>
              <w:t>Electrical:</w:t>
            </w:r>
          </w:p>
        </w:tc>
        <w:tc>
          <w:tcPr>
            <w:tcW w:w="3027" w:type="dxa"/>
            <w:tcBorders>
              <w:top w:val="nil"/>
              <w:left w:val="nil"/>
              <w:bottom w:val="single" w:sz="4" w:space="0" w:color="auto"/>
              <w:right w:val="single" w:sz="4" w:space="0" w:color="auto"/>
            </w:tcBorders>
            <w:shd w:val="clear" w:color="auto" w:fill="auto"/>
            <w:vAlign w:val="bottom"/>
            <w:hideMark/>
          </w:tcPr>
          <w:p w14:paraId="2D76864B" w14:textId="77777777" w:rsidR="00373A83" w:rsidRPr="000027A2" w:rsidRDefault="00373A83" w:rsidP="00373A83">
            <w:pPr>
              <w:spacing w:line="240" w:lineRule="auto"/>
              <w:jc w:val="center"/>
              <w:rPr>
                <w:rFonts w:cs="Arial"/>
              </w:rPr>
            </w:pPr>
            <w:r w:rsidRPr="000027A2">
              <w:rPr>
                <w:rFonts w:cs="Arial"/>
              </w:rPr>
              <w:t>Text</w:t>
            </w:r>
          </w:p>
          <w:p w14:paraId="2D76864C"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4D"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4E"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55"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50" w14:textId="77777777" w:rsidR="00373A83" w:rsidRPr="000027A2" w:rsidRDefault="00373A83" w:rsidP="00373A83">
            <w:pPr>
              <w:spacing w:line="240" w:lineRule="auto"/>
              <w:rPr>
                <w:rFonts w:cs="Arial"/>
              </w:rPr>
            </w:pPr>
            <w:r w:rsidRPr="000027A2">
              <w:rPr>
                <w:rFonts w:cs="Arial"/>
              </w:rPr>
              <w:t>Grounds:</w:t>
            </w:r>
          </w:p>
        </w:tc>
        <w:tc>
          <w:tcPr>
            <w:tcW w:w="3027" w:type="dxa"/>
            <w:tcBorders>
              <w:top w:val="nil"/>
              <w:left w:val="nil"/>
              <w:bottom w:val="single" w:sz="4" w:space="0" w:color="auto"/>
              <w:right w:val="single" w:sz="4" w:space="0" w:color="auto"/>
            </w:tcBorders>
            <w:shd w:val="clear" w:color="auto" w:fill="auto"/>
            <w:vAlign w:val="bottom"/>
            <w:hideMark/>
          </w:tcPr>
          <w:p w14:paraId="2D768651" w14:textId="77777777" w:rsidR="00373A83" w:rsidRPr="000027A2" w:rsidRDefault="00373A83" w:rsidP="00373A83">
            <w:pPr>
              <w:spacing w:line="240" w:lineRule="auto"/>
              <w:jc w:val="center"/>
              <w:rPr>
                <w:rFonts w:cs="Arial"/>
              </w:rPr>
            </w:pPr>
            <w:r w:rsidRPr="000027A2">
              <w:rPr>
                <w:rFonts w:cs="Arial"/>
              </w:rPr>
              <w:t>Text</w:t>
            </w:r>
          </w:p>
          <w:p w14:paraId="2D768652"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53"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54"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5B"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56" w14:textId="77777777" w:rsidR="00373A83" w:rsidRPr="000027A2" w:rsidRDefault="00373A83" w:rsidP="00373A83">
            <w:pPr>
              <w:spacing w:line="240" w:lineRule="auto"/>
              <w:rPr>
                <w:rFonts w:cs="Arial"/>
              </w:rPr>
            </w:pPr>
            <w:r w:rsidRPr="000027A2">
              <w:rPr>
                <w:rFonts w:cs="Arial"/>
              </w:rPr>
              <w:t>Plumbing:</w:t>
            </w:r>
          </w:p>
        </w:tc>
        <w:tc>
          <w:tcPr>
            <w:tcW w:w="3027" w:type="dxa"/>
            <w:tcBorders>
              <w:top w:val="nil"/>
              <w:left w:val="nil"/>
              <w:bottom w:val="single" w:sz="4" w:space="0" w:color="auto"/>
              <w:right w:val="single" w:sz="4" w:space="0" w:color="auto"/>
            </w:tcBorders>
            <w:shd w:val="clear" w:color="auto" w:fill="auto"/>
            <w:vAlign w:val="bottom"/>
            <w:hideMark/>
          </w:tcPr>
          <w:p w14:paraId="2D768657" w14:textId="77777777" w:rsidR="00373A83" w:rsidRPr="000027A2" w:rsidRDefault="00373A83" w:rsidP="00373A83">
            <w:pPr>
              <w:spacing w:line="240" w:lineRule="auto"/>
              <w:jc w:val="center"/>
              <w:rPr>
                <w:rFonts w:cs="Arial"/>
              </w:rPr>
            </w:pPr>
            <w:r w:rsidRPr="000027A2">
              <w:rPr>
                <w:rFonts w:cs="Arial"/>
              </w:rPr>
              <w:t>Text</w:t>
            </w:r>
          </w:p>
          <w:p w14:paraId="2D768658"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59"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5A"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61"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5C" w14:textId="77777777" w:rsidR="00373A83" w:rsidRPr="000027A2" w:rsidRDefault="00373A83" w:rsidP="00373A83">
            <w:pPr>
              <w:spacing w:line="240" w:lineRule="auto"/>
              <w:rPr>
                <w:rFonts w:cs="Arial"/>
              </w:rPr>
            </w:pPr>
            <w:r w:rsidRPr="000027A2">
              <w:rPr>
                <w:rFonts w:cs="Arial"/>
              </w:rPr>
              <w:t>Environmental:</w:t>
            </w:r>
          </w:p>
        </w:tc>
        <w:tc>
          <w:tcPr>
            <w:tcW w:w="3027" w:type="dxa"/>
            <w:tcBorders>
              <w:top w:val="nil"/>
              <w:left w:val="nil"/>
              <w:bottom w:val="single" w:sz="4" w:space="0" w:color="auto"/>
              <w:right w:val="single" w:sz="4" w:space="0" w:color="auto"/>
            </w:tcBorders>
            <w:shd w:val="clear" w:color="auto" w:fill="auto"/>
            <w:vAlign w:val="bottom"/>
            <w:hideMark/>
          </w:tcPr>
          <w:p w14:paraId="2D76865D" w14:textId="77777777" w:rsidR="00373A83" w:rsidRPr="000027A2" w:rsidRDefault="00373A83" w:rsidP="00373A83">
            <w:pPr>
              <w:spacing w:line="240" w:lineRule="auto"/>
              <w:jc w:val="center"/>
              <w:rPr>
                <w:rFonts w:cs="Arial"/>
              </w:rPr>
            </w:pPr>
            <w:r w:rsidRPr="000027A2">
              <w:rPr>
                <w:rFonts w:cs="Arial"/>
              </w:rPr>
              <w:t>Text</w:t>
            </w:r>
          </w:p>
          <w:p w14:paraId="2D76865E"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5F"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60"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67"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62" w14:textId="77777777" w:rsidR="00373A83" w:rsidRPr="000027A2" w:rsidRDefault="00373A83" w:rsidP="00373A83">
            <w:pPr>
              <w:spacing w:line="240" w:lineRule="auto"/>
              <w:rPr>
                <w:rFonts w:cs="Arial"/>
              </w:rPr>
            </w:pPr>
            <w:r w:rsidRPr="000027A2">
              <w:rPr>
                <w:rFonts w:cs="Arial"/>
              </w:rPr>
              <w:t>Mechanical:</w:t>
            </w:r>
          </w:p>
        </w:tc>
        <w:tc>
          <w:tcPr>
            <w:tcW w:w="3027" w:type="dxa"/>
            <w:tcBorders>
              <w:top w:val="nil"/>
              <w:left w:val="nil"/>
              <w:bottom w:val="single" w:sz="4" w:space="0" w:color="auto"/>
              <w:right w:val="single" w:sz="4" w:space="0" w:color="auto"/>
            </w:tcBorders>
            <w:shd w:val="clear" w:color="auto" w:fill="auto"/>
            <w:vAlign w:val="bottom"/>
            <w:hideMark/>
          </w:tcPr>
          <w:p w14:paraId="2D768663" w14:textId="77777777" w:rsidR="00373A83" w:rsidRPr="000027A2" w:rsidRDefault="00373A83" w:rsidP="00373A83">
            <w:pPr>
              <w:spacing w:line="240" w:lineRule="auto"/>
              <w:jc w:val="center"/>
              <w:rPr>
                <w:rFonts w:cs="Arial"/>
              </w:rPr>
            </w:pPr>
            <w:r w:rsidRPr="000027A2">
              <w:rPr>
                <w:rFonts w:cs="Arial"/>
              </w:rPr>
              <w:t>Text</w:t>
            </w:r>
          </w:p>
          <w:p w14:paraId="2D768664"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65"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66"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6D" w14:textId="77777777" w:rsidTr="000027A2">
        <w:trPr>
          <w:trHeight w:val="255"/>
        </w:trPr>
        <w:tc>
          <w:tcPr>
            <w:tcW w:w="1761" w:type="dxa"/>
            <w:tcBorders>
              <w:top w:val="nil"/>
              <w:left w:val="single" w:sz="4" w:space="0" w:color="auto"/>
              <w:bottom w:val="nil"/>
              <w:right w:val="single" w:sz="4" w:space="0" w:color="auto"/>
            </w:tcBorders>
            <w:shd w:val="clear" w:color="auto" w:fill="auto"/>
            <w:vAlign w:val="bottom"/>
            <w:hideMark/>
          </w:tcPr>
          <w:p w14:paraId="2D768668" w14:textId="77777777" w:rsidR="00373A83" w:rsidRPr="000027A2" w:rsidRDefault="00373A83" w:rsidP="00373A83">
            <w:pPr>
              <w:spacing w:line="240" w:lineRule="auto"/>
              <w:rPr>
                <w:rFonts w:cs="Arial"/>
              </w:rPr>
            </w:pPr>
            <w:r w:rsidRPr="000027A2">
              <w:rPr>
                <w:rFonts w:cs="Arial"/>
              </w:rPr>
              <w:t>Roofs:</w:t>
            </w:r>
          </w:p>
        </w:tc>
        <w:tc>
          <w:tcPr>
            <w:tcW w:w="3027" w:type="dxa"/>
            <w:tcBorders>
              <w:top w:val="nil"/>
              <w:left w:val="nil"/>
              <w:bottom w:val="single" w:sz="4" w:space="0" w:color="auto"/>
              <w:right w:val="single" w:sz="4" w:space="0" w:color="auto"/>
            </w:tcBorders>
            <w:shd w:val="clear" w:color="auto" w:fill="auto"/>
            <w:vAlign w:val="bottom"/>
            <w:hideMark/>
          </w:tcPr>
          <w:p w14:paraId="2D768669" w14:textId="77777777" w:rsidR="00373A83" w:rsidRPr="000027A2" w:rsidRDefault="00373A83" w:rsidP="00373A83">
            <w:pPr>
              <w:spacing w:line="240" w:lineRule="auto"/>
              <w:jc w:val="center"/>
              <w:rPr>
                <w:rFonts w:cs="Arial"/>
              </w:rPr>
            </w:pPr>
            <w:r w:rsidRPr="000027A2">
              <w:rPr>
                <w:rFonts w:cs="Arial"/>
              </w:rPr>
              <w:t>Text</w:t>
            </w:r>
          </w:p>
          <w:p w14:paraId="2D76866A"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6B"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6C"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73" w14:textId="77777777" w:rsidTr="000027A2">
        <w:trPr>
          <w:trHeight w:val="255"/>
        </w:trPr>
        <w:tc>
          <w:tcPr>
            <w:tcW w:w="17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76866E" w14:textId="77777777" w:rsidR="00373A83" w:rsidRPr="000027A2" w:rsidRDefault="00373A83" w:rsidP="00373A83">
            <w:pPr>
              <w:spacing w:line="240" w:lineRule="auto"/>
              <w:rPr>
                <w:rFonts w:cs="Arial"/>
              </w:rPr>
            </w:pPr>
            <w:r w:rsidRPr="000027A2">
              <w:rPr>
                <w:rFonts w:cs="Arial"/>
              </w:rPr>
              <w:t>Fence/gates:</w:t>
            </w:r>
          </w:p>
        </w:tc>
        <w:tc>
          <w:tcPr>
            <w:tcW w:w="3027" w:type="dxa"/>
            <w:tcBorders>
              <w:top w:val="nil"/>
              <w:left w:val="nil"/>
              <w:bottom w:val="single" w:sz="4" w:space="0" w:color="auto"/>
              <w:right w:val="single" w:sz="4" w:space="0" w:color="auto"/>
            </w:tcBorders>
            <w:shd w:val="clear" w:color="auto" w:fill="auto"/>
            <w:vAlign w:val="bottom"/>
            <w:hideMark/>
          </w:tcPr>
          <w:p w14:paraId="2D76866F" w14:textId="77777777" w:rsidR="00373A83" w:rsidRPr="000027A2" w:rsidRDefault="00373A83" w:rsidP="00373A83">
            <w:pPr>
              <w:spacing w:line="240" w:lineRule="auto"/>
              <w:jc w:val="center"/>
              <w:rPr>
                <w:rFonts w:cs="Arial"/>
              </w:rPr>
            </w:pPr>
            <w:r w:rsidRPr="000027A2">
              <w:rPr>
                <w:rFonts w:cs="Arial"/>
              </w:rPr>
              <w:t>Text</w:t>
            </w:r>
          </w:p>
          <w:p w14:paraId="2D768670"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71"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72"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79"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74" w14:textId="77777777" w:rsidR="00373A83" w:rsidRPr="000027A2" w:rsidRDefault="00373A83" w:rsidP="00373A83">
            <w:pPr>
              <w:spacing w:line="240" w:lineRule="auto"/>
              <w:rPr>
                <w:rFonts w:cs="Arial"/>
              </w:rPr>
            </w:pPr>
            <w:r w:rsidRPr="000027A2">
              <w:rPr>
                <w:rFonts w:cs="Arial"/>
              </w:rPr>
              <w:t>Other:</w:t>
            </w:r>
          </w:p>
        </w:tc>
        <w:tc>
          <w:tcPr>
            <w:tcW w:w="3027" w:type="dxa"/>
            <w:tcBorders>
              <w:top w:val="nil"/>
              <w:left w:val="nil"/>
              <w:bottom w:val="single" w:sz="4" w:space="0" w:color="auto"/>
              <w:right w:val="single" w:sz="4" w:space="0" w:color="auto"/>
            </w:tcBorders>
            <w:shd w:val="clear" w:color="auto" w:fill="auto"/>
            <w:vAlign w:val="bottom"/>
            <w:hideMark/>
          </w:tcPr>
          <w:p w14:paraId="2D768675" w14:textId="77777777" w:rsidR="00373A83" w:rsidRPr="000027A2" w:rsidRDefault="00373A83" w:rsidP="00373A83">
            <w:pPr>
              <w:spacing w:line="240" w:lineRule="auto"/>
              <w:jc w:val="center"/>
              <w:rPr>
                <w:rFonts w:cs="Arial"/>
              </w:rPr>
            </w:pPr>
            <w:r w:rsidRPr="000027A2">
              <w:rPr>
                <w:rFonts w:cs="Arial"/>
              </w:rPr>
              <w:t>Text</w:t>
            </w:r>
          </w:p>
          <w:p w14:paraId="2D768676"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77"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78"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7F" w14:textId="77777777" w:rsidTr="000027A2">
        <w:trPr>
          <w:trHeight w:val="255"/>
        </w:trPr>
        <w:tc>
          <w:tcPr>
            <w:tcW w:w="1761" w:type="dxa"/>
            <w:tcBorders>
              <w:top w:val="nil"/>
              <w:left w:val="single" w:sz="4" w:space="0" w:color="auto"/>
              <w:bottom w:val="nil"/>
              <w:right w:val="single" w:sz="4" w:space="0" w:color="auto"/>
            </w:tcBorders>
            <w:shd w:val="clear" w:color="auto" w:fill="auto"/>
            <w:vAlign w:val="bottom"/>
            <w:hideMark/>
          </w:tcPr>
          <w:p w14:paraId="2D76867A" w14:textId="77777777" w:rsidR="00373A83" w:rsidRPr="000027A2" w:rsidRDefault="00373A83" w:rsidP="00373A83">
            <w:pPr>
              <w:spacing w:line="240" w:lineRule="auto"/>
              <w:rPr>
                <w:rFonts w:cs="Arial"/>
              </w:rPr>
            </w:pPr>
            <w:r w:rsidRPr="000027A2">
              <w:rPr>
                <w:rFonts w:cs="Arial"/>
              </w:rPr>
              <w:t>Safety:</w:t>
            </w:r>
          </w:p>
        </w:tc>
        <w:tc>
          <w:tcPr>
            <w:tcW w:w="3027" w:type="dxa"/>
            <w:tcBorders>
              <w:top w:val="nil"/>
              <w:left w:val="nil"/>
              <w:bottom w:val="single" w:sz="4" w:space="0" w:color="auto"/>
              <w:right w:val="single" w:sz="4" w:space="0" w:color="auto"/>
            </w:tcBorders>
            <w:shd w:val="clear" w:color="auto" w:fill="auto"/>
            <w:vAlign w:val="bottom"/>
            <w:hideMark/>
          </w:tcPr>
          <w:p w14:paraId="2D76867B" w14:textId="77777777" w:rsidR="00373A83" w:rsidRPr="000027A2" w:rsidRDefault="00373A83" w:rsidP="00373A83">
            <w:pPr>
              <w:spacing w:line="240" w:lineRule="auto"/>
              <w:jc w:val="center"/>
              <w:rPr>
                <w:rFonts w:cs="Arial"/>
              </w:rPr>
            </w:pPr>
            <w:r w:rsidRPr="000027A2">
              <w:rPr>
                <w:rFonts w:cs="Arial"/>
              </w:rPr>
              <w:t>Text</w:t>
            </w:r>
          </w:p>
          <w:p w14:paraId="2D76867C"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7D"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7E"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85" w14:textId="77777777" w:rsidTr="000027A2">
        <w:trPr>
          <w:trHeight w:val="255"/>
        </w:trPr>
        <w:tc>
          <w:tcPr>
            <w:tcW w:w="176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768680" w14:textId="77777777" w:rsidR="00373A83" w:rsidRPr="000027A2" w:rsidRDefault="00373A83" w:rsidP="00373A83">
            <w:pPr>
              <w:spacing w:line="240" w:lineRule="auto"/>
              <w:rPr>
                <w:rFonts w:cs="Arial"/>
              </w:rPr>
            </w:pPr>
            <w:r w:rsidRPr="000027A2">
              <w:rPr>
                <w:rFonts w:cs="Arial"/>
              </w:rPr>
              <w:t>Generator:</w:t>
            </w:r>
          </w:p>
        </w:tc>
        <w:tc>
          <w:tcPr>
            <w:tcW w:w="3027" w:type="dxa"/>
            <w:tcBorders>
              <w:top w:val="nil"/>
              <w:left w:val="nil"/>
              <w:bottom w:val="single" w:sz="4" w:space="0" w:color="auto"/>
              <w:right w:val="single" w:sz="4" w:space="0" w:color="auto"/>
            </w:tcBorders>
            <w:shd w:val="clear" w:color="auto" w:fill="auto"/>
            <w:vAlign w:val="bottom"/>
            <w:hideMark/>
          </w:tcPr>
          <w:p w14:paraId="2D768681" w14:textId="77777777" w:rsidR="00373A83" w:rsidRPr="000027A2" w:rsidRDefault="00373A83" w:rsidP="00373A83">
            <w:pPr>
              <w:spacing w:line="240" w:lineRule="auto"/>
              <w:jc w:val="center"/>
              <w:rPr>
                <w:rFonts w:cs="Arial"/>
              </w:rPr>
            </w:pPr>
            <w:r w:rsidRPr="000027A2">
              <w:rPr>
                <w:rFonts w:cs="Arial"/>
              </w:rPr>
              <w:t>Text</w:t>
            </w:r>
          </w:p>
          <w:p w14:paraId="2D768682"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83"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84"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8B"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86" w14:textId="77777777" w:rsidR="00373A83" w:rsidRPr="000027A2" w:rsidRDefault="00373A83" w:rsidP="00373A83">
            <w:pPr>
              <w:spacing w:line="240" w:lineRule="auto"/>
              <w:rPr>
                <w:rFonts w:cs="Arial"/>
              </w:rPr>
            </w:pPr>
            <w:r w:rsidRPr="000027A2">
              <w:rPr>
                <w:rFonts w:cs="Arial"/>
              </w:rPr>
              <w:t>Structural:</w:t>
            </w:r>
          </w:p>
        </w:tc>
        <w:tc>
          <w:tcPr>
            <w:tcW w:w="3027" w:type="dxa"/>
            <w:tcBorders>
              <w:top w:val="nil"/>
              <w:left w:val="nil"/>
              <w:bottom w:val="single" w:sz="4" w:space="0" w:color="auto"/>
              <w:right w:val="single" w:sz="4" w:space="0" w:color="auto"/>
            </w:tcBorders>
            <w:shd w:val="clear" w:color="auto" w:fill="auto"/>
            <w:vAlign w:val="bottom"/>
            <w:hideMark/>
          </w:tcPr>
          <w:p w14:paraId="2D768687" w14:textId="77777777" w:rsidR="00373A83" w:rsidRPr="000027A2" w:rsidRDefault="00373A83" w:rsidP="00373A83">
            <w:pPr>
              <w:spacing w:line="240" w:lineRule="auto"/>
              <w:jc w:val="center"/>
              <w:rPr>
                <w:rFonts w:cs="Arial"/>
              </w:rPr>
            </w:pPr>
            <w:r w:rsidRPr="000027A2">
              <w:rPr>
                <w:rFonts w:cs="Arial"/>
              </w:rPr>
              <w:t>Text</w:t>
            </w:r>
          </w:p>
          <w:p w14:paraId="2D768688"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89"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8A"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91" w14:textId="77777777" w:rsidTr="000027A2">
        <w:trPr>
          <w:trHeight w:val="255"/>
        </w:trPr>
        <w:tc>
          <w:tcPr>
            <w:tcW w:w="1761" w:type="dxa"/>
            <w:tcBorders>
              <w:top w:val="single" w:sz="4" w:space="0" w:color="auto"/>
              <w:left w:val="single" w:sz="4" w:space="0" w:color="auto"/>
              <w:bottom w:val="single" w:sz="6" w:space="0" w:color="auto"/>
              <w:right w:val="single" w:sz="4" w:space="0" w:color="auto"/>
            </w:tcBorders>
            <w:shd w:val="clear" w:color="auto" w:fill="auto"/>
            <w:vAlign w:val="bottom"/>
            <w:hideMark/>
          </w:tcPr>
          <w:p w14:paraId="2D76868C" w14:textId="77777777" w:rsidR="00373A83" w:rsidRPr="000027A2" w:rsidRDefault="00373A83" w:rsidP="00373A83">
            <w:pPr>
              <w:spacing w:line="240" w:lineRule="auto"/>
              <w:rPr>
                <w:rFonts w:cs="Arial"/>
              </w:rPr>
            </w:pPr>
            <w:r w:rsidRPr="000027A2">
              <w:rPr>
                <w:rFonts w:cs="Arial"/>
              </w:rPr>
              <w:t>Water:</w:t>
            </w:r>
          </w:p>
        </w:tc>
        <w:tc>
          <w:tcPr>
            <w:tcW w:w="3027" w:type="dxa"/>
            <w:tcBorders>
              <w:top w:val="nil"/>
              <w:left w:val="nil"/>
              <w:bottom w:val="single" w:sz="4" w:space="0" w:color="auto"/>
              <w:right w:val="single" w:sz="4" w:space="0" w:color="auto"/>
            </w:tcBorders>
            <w:shd w:val="clear" w:color="auto" w:fill="auto"/>
            <w:vAlign w:val="bottom"/>
            <w:hideMark/>
          </w:tcPr>
          <w:p w14:paraId="2D76868D" w14:textId="77777777" w:rsidR="00373A83" w:rsidRPr="000027A2" w:rsidRDefault="00373A83" w:rsidP="00373A83">
            <w:pPr>
              <w:spacing w:line="240" w:lineRule="auto"/>
              <w:jc w:val="center"/>
              <w:rPr>
                <w:rFonts w:cs="Arial"/>
              </w:rPr>
            </w:pPr>
            <w:r w:rsidRPr="000027A2">
              <w:rPr>
                <w:rFonts w:cs="Arial"/>
              </w:rPr>
              <w:t>Text</w:t>
            </w:r>
          </w:p>
          <w:p w14:paraId="2D76868E"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8F"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90"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97" w14:textId="77777777" w:rsidTr="000027A2">
        <w:trPr>
          <w:trHeight w:val="255"/>
        </w:trPr>
        <w:tc>
          <w:tcPr>
            <w:tcW w:w="1761" w:type="dxa"/>
            <w:tcBorders>
              <w:top w:val="single" w:sz="6" w:space="0" w:color="auto"/>
              <w:left w:val="single" w:sz="4" w:space="0" w:color="auto"/>
              <w:bottom w:val="single" w:sz="4" w:space="0" w:color="auto"/>
              <w:right w:val="single" w:sz="4" w:space="0" w:color="auto"/>
            </w:tcBorders>
            <w:shd w:val="clear" w:color="auto" w:fill="auto"/>
            <w:vAlign w:val="bottom"/>
            <w:hideMark/>
          </w:tcPr>
          <w:p w14:paraId="2D768692" w14:textId="77777777" w:rsidR="00373A83" w:rsidRPr="000027A2" w:rsidRDefault="00373A83" w:rsidP="00373A83">
            <w:pPr>
              <w:spacing w:line="240" w:lineRule="auto"/>
              <w:rPr>
                <w:rFonts w:cs="Arial"/>
              </w:rPr>
            </w:pPr>
            <w:r w:rsidRPr="000027A2">
              <w:rPr>
                <w:rFonts w:cs="Arial"/>
              </w:rPr>
              <w:t>Work Request #:</w:t>
            </w:r>
          </w:p>
        </w:tc>
        <w:tc>
          <w:tcPr>
            <w:tcW w:w="3027" w:type="dxa"/>
            <w:tcBorders>
              <w:top w:val="nil"/>
              <w:left w:val="nil"/>
              <w:bottom w:val="single" w:sz="4" w:space="0" w:color="auto"/>
              <w:right w:val="single" w:sz="4" w:space="0" w:color="auto"/>
            </w:tcBorders>
            <w:shd w:val="clear" w:color="auto" w:fill="auto"/>
            <w:vAlign w:val="bottom"/>
            <w:hideMark/>
          </w:tcPr>
          <w:p w14:paraId="2D768693" w14:textId="77777777" w:rsidR="00373A83" w:rsidRPr="000027A2" w:rsidRDefault="00373A83" w:rsidP="00373A83">
            <w:pPr>
              <w:spacing w:line="240" w:lineRule="auto"/>
              <w:jc w:val="center"/>
              <w:rPr>
                <w:rFonts w:cs="Arial"/>
              </w:rPr>
            </w:pPr>
            <w:r w:rsidRPr="000027A2">
              <w:rPr>
                <w:rFonts w:cs="Arial"/>
              </w:rPr>
              <w:t>Text</w:t>
            </w:r>
          </w:p>
          <w:p w14:paraId="2D768694" w14:textId="77777777" w:rsidR="00373A83" w:rsidRPr="000027A2" w:rsidRDefault="00373A83" w:rsidP="00373A83">
            <w:pPr>
              <w:spacing w:line="240" w:lineRule="auto"/>
              <w:jc w:val="center"/>
              <w:rPr>
                <w:rFonts w:cs="Arial"/>
              </w:rPr>
            </w:pPr>
            <w:r w:rsidRPr="000027A2">
              <w:rPr>
                <w:rFonts w:cs="Arial"/>
              </w:rPr>
              <w:t>[VARCHAR2(50 BYTE)]</w:t>
            </w:r>
          </w:p>
        </w:tc>
        <w:tc>
          <w:tcPr>
            <w:tcW w:w="1890" w:type="dxa"/>
            <w:tcBorders>
              <w:top w:val="nil"/>
              <w:left w:val="nil"/>
              <w:bottom w:val="single" w:sz="4" w:space="0" w:color="auto"/>
              <w:right w:val="single" w:sz="4" w:space="0" w:color="auto"/>
            </w:tcBorders>
            <w:shd w:val="clear" w:color="auto" w:fill="auto"/>
            <w:vAlign w:val="bottom"/>
            <w:hideMark/>
          </w:tcPr>
          <w:p w14:paraId="2D768695" w14:textId="77777777" w:rsidR="00373A83" w:rsidRPr="000027A2" w:rsidRDefault="00373A83" w:rsidP="00373A83">
            <w:pPr>
              <w:spacing w:line="240" w:lineRule="auto"/>
              <w:rPr>
                <w:rFonts w:cs="Arial"/>
              </w:rPr>
            </w:pPr>
            <w:r w:rsidRPr="000027A2">
              <w:rPr>
                <w:rFonts w:cs="Arial"/>
              </w:rPr>
              <w:t>N</w:t>
            </w:r>
          </w:p>
        </w:tc>
        <w:tc>
          <w:tcPr>
            <w:tcW w:w="3420" w:type="dxa"/>
            <w:tcBorders>
              <w:top w:val="nil"/>
              <w:left w:val="nil"/>
              <w:bottom w:val="single" w:sz="4" w:space="0" w:color="auto"/>
              <w:right w:val="single" w:sz="4" w:space="0" w:color="auto"/>
            </w:tcBorders>
            <w:shd w:val="clear" w:color="auto" w:fill="auto"/>
            <w:vAlign w:val="bottom"/>
            <w:hideMark/>
          </w:tcPr>
          <w:p w14:paraId="2D768696" w14:textId="77777777" w:rsidR="00373A83" w:rsidRPr="000027A2" w:rsidRDefault="00373A83" w:rsidP="00373A83">
            <w:pPr>
              <w:spacing w:line="240" w:lineRule="auto"/>
              <w:rPr>
                <w:rFonts w:cs="Arial"/>
              </w:rPr>
            </w:pPr>
            <w:r w:rsidRPr="000027A2">
              <w:rPr>
                <w:rFonts w:cs="Arial"/>
              </w:rPr>
              <w:t>object disabled</w:t>
            </w:r>
          </w:p>
        </w:tc>
      </w:tr>
      <w:tr w:rsidR="00373A83" w:rsidRPr="000027A2" w14:paraId="2D76869D" w14:textId="77777777" w:rsidTr="000027A2">
        <w:trPr>
          <w:trHeight w:val="255"/>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2D768698" w14:textId="77777777" w:rsidR="00373A83" w:rsidRPr="000027A2" w:rsidRDefault="00373A83" w:rsidP="00373A83">
            <w:pPr>
              <w:spacing w:line="240" w:lineRule="auto"/>
              <w:rPr>
                <w:rFonts w:cs="Arial"/>
              </w:rPr>
            </w:pPr>
            <w:r w:rsidRPr="000027A2">
              <w:rPr>
                <w:rFonts w:cs="Arial"/>
              </w:rPr>
              <w:t>Assessment:</w:t>
            </w:r>
          </w:p>
        </w:tc>
        <w:tc>
          <w:tcPr>
            <w:tcW w:w="3027" w:type="dxa"/>
            <w:tcBorders>
              <w:top w:val="nil"/>
              <w:left w:val="nil"/>
              <w:bottom w:val="single" w:sz="4" w:space="0" w:color="auto"/>
              <w:right w:val="single" w:sz="4" w:space="0" w:color="auto"/>
            </w:tcBorders>
            <w:shd w:val="clear" w:color="auto" w:fill="auto"/>
            <w:vAlign w:val="bottom"/>
            <w:hideMark/>
          </w:tcPr>
          <w:p w14:paraId="2D768699" w14:textId="77777777" w:rsidR="00373A83" w:rsidRPr="000027A2" w:rsidRDefault="00373A83" w:rsidP="00373A83">
            <w:pPr>
              <w:spacing w:line="240" w:lineRule="auto"/>
              <w:jc w:val="center"/>
              <w:rPr>
                <w:rFonts w:cs="Arial"/>
              </w:rPr>
            </w:pPr>
            <w:r w:rsidRPr="000027A2">
              <w:rPr>
                <w:rFonts w:cs="Arial"/>
              </w:rPr>
              <w:t>Text</w:t>
            </w:r>
          </w:p>
          <w:p w14:paraId="2D76869A" w14:textId="77777777" w:rsidR="00373A83" w:rsidRPr="000027A2" w:rsidRDefault="00373A83" w:rsidP="00373A83">
            <w:pPr>
              <w:spacing w:line="240" w:lineRule="auto"/>
              <w:jc w:val="center"/>
              <w:rPr>
                <w:rFonts w:cs="Arial"/>
              </w:rPr>
            </w:pPr>
            <w:r w:rsidRPr="000027A2">
              <w:rPr>
                <w:rFonts w:cs="Arial"/>
              </w:rPr>
              <w:t>[VARCHAR2(255 BYTE)]</w:t>
            </w:r>
          </w:p>
        </w:tc>
        <w:tc>
          <w:tcPr>
            <w:tcW w:w="1890" w:type="dxa"/>
            <w:tcBorders>
              <w:top w:val="nil"/>
              <w:left w:val="nil"/>
              <w:bottom w:val="single" w:sz="4" w:space="0" w:color="auto"/>
              <w:right w:val="single" w:sz="4" w:space="0" w:color="auto"/>
            </w:tcBorders>
            <w:shd w:val="clear" w:color="auto" w:fill="auto"/>
            <w:vAlign w:val="bottom"/>
            <w:hideMark/>
          </w:tcPr>
          <w:p w14:paraId="2D76869B"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9C" w14:textId="77777777" w:rsidR="00373A83" w:rsidRPr="000027A2" w:rsidRDefault="00373A83" w:rsidP="00373A83">
            <w:pPr>
              <w:spacing w:line="240" w:lineRule="auto"/>
              <w:rPr>
                <w:rFonts w:cs="Arial"/>
              </w:rPr>
            </w:pPr>
            <w:r w:rsidRPr="000027A2">
              <w:rPr>
                <w:rFonts w:cs="Arial"/>
              </w:rPr>
              <w:t> </w:t>
            </w:r>
          </w:p>
        </w:tc>
      </w:tr>
      <w:tr w:rsidR="00373A83" w:rsidRPr="000027A2" w14:paraId="2D7686A3"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9E" w14:textId="77777777" w:rsidR="00373A83" w:rsidRPr="000027A2" w:rsidRDefault="00373A83" w:rsidP="00373A83">
            <w:pPr>
              <w:spacing w:line="240" w:lineRule="auto"/>
              <w:rPr>
                <w:rFonts w:cs="Arial"/>
              </w:rPr>
            </w:pPr>
            <w:r w:rsidRPr="000027A2">
              <w:rPr>
                <w:rFonts w:cs="Arial"/>
              </w:rPr>
              <w:t>Status:</w:t>
            </w:r>
          </w:p>
        </w:tc>
        <w:tc>
          <w:tcPr>
            <w:tcW w:w="3027" w:type="dxa"/>
            <w:tcBorders>
              <w:top w:val="nil"/>
              <w:left w:val="nil"/>
              <w:bottom w:val="single" w:sz="4" w:space="0" w:color="auto"/>
              <w:right w:val="single" w:sz="4" w:space="0" w:color="auto"/>
            </w:tcBorders>
            <w:shd w:val="clear" w:color="auto" w:fill="auto"/>
            <w:vAlign w:val="bottom"/>
            <w:hideMark/>
          </w:tcPr>
          <w:p w14:paraId="2D76869F" w14:textId="77777777" w:rsidR="00373A83" w:rsidRPr="000027A2" w:rsidRDefault="00373A83" w:rsidP="00373A83">
            <w:pPr>
              <w:spacing w:line="240" w:lineRule="auto"/>
              <w:jc w:val="center"/>
              <w:rPr>
                <w:rFonts w:cs="Arial"/>
              </w:rPr>
            </w:pPr>
            <w:r w:rsidRPr="000027A2">
              <w:rPr>
                <w:rFonts w:cs="Arial"/>
              </w:rPr>
              <w:t>Text</w:t>
            </w:r>
          </w:p>
          <w:p w14:paraId="2D7686A0" w14:textId="77777777" w:rsidR="00373A83" w:rsidRPr="000027A2" w:rsidRDefault="00373A83" w:rsidP="00373A83">
            <w:pPr>
              <w:spacing w:line="240" w:lineRule="auto"/>
              <w:jc w:val="center"/>
              <w:rPr>
                <w:rFonts w:cs="Arial"/>
              </w:rPr>
            </w:pPr>
            <w:r w:rsidRPr="000027A2">
              <w:rPr>
                <w:rFonts w:cs="Arial"/>
              </w:rPr>
              <w:t>[VARCHAR2(255 BYTE)]</w:t>
            </w:r>
          </w:p>
        </w:tc>
        <w:tc>
          <w:tcPr>
            <w:tcW w:w="1890" w:type="dxa"/>
            <w:tcBorders>
              <w:top w:val="nil"/>
              <w:left w:val="nil"/>
              <w:bottom w:val="single" w:sz="4" w:space="0" w:color="auto"/>
              <w:right w:val="single" w:sz="4" w:space="0" w:color="auto"/>
            </w:tcBorders>
            <w:shd w:val="clear" w:color="auto" w:fill="auto"/>
            <w:vAlign w:val="bottom"/>
            <w:hideMark/>
          </w:tcPr>
          <w:p w14:paraId="2D7686A1"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A2" w14:textId="77777777" w:rsidR="00373A83" w:rsidRPr="000027A2" w:rsidRDefault="00373A83" w:rsidP="00373A83">
            <w:pPr>
              <w:spacing w:line="240" w:lineRule="auto"/>
              <w:rPr>
                <w:rFonts w:cs="Arial"/>
              </w:rPr>
            </w:pPr>
            <w:r w:rsidRPr="000027A2">
              <w:rPr>
                <w:rFonts w:cs="Arial"/>
              </w:rPr>
              <w:t> </w:t>
            </w:r>
          </w:p>
        </w:tc>
      </w:tr>
      <w:tr w:rsidR="00373A83" w:rsidRPr="000027A2" w14:paraId="2D7686A9"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A4" w14:textId="77777777" w:rsidR="00373A83" w:rsidRPr="000027A2" w:rsidRDefault="00373A83" w:rsidP="00373A83">
            <w:pPr>
              <w:spacing w:line="240" w:lineRule="auto"/>
              <w:rPr>
                <w:rFonts w:cs="Arial"/>
              </w:rPr>
            </w:pPr>
            <w:r w:rsidRPr="000027A2">
              <w:rPr>
                <w:rFonts w:cs="Arial"/>
              </w:rPr>
              <w:t>Completion Date:</w:t>
            </w:r>
          </w:p>
        </w:tc>
        <w:tc>
          <w:tcPr>
            <w:tcW w:w="3027" w:type="dxa"/>
            <w:tcBorders>
              <w:top w:val="nil"/>
              <w:left w:val="nil"/>
              <w:bottom w:val="single" w:sz="4" w:space="0" w:color="auto"/>
              <w:right w:val="single" w:sz="4" w:space="0" w:color="auto"/>
            </w:tcBorders>
            <w:shd w:val="clear" w:color="auto" w:fill="auto"/>
            <w:vAlign w:val="bottom"/>
            <w:hideMark/>
          </w:tcPr>
          <w:p w14:paraId="2D7686A5" w14:textId="77777777" w:rsidR="00373A83" w:rsidRPr="000027A2" w:rsidRDefault="00373A83" w:rsidP="00373A83">
            <w:pPr>
              <w:spacing w:line="240" w:lineRule="auto"/>
              <w:jc w:val="center"/>
              <w:rPr>
                <w:rFonts w:cs="Arial"/>
              </w:rPr>
            </w:pPr>
            <w:r w:rsidRPr="000027A2">
              <w:rPr>
                <w:rFonts w:cs="Arial"/>
              </w:rPr>
              <w:t>Text</w:t>
            </w:r>
          </w:p>
          <w:p w14:paraId="2D7686A6" w14:textId="77777777" w:rsidR="00373A83" w:rsidRPr="000027A2" w:rsidRDefault="00373A83" w:rsidP="00373A83">
            <w:pPr>
              <w:spacing w:line="240" w:lineRule="auto"/>
              <w:jc w:val="center"/>
              <w:rPr>
                <w:rFonts w:cs="Arial"/>
              </w:rPr>
            </w:pPr>
            <w:r w:rsidRPr="000027A2">
              <w:rPr>
                <w:rFonts w:cs="Arial"/>
              </w:rPr>
              <w:t>[DATE]</w:t>
            </w:r>
          </w:p>
        </w:tc>
        <w:tc>
          <w:tcPr>
            <w:tcW w:w="1890" w:type="dxa"/>
            <w:tcBorders>
              <w:top w:val="nil"/>
              <w:left w:val="nil"/>
              <w:bottom w:val="single" w:sz="4" w:space="0" w:color="auto"/>
              <w:right w:val="single" w:sz="4" w:space="0" w:color="auto"/>
            </w:tcBorders>
            <w:shd w:val="clear" w:color="auto" w:fill="auto"/>
            <w:vAlign w:val="bottom"/>
            <w:hideMark/>
          </w:tcPr>
          <w:p w14:paraId="2D7686A7"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A8" w14:textId="77777777" w:rsidR="00373A83" w:rsidRPr="000027A2" w:rsidRDefault="00373A83" w:rsidP="00373A83">
            <w:pPr>
              <w:spacing w:line="240" w:lineRule="auto"/>
              <w:rPr>
                <w:rFonts w:cs="Arial"/>
              </w:rPr>
            </w:pPr>
            <w:r w:rsidRPr="000027A2">
              <w:rPr>
                <w:rFonts w:cs="Arial"/>
              </w:rPr>
              <w:t> Require field</w:t>
            </w:r>
          </w:p>
        </w:tc>
      </w:tr>
      <w:tr w:rsidR="00373A83" w:rsidRPr="000027A2" w14:paraId="2D7686AF"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AA" w14:textId="77777777" w:rsidR="00373A83" w:rsidRPr="000027A2" w:rsidRDefault="00373A83" w:rsidP="00373A83">
            <w:pPr>
              <w:spacing w:line="240" w:lineRule="auto"/>
              <w:rPr>
                <w:rFonts w:cs="Arial"/>
              </w:rPr>
            </w:pPr>
            <w:r w:rsidRPr="000027A2">
              <w:rPr>
                <w:rFonts w:cs="Arial"/>
              </w:rPr>
              <w:t>Report Open/Closed:</w:t>
            </w:r>
          </w:p>
        </w:tc>
        <w:tc>
          <w:tcPr>
            <w:tcW w:w="3027" w:type="dxa"/>
            <w:tcBorders>
              <w:top w:val="nil"/>
              <w:left w:val="nil"/>
              <w:bottom w:val="single" w:sz="4" w:space="0" w:color="auto"/>
              <w:right w:val="single" w:sz="4" w:space="0" w:color="auto"/>
            </w:tcBorders>
            <w:shd w:val="clear" w:color="auto" w:fill="auto"/>
            <w:vAlign w:val="bottom"/>
            <w:hideMark/>
          </w:tcPr>
          <w:p w14:paraId="2D7686AB" w14:textId="77777777" w:rsidR="00373A83" w:rsidRPr="000027A2" w:rsidRDefault="00373A83" w:rsidP="00373A83">
            <w:pPr>
              <w:spacing w:line="240" w:lineRule="auto"/>
              <w:jc w:val="center"/>
              <w:rPr>
                <w:rFonts w:cs="Arial"/>
              </w:rPr>
            </w:pPr>
            <w:r w:rsidRPr="000027A2">
              <w:rPr>
                <w:rFonts w:cs="Arial"/>
              </w:rPr>
              <w:t>Drop Down List Box</w:t>
            </w:r>
          </w:p>
          <w:p w14:paraId="2D7686AC" w14:textId="77777777" w:rsidR="00373A83" w:rsidRPr="000027A2" w:rsidRDefault="00373A83" w:rsidP="00373A83">
            <w:pPr>
              <w:spacing w:line="240" w:lineRule="auto"/>
              <w:jc w:val="center"/>
              <w:rPr>
                <w:rFonts w:cs="Arial"/>
              </w:rPr>
            </w:pPr>
            <w:r w:rsidRPr="000027A2">
              <w:rPr>
                <w:rFonts w:cs="Arial"/>
              </w:rPr>
              <w:t>[VARCHAR2(6 BYTE)]</w:t>
            </w:r>
          </w:p>
        </w:tc>
        <w:tc>
          <w:tcPr>
            <w:tcW w:w="1890" w:type="dxa"/>
            <w:tcBorders>
              <w:top w:val="nil"/>
              <w:left w:val="nil"/>
              <w:bottom w:val="single" w:sz="4" w:space="0" w:color="auto"/>
              <w:right w:val="single" w:sz="4" w:space="0" w:color="auto"/>
            </w:tcBorders>
            <w:shd w:val="clear" w:color="auto" w:fill="auto"/>
            <w:vAlign w:val="bottom"/>
            <w:hideMark/>
          </w:tcPr>
          <w:p w14:paraId="2D7686AD"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AE" w14:textId="77777777" w:rsidR="00373A83" w:rsidRPr="000027A2" w:rsidRDefault="00373A83" w:rsidP="00373A83">
            <w:pPr>
              <w:spacing w:line="240" w:lineRule="auto"/>
              <w:rPr>
                <w:rFonts w:cs="Arial"/>
              </w:rPr>
            </w:pPr>
            <w:r w:rsidRPr="000027A2">
              <w:rPr>
                <w:rFonts w:cs="Arial"/>
              </w:rPr>
              <w:t> </w:t>
            </w:r>
          </w:p>
        </w:tc>
      </w:tr>
      <w:tr w:rsidR="00373A83" w:rsidRPr="000027A2" w14:paraId="2D7686B5" w14:textId="77777777" w:rsidTr="000027A2">
        <w:trPr>
          <w:trHeight w:val="25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B0" w14:textId="77777777" w:rsidR="00373A83" w:rsidRPr="000027A2" w:rsidRDefault="00373A83" w:rsidP="00373A83">
            <w:pPr>
              <w:spacing w:line="240" w:lineRule="auto"/>
              <w:rPr>
                <w:rFonts w:cs="Arial"/>
              </w:rPr>
            </w:pPr>
            <w:r w:rsidRPr="000027A2">
              <w:rPr>
                <w:rFonts w:cs="Arial"/>
              </w:rPr>
              <w:t>Notes:</w:t>
            </w:r>
          </w:p>
        </w:tc>
        <w:tc>
          <w:tcPr>
            <w:tcW w:w="3027" w:type="dxa"/>
            <w:tcBorders>
              <w:top w:val="nil"/>
              <w:left w:val="nil"/>
              <w:bottom w:val="single" w:sz="4" w:space="0" w:color="auto"/>
              <w:right w:val="single" w:sz="4" w:space="0" w:color="auto"/>
            </w:tcBorders>
            <w:shd w:val="clear" w:color="auto" w:fill="auto"/>
            <w:vAlign w:val="bottom"/>
            <w:hideMark/>
          </w:tcPr>
          <w:p w14:paraId="2D7686B1" w14:textId="77777777" w:rsidR="00373A83" w:rsidRPr="000027A2" w:rsidRDefault="00373A83" w:rsidP="00373A83">
            <w:pPr>
              <w:spacing w:line="240" w:lineRule="auto"/>
              <w:jc w:val="center"/>
              <w:rPr>
                <w:rFonts w:cs="Arial"/>
              </w:rPr>
            </w:pPr>
            <w:r w:rsidRPr="000027A2">
              <w:rPr>
                <w:rFonts w:cs="Arial"/>
              </w:rPr>
              <w:t>Text</w:t>
            </w:r>
          </w:p>
          <w:p w14:paraId="2D7686B2" w14:textId="77777777" w:rsidR="00373A83" w:rsidRPr="000027A2" w:rsidRDefault="00373A83" w:rsidP="00373A83">
            <w:pPr>
              <w:spacing w:line="240" w:lineRule="auto"/>
              <w:jc w:val="center"/>
              <w:rPr>
                <w:rFonts w:cs="Arial"/>
              </w:rPr>
            </w:pPr>
            <w:r w:rsidRPr="000027A2">
              <w:rPr>
                <w:rFonts w:cs="Arial"/>
              </w:rPr>
              <w:t>[VARCHAR2(255 BYTE)]</w:t>
            </w:r>
          </w:p>
        </w:tc>
        <w:tc>
          <w:tcPr>
            <w:tcW w:w="1890" w:type="dxa"/>
            <w:tcBorders>
              <w:top w:val="nil"/>
              <w:left w:val="nil"/>
              <w:bottom w:val="single" w:sz="4" w:space="0" w:color="auto"/>
              <w:right w:val="single" w:sz="4" w:space="0" w:color="auto"/>
            </w:tcBorders>
            <w:shd w:val="clear" w:color="auto" w:fill="auto"/>
            <w:vAlign w:val="bottom"/>
            <w:hideMark/>
          </w:tcPr>
          <w:p w14:paraId="2D7686B3"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noWrap/>
            <w:vAlign w:val="bottom"/>
            <w:hideMark/>
          </w:tcPr>
          <w:p w14:paraId="2D7686B4" w14:textId="77777777" w:rsidR="00373A83" w:rsidRPr="000027A2" w:rsidRDefault="00373A83" w:rsidP="00373A83">
            <w:pPr>
              <w:spacing w:line="240" w:lineRule="auto"/>
              <w:rPr>
                <w:rFonts w:cs="Arial"/>
              </w:rPr>
            </w:pPr>
            <w:r w:rsidRPr="000027A2">
              <w:rPr>
                <w:rFonts w:cs="Arial"/>
              </w:rPr>
              <w:t> </w:t>
            </w:r>
          </w:p>
        </w:tc>
      </w:tr>
      <w:tr w:rsidR="00373A83" w:rsidRPr="000027A2" w14:paraId="2D7686BA" w14:textId="77777777" w:rsidTr="000027A2">
        <w:trPr>
          <w:trHeight w:val="450"/>
        </w:trPr>
        <w:tc>
          <w:tcPr>
            <w:tcW w:w="1761" w:type="dxa"/>
            <w:tcBorders>
              <w:top w:val="nil"/>
              <w:left w:val="single" w:sz="4" w:space="0" w:color="auto"/>
              <w:bottom w:val="single" w:sz="4" w:space="0" w:color="auto"/>
              <w:right w:val="single" w:sz="4" w:space="0" w:color="auto"/>
            </w:tcBorders>
            <w:shd w:val="clear" w:color="000000" w:fill="FF0000"/>
            <w:vAlign w:val="bottom"/>
            <w:hideMark/>
          </w:tcPr>
          <w:p w14:paraId="2D7686B6" w14:textId="77777777" w:rsidR="00373A83" w:rsidRPr="00E10EC9" w:rsidRDefault="00B06E8F" w:rsidP="00373A83">
            <w:pPr>
              <w:tabs>
                <w:tab w:val="center" w:pos="4320"/>
                <w:tab w:val="right" w:pos="8640"/>
              </w:tabs>
              <w:spacing w:line="240" w:lineRule="auto"/>
              <w:jc w:val="right"/>
              <w:rPr>
                <w:rFonts w:cs="Arial"/>
                <w:color w:val="FFFFFF"/>
              </w:rPr>
            </w:pPr>
            <w:r w:rsidRPr="00B06E8F">
              <w:rPr>
                <w:rFonts w:cs="Arial"/>
                <w:color w:val="FFFFFF"/>
              </w:rPr>
              <w:t>Non-CO Facilities ONLY:</w:t>
            </w:r>
          </w:p>
        </w:tc>
        <w:tc>
          <w:tcPr>
            <w:tcW w:w="3027" w:type="dxa"/>
            <w:tcBorders>
              <w:top w:val="nil"/>
              <w:left w:val="nil"/>
              <w:bottom w:val="single" w:sz="4" w:space="0" w:color="auto"/>
              <w:right w:val="single" w:sz="4" w:space="0" w:color="auto"/>
            </w:tcBorders>
            <w:shd w:val="clear" w:color="auto" w:fill="auto"/>
            <w:noWrap/>
            <w:vAlign w:val="bottom"/>
            <w:hideMark/>
          </w:tcPr>
          <w:p w14:paraId="2D7686B7" w14:textId="77777777" w:rsidR="00373A83" w:rsidRPr="000027A2" w:rsidRDefault="00373A83" w:rsidP="00373A83">
            <w:pPr>
              <w:spacing w:line="240" w:lineRule="auto"/>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6B8"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noWrap/>
            <w:vAlign w:val="bottom"/>
            <w:hideMark/>
          </w:tcPr>
          <w:p w14:paraId="2D7686B9" w14:textId="77777777" w:rsidR="00373A83" w:rsidRPr="000027A2" w:rsidRDefault="00373A83" w:rsidP="00373A83">
            <w:pPr>
              <w:spacing w:line="240" w:lineRule="auto"/>
              <w:rPr>
                <w:rFonts w:cs="Arial"/>
              </w:rPr>
            </w:pPr>
            <w:r w:rsidRPr="000027A2">
              <w:rPr>
                <w:rFonts w:cs="Arial"/>
              </w:rPr>
              <w:t>Group Header</w:t>
            </w:r>
          </w:p>
        </w:tc>
      </w:tr>
      <w:tr w:rsidR="00373A83" w:rsidRPr="000027A2" w14:paraId="2D7686C0" w14:textId="77777777" w:rsidTr="000027A2">
        <w:trPr>
          <w:trHeight w:val="67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BB" w14:textId="77777777" w:rsidR="00373A83" w:rsidRPr="000027A2" w:rsidRDefault="00373A83" w:rsidP="00373A83">
            <w:pPr>
              <w:spacing w:line="240" w:lineRule="auto"/>
              <w:rPr>
                <w:rFonts w:cs="Arial"/>
              </w:rPr>
            </w:pPr>
            <w:r w:rsidRPr="000027A2">
              <w:rPr>
                <w:rFonts w:cs="Arial"/>
              </w:rPr>
              <w:t>Commercial Power:</w:t>
            </w:r>
          </w:p>
        </w:tc>
        <w:tc>
          <w:tcPr>
            <w:tcW w:w="3027" w:type="dxa"/>
            <w:tcBorders>
              <w:top w:val="nil"/>
              <w:left w:val="nil"/>
              <w:bottom w:val="single" w:sz="4" w:space="0" w:color="auto"/>
              <w:right w:val="single" w:sz="4" w:space="0" w:color="auto"/>
            </w:tcBorders>
            <w:shd w:val="clear" w:color="auto" w:fill="auto"/>
            <w:vAlign w:val="bottom"/>
            <w:hideMark/>
          </w:tcPr>
          <w:p w14:paraId="2D7686BC" w14:textId="77777777" w:rsidR="00373A83" w:rsidRPr="000027A2" w:rsidRDefault="00373A83" w:rsidP="00373A83">
            <w:pPr>
              <w:spacing w:line="240" w:lineRule="auto"/>
              <w:jc w:val="center"/>
              <w:rPr>
                <w:rFonts w:cs="Arial"/>
              </w:rPr>
            </w:pPr>
            <w:r w:rsidRPr="000027A2">
              <w:rPr>
                <w:rFonts w:cs="Arial"/>
              </w:rPr>
              <w:t>Drop Down List Box</w:t>
            </w:r>
          </w:p>
          <w:p w14:paraId="2D7686BD"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BE"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BF" w14:textId="77777777" w:rsidR="00373A83" w:rsidRPr="000027A2" w:rsidRDefault="00373A83" w:rsidP="00373A83">
            <w:pPr>
              <w:spacing w:line="240" w:lineRule="auto"/>
              <w:rPr>
                <w:rFonts w:cs="Arial"/>
              </w:rPr>
            </w:pPr>
            <w:r w:rsidRPr="000027A2">
              <w:rPr>
                <w:rFonts w:cs="Arial"/>
              </w:rPr>
              <w:t xml:space="preserve">Under "Non-CO Facilities ONLY:" group </w:t>
            </w:r>
          </w:p>
        </w:tc>
      </w:tr>
      <w:tr w:rsidR="00373A83" w:rsidRPr="000027A2" w14:paraId="2D7686C6" w14:textId="77777777" w:rsidTr="000027A2">
        <w:trPr>
          <w:trHeight w:val="67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C1" w14:textId="77777777" w:rsidR="00373A83" w:rsidRPr="000027A2" w:rsidRDefault="00373A83" w:rsidP="00373A83">
            <w:pPr>
              <w:spacing w:line="240" w:lineRule="auto"/>
              <w:rPr>
                <w:rFonts w:cs="Arial"/>
              </w:rPr>
            </w:pPr>
            <w:r w:rsidRPr="000027A2">
              <w:rPr>
                <w:rFonts w:cs="Arial"/>
              </w:rPr>
              <w:lastRenderedPageBreak/>
              <w:t>On Generator:</w:t>
            </w:r>
          </w:p>
        </w:tc>
        <w:tc>
          <w:tcPr>
            <w:tcW w:w="3027" w:type="dxa"/>
            <w:tcBorders>
              <w:top w:val="nil"/>
              <w:left w:val="nil"/>
              <w:bottom w:val="single" w:sz="4" w:space="0" w:color="auto"/>
              <w:right w:val="single" w:sz="4" w:space="0" w:color="auto"/>
            </w:tcBorders>
            <w:shd w:val="clear" w:color="auto" w:fill="auto"/>
            <w:vAlign w:val="bottom"/>
            <w:hideMark/>
          </w:tcPr>
          <w:p w14:paraId="2D7686C2" w14:textId="77777777" w:rsidR="00373A83" w:rsidRPr="000027A2" w:rsidRDefault="00373A83" w:rsidP="00373A83">
            <w:pPr>
              <w:spacing w:line="240" w:lineRule="auto"/>
              <w:jc w:val="center"/>
              <w:rPr>
                <w:rFonts w:cs="Arial"/>
              </w:rPr>
            </w:pPr>
            <w:r w:rsidRPr="000027A2">
              <w:rPr>
                <w:rFonts w:cs="Arial"/>
              </w:rPr>
              <w:t>Drop Down List Box</w:t>
            </w:r>
          </w:p>
          <w:p w14:paraId="2D7686C3"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C4"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C5" w14:textId="77777777" w:rsidR="00373A83" w:rsidRPr="000027A2" w:rsidRDefault="00373A83" w:rsidP="00373A83">
            <w:pPr>
              <w:spacing w:line="240" w:lineRule="auto"/>
              <w:rPr>
                <w:rFonts w:cs="Arial"/>
              </w:rPr>
            </w:pPr>
            <w:r w:rsidRPr="000027A2">
              <w:rPr>
                <w:rFonts w:cs="Arial"/>
              </w:rPr>
              <w:t xml:space="preserve">Under "Non-CO Facilities ONLY:" group </w:t>
            </w:r>
          </w:p>
        </w:tc>
      </w:tr>
      <w:tr w:rsidR="00373A83" w:rsidRPr="000027A2" w14:paraId="2D7686CB"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0000"/>
            <w:vAlign w:val="bottom"/>
            <w:hideMark/>
          </w:tcPr>
          <w:p w14:paraId="2D7686C7" w14:textId="77777777" w:rsidR="00373A83" w:rsidRPr="00E10EC9" w:rsidRDefault="00B06E8F" w:rsidP="00373A83">
            <w:pPr>
              <w:tabs>
                <w:tab w:val="center" w:pos="4320"/>
                <w:tab w:val="right" w:pos="8640"/>
              </w:tabs>
              <w:spacing w:line="240" w:lineRule="auto"/>
              <w:jc w:val="right"/>
              <w:rPr>
                <w:rFonts w:cs="Arial"/>
                <w:color w:val="FFFFFF"/>
              </w:rPr>
            </w:pPr>
            <w:r w:rsidRPr="00B06E8F">
              <w:rPr>
                <w:rFonts w:cs="Arial"/>
                <w:color w:val="FFFFFF"/>
              </w:rPr>
              <w:t>Any Facility:</w:t>
            </w:r>
          </w:p>
        </w:tc>
        <w:tc>
          <w:tcPr>
            <w:tcW w:w="3027" w:type="dxa"/>
            <w:tcBorders>
              <w:top w:val="nil"/>
              <w:left w:val="nil"/>
              <w:bottom w:val="single" w:sz="4" w:space="0" w:color="auto"/>
              <w:right w:val="single" w:sz="4" w:space="0" w:color="auto"/>
            </w:tcBorders>
            <w:shd w:val="clear" w:color="auto" w:fill="auto"/>
            <w:vAlign w:val="bottom"/>
            <w:hideMark/>
          </w:tcPr>
          <w:p w14:paraId="2D7686C8"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6C9"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6CA" w14:textId="77777777" w:rsidR="00373A83" w:rsidRPr="000027A2" w:rsidRDefault="00373A83" w:rsidP="00373A83">
            <w:pPr>
              <w:spacing w:line="240" w:lineRule="auto"/>
              <w:rPr>
                <w:rFonts w:cs="Arial"/>
              </w:rPr>
            </w:pPr>
            <w:r w:rsidRPr="000027A2">
              <w:rPr>
                <w:rFonts w:cs="Arial"/>
              </w:rPr>
              <w:t>Group Header</w:t>
            </w:r>
          </w:p>
        </w:tc>
      </w:tr>
      <w:tr w:rsidR="00373A83" w:rsidRPr="000027A2" w14:paraId="2D7686D1"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CC" w14:textId="77777777" w:rsidR="00373A83" w:rsidRPr="000027A2" w:rsidRDefault="00373A83" w:rsidP="00373A83">
            <w:pPr>
              <w:spacing w:line="240" w:lineRule="auto"/>
              <w:rPr>
                <w:rFonts w:cs="Arial"/>
              </w:rPr>
            </w:pPr>
            <w:r w:rsidRPr="000027A2">
              <w:rPr>
                <w:rFonts w:cs="Arial"/>
              </w:rPr>
              <w:t>Damaged:</w:t>
            </w:r>
          </w:p>
        </w:tc>
        <w:tc>
          <w:tcPr>
            <w:tcW w:w="3027" w:type="dxa"/>
            <w:tcBorders>
              <w:top w:val="nil"/>
              <w:left w:val="nil"/>
              <w:bottom w:val="single" w:sz="4" w:space="0" w:color="auto"/>
              <w:right w:val="single" w:sz="4" w:space="0" w:color="auto"/>
            </w:tcBorders>
            <w:shd w:val="clear" w:color="auto" w:fill="auto"/>
            <w:vAlign w:val="bottom"/>
            <w:hideMark/>
          </w:tcPr>
          <w:p w14:paraId="2D7686CD" w14:textId="77777777" w:rsidR="00373A83" w:rsidRPr="000027A2" w:rsidRDefault="00373A83" w:rsidP="00373A83">
            <w:pPr>
              <w:spacing w:line="240" w:lineRule="auto"/>
              <w:jc w:val="center"/>
              <w:rPr>
                <w:rFonts w:cs="Arial"/>
              </w:rPr>
            </w:pPr>
            <w:r w:rsidRPr="000027A2">
              <w:rPr>
                <w:rFonts w:cs="Arial"/>
              </w:rPr>
              <w:t>Drop Down List Box</w:t>
            </w:r>
          </w:p>
          <w:p w14:paraId="2D7686CE"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CF"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D0" w14:textId="77777777" w:rsidR="00373A83" w:rsidRPr="000027A2" w:rsidRDefault="00373A83" w:rsidP="00373A83">
            <w:pPr>
              <w:spacing w:line="240" w:lineRule="auto"/>
              <w:rPr>
                <w:rFonts w:cs="Arial"/>
              </w:rPr>
            </w:pPr>
            <w:r w:rsidRPr="000027A2">
              <w:rPr>
                <w:rFonts w:cs="Arial"/>
              </w:rPr>
              <w:t>Under "Any Facility:" group</w:t>
            </w:r>
          </w:p>
        </w:tc>
      </w:tr>
      <w:tr w:rsidR="00373A83" w:rsidRPr="000027A2" w14:paraId="2D7686D7"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D2" w14:textId="77777777" w:rsidR="00373A83" w:rsidRPr="000027A2" w:rsidRDefault="00373A83" w:rsidP="00373A83">
            <w:pPr>
              <w:spacing w:line="240" w:lineRule="auto"/>
              <w:rPr>
                <w:rFonts w:cs="Arial"/>
              </w:rPr>
            </w:pPr>
            <w:r w:rsidRPr="000027A2">
              <w:rPr>
                <w:rFonts w:cs="Arial"/>
              </w:rPr>
              <w:t>Mobility CO:</w:t>
            </w:r>
          </w:p>
        </w:tc>
        <w:tc>
          <w:tcPr>
            <w:tcW w:w="3027" w:type="dxa"/>
            <w:tcBorders>
              <w:top w:val="nil"/>
              <w:left w:val="nil"/>
              <w:bottom w:val="single" w:sz="4" w:space="0" w:color="auto"/>
              <w:right w:val="single" w:sz="4" w:space="0" w:color="auto"/>
            </w:tcBorders>
            <w:shd w:val="clear" w:color="auto" w:fill="auto"/>
            <w:vAlign w:val="bottom"/>
            <w:hideMark/>
          </w:tcPr>
          <w:p w14:paraId="2D7686D3" w14:textId="77777777" w:rsidR="00373A83" w:rsidRPr="000027A2" w:rsidRDefault="00373A83" w:rsidP="00373A83">
            <w:pPr>
              <w:spacing w:line="240" w:lineRule="auto"/>
              <w:jc w:val="center"/>
              <w:rPr>
                <w:rFonts w:cs="Arial"/>
              </w:rPr>
            </w:pPr>
            <w:r w:rsidRPr="000027A2">
              <w:rPr>
                <w:rFonts w:cs="Arial"/>
              </w:rPr>
              <w:t>Drop Down List Box</w:t>
            </w:r>
          </w:p>
          <w:p w14:paraId="2D7686D4"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D5"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D6" w14:textId="77777777" w:rsidR="00373A83" w:rsidRPr="000027A2" w:rsidRDefault="00373A83" w:rsidP="00373A83">
            <w:pPr>
              <w:spacing w:line="240" w:lineRule="auto"/>
              <w:rPr>
                <w:rFonts w:cs="Arial"/>
              </w:rPr>
            </w:pPr>
            <w:r w:rsidRPr="000027A2">
              <w:rPr>
                <w:rFonts w:cs="Arial"/>
              </w:rPr>
              <w:t>Under "Any Facility:" group</w:t>
            </w:r>
          </w:p>
        </w:tc>
      </w:tr>
      <w:tr w:rsidR="00373A83" w:rsidRPr="000027A2" w14:paraId="2D7686DD"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D8" w14:textId="77777777" w:rsidR="00373A83" w:rsidRPr="000027A2" w:rsidRDefault="00373A83" w:rsidP="00373A83">
            <w:pPr>
              <w:spacing w:line="240" w:lineRule="auto"/>
              <w:rPr>
                <w:rFonts w:cs="Arial"/>
              </w:rPr>
            </w:pPr>
            <w:r w:rsidRPr="000027A2">
              <w:rPr>
                <w:rFonts w:cs="Arial"/>
              </w:rPr>
              <w:t>Not occupiable:</w:t>
            </w:r>
          </w:p>
        </w:tc>
        <w:tc>
          <w:tcPr>
            <w:tcW w:w="3027" w:type="dxa"/>
            <w:tcBorders>
              <w:top w:val="nil"/>
              <w:left w:val="nil"/>
              <w:bottom w:val="single" w:sz="4" w:space="0" w:color="auto"/>
              <w:right w:val="single" w:sz="4" w:space="0" w:color="auto"/>
            </w:tcBorders>
            <w:shd w:val="clear" w:color="auto" w:fill="auto"/>
            <w:vAlign w:val="bottom"/>
            <w:hideMark/>
          </w:tcPr>
          <w:p w14:paraId="2D7686D9" w14:textId="77777777" w:rsidR="00373A83" w:rsidRPr="000027A2" w:rsidRDefault="00373A83" w:rsidP="00373A83">
            <w:pPr>
              <w:spacing w:line="240" w:lineRule="auto"/>
              <w:jc w:val="center"/>
              <w:rPr>
                <w:rFonts w:cs="Arial"/>
              </w:rPr>
            </w:pPr>
            <w:r w:rsidRPr="000027A2">
              <w:rPr>
                <w:rFonts w:cs="Arial"/>
              </w:rPr>
              <w:t>Drop Down List Box</w:t>
            </w:r>
          </w:p>
          <w:p w14:paraId="2D7686DA"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DB"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DC" w14:textId="77777777" w:rsidR="00373A83" w:rsidRPr="000027A2" w:rsidRDefault="00373A83" w:rsidP="00373A83">
            <w:pPr>
              <w:spacing w:line="240" w:lineRule="auto"/>
              <w:rPr>
                <w:rFonts w:cs="Arial"/>
              </w:rPr>
            </w:pPr>
            <w:r w:rsidRPr="000027A2">
              <w:rPr>
                <w:rFonts w:cs="Arial"/>
              </w:rPr>
              <w:t>Under "Any Facility:" group</w:t>
            </w:r>
          </w:p>
        </w:tc>
      </w:tr>
      <w:tr w:rsidR="00373A83" w:rsidRPr="000027A2" w14:paraId="2D7686E3"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DE" w14:textId="77777777" w:rsidR="00373A83" w:rsidRPr="000027A2" w:rsidRDefault="00373A83" w:rsidP="00373A83">
            <w:pPr>
              <w:spacing w:line="240" w:lineRule="auto"/>
              <w:rPr>
                <w:rFonts w:cs="Arial"/>
              </w:rPr>
            </w:pPr>
            <w:r w:rsidRPr="000027A2">
              <w:rPr>
                <w:rFonts w:cs="Arial"/>
              </w:rPr>
              <w:t>Building Status:</w:t>
            </w:r>
          </w:p>
        </w:tc>
        <w:tc>
          <w:tcPr>
            <w:tcW w:w="3027" w:type="dxa"/>
            <w:tcBorders>
              <w:top w:val="nil"/>
              <w:left w:val="nil"/>
              <w:bottom w:val="single" w:sz="4" w:space="0" w:color="auto"/>
              <w:right w:val="single" w:sz="4" w:space="0" w:color="auto"/>
            </w:tcBorders>
            <w:shd w:val="clear" w:color="auto" w:fill="auto"/>
            <w:vAlign w:val="bottom"/>
            <w:hideMark/>
          </w:tcPr>
          <w:p w14:paraId="2D7686DF" w14:textId="77777777" w:rsidR="00373A83" w:rsidRPr="000027A2" w:rsidRDefault="00373A83" w:rsidP="00373A83">
            <w:pPr>
              <w:spacing w:line="240" w:lineRule="auto"/>
              <w:jc w:val="center"/>
              <w:rPr>
                <w:rFonts w:cs="Arial"/>
              </w:rPr>
            </w:pPr>
            <w:r w:rsidRPr="000027A2">
              <w:rPr>
                <w:rFonts w:cs="Arial"/>
              </w:rPr>
              <w:t>Drop Down List Box</w:t>
            </w:r>
          </w:p>
          <w:p w14:paraId="2D7686E0"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6E1"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E2" w14:textId="77777777" w:rsidR="00373A83" w:rsidRPr="000027A2" w:rsidRDefault="00373A83" w:rsidP="00373A83">
            <w:pPr>
              <w:spacing w:line="240" w:lineRule="auto"/>
              <w:rPr>
                <w:rFonts w:cs="Arial"/>
              </w:rPr>
            </w:pPr>
            <w:r w:rsidRPr="000027A2">
              <w:rPr>
                <w:rFonts w:cs="Arial"/>
              </w:rPr>
              <w:t> </w:t>
            </w:r>
          </w:p>
        </w:tc>
      </w:tr>
      <w:tr w:rsidR="00373A83" w:rsidRPr="000027A2" w14:paraId="2D7686E8"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0000"/>
            <w:vAlign w:val="bottom"/>
            <w:hideMark/>
          </w:tcPr>
          <w:p w14:paraId="2D7686E4" w14:textId="77777777" w:rsidR="00373A83" w:rsidRPr="00E10EC9" w:rsidRDefault="00B06E8F" w:rsidP="00373A83">
            <w:pPr>
              <w:tabs>
                <w:tab w:val="center" w:pos="4320"/>
                <w:tab w:val="right" w:pos="8640"/>
              </w:tabs>
              <w:spacing w:line="240" w:lineRule="auto"/>
              <w:jc w:val="right"/>
              <w:rPr>
                <w:rFonts w:cs="Arial"/>
                <w:color w:val="FFFFFF"/>
              </w:rPr>
            </w:pPr>
            <w:r w:rsidRPr="00B06E8F">
              <w:rPr>
                <w:rFonts w:cs="Arial"/>
                <w:color w:val="FFFFFF"/>
              </w:rPr>
              <w:t>Estimated Costs:</w:t>
            </w:r>
          </w:p>
        </w:tc>
        <w:tc>
          <w:tcPr>
            <w:tcW w:w="3027" w:type="dxa"/>
            <w:tcBorders>
              <w:top w:val="nil"/>
              <w:left w:val="nil"/>
              <w:bottom w:val="single" w:sz="4" w:space="0" w:color="auto"/>
              <w:right w:val="single" w:sz="4" w:space="0" w:color="auto"/>
            </w:tcBorders>
            <w:shd w:val="clear" w:color="auto" w:fill="auto"/>
            <w:vAlign w:val="bottom"/>
            <w:hideMark/>
          </w:tcPr>
          <w:p w14:paraId="2D7686E5"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6E6" w14:textId="77777777" w:rsidR="00373A83" w:rsidRPr="000027A2" w:rsidRDefault="00373A83" w:rsidP="00373A83">
            <w:pPr>
              <w:spacing w:line="240" w:lineRule="auto"/>
              <w:rPr>
                <w:rFonts w:cs="Arial"/>
              </w:rPr>
            </w:pPr>
          </w:p>
        </w:tc>
        <w:tc>
          <w:tcPr>
            <w:tcW w:w="3420" w:type="dxa"/>
            <w:tcBorders>
              <w:top w:val="nil"/>
              <w:left w:val="nil"/>
              <w:bottom w:val="single" w:sz="4" w:space="0" w:color="auto"/>
              <w:right w:val="single" w:sz="4" w:space="0" w:color="auto"/>
            </w:tcBorders>
            <w:shd w:val="clear" w:color="auto" w:fill="auto"/>
            <w:vAlign w:val="bottom"/>
            <w:hideMark/>
          </w:tcPr>
          <w:p w14:paraId="2D7686E7" w14:textId="77777777" w:rsidR="00373A83" w:rsidRPr="000027A2" w:rsidRDefault="00373A83" w:rsidP="00373A83">
            <w:pPr>
              <w:spacing w:line="240" w:lineRule="auto"/>
              <w:rPr>
                <w:rFonts w:cs="Arial"/>
              </w:rPr>
            </w:pPr>
            <w:r w:rsidRPr="000027A2">
              <w:rPr>
                <w:rFonts w:cs="Arial"/>
              </w:rPr>
              <w:t>Group Header</w:t>
            </w:r>
          </w:p>
        </w:tc>
      </w:tr>
      <w:tr w:rsidR="00373A83" w:rsidRPr="000027A2" w14:paraId="2D7686EE" w14:textId="77777777" w:rsidTr="000027A2">
        <w:trPr>
          <w:trHeight w:val="67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E9" w14:textId="77777777" w:rsidR="00373A83" w:rsidRPr="000027A2" w:rsidRDefault="00373A83" w:rsidP="00373A83">
            <w:pPr>
              <w:spacing w:line="240" w:lineRule="auto"/>
              <w:rPr>
                <w:rFonts w:cs="Arial"/>
              </w:rPr>
            </w:pPr>
            <w:r w:rsidRPr="000027A2">
              <w:rPr>
                <w:rFonts w:cs="Arial"/>
              </w:rPr>
              <w:t>Capital ($):</w:t>
            </w:r>
          </w:p>
        </w:tc>
        <w:tc>
          <w:tcPr>
            <w:tcW w:w="3027" w:type="dxa"/>
            <w:tcBorders>
              <w:top w:val="nil"/>
              <w:left w:val="nil"/>
              <w:bottom w:val="single" w:sz="4" w:space="0" w:color="auto"/>
              <w:right w:val="single" w:sz="4" w:space="0" w:color="auto"/>
            </w:tcBorders>
            <w:shd w:val="clear" w:color="auto" w:fill="auto"/>
            <w:vAlign w:val="bottom"/>
            <w:hideMark/>
          </w:tcPr>
          <w:p w14:paraId="2D7686EA" w14:textId="77777777" w:rsidR="00373A83" w:rsidRPr="000027A2" w:rsidRDefault="00373A83" w:rsidP="00373A83">
            <w:pPr>
              <w:spacing w:line="240" w:lineRule="auto"/>
              <w:jc w:val="center"/>
              <w:rPr>
                <w:rFonts w:cs="Arial"/>
              </w:rPr>
            </w:pPr>
            <w:r w:rsidRPr="000027A2">
              <w:rPr>
                <w:rFonts w:cs="Arial"/>
              </w:rPr>
              <w:t>Text</w:t>
            </w:r>
          </w:p>
          <w:p w14:paraId="2D7686EB" w14:textId="77777777" w:rsidR="00373A83" w:rsidRPr="000027A2" w:rsidRDefault="00373A83" w:rsidP="00373A83">
            <w:pPr>
              <w:spacing w:line="240" w:lineRule="auto"/>
              <w:jc w:val="center"/>
              <w:rPr>
                <w:rFonts w:cs="Arial"/>
              </w:rPr>
            </w:pPr>
            <w:r w:rsidRPr="000027A2">
              <w:rPr>
                <w:rFonts w:cs="Arial"/>
              </w:rPr>
              <w:t>[NUMBER(16, 2)]</w:t>
            </w:r>
          </w:p>
        </w:tc>
        <w:tc>
          <w:tcPr>
            <w:tcW w:w="1890" w:type="dxa"/>
            <w:tcBorders>
              <w:top w:val="nil"/>
              <w:left w:val="nil"/>
              <w:bottom w:val="single" w:sz="4" w:space="0" w:color="auto"/>
              <w:right w:val="single" w:sz="4" w:space="0" w:color="auto"/>
            </w:tcBorders>
            <w:shd w:val="clear" w:color="auto" w:fill="auto"/>
            <w:vAlign w:val="bottom"/>
            <w:hideMark/>
          </w:tcPr>
          <w:p w14:paraId="2D7686EC"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ED" w14:textId="77777777" w:rsidR="00373A83" w:rsidRPr="000027A2" w:rsidRDefault="00373A83" w:rsidP="00373A83">
            <w:pPr>
              <w:spacing w:line="240" w:lineRule="auto"/>
              <w:rPr>
                <w:rFonts w:cs="Arial"/>
              </w:rPr>
            </w:pPr>
            <w:r w:rsidRPr="000027A2">
              <w:rPr>
                <w:rFonts w:cs="Arial"/>
              </w:rPr>
              <w:t>Under "Estimated Costs:" group</w:t>
            </w:r>
          </w:p>
        </w:tc>
      </w:tr>
      <w:tr w:rsidR="00373A83" w:rsidRPr="000027A2" w14:paraId="2D7686F4" w14:textId="77777777" w:rsidTr="000027A2">
        <w:trPr>
          <w:trHeight w:val="67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EF" w14:textId="77777777" w:rsidR="00373A83" w:rsidRPr="000027A2" w:rsidRDefault="00373A83" w:rsidP="00373A83">
            <w:pPr>
              <w:spacing w:line="240" w:lineRule="auto"/>
              <w:rPr>
                <w:rFonts w:cs="Arial"/>
              </w:rPr>
            </w:pPr>
            <w:r w:rsidRPr="000027A2">
              <w:rPr>
                <w:rFonts w:cs="Arial"/>
              </w:rPr>
              <w:t>Expense ($):</w:t>
            </w:r>
          </w:p>
        </w:tc>
        <w:tc>
          <w:tcPr>
            <w:tcW w:w="3027" w:type="dxa"/>
            <w:tcBorders>
              <w:top w:val="nil"/>
              <w:left w:val="nil"/>
              <w:bottom w:val="single" w:sz="4" w:space="0" w:color="auto"/>
              <w:right w:val="single" w:sz="4" w:space="0" w:color="auto"/>
            </w:tcBorders>
            <w:shd w:val="clear" w:color="auto" w:fill="auto"/>
            <w:vAlign w:val="bottom"/>
            <w:hideMark/>
          </w:tcPr>
          <w:p w14:paraId="2D7686F0" w14:textId="77777777" w:rsidR="00373A83" w:rsidRPr="000027A2" w:rsidRDefault="00373A83" w:rsidP="00373A83">
            <w:pPr>
              <w:spacing w:line="240" w:lineRule="auto"/>
              <w:jc w:val="center"/>
              <w:rPr>
                <w:rFonts w:cs="Arial"/>
              </w:rPr>
            </w:pPr>
            <w:r w:rsidRPr="000027A2">
              <w:rPr>
                <w:rFonts w:cs="Arial"/>
              </w:rPr>
              <w:t>Text</w:t>
            </w:r>
          </w:p>
          <w:p w14:paraId="2D7686F1" w14:textId="77777777" w:rsidR="00373A83" w:rsidRPr="000027A2" w:rsidRDefault="00373A83" w:rsidP="00373A83">
            <w:pPr>
              <w:spacing w:line="240" w:lineRule="auto"/>
              <w:jc w:val="center"/>
              <w:rPr>
                <w:rFonts w:cs="Arial"/>
              </w:rPr>
            </w:pPr>
            <w:r w:rsidRPr="000027A2">
              <w:rPr>
                <w:rFonts w:cs="Arial"/>
              </w:rPr>
              <w:t>[NUMBER(16, 2)]</w:t>
            </w:r>
          </w:p>
        </w:tc>
        <w:tc>
          <w:tcPr>
            <w:tcW w:w="1890" w:type="dxa"/>
            <w:tcBorders>
              <w:top w:val="nil"/>
              <w:left w:val="nil"/>
              <w:bottom w:val="single" w:sz="4" w:space="0" w:color="auto"/>
              <w:right w:val="single" w:sz="4" w:space="0" w:color="auto"/>
            </w:tcBorders>
            <w:shd w:val="clear" w:color="auto" w:fill="auto"/>
            <w:vAlign w:val="bottom"/>
            <w:hideMark/>
          </w:tcPr>
          <w:p w14:paraId="2D7686F2"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6F3" w14:textId="77777777" w:rsidR="00373A83" w:rsidRPr="000027A2" w:rsidRDefault="00373A83" w:rsidP="00373A83">
            <w:pPr>
              <w:spacing w:line="240" w:lineRule="auto"/>
              <w:rPr>
                <w:rFonts w:cs="Arial"/>
              </w:rPr>
            </w:pPr>
            <w:r w:rsidRPr="000027A2">
              <w:rPr>
                <w:rFonts w:cs="Arial"/>
              </w:rPr>
              <w:t>Under "Estimated Costs:" group</w:t>
            </w:r>
          </w:p>
        </w:tc>
      </w:tr>
      <w:tr w:rsidR="00373A83" w:rsidRPr="000027A2" w14:paraId="2D7686F9"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0000"/>
            <w:vAlign w:val="bottom"/>
            <w:hideMark/>
          </w:tcPr>
          <w:p w14:paraId="2D7686F5" w14:textId="77777777" w:rsidR="00373A83" w:rsidRPr="00E10EC9" w:rsidRDefault="00B06E8F" w:rsidP="00373A83">
            <w:pPr>
              <w:tabs>
                <w:tab w:val="center" w:pos="4320"/>
                <w:tab w:val="right" w:pos="8640"/>
              </w:tabs>
              <w:spacing w:line="240" w:lineRule="auto"/>
              <w:jc w:val="right"/>
              <w:rPr>
                <w:rFonts w:cs="Arial"/>
                <w:color w:val="FFFFFF"/>
              </w:rPr>
            </w:pPr>
            <w:r w:rsidRPr="00B06E8F">
              <w:rPr>
                <w:rFonts w:cs="Arial"/>
                <w:color w:val="FFFFFF"/>
              </w:rPr>
              <w:t>Categories:</w:t>
            </w:r>
          </w:p>
        </w:tc>
        <w:tc>
          <w:tcPr>
            <w:tcW w:w="3027" w:type="dxa"/>
            <w:tcBorders>
              <w:top w:val="nil"/>
              <w:left w:val="nil"/>
              <w:bottom w:val="single" w:sz="4" w:space="0" w:color="auto"/>
              <w:right w:val="single" w:sz="4" w:space="0" w:color="auto"/>
            </w:tcBorders>
            <w:shd w:val="clear" w:color="auto" w:fill="auto"/>
            <w:vAlign w:val="bottom"/>
            <w:hideMark/>
          </w:tcPr>
          <w:p w14:paraId="2D7686F6"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6F7" w14:textId="77777777" w:rsidR="00373A83" w:rsidRPr="000027A2" w:rsidRDefault="00373A83" w:rsidP="00373A83">
            <w:pPr>
              <w:spacing w:line="240" w:lineRule="auto"/>
              <w:rPr>
                <w:rFonts w:cs="Arial"/>
              </w:rPr>
            </w:pPr>
          </w:p>
        </w:tc>
        <w:tc>
          <w:tcPr>
            <w:tcW w:w="3420" w:type="dxa"/>
            <w:tcBorders>
              <w:top w:val="nil"/>
              <w:left w:val="nil"/>
              <w:bottom w:val="single" w:sz="4" w:space="0" w:color="auto"/>
              <w:right w:val="single" w:sz="4" w:space="0" w:color="auto"/>
            </w:tcBorders>
            <w:shd w:val="clear" w:color="auto" w:fill="auto"/>
            <w:vAlign w:val="bottom"/>
            <w:hideMark/>
          </w:tcPr>
          <w:p w14:paraId="2D7686F8" w14:textId="77777777" w:rsidR="00373A83" w:rsidRPr="000027A2" w:rsidRDefault="00373A83" w:rsidP="00373A83">
            <w:pPr>
              <w:spacing w:line="240" w:lineRule="auto"/>
              <w:rPr>
                <w:rFonts w:cs="Arial"/>
              </w:rPr>
            </w:pPr>
            <w:r w:rsidRPr="000027A2">
              <w:rPr>
                <w:rFonts w:cs="Arial"/>
              </w:rPr>
              <w:t>Group Header</w:t>
            </w:r>
          </w:p>
        </w:tc>
      </w:tr>
      <w:tr w:rsidR="00373A83" w:rsidRPr="000027A2" w14:paraId="2D7686FE"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6FA" w14:textId="77777777" w:rsidR="00373A83" w:rsidRPr="000027A2" w:rsidRDefault="00373A83" w:rsidP="00373A83">
            <w:pPr>
              <w:spacing w:line="240" w:lineRule="auto"/>
              <w:rPr>
                <w:rFonts w:cs="Arial"/>
              </w:rPr>
            </w:pPr>
            <w:r w:rsidRPr="000027A2">
              <w:rPr>
                <w:rFonts w:cs="Arial"/>
              </w:rPr>
              <w:t>Electrial:</w:t>
            </w:r>
          </w:p>
        </w:tc>
        <w:tc>
          <w:tcPr>
            <w:tcW w:w="3027" w:type="dxa"/>
            <w:tcBorders>
              <w:top w:val="nil"/>
              <w:left w:val="nil"/>
              <w:bottom w:val="single" w:sz="4" w:space="0" w:color="auto"/>
              <w:right w:val="single" w:sz="4" w:space="0" w:color="auto"/>
            </w:tcBorders>
            <w:shd w:val="clear" w:color="auto" w:fill="auto"/>
            <w:vAlign w:val="bottom"/>
            <w:hideMark/>
          </w:tcPr>
          <w:p w14:paraId="2D7686FB"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6FC" w14:textId="77777777" w:rsidR="00373A83" w:rsidRPr="000027A2" w:rsidRDefault="00373A83" w:rsidP="00373A83">
            <w:pPr>
              <w:spacing w:line="240" w:lineRule="auto"/>
              <w:rPr>
                <w:rFonts w:cs="Arial"/>
              </w:rPr>
            </w:pPr>
          </w:p>
        </w:tc>
        <w:tc>
          <w:tcPr>
            <w:tcW w:w="3420" w:type="dxa"/>
            <w:tcBorders>
              <w:top w:val="nil"/>
              <w:left w:val="nil"/>
              <w:bottom w:val="single" w:sz="4" w:space="0" w:color="auto"/>
              <w:right w:val="single" w:sz="4" w:space="0" w:color="auto"/>
            </w:tcBorders>
            <w:shd w:val="clear" w:color="auto" w:fill="auto"/>
            <w:vAlign w:val="bottom"/>
            <w:hideMark/>
          </w:tcPr>
          <w:p w14:paraId="2D7686FD" w14:textId="77777777" w:rsidR="00373A83" w:rsidRPr="000027A2" w:rsidRDefault="00373A83" w:rsidP="00373A83">
            <w:pPr>
              <w:spacing w:line="240" w:lineRule="auto"/>
              <w:rPr>
                <w:rFonts w:cs="Arial"/>
              </w:rPr>
            </w:pPr>
            <w:r w:rsidRPr="000027A2">
              <w:rPr>
                <w:rFonts w:cs="Arial"/>
              </w:rPr>
              <w:t> </w:t>
            </w:r>
          </w:p>
        </w:tc>
      </w:tr>
      <w:tr w:rsidR="00373A83" w:rsidRPr="000027A2" w14:paraId="2D768705"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6FF"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00" w14:textId="77777777" w:rsidR="00373A83" w:rsidRPr="000027A2" w:rsidRDefault="00373A83" w:rsidP="00373A83">
            <w:pPr>
              <w:spacing w:line="240" w:lineRule="auto"/>
              <w:jc w:val="center"/>
              <w:rPr>
                <w:rFonts w:cs="Arial"/>
              </w:rPr>
            </w:pPr>
            <w:r w:rsidRPr="000027A2">
              <w:rPr>
                <w:rFonts w:cs="Arial"/>
              </w:rPr>
              <w:t>Drop Down List Box</w:t>
            </w:r>
          </w:p>
          <w:p w14:paraId="2D768701"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02"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03"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"Electrical:"</w:t>
            </w:r>
          </w:p>
          <w:p w14:paraId="2D768704"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0B"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06"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07" w14:textId="77777777" w:rsidR="00373A83" w:rsidRPr="000027A2" w:rsidRDefault="00373A83" w:rsidP="00373A83">
            <w:pPr>
              <w:spacing w:line="240" w:lineRule="auto"/>
              <w:jc w:val="center"/>
              <w:rPr>
                <w:rFonts w:cs="Arial"/>
              </w:rPr>
            </w:pPr>
            <w:r w:rsidRPr="000027A2">
              <w:rPr>
                <w:rFonts w:cs="Arial"/>
              </w:rPr>
              <w:t>Drop Down List Box</w:t>
            </w:r>
          </w:p>
          <w:p w14:paraId="2D768708"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09"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0A" w14:textId="77777777" w:rsidR="00373A83" w:rsidRPr="000027A2" w:rsidRDefault="00373A83" w:rsidP="00373A83">
            <w:pPr>
              <w:spacing w:line="240" w:lineRule="auto"/>
              <w:rPr>
                <w:rFonts w:cs="Arial"/>
              </w:rPr>
            </w:pPr>
            <w:r w:rsidRPr="000027A2">
              <w:rPr>
                <w:rFonts w:cs="Arial"/>
              </w:rPr>
              <w:t>Subgroup of "Electrical:"</w:t>
            </w:r>
          </w:p>
        </w:tc>
      </w:tr>
      <w:tr w:rsidR="00373A83" w:rsidRPr="000027A2" w14:paraId="2D768710"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0C" w14:textId="77777777" w:rsidR="00373A83" w:rsidRPr="000027A2" w:rsidRDefault="00373A83" w:rsidP="00373A83">
            <w:pPr>
              <w:spacing w:line="240" w:lineRule="auto"/>
              <w:rPr>
                <w:rFonts w:cs="Arial"/>
              </w:rPr>
            </w:pPr>
            <w:r w:rsidRPr="000027A2">
              <w:rPr>
                <w:rFonts w:cs="Arial"/>
              </w:rPr>
              <w:t>Environmental:</w:t>
            </w:r>
          </w:p>
        </w:tc>
        <w:tc>
          <w:tcPr>
            <w:tcW w:w="3027" w:type="dxa"/>
            <w:tcBorders>
              <w:top w:val="nil"/>
              <w:left w:val="nil"/>
              <w:bottom w:val="single" w:sz="4" w:space="0" w:color="auto"/>
              <w:right w:val="single" w:sz="4" w:space="0" w:color="auto"/>
            </w:tcBorders>
            <w:shd w:val="clear" w:color="auto" w:fill="auto"/>
            <w:vAlign w:val="bottom"/>
            <w:hideMark/>
          </w:tcPr>
          <w:p w14:paraId="2D76870D"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0E"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0F" w14:textId="77777777" w:rsidR="00373A83" w:rsidRPr="000027A2" w:rsidRDefault="00373A83" w:rsidP="00373A83">
            <w:pPr>
              <w:spacing w:line="240" w:lineRule="auto"/>
              <w:rPr>
                <w:rFonts w:cs="Arial"/>
              </w:rPr>
            </w:pPr>
            <w:r w:rsidRPr="000027A2">
              <w:rPr>
                <w:rFonts w:cs="Arial"/>
              </w:rPr>
              <w:t> </w:t>
            </w:r>
          </w:p>
        </w:tc>
      </w:tr>
      <w:tr w:rsidR="00373A83" w:rsidRPr="000027A2" w14:paraId="2D768717" w14:textId="77777777" w:rsidTr="000027A2">
        <w:trPr>
          <w:trHeight w:val="67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11"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12" w14:textId="77777777" w:rsidR="00373A83" w:rsidRPr="000027A2" w:rsidRDefault="00373A83" w:rsidP="00373A83">
            <w:pPr>
              <w:spacing w:line="240" w:lineRule="auto"/>
              <w:jc w:val="center"/>
              <w:rPr>
                <w:rFonts w:cs="Arial"/>
              </w:rPr>
            </w:pPr>
            <w:r w:rsidRPr="000027A2">
              <w:rPr>
                <w:rFonts w:cs="Arial"/>
              </w:rPr>
              <w:t>Drop Down List Box</w:t>
            </w:r>
          </w:p>
          <w:p w14:paraId="2D768713"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14"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15"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 xml:space="preserve">Subgroup of "Environmental:" </w:t>
            </w:r>
          </w:p>
          <w:p w14:paraId="2D768716"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1D" w14:textId="77777777" w:rsidTr="000027A2">
        <w:trPr>
          <w:trHeight w:val="675"/>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18"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19" w14:textId="77777777" w:rsidR="00373A83" w:rsidRPr="000027A2" w:rsidRDefault="00373A83" w:rsidP="00373A83">
            <w:pPr>
              <w:spacing w:line="240" w:lineRule="auto"/>
              <w:jc w:val="center"/>
              <w:rPr>
                <w:rFonts w:cs="Arial"/>
              </w:rPr>
            </w:pPr>
            <w:r w:rsidRPr="000027A2">
              <w:rPr>
                <w:rFonts w:cs="Arial"/>
              </w:rPr>
              <w:t>Drop Down List Box</w:t>
            </w:r>
          </w:p>
          <w:p w14:paraId="2D76871A"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1B"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1C" w14:textId="77777777" w:rsidR="00373A83" w:rsidRPr="000027A2" w:rsidRDefault="00373A83" w:rsidP="00373A83">
            <w:pPr>
              <w:spacing w:line="240" w:lineRule="auto"/>
              <w:rPr>
                <w:rFonts w:cs="Arial"/>
              </w:rPr>
            </w:pPr>
            <w:r w:rsidRPr="000027A2">
              <w:rPr>
                <w:rFonts w:cs="Arial"/>
              </w:rPr>
              <w:t>Subgroup of "Environmental:"</w:t>
            </w:r>
          </w:p>
        </w:tc>
      </w:tr>
      <w:tr w:rsidR="00373A83" w:rsidRPr="000027A2" w14:paraId="2D768722"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1E" w14:textId="77777777" w:rsidR="00373A83" w:rsidRPr="000027A2" w:rsidRDefault="00373A83" w:rsidP="00373A83">
            <w:pPr>
              <w:spacing w:line="240" w:lineRule="auto"/>
              <w:rPr>
                <w:rFonts w:cs="Arial"/>
              </w:rPr>
            </w:pPr>
            <w:r w:rsidRPr="000027A2">
              <w:rPr>
                <w:rFonts w:cs="Arial"/>
              </w:rPr>
              <w:t>Fence/Gates:</w:t>
            </w:r>
          </w:p>
        </w:tc>
        <w:tc>
          <w:tcPr>
            <w:tcW w:w="3027" w:type="dxa"/>
            <w:tcBorders>
              <w:top w:val="nil"/>
              <w:left w:val="nil"/>
              <w:bottom w:val="single" w:sz="4" w:space="0" w:color="auto"/>
              <w:right w:val="single" w:sz="4" w:space="0" w:color="auto"/>
            </w:tcBorders>
            <w:shd w:val="clear" w:color="auto" w:fill="auto"/>
            <w:vAlign w:val="bottom"/>
            <w:hideMark/>
          </w:tcPr>
          <w:p w14:paraId="2D76871F"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20" w14:textId="77777777" w:rsidR="00373A83" w:rsidRPr="000027A2" w:rsidRDefault="00373A83" w:rsidP="00373A83">
            <w:pPr>
              <w:spacing w:line="240" w:lineRule="auto"/>
              <w:rPr>
                <w:rFonts w:cs="Arial"/>
              </w:rPr>
            </w:pPr>
          </w:p>
        </w:tc>
        <w:tc>
          <w:tcPr>
            <w:tcW w:w="3420" w:type="dxa"/>
            <w:tcBorders>
              <w:top w:val="nil"/>
              <w:left w:val="nil"/>
              <w:bottom w:val="single" w:sz="4" w:space="0" w:color="auto"/>
              <w:right w:val="single" w:sz="4" w:space="0" w:color="auto"/>
            </w:tcBorders>
            <w:shd w:val="clear" w:color="auto" w:fill="auto"/>
            <w:vAlign w:val="bottom"/>
            <w:hideMark/>
          </w:tcPr>
          <w:p w14:paraId="2D768721" w14:textId="77777777" w:rsidR="00373A83" w:rsidRPr="000027A2" w:rsidRDefault="00373A83" w:rsidP="00373A83">
            <w:pPr>
              <w:spacing w:line="240" w:lineRule="auto"/>
              <w:rPr>
                <w:rFonts w:cs="Arial"/>
              </w:rPr>
            </w:pPr>
            <w:r w:rsidRPr="000027A2">
              <w:rPr>
                <w:rFonts w:cs="Arial"/>
              </w:rPr>
              <w:t> </w:t>
            </w:r>
          </w:p>
        </w:tc>
      </w:tr>
      <w:tr w:rsidR="00373A83" w:rsidRPr="000027A2" w14:paraId="2D768729"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23"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24" w14:textId="77777777" w:rsidR="00373A83" w:rsidRPr="000027A2" w:rsidRDefault="00373A83" w:rsidP="00373A83">
            <w:pPr>
              <w:spacing w:line="240" w:lineRule="auto"/>
              <w:jc w:val="center"/>
              <w:rPr>
                <w:rFonts w:cs="Arial"/>
              </w:rPr>
            </w:pPr>
            <w:r w:rsidRPr="000027A2">
              <w:rPr>
                <w:rFonts w:cs="Arial"/>
              </w:rPr>
              <w:t>Drop Down List Box</w:t>
            </w:r>
          </w:p>
          <w:p w14:paraId="2D768725"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26"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27"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"Fence/Gates:"</w:t>
            </w:r>
          </w:p>
          <w:p w14:paraId="2D768728"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2F"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2A"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2B" w14:textId="77777777" w:rsidR="00373A83" w:rsidRPr="000027A2" w:rsidRDefault="00373A83" w:rsidP="00373A83">
            <w:pPr>
              <w:spacing w:line="240" w:lineRule="auto"/>
              <w:jc w:val="center"/>
              <w:rPr>
                <w:rFonts w:cs="Arial"/>
              </w:rPr>
            </w:pPr>
            <w:r w:rsidRPr="000027A2">
              <w:rPr>
                <w:rFonts w:cs="Arial"/>
              </w:rPr>
              <w:t>Drop Down List Box</w:t>
            </w:r>
          </w:p>
          <w:p w14:paraId="2D76872C"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2D"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2E" w14:textId="77777777" w:rsidR="00373A83" w:rsidRPr="000027A2" w:rsidRDefault="00373A83" w:rsidP="00373A83">
            <w:pPr>
              <w:spacing w:line="240" w:lineRule="auto"/>
              <w:rPr>
                <w:rFonts w:cs="Arial"/>
              </w:rPr>
            </w:pPr>
            <w:r w:rsidRPr="000027A2">
              <w:rPr>
                <w:rFonts w:cs="Arial"/>
              </w:rPr>
              <w:t>Subgroup of "Fence/Gates:"</w:t>
            </w:r>
          </w:p>
        </w:tc>
      </w:tr>
      <w:tr w:rsidR="00373A83" w:rsidRPr="000027A2" w14:paraId="2D768734"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30" w14:textId="77777777" w:rsidR="00373A83" w:rsidRPr="000027A2" w:rsidRDefault="00373A83" w:rsidP="00373A83">
            <w:pPr>
              <w:spacing w:line="240" w:lineRule="auto"/>
              <w:rPr>
                <w:rFonts w:cs="Arial"/>
              </w:rPr>
            </w:pPr>
            <w:r w:rsidRPr="000027A2">
              <w:rPr>
                <w:rFonts w:cs="Arial"/>
              </w:rPr>
              <w:t>Generator:</w:t>
            </w:r>
          </w:p>
        </w:tc>
        <w:tc>
          <w:tcPr>
            <w:tcW w:w="3027" w:type="dxa"/>
            <w:tcBorders>
              <w:top w:val="nil"/>
              <w:left w:val="nil"/>
              <w:bottom w:val="single" w:sz="4" w:space="0" w:color="auto"/>
              <w:right w:val="single" w:sz="4" w:space="0" w:color="auto"/>
            </w:tcBorders>
            <w:shd w:val="clear" w:color="auto" w:fill="auto"/>
            <w:vAlign w:val="bottom"/>
            <w:hideMark/>
          </w:tcPr>
          <w:p w14:paraId="2D768731"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32"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33" w14:textId="77777777" w:rsidR="00373A83" w:rsidRPr="000027A2" w:rsidRDefault="00373A83" w:rsidP="00373A83">
            <w:pPr>
              <w:spacing w:line="240" w:lineRule="auto"/>
              <w:rPr>
                <w:rFonts w:cs="Arial"/>
              </w:rPr>
            </w:pPr>
            <w:r w:rsidRPr="000027A2">
              <w:rPr>
                <w:rFonts w:cs="Arial"/>
              </w:rPr>
              <w:t> </w:t>
            </w:r>
          </w:p>
        </w:tc>
      </w:tr>
      <w:tr w:rsidR="00373A83" w:rsidRPr="000027A2" w14:paraId="2D76873B"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35"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36" w14:textId="77777777" w:rsidR="00373A83" w:rsidRPr="000027A2" w:rsidRDefault="00373A83" w:rsidP="00373A83">
            <w:pPr>
              <w:spacing w:line="240" w:lineRule="auto"/>
              <w:jc w:val="center"/>
              <w:rPr>
                <w:rFonts w:cs="Arial"/>
              </w:rPr>
            </w:pPr>
            <w:r w:rsidRPr="000027A2">
              <w:rPr>
                <w:rFonts w:cs="Arial"/>
              </w:rPr>
              <w:t>Drop Down List Box</w:t>
            </w:r>
          </w:p>
          <w:p w14:paraId="2D768737"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38"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39"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"Generator:"</w:t>
            </w:r>
          </w:p>
          <w:p w14:paraId="2D76873A"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41"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3C"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3D" w14:textId="77777777" w:rsidR="00373A83" w:rsidRPr="000027A2" w:rsidRDefault="00373A83" w:rsidP="00373A83">
            <w:pPr>
              <w:spacing w:line="240" w:lineRule="auto"/>
              <w:jc w:val="center"/>
              <w:rPr>
                <w:rFonts w:cs="Arial"/>
              </w:rPr>
            </w:pPr>
            <w:r w:rsidRPr="000027A2">
              <w:rPr>
                <w:rFonts w:cs="Arial"/>
              </w:rPr>
              <w:t>Drop Down List Box</w:t>
            </w:r>
          </w:p>
          <w:p w14:paraId="2D76873E"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3F"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40" w14:textId="77777777" w:rsidR="00373A83" w:rsidRPr="000027A2" w:rsidRDefault="00373A83" w:rsidP="00373A83">
            <w:pPr>
              <w:spacing w:line="240" w:lineRule="auto"/>
              <w:rPr>
                <w:rFonts w:cs="Arial"/>
              </w:rPr>
            </w:pPr>
            <w:r w:rsidRPr="000027A2">
              <w:rPr>
                <w:rFonts w:cs="Arial"/>
              </w:rPr>
              <w:t>Subgroup of "Generator:"</w:t>
            </w:r>
          </w:p>
        </w:tc>
      </w:tr>
      <w:tr w:rsidR="00373A83" w:rsidRPr="000027A2" w14:paraId="2D768746"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42" w14:textId="77777777" w:rsidR="00373A83" w:rsidRPr="000027A2" w:rsidRDefault="00373A83" w:rsidP="00373A83">
            <w:pPr>
              <w:spacing w:line="240" w:lineRule="auto"/>
              <w:rPr>
                <w:rFonts w:cs="Arial"/>
              </w:rPr>
            </w:pPr>
            <w:r w:rsidRPr="000027A2">
              <w:rPr>
                <w:rFonts w:cs="Arial"/>
              </w:rPr>
              <w:lastRenderedPageBreak/>
              <w:t>Water:</w:t>
            </w:r>
          </w:p>
        </w:tc>
        <w:tc>
          <w:tcPr>
            <w:tcW w:w="3027" w:type="dxa"/>
            <w:tcBorders>
              <w:top w:val="nil"/>
              <w:left w:val="nil"/>
              <w:bottom w:val="single" w:sz="4" w:space="0" w:color="auto"/>
              <w:right w:val="single" w:sz="4" w:space="0" w:color="auto"/>
            </w:tcBorders>
            <w:shd w:val="clear" w:color="auto" w:fill="auto"/>
            <w:vAlign w:val="bottom"/>
            <w:hideMark/>
          </w:tcPr>
          <w:p w14:paraId="2D768743"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44"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45" w14:textId="77777777" w:rsidR="00373A83" w:rsidRPr="000027A2" w:rsidRDefault="00373A83" w:rsidP="00373A83">
            <w:pPr>
              <w:spacing w:line="240" w:lineRule="auto"/>
              <w:rPr>
                <w:rFonts w:cs="Arial"/>
              </w:rPr>
            </w:pPr>
            <w:r w:rsidRPr="000027A2">
              <w:rPr>
                <w:rFonts w:cs="Arial"/>
              </w:rPr>
              <w:t> </w:t>
            </w:r>
          </w:p>
        </w:tc>
      </w:tr>
      <w:tr w:rsidR="00373A83" w:rsidRPr="000027A2" w14:paraId="2D76874D"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47"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48" w14:textId="77777777" w:rsidR="00373A83" w:rsidRPr="000027A2" w:rsidRDefault="00373A83" w:rsidP="00373A83">
            <w:pPr>
              <w:spacing w:line="240" w:lineRule="auto"/>
              <w:jc w:val="center"/>
              <w:rPr>
                <w:rFonts w:cs="Arial"/>
              </w:rPr>
            </w:pPr>
            <w:r w:rsidRPr="000027A2">
              <w:rPr>
                <w:rFonts w:cs="Arial"/>
              </w:rPr>
              <w:t>Drop Down List Box</w:t>
            </w:r>
          </w:p>
          <w:p w14:paraId="2D768749"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4A"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4B"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"Water:"</w:t>
            </w:r>
          </w:p>
          <w:p w14:paraId="2D76874C"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53"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4E"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4F" w14:textId="77777777" w:rsidR="00373A83" w:rsidRPr="000027A2" w:rsidRDefault="00373A83" w:rsidP="00373A83">
            <w:pPr>
              <w:spacing w:line="240" w:lineRule="auto"/>
              <w:jc w:val="center"/>
              <w:rPr>
                <w:rFonts w:cs="Arial"/>
              </w:rPr>
            </w:pPr>
            <w:r w:rsidRPr="000027A2">
              <w:rPr>
                <w:rFonts w:cs="Arial"/>
              </w:rPr>
              <w:t>Drop Down List Box</w:t>
            </w:r>
          </w:p>
          <w:p w14:paraId="2D768750"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51"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52" w14:textId="77777777" w:rsidR="00373A83" w:rsidRPr="000027A2" w:rsidRDefault="00373A83" w:rsidP="00373A83">
            <w:pPr>
              <w:spacing w:line="240" w:lineRule="auto"/>
              <w:rPr>
                <w:rFonts w:cs="Arial"/>
              </w:rPr>
            </w:pPr>
            <w:r w:rsidRPr="000027A2">
              <w:rPr>
                <w:rFonts w:cs="Arial"/>
              </w:rPr>
              <w:t>Subgroup of "Water:"</w:t>
            </w:r>
          </w:p>
        </w:tc>
      </w:tr>
      <w:tr w:rsidR="00373A83" w:rsidRPr="000027A2" w14:paraId="2D768758"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54" w14:textId="77777777" w:rsidR="00373A83" w:rsidRPr="000027A2" w:rsidRDefault="00373A83" w:rsidP="00373A83">
            <w:pPr>
              <w:spacing w:line="240" w:lineRule="auto"/>
              <w:rPr>
                <w:rFonts w:cs="Arial"/>
              </w:rPr>
            </w:pPr>
            <w:r w:rsidRPr="000027A2">
              <w:rPr>
                <w:rFonts w:cs="Arial"/>
              </w:rPr>
              <w:t>Grounds:</w:t>
            </w:r>
          </w:p>
        </w:tc>
        <w:tc>
          <w:tcPr>
            <w:tcW w:w="3027" w:type="dxa"/>
            <w:tcBorders>
              <w:top w:val="nil"/>
              <w:left w:val="nil"/>
              <w:bottom w:val="single" w:sz="4" w:space="0" w:color="auto"/>
              <w:right w:val="single" w:sz="4" w:space="0" w:color="auto"/>
            </w:tcBorders>
            <w:shd w:val="clear" w:color="auto" w:fill="auto"/>
            <w:vAlign w:val="bottom"/>
            <w:hideMark/>
          </w:tcPr>
          <w:p w14:paraId="2D768755"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56"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57" w14:textId="77777777" w:rsidR="00373A83" w:rsidRPr="000027A2" w:rsidRDefault="00373A83" w:rsidP="00373A83">
            <w:pPr>
              <w:spacing w:line="240" w:lineRule="auto"/>
              <w:rPr>
                <w:rFonts w:cs="Arial"/>
              </w:rPr>
            </w:pPr>
            <w:r w:rsidRPr="000027A2">
              <w:rPr>
                <w:rFonts w:cs="Arial"/>
              </w:rPr>
              <w:t> </w:t>
            </w:r>
          </w:p>
        </w:tc>
      </w:tr>
      <w:tr w:rsidR="00373A83" w:rsidRPr="000027A2" w14:paraId="2D76875F"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59"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5A" w14:textId="77777777" w:rsidR="00373A83" w:rsidRPr="000027A2" w:rsidRDefault="00373A83" w:rsidP="00373A83">
            <w:pPr>
              <w:spacing w:line="240" w:lineRule="auto"/>
              <w:jc w:val="center"/>
              <w:rPr>
                <w:rFonts w:cs="Arial"/>
              </w:rPr>
            </w:pPr>
            <w:r w:rsidRPr="000027A2">
              <w:rPr>
                <w:rFonts w:cs="Arial"/>
              </w:rPr>
              <w:t>Drop Down List Box</w:t>
            </w:r>
          </w:p>
          <w:p w14:paraId="2D76875B"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5C"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5D"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"Grounds:"</w:t>
            </w:r>
          </w:p>
          <w:p w14:paraId="2D76875E"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65"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60"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61" w14:textId="77777777" w:rsidR="00373A83" w:rsidRPr="000027A2" w:rsidRDefault="00373A83" w:rsidP="00373A83">
            <w:pPr>
              <w:spacing w:line="240" w:lineRule="auto"/>
              <w:jc w:val="center"/>
              <w:rPr>
                <w:rFonts w:cs="Arial"/>
              </w:rPr>
            </w:pPr>
            <w:r w:rsidRPr="000027A2">
              <w:rPr>
                <w:rFonts w:cs="Arial"/>
              </w:rPr>
              <w:t>Drop Down List Box</w:t>
            </w:r>
          </w:p>
          <w:p w14:paraId="2D768762"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63"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64" w14:textId="77777777" w:rsidR="00373A83" w:rsidRPr="000027A2" w:rsidRDefault="00373A83" w:rsidP="00373A83">
            <w:pPr>
              <w:spacing w:line="240" w:lineRule="auto"/>
              <w:rPr>
                <w:rFonts w:cs="Arial"/>
              </w:rPr>
            </w:pPr>
            <w:r w:rsidRPr="000027A2">
              <w:rPr>
                <w:rFonts w:cs="Arial"/>
              </w:rPr>
              <w:t>Subgroup of "Grounds:"</w:t>
            </w:r>
          </w:p>
        </w:tc>
      </w:tr>
      <w:tr w:rsidR="00373A83" w:rsidRPr="000027A2" w14:paraId="2D76876A"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66" w14:textId="77777777" w:rsidR="00373A83" w:rsidRPr="000027A2" w:rsidRDefault="00373A83" w:rsidP="00373A83">
            <w:pPr>
              <w:spacing w:line="240" w:lineRule="auto"/>
              <w:rPr>
                <w:rFonts w:cs="Arial"/>
              </w:rPr>
            </w:pPr>
            <w:r w:rsidRPr="000027A2">
              <w:rPr>
                <w:rFonts w:cs="Arial"/>
              </w:rPr>
              <w:t>Mechanical:</w:t>
            </w:r>
          </w:p>
        </w:tc>
        <w:tc>
          <w:tcPr>
            <w:tcW w:w="3027" w:type="dxa"/>
            <w:tcBorders>
              <w:top w:val="nil"/>
              <w:left w:val="nil"/>
              <w:bottom w:val="single" w:sz="4" w:space="0" w:color="auto"/>
              <w:right w:val="single" w:sz="4" w:space="0" w:color="auto"/>
            </w:tcBorders>
            <w:shd w:val="clear" w:color="auto" w:fill="auto"/>
            <w:vAlign w:val="bottom"/>
            <w:hideMark/>
          </w:tcPr>
          <w:p w14:paraId="2D768767"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68"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69" w14:textId="77777777" w:rsidR="00373A83" w:rsidRPr="000027A2" w:rsidRDefault="00373A83" w:rsidP="00373A83">
            <w:pPr>
              <w:spacing w:line="240" w:lineRule="auto"/>
              <w:rPr>
                <w:rFonts w:cs="Arial"/>
              </w:rPr>
            </w:pPr>
            <w:r w:rsidRPr="000027A2">
              <w:rPr>
                <w:rFonts w:cs="Arial"/>
              </w:rPr>
              <w:t> </w:t>
            </w:r>
          </w:p>
        </w:tc>
      </w:tr>
      <w:tr w:rsidR="00373A83" w:rsidRPr="000027A2" w14:paraId="2D768771"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6B"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6C" w14:textId="77777777" w:rsidR="00373A83" w:rsidRPr="000027A2" w:rsidRDefault="00373A83" w:rsidP="00373A83">
            <w:pPr>
              <w:spacing w:line="240" w:lineRule="auto"/>
              <w:jc w:val="center"/>
              <w:rPr>
                <w:rFonts w:cs="Arial"/>
              </w:rPr>
            </w:pPr>
            <w:r w:rsidRPr="000027A2">
              <w:rPr>
                <w:rFonts w:cs="Arial"/>
              </w:rPr>
              <w:t>Drop Down List Box</w:t>
            </w:r>
          </w:p>
          <w:p w14:paraId="2D76876D"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6E"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6F"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 Mechanical:"</w:t>
            </w:r>
          </w:p>
          <w:p w14:paraId="2D768770"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77"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72"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73" w14:textId="77777777" w:rsidR="00373A83" w:rsidRPr="000027A2" w:rsidRDefault="00373A83" w:rsidP="00373A83">
            <w:pPr>
              <w:spacing w:line="240" w:lineRule="auto"/>
              <w:jc w:val="center"/>
              <w:rPr>
                <w:rFonts w:cs="Arial"/>
              </w:rPr>
            </w:pPr>
            <w:r w:rsidRPr="000027A2">
              <w:rPr>
                <w:rFonts w:cs="Arial"/>
              </w:rPr>
              <w:t>Drop Down List Box</w:t>
            </w:r>
          </w:p>
          <w:p w14:paraId="2D768774"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75"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76" w14:textId="77777777" w:rsidR="00373A83" w:rsidRPr="000027A2" w:rsidRDefault="00373A83" w:rsidP="00373A83">
            <w:pPr>
              <w:spacing w:line="240" w:lineRule="auto"/>
              <w:rPr>
                <w:rFonts w:cs="Arial"/>
              </w:rPr>
            </w:pPr>
            <w:r w:rsidRPr="000027A2">
              <w:rPr>
                <w:rFonts w:cs="Arial"/>
              </w:rPr>
              <w:t>Subgroup of "Mechanical:"</w:t>
            </w:r>
          </w:p>
        </w:tc>
      </w:tr>
      <w:tr w:rsidR="00373A83" w:rsidRPr="000027A2" w14:paraId="2D76877C"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78" w14:textId="77777777" w:rsidR="00373A83" w:rsidRPr="000027A2" w:rsidRDefault="00373A83" w:rsidP="00373A83">
            <w:pPr>
              <w:spacing w:line="240" w:lineRule="auto"/>
              <w:rPr>
                <w:rFonts w:cs="Arial"/>
              </w:rPr>
            </w:pPr>
            <w:r w:rsidRPr="000027A2">
              <w:rPr>
                <w:rFonts w:cs="Arial"/>
              </w:rPr>
              <w:t>Other:</w:t>
            </w:r>
          </w:p>
        </w:tc>
        <w:tc>
          <w:tcPr>
            <w:tcW w:w="3027" w:type="dxa"/>
            <w:tcBorders>
              <w:top w:val="nil"/>
              <w:left w:val="nil"/>
              <w:bottom w:val="single" w:sz="4" w:space="0" w:color="auto"/>
              <w:right w:val="single" w:sz="4" w:space="0" w:color="auto"/>
            </w:tcBorders>
            <w:shd w:val="clear" w:color="auto" w:fill="auto"/>
            <w:vAlign w:val="bottom"/>
            <w:hideMark/>
          </w:tcPr>
          <w:p w14:paraId="2D768779"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7A"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7B" w14:textId="77777777" w:rsidR="00373A83" w:rsidRPr="000027A2" w:rsidRDefault="00373A83" w:rsidP="00373A83">
            <w:pPr>
              <w:spacing w:line="240" w:lineRule="auto"/>
              <w:rPr>
                <w:rFonts w:cs="Arial"/>
              </w:rPr>
            </w:pPr>
            <w:r w:rsidRPr="000027A2">
              <w:rPr>
                <w:rFonts w:cs="Arial"/>
              </w:rPr>
              <w:t> </w:t>
            </w:r>
          </w:p>
        </w:tc>
      </w:tr>
      <w:tr w:rsidR="00373A83" w:rsidRPr="000027A2" w14:paraId="2D768783"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7D"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7E" w14:textId="77777777" w:rsidR="00373A83" w:rsidRPr="000027A2" w:rsidRDefault="00373A83" w:rsidP="00373A83">
            <w:pPr>
              <w:spacing w:line="240" w:lineRule="auto"/>
              <w:jc w:val="center"/>
              <w:rPr>
                <w:rFonts w:cs="Arial"/>
              </w:rPr>
            </w:pPr>
            <w:r w:rsidRPr="000027A2">
              <w:rPr>
                <w:rFonts w:cs="Arial"/>
              </w:rPr>
              <w:t>Drop Down List Box</w:t>
            </w:r>
          </w:p>
          <w:p w14:paraId="2D76877F"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80"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81"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"Other:"</w:t>
            </w:r>
          </w:p>
          <w:p w14:paraId="2D768782"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89"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84"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85" w14:textId="77777777" w:rsidR="00373A83" w:rsidRPr="000027A2" w:rsidRDefault="00373A83" w:rsidP="00373A83">
            <w:pPr>
              <w:spacing w:line="240" w:lineRule="auto"/>
              <w:jc w:val="center"/>
              <w:rPr>
                <w:rFonts w:cs="Arial"/>
              </w:rPr>
            </w:pPr>
            <w:r w:rsidRPr="000027A2">
              <w:rPr>
                <w:rFonts w:cs="Arial"/>
              </w:rPr>
              <w:t>Drop Down List Box</w:t>
            </w:r>
          </w:p>
          <w:p w14:paraId="2D768786"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87"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88" w14:textId="77777777" w:rsidR="00373A83" w:rsidRPr="000027A2" w:rsidRDefault="00373A83" w:rsidP="00373A83">
            <w:pPr>
              <w:spacing w:line="240" w:lineRule="auto"/>
              <w:rPr>
                <w:rFonts w:cs="Arial"/>
              </w:rPr>
            </w:pPr>
            <w:r w:rsidRPr="000027A2">
              <w:rPr>
                <w:rFonts w:cs="Arial"/>
              </w:rPr>
              <w:t>Subgroup of "Other:"</w:t>
            </w:r>
          </w:p>
        </w:tc>
      </w:tr>
      <w:tr w:rsidR="00373A83" w:rsidRPr="000027A2" w14:paraId="2D76878E"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8A" w14:textId="77777777" w:rsidR="00373A83" w:rsidRPr="000027A2" w:rsidRDefault="00373A83" w:rsidP="00373A83">
            <w:pPr>
              <w:spacing w:line="240" w:lineRule="auto"/>
              <w:rPr>
                <w:rFonts w:cs="Arial"/>
              </w:rPr>
            </w:pPr>
            <w:r w:rsidRPr="000027A2">
              <w:rPr>
                <w:rFonts w:cs="Arial"/>
              </w:rPr>
              <w:t>Plumbing:</w:t>
            </w:r>
          </w:p>
        </w:tc>
        <w:tc>
          <w:tcPr>
            <w:tcW w:w="3027" w:type="dxa"/>
            <w:tcBorders>
              <w:top w:val="nil"/>
              <w:left w:val="nil"/>
              <w:bottom w:val="single" w:sz="4" w:space="0" w:color="auto"/>
              <w:right w:val="single" w:sz="4" w:space="0" w:color="auto"/>
            </w:tcBorders>
            <w:shd w:val="clear" w:color="auto" w:fill="auto"/>
            <w:vAlign w:val="bottom"/>
            <w:hideMark/>
          </w:tcPr>
          <w:p w14:paraId="2D76878B"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8C"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8D" w14:textId="77777777" w:rsidR="00373A83" w:rsidRPr="000027A2" w:rsidRDefault="00373A83" w:rsidP="00373A83">
            <w:pPr>
              <w:spacing w:line="240" w:lineRule="auto"/>
              <w:rPr>
                <w:rFonts w:cs="Arial"/>
              </w:rPr>
            </w:pPr>
            <w:r w:rsidRPr="000027A2">
              <w:rPr>
                <w:rFonts w:cs="Arial"/>
              </w:rPr>
              <w:t> </w:t>
            </w:r>
          </w:p>
        </w:tc>
      </w:tr>
      <w:tr w:rsidR="00373A83" w:rsidRPr="000027A2" w14:paraId="2D768795"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8F"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90" w14:textId="77777777" w:rsidR="00373A83" w:rsidRPr="000027A2" w:rsidRDefault="00373A83" w:rsidP="00373A83">
            <w:pPr>
              <w:spacing w:line="240" w:lineRule="auto"/>
              <w:jc w:val="center"/>
              <w:rPr>
                <w:rFonts w:cs="Arial"/>
              </w:rPr>
            </w:pPr>
            <w:r w:rsidRPr="000027A2">
              <w:rPr>
                <w:rFonts w:cs="Arial"/>
              </w:rPr>
              <w:t>Drop Down List Box</w:t>
            </w:r>
          </w:p>
          <w:p w14:paraId="2D768791"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92"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93"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"Plumbing:"</w:t>
            </w:r>
          </w:p>
          <w:p w14:paraId="2D768794"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9B"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96"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97" w14:textId="77777777" w:rsidR="00373A83" w:rsidRPr="000027A2" w:rsidRDefault="00373A83" w:rsidP="00373A83">
            <w:pPr>
              <w:spacing w:line="240" w:lineRule="auto"/>
              <w:jc w:val="center"/>
              <w:rPr>
                <w:rFonts w:cs="Arial"/>
              </w:rPr>
            </w:pPr>
            <w:r w:rsidRPr="000027A2">
              <w:rPr>
                <w:rFonts w:cs="Arial"/>
              </w:rPr>
              <w:t>Drop Down List Box</w:t>
            </w:r>
          </w:p>
          <w:p w14:paraId="2D768798"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99"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9A" w14:textId="77777777" w:rsidR="00373A83" w:rsidRPr="000027A2" w:rsidRDefault="00373A83" w:rsidP="00373A83">
            <w:pPr>
              <w:spacing w:line="240" w:lineRule="auto"/>
              <w:rPr>
                <w:rFonts w:cs="Arial"/>
              </w:rPr>
            </w:pPr>
            <w:r w:rsidRPr="000027A2">
              <w:rPr>
                <w:rFonts w:cs="Arial"/>
              </w:rPr>
              <w:t>Subgroup of "Plumbing:"</w:t>
            </w:r>
          </w:p>
        </w:tc>
      </w:tr>
      <w:tr w:rsidR="00373A83" w:rsidRPr="000027A2" w14:paraId="2D7687A0"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9C" w14:textId="77777777" w:rsidR="00373A83" w:rsidRPr="000027A2" w:rsidRDefault="00373A83" w:rsidP="00373A83">
            <w:pPr>
              <w:spacing w:line="240" w:lineRule="auto"/>
              <w:rPr>
                <w:rFonts w:cs="Arial"/>
              </w:rPr>
            </w:pPr>
            <w:r w:rsidRPr="000027A2">
              <w:rPr>
                <w:rFonts w:cs="Arial"/>
              </w:rPr>
              <w:t>Roofs:</w:t>
            </w:r>
          </w:p>
        </w:tc>
        <w:tc>
          <w:tcPr>
            <w:tcW w:w="3027" w:type="dxa"/>
            <w:tcBorders>
              <w:top w:val="nil"/>
              <w:left w:val="nil"/>
              <w:bottom w:val="single" w:sz="4" w:space="0" w:color="auto"/>
              <w:right w:val="single" w:sz="4" w:space="0" w:color="auto"/>
            </w:tcBorders>
            <w:shd w:val="clear" w:color="auto" w:fill="auto"/>
            <w:vAlign w:val="bottom"/>
            <w:hideMark/>
          </w:tcPr>
          <w:p w14:paraId="2D76879D"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9E"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9F" w14:textId="77777777" w:rsidR="00373A83" w:rsidRPr="000027A2" w:rsidRDefault="00373A83" w:rsidP="00373A83">
            <w:pPr>
              <w:spacing w:line="240" w:lineRule="auto"/>
              <w:rPr>
                <w:rFonts w:cs="Arial"/>
              </w:rPr>
            </w:pPr>
            <w:r w:rsidRPr="000027A2">
              <w:rPr>
                <w:rFonts w:cs="Arial"/>
              </w:rPr>
              <w:t> </w:t>
            </w:r>
          </w:p>
        </w:tc>
      </w:tr>
      <w:tr w:rsidR="00373A83" w:rsidRPr="000027A2" w14:paraId="2D7687A7"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A1"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A2" w14:textId="77777777" w:rsidR="00373A83" w:rsidRPr="000027A2" w:rsidRDefault="00373A83" w:rsidP="00373A83">
            <w:pPr>
              <w:spacing w:line="240" w:lineRule="auto"/>
              <w:jc w:val="center"/>
              <w:rPr>
                <w:rFonts w:cs="Arial"/>
              </w:rPr>
            </w:pPr>
            <w:r w:rsidRPr="000027A2">
              <w:rPr>
                <w:rFonts w:cs="Arial"/>
              </w:rPr>
              <w:t>Drop Down List Box</w:t>
            </w:r>
          </w:p>
          <w:p w14:paraId="2D7687A3"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A4"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A5"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"Roofs:"</w:t>
            </w:r>
          </w:p>
          <w:p w14:paraId="2D7687A6"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AD"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A8"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A9" w14:textId="77777777" w:rsidR="00373A83" w:rsidRPr="000027A2" w:rsidRDefault="00373A83" w:rsidP="00373A83">
            <w:pPr>
              <w:spacing w:line="240" w:lineRule="auto"/>
              <w:jc w:val="center"/>
              <w:rPr>
                <w:rFonts w:cs="Arial"/>
              </w:rPr>
            </w:pPr>
            <w:r w:rsidRPr="000027A2">
              <w:rPr>
                <w:rFonts w:cs="Arial"/>
              </w:rPr>
              <w:t>Drop Down List Box</w:t>
            </w:r>
          </w:p>
          <w:p w14:paraId="2D7687AA"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AB"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AC" w14:textId="77777777" w:rsidR="00373A83" w:rsidRPr="000027A2" w:rsidRDefault="00373A83" w:rsidP="00373A83">
            <w:pPr>
              <w:spacing w:line="240" w:lineRule="auto"/>
              <w:rPr>
                <w:rFonts w:cs="Arial"/>
              </w:rPr>
            </w:pPr>
            <w:r w:rsidRPr="000027A2">
              <w:rPr>
                <w:rFonts w:cs="Arial"/>
              </w:rPr>
              <w:t>Subgroup of "Roofs:"</w:t>
            </w:r>
          </w:p>
        </w:tc>
      </w:tr>
      <w:tr w:rsidR="00373A83" w:rsidRPr="000027A2" w14:paraId="2D7687B2"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AE" w14:textId="77777777" w:rsidR="00373A83" w:rsidRPr="000027A2" w:rsidRDefault="00373A83" w:rsidP="00373A83">
            <w:pPr>
              <w:spacing w:line="240" w:lineRule="auto"/>
              <w:rPr>
                <w:rFonts w:cs="Arial"/>
              </w:rPr>
            </w:pPr>
            <w:r w:rsidRPr="000027A2">
              <w:rPr>
                <w:rFonts w:cs="Arial"/>
              </w:rPr>
              <w:t>Safety:</w:t>
            </w:r>
          </w:p>
        </w:tc>
        <w:tc>
          <w:tcPr>
            <w:tcW w:w="3027" w:type="dxa"/>
            <w:tcBorders>
              <w:top w:val="nil"/>
              <w:left w:val="nil"/>
              <w:bottom w:val="single" w:sz="4" w:space="0" w:color="auto"/>
              <w:right w:val="single" w:sz="4" w:space="0" w:color="auto"/>
            </w:tcBorders>
            <w:shd w:val="clear" w:color="auto" w:fill="auto"/>
            <w:vAlign w:val="bottom"/>
            <w:hideMark/>
          </w:tcPr>
          <w:p w14:paraId="2D7687AF"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B0"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B1" w14:textId="77777777" w:rsidR="00373A83" w:rsidRPr="000027A2" w:rsidRDefault="00373A83" w:rsidP="00373A83">
            <w:pPr>
              <w:spacing w:line="240" w:lineRule="auto"/>
              <w:rPr>
                <w:rFonts w:cs="Arial"/>
              </w:rPr>
            </w:pPr>
            <w:r w:rsidRPr="000027A2">
              <w:rPr>
                <w:rFonts w:cs="Arial"/>
              </w:rPr>
              <w:t> </w:t>
            </w:r>
          </w:p>
        </w:tc>
      </w:tr>
      <w:tr w:rsidR="00373A83" w:rsidRPr="000027A2" w14:paraId="2D7687B9"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B3" w14:textId="77777777" w:rsidR="00373A83" w:rsidRPr="000027A2" w:rsidRDefault="00373A83" w:rsidP="00373A83">
            <w:pPr>
              <w:spacing w:line="240" w:lineRule="auto"/>
              <w:jc w:val="right"/>
              <w:rPr>
                <w:rFonts w:cs="Arial"/>
              </w:rPr>
            </w:pPr>
            <w:r w:rsidRPr="000027A2">
              <w:rPr>
                <w:rFonts w:cs="Arial"/>
              </w:rPr>
              <w:t>Issue</w:t>
            </w:r>
          </w:p>
        </w:tc>
        <w:tc>
          <w:tcPr>
            <w:tcW w:w="3027" w:type="dxa"/>
            <w:tcBorders>
              <w:top w:val="nil"/>
              <w:left w:val="nil"/>
              <w:bottom w:val="single" w:sz="4" w:space="0" w:color="auto"/>
              <w:right w:val="single" w:sz="4" w:space="0" w:color="auto"/>
            </w:tcBorders>
            <w:shd w:val="clear" w:color="auto" w:fill="auto"/>
            <w:vAlign w:val="bottom"/>
            <w:hideMark/>
          </w:tcPr>
          <w:p w14:paraId="2D7687B4" w14:textId="77777777" w:rsidR="00373A83" w:rsidRPr="000027A2" w:rsidRDefault="00373A83" w:rsidP="00373A83">
            <w:pPr>
              <w:spacing w:line="240" w:lineRule="auto"/>
              <w:jc w:val="center"/>
              <w:rPr>
                <w:rFonts w:cs="Arial"/>
              </w:rPr>
            </w:pPr>
            <w:r w:rsidRPr="000027A2">
              <w:rPr>
                <w:rFonts w:cs="Arial"/>
              </w:rPr>
              <w:t>Drop Down List Box</w:t>
            </w:r>
          </w:p>
          <w:p w14:paraId="2D7687B5"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B6"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B7"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 xml:space="preserve">Subgroup of "Safety:" </w:t>
            </w:r>
          </w:p>
          <w:p w14:paraId="2D7687B8"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BF"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BA"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BB" w14:textId="77777777" w:rsidR="00373A83" w:rsidRPr="000027A2" w:rsidRDefault="00373A83" w:rsidP="00373A83">
            <w:pPr>
              <w:spacing w:line="240" w:lineRule="auto"/>
              <w:jc w:val="center"/>
              <w:rPr>
                <w:rFonts w:cs="Arial"/>
              </w:rPr>
            </w:pPr>
            <w:r w:rsidRPr="000027A2">
              <w:rPr>
                <w:rFonts w:cs="Arial"/>
              </w:rPr>
              <w:t>Drop Down List Box</w:t>
            </w:r>
          </w:p>
          <w:p w14:paraId="2D7687BC"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BD"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BE" w14:textId="77777777" w:rsidR="00373A83" w:rsidRPr="000027A2" w:rsidRDefault="00373A83" w:rsidP="00373A83">
            <w:pPr>
              <w:spacing w:line="240" w:lineRule="auto"/>
              <w:rPr>
                <w:rFonts w:cs="Arial"/>
              </w:rPr>
            </w:pPr>
            <w:r w:rsidRPr="000027A2">
              <w:rPr>
                <w:rFonts w:cs="Arial"/>
              </w:rPr>
              <w:t>Subgroup of "Safety:"</w:t>
            </w:r>
          </w:p>
        </w:tc>
      </w:tr>
      <w:tr w:rsidR="00373A83" w:rsidRPr="000027A2" w14:paraId="2D7687C4" w14:textId="77777777" w:rsidTr="000027A2">
        <w:trPr>
          <w:trHeight w:val="255"/>
        </w:trPr>
        <w:tc>
          <w:tcPr>
            <w:tcW w:w="1761" w:type="dxa"/>
            <w:tcBorders>
              <w:top w:val="nil"/>
              <w:left w:val="single" w:sz="4" w:space="0" w:color="auto"/>
              <w:bottom w:val="single" w:sz="4" w:space="0" w:color="auto"/>
              <w:right w:val="single" w:sz="4" w:space="0" w:color="auto"/>
            </w:tcBorders>
            <w:shd w:val="clear" w:color="000000" w:fill="FFC000"/>
            <w:vAlign w:val="bottom"/>
            <w:hideMark/>
          </w:tcPr>
          <w:p w14:paraId="2D7687C0" w14:textId="77777777" w:rsidR="00373A83" w:rsidRPr="000027A2" w:rsidRDefault="00373A83" w:rsidP="00373A83">
            <w:pPr>
              <w:spacing w:line="240" w:lineRule="auto"/>
              <w:rPr>
                <w:rFonts w:cs="Arial"/>
              </w:rPr>
            </w:pPr>
            <w:r w:rsidRPr="000027A2">
              <w:rPr>
                <w:rFonts w:cs="Arial"/>
              </w:rPr>
              <w:t>Structural:</w:t>
            </w:r>
          </w:p>
        </w:tc>
        <w:tc>
          <w:tcPr>
            <w:tcW w:w="3027" w:type="dxa"/>
            <w:tcBorders>
              <w:top w:val="nil"/>
              <w:left w:val="nil"/>
              <w:bottom w:val="single" w:sz="4" w:space="0" w:color="auto"/>
              <w:right w:val="single" w:sz="4" w:space="0" w:color="auto"/>
            </w:tcBorders>
            <w:shd w:val="clear" w:color="auto" w:fill="auto"/>
            <w:vAlign w:val="bottom"/>
            <w:hideMark/>
          </w:tcPr>
          <w:p w14:paraId="2D7687C1" w14:textId="77777777" w:rsidR="00373A83" w:rsidRPr="000027A2" w:rsidRDefault="00373A83" w:rsidP="00373A83">
            <w:pPr>
              <w:spacing w:line="240" w:lineRule="auto"/>
              <w:jc w:val="center"/>
              <w:rPr>
                <w:rFonts w:cs="Arial"/>
              </w:rPr>
            </w:pPr>
            <w:r w:rsidRPr="000027A2">
              <w:rPr>
                <w:rFonts w:cs="Arial"/>
              </w:rPr>
              <w:t> </w:t>
            </w:r>
          </w:p>
        </w:tc>
        <w:tc>
          <w:tcPr>
            <w:tcW w:w="1890" w:type="dxa"/>
            <w:tcBorders>
              <w:top w:val="nil"/>
              <w:left w:val="nil"/>
              <w:bottom w:val="single" w:sz="4" w:space="0" w:color="auto"/>
              <w:right w:val="single" w:sz="4" w:space="0" w:color="auto"/>
            </w:tcBorders>
            <w:shd w:val="clear" w:color="auto" w:fill="auto"/>
            <w:vAlign w:val="bottom"/>
            <w:hideMark/>
          </w:tcPr>
          <w:p w14:paraId="2D7687C2" w14:textId="77777777" w:rsidR="00373A83" w:rsidRPr="000027A2" w:rsidRDefault="00373A83" w:rsidP="00373A83">
            <w:pPr>
              <w:spacing w:line="240" w:lineRule="auto"/>
              <w:rPr>
                <w:rFonts w:cs="Arial"/>
              </w:rPr>
            </w:pPr>
            <w:r w:rsidRPr="000027A2">
              <w:rPr>
                <w:rFonts w:cs="Arial"/>
              </w:rPr>
              <w:t> </w:t>
            </w:r>
          </w:p>
        </w:tc>
        <w:tc>
          <w:tcPr>
            <w:tcW w:w="3420" w:type="dxa"/>
            <w:tcBorders>
              <w:top w:val="nil"/>
              <w:left w:val="nil"/>
              <w:bottom w:val="single" w:sz="4" w:space="0" w:color="auto"/>
              <w:right w:val="single" w:sz="4" w:space="0" w:color="auto"/>
            </w:tcBorders>
            <w:shd w:val="clear" w:color="auto" w:fill="auto"/>
            <w:vAlign w:val="bottom"/>
            <w:hideMark/>
          </w:tcPr>
          <w:p w14:paraId="2D7687C3" w14:textId="77777777" w:rsidR="00373A83" w:rsidRPr="000027A2" w:rsidRDefault="00373A83" w:rsidP="00373A83">
            <w:pPr>
              <w:spacing w:line="240" w:lineRule="auto"/>
              <w:rPr>
                <w:rFonts w:cs="Arial"/>
              </w:rPr>
            </w:pPr>
            <w:r w:rsidRPr="000027A2">
              <w:rPr>
                <w:rFonts w:cs="Arial"/>
              </w:rPr>
              <w:t> </w:t>
            </w:r>
          </w:p>
        </w:tc>
      </w:tr>
      <w:tr w:rsidR="00373A83" w:rsidRPr="000027A2" w14:paraId="2D7687CB"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C5" w14:textId="77777777" w:rsidR="00373A83" w:rsidRPr="000027A2" w:rsidRDefault="00373A83" w:rsidP="00373A83">
            <w:pPr>
              <w:spacing w:line="240" w:lineRule="auto"/>
              <w:jc w:val="right"/>
              <w:rPr>
                <w:rFonts w:cs="Arial"/>
              </w:rPr>
            </w:pPr>
            <w:r w:rsidRPr="000027A2">
              <w:rPr>
                <w:rFonts w:cs="Arial"/>
              </w:rPr>
              <w:lastRenderedPageBreak/>
              <w:t>Issue</w:t>
            </w:r>
          </w:p>
        </w:tc>
        <w:tc>
          <w:tcPr>
            <w:tcW w:w="3027" w:type="dxa"/>
            <w:tcBorders>
              <w:top w:val="nil"/>
              <w:left w:val="nil"/>
              <w:bottom w:val="single" w:sz="4" w:space="0" w:color="auto"/>
              <w:right w:val="single" w:sz="4" w:space="0" w:color="auto"/>
            </w:tcBorders>
            <w:shd w:val="clear" w:color="auto" w:fill="auto"/>
            <w:vAlign w:val="bottom"/>
            <w:hideMark/>
          </w:tcPr>
          <w:p w14:paraId="2D7687C6" w14:textId="77777777" w:rsidR="00373A83" w:rsidRPr="000027A2" w:rsidRDefault="00373A83" w:rsidP="00373A83">
            <w:pPr>
              <w:spacing w:line="240" w:lineRule="auto"/>
              <w:jc w:val="center"/>
              <w:rPr>
                <w:rFonts w:cs="Arial"/>
              </w:rPr>
            </w:pPr>
            <w:r w:rsidRPr="000027A2">
              <w:rPr>
                <w:rFonts w:cs="Arial"/>
              </w:rPr>
              <w:t>Drop Down List Box</w:t>
            </w:r>
          </w:p>
          <w:p w14:paraId="2D7687C7"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C8" w14:textId="77777777" w:rsidR="00373A83" w:rsidRPr="000027A2" w:rsidRDefault="00D01565" w:rsidP="00373A83">
            <w:pPr>
              <w:spacing w:line="240" w:lineRule="auto"/>
              <w:rPr>
                <w:rFonts w:cs="Arial"/>
              </w:rPr>
            </w:pPr>
            <w:r>
              <w:rPr>
                <w:rFonts w:cs="Arial"/>
              </w:rPr>
              <w:t>C</w:t>
            </w:r>
          </w:p>
        </w:tc>
        <w:tc>
          <w:tcPr>
            <w:tcW w:w="3420" w:type="dxa"/>
            <w:tcBorders>
              <w:top w:val="nil"/>
              <w:left w:val="nil"/>
              <w:bottom w:val="single" w:sz="4" w:space="0" w:color="auto"/>
              <w:right w:val="single" w:sz="4" w:space="0" w:color="auto"/>
            </w:tcBorders>
            <w:shd w:val="clear" w:color="auto" w:fill="auto"/>
            <w:vAlign w:val="bottom"/>
            <w:hideMark/>
          </w:tcPr>
          <w:p w14:paraId="2D7687C9"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Subgroup of "Structural:"</w:t>
            </w:r>
          </w:p>
          <w:p w14:paraId="2D7687CA" w14:textId="77777777" w:rsidR="00373A83" w:rsidRPr="000027A2" w:rsidRDefault="00373A83" w:rsidP="00373A83">
            <w:pPr>
              <w:numPr>
                <w:ilvl w:val="0"/>
                <w:numId w:val="48"/>
              </w:numPr>
              <w:tabs>
                <w:tab w:val="left" w:pos="269"/>
              </w:tabs>
              <w:spacing w:line="240" w:lineRule="auto"/>
              <w:ind w:left="269" w:hanging="209"/>
              <w:rPr>
                <w:rFonts w:cs="Arial"/>
              </w:rPr>
            </w:pPr>
            <w:r w:rsidRPr="000027A2">
              <w:rPr>
                <w:rFonts w:cs="Arial"/>
              </w:rPr>
              <w:t>If Value = “N” then object enable and editable else disable</w:t>
            </w:r>
          </w:p>
        </w:tc>
      </w:tr>
      <w:tr w:rsidR="00373A83" w:rsidRPr="000027A2" w14:paraId="2D7687D1" w14:textId="77777777" w:rsidTr="000027A2">
        <w:trPr>
          <w:trHeight w:val="450"/>
        </w:trPr>
        <w:tc>
          <w:tcPr>
            <w:tcW w:w="1761" w:type="dxa"/>
            <w:tcBorders>
              <w:top w:val="nil"/>
              <w:left w:val="single" w:sz="4" w:space="0" w:color="auto"/>
              <w:bottom w:val="single" w:sz="4" w:space="0" w:color="auto"/>
              <w:right w:val="single" w:sz="4" w:space="0" w:color="auto"/>
            </w:tcBorders>
            <w:shd w:val="clear" w:color="auto" w:fill="auto"/>
            <w:vAlign w:val="bottom"/>
            <w:hideMark/>
          </w:tcPr>
          <w:p w14:paraId="2D7687CC" w14:textId="77777777" w:rsidR="00373A83" w:rsidRPr="000027A2" w:rsidRDefault="00373A83" w:rsidP="00373A83">
            <w:pPr>
              <w:spacing w:line="240" w:lineRule="auto"/>
              <w:jc w:val="right"/>
              <w:rPr>
                <w:rFonts w:cs="Arial"/>
              </w:rPr>
            </w:pPr>
            <w:r w:rsidRPr="000027A2">
              <w:rPr>
                <w:rFonts w:cs="Arial"/>
              </w:rPr>
              <w:t>Closed</w:t>
            </w:r>
          </w:p>
        </w:tc>
        <w:tc>
          <w:tcPr>
            <w:tcW w:w="3027" w:type="dxa"/>
            <w:tcBorders>
              <w:top w:val="nil"/>
              <w:left w:val="nil"/>
              <w:bottom w:val="single" w:sz="4" w:space="0" w:color="auto"/>
              <w:right w:val="single" w:sz="4" w:space="0" w:color="auto"/>
            </w:tcBorders>
            <w:shd w:val="clear" w:color="auto" w:fill="auto"/>
            <w:vAlign w:val="bottom"/>
            <w:hideMark/>
          </w:tcPr>
          <w:p w14:paraId="2D7687CD" w14:textId="77777777" w:rsidR="00373A83" w:rsidRPr="000027A2" w:rsidRDefault="00373A83" w:rsidP="00373A83">
            <w:pPr>
              <w:spacing w:line="240" w:lineRule="auto"/>
              <w:jc w:val="center"/>
              <w:rPr>
                <w:rFonts w:cs="Arial"/>
              </w:rPr>
            </w:pPr>
            <w:r w:rsidRPr="000027A2">
              <w:rPr>
                <w:rFonts w:cs="Arial"/>
              </w:rPr>
              <w:t>Drop Down List Box</w:t>
            </w:r>
          </w:p>
          <w:p w14:paraId="2D7687CE" w14:textId="77777777" w:rsidR="00373A83" w:rsidRPr="000027A2" w:rsidRDefault="00373A83" w:rsidP="00373A83">
            <w:pPr>
              <w:spacing w:line="240" w:lineRule="auto"/>
              <w:jc w:val="center"/>
              <w:rPr>
                <w:rFonts w:cs="Arial"/>
              </w:rPr>
            </w:pPr>
            <w:r w:rsidRPr="000027A2">
              <w:rPr>
                <w:rFonts w:cs="Arial"/>
              </w:rPr>
              <w:t>[VARCHAR2(1 BYTE)]</w:t>
            </w:r>
          </w:p>
        </w:tc>
        <w:tc>
          <w:tcPr>
            <w:tcW w:w="1890" w:type="dxa"/>
            <w:tcBorders>
              <w:top w:val="nil"/>
              <w:left w:val="nil"/>
              <w:bottom w:val="single" w:sz="4" w:space="0" w:color="auto"/>
              <w:right w:val="single" w:sz="4" w:space="0" w:color="auto"/>
            </w:tcBorders>
            <w:shd w:val="clear" w:color="auto" w:fill="auto"/>
            <w:vAlign w:val="bottom"/>
            <w:hideMark/>
          </w:tcPr>
          <w:p w14:paraId="2D7687CF" w14:textId="77777777" w:rsidR="00373A83" w:rsidRPr="000027A2" w:rsidRDefault="00373A83" w:rsidP="00373A83">
            <w:pPr>
              <w:spacing w:line="240" w:lineRule="auto"/>
              <w:rPr>
                <w:rFonts w:cs="Arial"/>
              </w:rPr>
            </w:pPr>
            <w:r w:rsidRPr="000027A2">
              <w:rPr>
                <w:rFonts w:cs="Arial"/>
              </w:rPr>
              <w:t>Y</w:t>
            </w:r>
          </w:p>
        </w:tc>
        <w:tc>
          <w:tcPr>
            <w:tcW w:w="3420" w:type="dxa"/>
            <w:tcBorders>
              <w:top w:val="nil"/>
              <w:left w:val="nil"/>
              <w:bottom w:val="single" w:sz="4" w:space="0" w:color="auto"/>
              <w:right w:val="single" w:sz="4" w:space="0" w:color="auto"/>
            </w:tcBorders>
            <w:shd w:val="clear" w:color="auto" w:fill="auto"/>
            <w:vAlign w:val="bottom"/>
            <w:hideMark/>
          </w:tcPr>
          <w:p w14:paraId="2D7687D0" w14:textId="77777777" w:rsidR="00373A83" w:rsidRPr="000027A2" w:rsidRDefault="00373A83" w:rsidP="00373A83">
            <w:pPr>
              <w:spacing w:line="240" w:lineRule="auto"/>
              <w:rPr>
                <w:rFonts w:cs="Arial"/>
              </w:rPr>
            </w:pPr>
            <w:r w:rsidRPr="000027A2">
              <w:rPr>
                <w:rFonts w:cs="Arial"/>
              </w:rPr>
              <w:t>Subgroup of "Structural:"</w:t>
            </w:r>
          </w:p>
        </w:tc>
      </w:tr>
    </w:tbl>
    <w:p w14:paraId="2D7687D2" w14:textId="0A64D67E" w:rsidR="00373A83" w:rsidRDefault="00A63AA5" w:rsidP="00A63AA5">
      <w:pPr>
        <w:pStyle w:val="Heading3"/>
      </w:pPr>
      <w:bookmarkStart w:id="42" w:name="_Toc302729629"/>
      <w:r>
        <w:t>Logic and Validation rule:</w:t>
      </w:r>
      <w:bookmarkEnd w:id="42"/>
    </w:p>
    <w:p w14:paraId="2D7687D3" w14:textId="77777777" w:rsidR="00373A83" w:rsidRPr="00C64FF5" w:rsidRDefault="00373A83" w:rsidP="00373A83">
      <w:pPr>
        <w:pStyle w:val="tabletop0"/>
      </w:pPr>
      <w:r w:rsidRPr="00C64FF5">
        <w:t>Enable GET and ADD picture event button</w:t>
      </w:r>
    </w:p>
    <w:p w14:paraId="2D7687D4" w14:textId="77777777" w:rsidR="00373A83" w:rsidRPr="00C64FF5" w:rsidRDefault="00373A83" w:rsidP="00373A83">
      <w:pPr>
        <w:pStyle w:val="tabletop0"/>
      </w:pPr>
      <w:r w:rsidRPr="00C64FF5">
        <w:t>If “ADD” event click</w:t>
      </w:r>
    </w:p>
    <w:p w14:paraId="2D7687D5" w14:textId="77777777" w:rsidR="00373A83" w:rsidRPr="00C64FF5" w:rsidRDefault="00373A83" w:rsidP="00373A83">
      <w:pPr>
        <w:pStyle w:val="tabletop0"/>
      </w:pPr>
      <w:r w:rsidRPr="00C64FF5">
        <w:tab/>
      </w:r>
      <w:r>
        <w:tab/>
      </w:r>
      <w:r>
        <w:tab/>
      </w:r>
      <w:r w:rsidRPr="00C64FF5">
        <w:t>Pass Record Number to “Add Incident Picture by Record Number” API to create folder</w:t>
      </w:r>
    </w:p>
    <w:p w14:paraId="2D7687D6" w14:textId="77777777" w:rsidR="00373A83" w:rsidRPr="00C64FF5" w:rsidRDefault="00373A83" w:rsidP="00373A83">
      <w:pPr>
        <w:pStyle w:val="tabletop0"/>
      </w:pPr>
      <w:r w:rsidRPr="00C64FF5">
        <w:tab/>
        <w:t xml:space="preserve">If </w:t>
      </w:r>
      <w:r w:rsidR="00E10EC9">
        <w:t xml:space="preserve">the </w:t>
      </w:r>
      <w:r w:rsidRPr="00C64FF5">
        <w:t>pictures counter for current Work Request # &lt;= 10</w:t>
      </w:r>
    </w:p>
    <w:p w14:paraId="2D7687D7" w14:textId="77777777" w:rsidR="00373A83" w:rsidRPr="00C64FF5" w:rsidRDefault="00373A83" w:rsidP="00373A83">
      <w:pPr>
        <w:pStyle w:val="tabletop0"/>
      </w:pPr>
      <w:r w:rsidRPr="00C64FF5">
        <w:tab/>
      </w:r>
      <w:r w:rsidRPr="00C64FF5">
        <w:tab/>
        <w:t xml:space="preserve">Enable </w:t>
      </w:r>
      <w:r w:rsidR="006F401E">
        <w:t>ADD Picture</w:t>
      </w:r>
      <w:r w:rsidR="006F401E" w:rsidRPr="00C64FF5">
        <w:t xml:space="preserve"> </w:t>
      </w:r>
      <w:r w:rsidRPr="00C64FF5">
        <w:t>button</w:t>
      </w:r>
    </w:p>
    <w:p w14:paraId="2D7687D8" w14:textId="77777777" w:rsidR="00373A83" w:rsidRPr="00C64FF5" w:rsidRDefault="00373A83" w:rsidP="00373A83">
      <w:pPr>
        <w:pStyle w:val="tabletop0"/>
      </w:pPr>
      <w:r w:rsidRPr="00C64FF5">
        <w:tab/>
      </w:r>
      <w:r w:rsidRPr="00C64FF5">
        <w:tab/>
        <w:t>Capture picture and use “Add Incident Picture by Record Number” API to store picture</w:t>
      </w:r>
    </w:p>
    <w:p w14:paraId="2D7687D9" w14:textId="77777777" w:rsidR="00373A83" w:rsidRPr="00C64FF5" w:rsidRDefault="00373A83" w:rsidP="00373A83">
      <w:pPr>
        <w:pStyle w:val="tabletop0"/>
      </w:pPr>
      <w:r w:rsidRPr="00C64FF5">
        <w:tab/>
        <w:t>Else</w:t>
      </w:r>
    </w:p>
    <w:p w14:paraId="2D7687DA" w14:textId="77777777" w:rsidR="00373A83" w:rsidRPr="00C64FF5" w:rsidRDefault="00373A83" w:rsidP="00373A83">
      <w:pPr>
        <w:pStyle w:val="tabletop0"/>
      </w:pPr>
      <w:r w:rsidRPr="00C64FF5">
        <w:tab/>
      </w:r>
      <w:r w:rsidRPr="00C64FF5">
        <w:tab/>
        <w:t xml:space="preserve">Display message “Pictures limit reached” </w:t>
      </w:r>
    </w:p>
    <w:p w14:paraId="2D7687DB" w14:textId="77777777" w:rsidR="00373A83" w:rsidRPr="00C64FF5" w:rsidRDefault="00373A83" w:rsidP="00373A83">
      <w:pPr>
        <w:pStyle w:val="tabletop0"/>
      </w:pPr>
      <w:r w:rsidRPr="00C64FF5">
        <w:t>If “GET” event click</w:t>
      </w:r>
    </w:p>
    <w:p w14:paraId="2D7687DC" w14:textId="77777777" w:rsidR="00373A83" w:rsidRPr="00C64FF5" w:rsidRDefault="00373A83" w:rsidP="00373A83">
      <w:pPr>
        <w:pStyle w:val="tabletop0"/>
      </w:pPr>
      <w:r w:rsidRPr="00C64FF5">
        <w:tab/>
        <w:t>Launch a picture screen and use “Get Incident Picture by Record Number” API to view individual pictures</w:t>
      </w:r>
    </w:p>
    <w:p w14:paraId="2D7687DD" w14:textId="77777777" w:rsidR="00373A83" w:rsidRPr="00C64FF5" w:rsidRDefault="00373A83" w:rsidP="00373A83">
      <w:pPr>
        <w:pStyle w:val="tabletop0"/>
      </w:pPr>
      <w:r w:rsidRPr="00C64FF5">
        <w:tab/>
        <w:t>If transaction status is OPEN</w:t>
      </w:r>
    </w:p>
    <w:p w14:paraId="2D7687DE" w14:textId="77777777" w:rsidR="00373A83" w:rsidRDefault="00373A83" w:rsidP="00373A83">
      <w:pPr>
        <w:pStyle w:val="tabletop0"/>
        <w:ind w:left="2160" w:firstLine="720"/>
      </w:pPr>
      <w:r w:rsidRPr="00C64FF5">
        <w:tab/>
      </w:r>
      <w:r w:rsidRPr="00C64FF5">
        <w:tab/>
        <w:t>Allow user to use “Delete Incident Picture by FileName and Record Number” API to DELETE pictures</w:t>
      </w:r>
      <w:r w:rsidRPr="00373A83">
        <w:t xml:space="preserve"> </w:t>
      </w:r>
    </w:p>
    <w:p w14:paraId="2D7687DF" w14:textId="77777777" w:rsidR="00373A83" w:rsidRDefault="00373A83" w:rsidP="00373A83">
      <w:pPr>
        <w:pStyle w:val="Heading2"/>
        <w:keepNext w:val="0"/>
        <w:widowControl w:val="0"/>
        <w:spacing w:line="240" w:lineRule="auto"/>
      </w:pPr>
      <w:bookmarkStart w:id="43" w:name="_Toc302729630"/>
      <w:r w:rsidRPr="00C64FF5">
        <w:t xml:space="preserve">Create </w:t>
      </w:r>
      <w:r>
        <w:t>Reports selection screen</w:t>
      </w:r>
      <w:bookmarkEnd w:id="43"/>
    </w:p>
    <w:p w14:paraId="2D7687E0" w14:textId="77777777" w:rsidR="00373A83" w:rsidRPr="00B2636E" w:rsidRDefault="00373A83" w:rsidP="00373A83">
      <w:pPr>
        <w:numPr>
          <w:ilvl w:val="0"/>
          <w:numId w:val="46"/>
        </w:numPr>
      </w:pPr>
      <w:r w:rsidRPr="00B2636E">
        <w:t>Screen must contain corr</w:t>
      </w:r>
      <w:r w:rsidR="008153F5">
        <w:t>esponded Header and Sub header</w:t>
      </w:r>
      <w:r w:rsidR="00377F33">
        <w:t xml:space="preserve"> (ex: header will be “Damage Assessment Reporting” and Sub header will be ”Search result”)</w:t>
      </w:r>
      <w:r w:rsidR="00890C34" w:rsidRPr="00890C34">
        <w:t xml:space="preserve"> </w:t>
      </w:r>
      <w:r w:rsidR="00890C34">
        <w:t>to present the UI or area users is working on</w:t>
      </w:r>
    </w:p>
    <w:p w14:paraId="2D7687E1" w14:textId="77777777" w:rsidR="00373A83" w:rsidRDefault="00373A83" w:rsidP="00373A83">
      <w:pPr>
        <w:numPr>
          <w:ilvl w:val="0"/>
          <w:numId w:val="46"/>
        </w:numPr>
      </w:pPr>
      <w:r>
        <w:t>Disp</w:t>
      </w:r>
      <w:r w:rsidR="008153F5">
        <w:t>lay all data element with label</w:t>
      </w:r>
    </w:p>
    <w:p w14:paraId="2D7687E2" w14:textId="77777777" w:rsidR="00373A83" w:rsidRDefault="00373A83" w:rsidP="00373A83">
      <w:pPr>
        <w:numPr>
          <w:ilvl w:val="0"/>
          <w:numId w:val="46"/>
        </w:numPr>
      </w:pPr>
      <w:r>
        <w:t xml:space="preserve">Link to open </w:t>
      </w:r>
      <w:r w:rsidR="008153F5">
        <w:t>“Admin Condition Canned Report”</w:t>
      </w:r>
    </w:p>
    <w:p w14:paraId="2D7687E3" w14:textId="77777777" w:rsidR="00373A83" w:rsidRPr="00B2636E" w:rsidRDefault="00373A83" w:rsidP="00373A83">
      <w:pPr>
        <w:numPr>
          <w:ilvl w:val="0"/>
          <w:numId w:val="46"/>
        </w:numPr>
      </w:pPr>
      <w:r>
        <w:t>Link to open “CRE Building Clos</w:t>
      </w:r>
      <w:r w:rsidR="008153F5">
        <w:t>ure/Delayed Open Canned Report”</w:t>
      </w:r>
    </w:p>
    <w:p w14:paraId="2D7687E4" w14:textId="77777777" w:rsidR="00373A83" w:rsidRDefault="00373A83" w:rsidP="00373A83">
      <w:pPr>
        <w:pStyle w:val="Heading3"/>
      </w:pPr>
      <w:bookmarkStart w:id="44" w:name="_Toc302729631"/>
      <w:r>
        <w:t>Data Elements</w:t>
      </w:r>
      <w:bookmarkEnd w:id="44"/>
    </w:p>
    <w:tbl>
      <w:tblPr>
        <w:tblW w:w="10098" w:type="dxa"/>
        <w:tblLook w:val="04A0" w:firstRow="1" w:lastRow="0" w:firstColumn="1" w:lastColumn="0" w:noHBand="0" w:noVBand="1"/>
      </w:tblPr>
      <w:tblGrid>
        <w:gridCol w:w="1668"/>
        <w:gridCol w:w="2580"/>
        <w:gridCol w:w="1980"/>
        <w:gridCol w:w="3870"/>
      </w:tblGrid>
      <w:tr w:rsidR="00373A83" w:rsidRPr="00F514C0" w14:paraId="2D7687E9" w14:textId="77777777" w:rsidTr="00C65E04">
        <w:trPr>
          <w:trHeight w:val="255"/>
        </w:trPr>
        <w:tc>
          <w:tcPr>
            <w:tcW w:w="1668" w:type="dxa"/>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2D7687E5" w14:textId="77777777" w:rsidR="00373A83" w:rsidRPr="00F514C0" w:rsidRDefault="00B913FB" w:rsidP="00373A83">
            <w:pPr>
              <w:tabs>
                <w:tab w:val="center" w:pos="4320"/>
                <w:tab w:val="right" w:pos="8640"/>
              </w:tabs>
              <w:spacing w:line="240" w:lineRule="auto"/>
              <w:jc w:val="right"/>
              <w:rPr>
                <w:rFonts w:cs="Arial"/>
                <w:b/>
                <w:color w:val="FFFFFF" w:themeColor="background1"/>
              </w:rPr>
            </w:pPr>
            <w:r w:rsidRPr="00B913FB">
              <w:rPr>
                <w:rFonts w:cs="Arial"/>
                <w:b/>
                <w:color w:val="FFFFFF" w:themeColor="background1"/>
              </w:rPr>
              <w:t xml:space="preserve">Label </w:t>
            </w:r>
          </w:p>
        </w:tc>
        <w:tc>
          <w:tcPr>
            <w:tcW w:w="258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7E6" w14:textId="77777777" w:rsidR="00373A83" w:rsidRPr="00F514C0" w:rsidRDefault="00B913FB" w:rsidP="00373A83">
            <w:pPr>
              <w:tabs>
                <w:tab w:val="center" w:pos="4320"/>
                <w:tab w:val="right" w:pos="8640"/>
              </w:tabs>
              <w:spacing w:line="240" w:lineRule="auto"/>
              <w:jc w:val="right"/>
              <w:rPr>
                <w:rFonts w:cs="Arial"/>
                <w:b/>
                <w:color w:val="FFFFFF" w:themeColor="background1"/>
              </w:rPr>
            </w:pPr>
            <w:r w:rsidRPr="00B913FB">
              <w:rPr>
                <w:rFonts w:cs="Arial"/>
                <w:b/>
                <w:color w:val="FFFFFF" w:themeColor="background1"/>
              </w:rPr>
              <w:t>Input Object Type</w:t>
            </w:r>
          </w:p>
        </w:tc>
        <w:tc>
          <w:tcPr>
            <w:tcW w:w="198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7E7" w14:textId="77777777" w:rsidR="00373A83" w:rsidRPr="00F514C0" w:rsidRDefault="00B913FB" w:rsidP="00373A83">
            <w:pPr>
              <w:tabs>
                <w:tab w:val="center" w:pos="4320"/>
                <w:tab w:val="right" w:pos="8640"/>
              </w:tabs>
              <w:spacing w:line="240" w:lineRule="auto"/>
              <w:jc w:val="right"/>
              <w:rPr>
                <w:rFonts w:cs="Arial"/>
                <w:b/>
                <w:color w:val="FFFFFF" w:themeColor="background1"/>
              </w:rPr>
            </w:pPr>
            <w:r w:rsidRPr="00B913FB">
              <w:rPr>
                <w:rFonts w:cs="Arial"/>
                <w:b/>
                <w:color w:val="FFFFFF" w:themeColor="background1"/>
              </w:rPr>
              <w:t>Default Value</w:t>
            </w:r>
          </w:p>
        </w:tc>
        <w:tc>
          <w:tcPr>
            <w:tcW w:w="3870" w:type="dxa"/>
            <w:tcBorders>
              <w:top w:val="single" w:sz="4" w:space="0" w:color="auto"/>
              <w:left w:val="nil"/>
              <w:bottom w:val="single" w:sz="4" w:space="0" w:color="auto"/>
              <w:right w:val="single" w:sz="4" w:space="0" w:color="auto"/>
            </w:tcBorders>
            <w:shd w:val="clear" w:color="auto" w:fill="4F81BD" w:themeFill="accent1"/>
            <w:vAlign w:val="bottom"/>
            <w:hideMark/>
          </w:tcPr>
          <w:p w14:paraId="2D7687E8" w14:textId="77777777" w:rsidR="00373A83" w:rsidRPr="00F514C0" w:rsidRDefault="00B913FB" w:rsidP="00373A83">
            <w:pPr>
              <w:tabs>
                <w:tab w:val="center" w:pos="4320"/>
                <w:tab w:val="right" w:pos="8640"/>
              </w:tabs>
              <w:spacing w:line="240" w:lineRule="auto"/>
              <w:jc w:val="right"/>
              <w:rPr>
                <w:rFonts w:cs="Arial"/>
                <w:b/>
                <w:color w:val="FFFFFF" w:themeColor="background1"/>
              </w:rPr>
            </w:pPr>
            <w:r w:rsidRPr="00B913FB">
              <w:rPr>
                <w:rFonts w:cs="Arial"/>
                <w:b/>
                <w:color w:val="FFFFFF" w:themeColor="background1"/>
              </w:rPr>
              <w:t>Comments</w:t>
            </w:r>
          </w:p>
        </w:tc>
      </w:tr>
      <w:tr w:rsidR="00373A83" w:rsidRPr="000027A2" w14:paraId="2D7687EF" w14:textId="77777777" w:rsidTr="000027A2">
        <w:trPr>
          <w:trHeight w:val="255"/>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2D7687EA" w14:textId="77777777" w:rsidR="00373A83" w:rsidRPr="000027A2" w:rsidRDefault="00373A83" w:rsidP="00373A83">
            <w:pPr>
              <w:spacing w:line="240" w:lineRule="auto"/>
              <w:rPr>
                <w:rFonts w:cs="Arial"/>
              </w:rPr>
            </w:pPr>
            <w:r w:rsidRPr="000027A2">
              <w:rPr>
                <w:rFonts w:cs="Arial"/>
              </w:rPr>
              <w:t>Event Year:</w:t>
            </w:r>
          </w:p>
        </w:tc>
        <w:tc>
          <w:tcPr>
            <w:tcW w:w="2580" w:type="dxa"/>
            <w:tcBorders>
              <w:top w:val="nil"/>
              <w:left w:val="nil"/>
              <w:bottom w:val="single" w:sz="4" w:space="0" w:color="auto"/>
              <w:right w:val="single" w:sz="4" w:space="0" w:color="auto"/>
            </w:tcBorders>
            <w:shd w:val="clear" w:color="auto" w:fill="auto"/>
            <w:vAlign w:val="bottom"/>
            <w:hideMark/>
          </w:tcPr>
          <w:p w14:paraId="2D7687EB" w14:textId="77777777" w:rsidR="00373A83" w:rsidRPr="000027A2" w:rsidRDefault="00373A83" w:rsidP="00373A83">
            <w:pPr>
              <w:spacing w:line="240" w:lineRule="auto"/>
              <w:jc w:val="center"/>
              <w:rPr>
                <w:rFonts w:cs="Arial"/>
              </w:rPr>
            </w:pPr>
            <w:r w:rsidRPr="000027A2">
              <w:rPr>
                <w:rFonts w:cs="Arial"/>
              </w:rPr>
              <w:t>Drop Down List Box</w:t>
            </w:r>
          </w:p>
          <w:p w14:paraId="2D7687EC" w14:textId="77777777" w:rsidR="00373A83" w:rsidRPr="000027A2" w:rsidRDefault="00373A83" w:rsidP="00373A83">
            <w:pPr>
              <w:spacing w:line="240" w:lineRule="auto"/>
              <w:jc w:val="center"/>
              <w:rPr>
                <w:rFonts w:cs="Arial"/>
              </w:rPr>
            </w:pPr>
            <w:r w:rsidRPr="000027A2">
              <w:rPr>
                <w:rFonts w:cs="Arial"/>
              </w:rPr>
              <w:t>[VARCHAR2(4 BYTE)]</w:t>
            </w:r>
          </w:p>
        </w:tc>
        <w:tc>
          <w:tcPr>
            <w:tcW w:w="1980" w:type="dxa"/>
            <w:tcBorders>
              <w:top w:val="nil"/>
              <w:left w:val="nil"/>
              <w:bottom w:val="single" w:sz="4" w:space="0" w:color="auto"/>
              <w:right w:val="single" w:sz="4" w:space="0" w:color="auto"/>
            </w:tcBorders>
            <w:shd w:val="clear" w:color="auto" w:fill="auto"/>
            <w:vAlign w:val="bottom"/>
            <w:hideMark/>
          </w:tcPr>
          <w:p w14:paraId="2D7687ED" w14:textId="77777777" w:rsidR="00373A83" w:rsidRPr="000027A2" w:rsidRDefault="00373A83" w:rsidP="00373A83">
            <w:pPr>
              <w:spacing w:line="240" w:lineRule="auto"/>
              <w:rPr>
                <w:rFonts w:cs="Arial"/>
              </w:rPr>
            </w:pPr>
            <w:r w:rsidRPr="000027A2">
              <w:rPr>
                <w:rFonts w:cs="Arial"/>
              </w:rPr>
              <w:t>Current Year</w:t>
            </w:r>
          </w:p>
        </w:tc>
        <w:tc>
          <w:tcPr>
            <w:tcW w:w="3870" w:type="dxa"/>
            <w:tcBorders>
              <w:top w:val="nil"/>
              <w:left w:val="nil"/>
              <w:bottom w:val="single" w:sz="4" w:space="0" w:color="auto"/>
              <w:right w:val="single" w:sz="4" w:space="0" w:color="auto"/>
            </w:tcBorders>
            <w:shd w:val="clear" w:color="auto" w:fill="auto"/>
            <w:vAlign w:val="bottom"/>
            <w:hideMark/>
          </w:tcPr>
          <w:p w14:paraId="2D7687EE" w14:textId="77777777" w:rsidR="00373A83" w:rsidRPr="000027A2" w:rsidRDefault="00373A83" w:rsidP="00373A83">
            <w:pPr>
              <w:spacing w:line="240" w:lineRule="auto"/>
              <w:rPr>
                <w:rFonts w:cs="Arial"/>
              </w:rPr>
            </w:pPr>
            <w:r w:rsidRPr="000027A2">
              <w:rPr>
                <w:rFonts w:cs="Arial"/>
              </w:rPr>
              <w:t>Require field</w:t>
            </w:r>
          </w:p>
        </w:tc>
      </w:tr>
      <w:tr w:rsidR="00373A83" w:rsidRPr="000027A2" w14:paraId="2D7687F6" w14:textId="77777777" w:rsidTr="000027A2">
        <w:trPr>
          <w:trHeight w:val="255"/>
        </w:trPr>
        <w:tc>
          <w:tcPr>
            <w:tcW w:w="1668" w:type="dxa"/>
            <w:tcBorders>
              <w:top w:val="nil"/>
              <w:left w:val="single" w:sz="4" w:space="0" w:color="auto"/>
              <w:bottom w:val="single" w:sz="4" w:space="0" w:color="auto"/>
              <w:right w:val="single" w:sz="4" w:space="0" w:color="auto"/>
            </w:tcBorders>
            <w:shd w:val="clear" w:color="auto" w:fill="auto"/>
            <w:vAlign w:val="bottom"/>
            <w:hideMark/>
          </w:tcPr>
          <w:p w14:paraId="2D7687F0" w14:textId="77777777" w:rsidR="00373A83" w:rsidRPr="000027A2" w:rsidRDefault="00373A83" w:rsidP="00373A83">
            <w:pPr>
              <w:spacing w:line="240" w:lineRule="auto"/>
              <w:rPr>
                <w:rFonts w:cs="Arial"/>
              </w:rPr>
            </w:pPr>
            <w:r w:rsidRPr="000027A2">
              <w:rPr>
                <w:rFonts w:cs="Arial"/>
              </w:rPr>
              <w:t>Event Name:</w:t>
            </w:r>
          </w:p>
        </w:tc>
        <w:tc>
          <w:tcPr>
            <w:tcW w:w="2580" w:type="dxa"/>
            <w:tcBorders>
              <w:top w:val="nil"/>
              <w:left w:val="nil"/>
              <w:bottom w:val="single" w:sz="4" w:space="0" w:color="auto"/>
              <w:right w:val="single" w:sz="4" w:space="0" w:color="auto"/>
            </w:tcBorders>
            <w:shd w:val="clear" w:color="auto" w:fill="auto"/>
            <w:vAlign w:val="bottom"/>
            <w:hideMark/>
          </w:tcPr>
          <w:p w14:paraId="2D7687F1" w14:textId="77777777" w:rsidR="00373A83" w:rsidRPr="000027A2" w:rsidRDefault="00373A83" w:rsidP="00373A83">
            <w:pPr>
              <w:spacing w:line="240" w:lineRule="auto"/>
              <w:jc w:val="center"/>
              <w:rPr>
                <w:rFonts w:cs="Arial"/>
              </w:rPr>
            </w:pPr>
            <w:r w:rsidRPr="000027A2">
              <w:rPr>
                <w:rFonts w:cs="Arial"/>
              </w:rPr>
              <w:t>Drop down List Box</w:t>
            </w:r>
          </w:p>
          <w:p w14:paraId="2D7687F2" w14:textId="77777777" w:rsidR="00373A83" w:rsidRPr="000027A2" w:rsidRDefault="00373A83" w:rsidP="00373A83">
            <w:pPr>
              <w:spacing w:line="240" w:lineRule="auto"/>
              <w:jc w:val="center"/>
              <w:rPr>
                <w:rFonts w:cs="Arial"/>
              </w:rPr>
            </w:pPr>
            <w:r w:rsidRPr="000027A2">
              <w:rPr>
                <w:rFonts w:cs="Arial"/>
              </w:rPr>
              <w:t>[VARCHAR2(30 BYTE)]</w:t>
            </w:r>
          </w:p>
        </w:tc>
        <w:tc>
          <w:tcPr>
            <w:tcW w:w="1980" w:type="dxa"/>
            <w:tcBorders>
              <w:top w:val="nil"/>
              <w:left w:val="nil"/>
              <w:bottom w:val="single" w:sz="4" w:space="0" w:color="auto"/>
              <w:right w:val="single" w:sz="4" w:space="0" w:color="auto"/>
            </w:tcBorders>
            <w:shd w:val="clear" w:color="auto" w:fill="auto"/>
            <w:vAlign w:val="bottom"/>
            <w:hideMark/>
          </w:tcPr>
          <w:p w14:paraId="2D7687F3" w14:textId="77777777" w:rsidR="00373A83" w:rsidRPr="000027A2" w:rsidRDefault="00373A83" w:rsidP="00373A83">
            <w:pPr>
              <w:spacing w:line="240" w:lineRule="auto"/>
              <w:rPr>
                <w:rFonts w:cs="Arial"/>
              </w:rPr>
            </w:pPr>
            <w:r w:rsidRPr="000027A2">
              <w:rPr>
                <w:rFonts w:cs="Arial"/>
              </w:rPr>
              <w:t>Y</w:t>
            </w:r>
          </w:p>
        </w:tc>
        <w:tc>
          <w:tcPr>
            <w:tcW w:w="3870" w:type="dxa"/>
            <w:tcBorders>
              <w:top w:val="nil"/>
              <w:left w:val="nil"/>
              <w:bottom w:val="single" w:sz="4" w:space="0" w:color="auto"/>
              <w:right w:val="single" w:sz="4" w:space="0" w:color="auto"/>
            </w:tcBorders>
            <w:shd w:val="clear" w:color="auto" w:fill="auto"/>
            <w:vAlign w:val="bottom"/>
            <w:hideMark/>
          </w:tcPr>
          <w:p w14:paraId="2D7687F4" w14:textId="77777777" w:rsidR="00373A83" w:rsidRPr="000027A2" w:rsidRDefault="00373A83" w:rsidP="00373A83">
            <w:pPr>
              <w:numPr>
                <w:ilvl w:val="0"/>
                <w:numId w:val="48"/>
              </w:numPr>
              <w:tabs>
                <w:tab w:val="left" w:pos="209"/>
              </w:tabs>
              <w:spacing w:line="240" w:lineRule="auto"/>
              <w:ind w:left="209" w:hanging="179"/>
              <w:rPr>
                <w:rFonts w:cs="Arial"/>
              </w:rPr>
            </w:pPr>
            <w:r w:rsidRPr="000027A2">
              <w:rPr>
                <w:rFonts w:cs="Arial"/>
              </w:rPr>
              <w:t>Event is driven by Year.</w:t>
            </w:r>
          </w:p>
          <w:p w14:paraId="2D7687F5" w14:textId="77777777" w:rsidR="00373A83" w:rsidRPr="000027A2" w:rsidRDefault="00373A83" w:rsidP="00373A83">
            <w:pPr>
              <w:numPr>
                <w:ilvl w:val="0"/>
                <w:numId w:val="48"/>
              </w:numPr>
              <w:tabs>
                <w:tab w:val="left" w:pos="209"/>
              </w:tabs>
              <w:spacing w:line="240" w:lineRule="auto"/>
              <w:ind w:left="209" w:hanging="179"/>
              <w:rPr>
                <w:rFonts w:cs="Arial"/>
              </w:rPr>
            </w:pPr>
          </w:p>
        </w:tc>
      </w:tr>
    </w:tbl>
    <w:p w14:paraId="2D7687F7" w14:textId="77777777" w:rsidR="00373A83" w:rsidRDefault="00373A83" w:rsidP="00373A83"/>
    <w:p w14:paraId="2D7687F8" w14:textId="35D03364" w:rsidR="00373A83" w:rsidRDefault="00A63AA5" w:rsidP="00A63AA5">
      <w:pPr>
        <w:pStyle w:val="Heading3"/>
      </w:pPr>
      <w:bookmarkStart w:id="45" w:name="_Toc302729632"/>
      <w:r>
        <w:t>Data Elements</w:t>
      </w:r>
      <w:bookmarkEnd w:id="45"/>
    </w:p>
    <w:p w14:paraId="2D7687F9" w14:textId="77777777" w:rsidR="00E903B0" w:rsidRPr="003F52E5" w:rsidRDefault="00E903B0" w:rsidP="00E903B0">
      <w:pPr>
        <w:pStyle w:val="tabletop0"/>
      </w:pPr>
      <w:r w:rsidRPr="003F52E5">
        <w:t xml:space="preserve">Create Event Year Drop Down List Box and Use reference file to hardcoded event year into Drop Down Lists </w:t>
      </w:r>
    </w:p>
    <w:p w14:paraId="2D7687FA" w14:textId="77777777" w:rsidR="00E903B0" w:rsidRDefault="00E903B0" w:rsidP="00E903B0">
      <w:pPr>
        <w:pStyle w:val="tabletop0"/>
      </w:pPr>
      <w:r w:rsidRPr="003F52E5">
        <w:t>Create Event Name Drop Down List Box and use reference file to hardcoded event name into Drop Down Lists</w:t>
      </w:r>
      <w:r w:rsidRPr="00E903B0">
        <w:t xml:space="preserve"> </w:t>
      </w:r>
    </w:p>
    <w:p w14:paraId="2D7687FB" w14:textId="77777777" w:rsidR="00E903B0" w:rsidRDefault="00E903B0" w:rsidP="00E903B0">
      <w:pPr>
        <w:pStyle w:val="Heading2"/>
        <w:keepNext w:val="0"/>
        <w:widowControl w:val="0"/>
        <w:spacing w:line="240" w:lineRule="auto"/>
      </w:pPr>
      <w:bookmarkStart w:id="46" w:name="_Toc302729633"/>
      <w:r w:rsidRPr="003F52E5">
        <w:lastRenderedPageBreak/>
        <w:t>Create Admin Condition Canned Report</w:t>
      </w:r>
      <w:bookmarkEnd w:id="46"/>
    </w:p>
    <w:p w14:paraId="2D7687FC" w14:textId="77777777" w:rsidR="00E903B0" w:rsidRPr="00B2636E" w:rsidRDefault="00E903B0" w:rsidP="00E903B0">
      <w:pPr>
        <w:numPr>
          <w:ilvl w:val="0"/>
          <w:numId w:val="46"/>
        </w:numPr>
      </w:pPr>
      <w:r w:rsidRPr="00B2636E">
        <w:t>Screen must contain cor</w:t>
      </w:r>
      <w:r w:rsidR="008153F5">
        <w:t>responded Header and Sub header</w:t>
      </w:r>
      <w:r w:rsidR="00377F33">
        <w:t xml:space="preserve"> (ex: header will be “</w:t>
      </w:r>
      <w:r w:rsidR="00890C34">
        <w:t>Admin Condition Canned Report</w:t>
      </w:r>
      <w:r w:rsidR="00377F33">
        <w:t>” and Sub header will be ”</w:t>
      </w:r>
      <w:r w:rsidR="00890C34">
        <w:t>Damage Report</w:t>
      </w:r>
      <w:r w:rsidR="00377F33">
        <w:t xml:space="preserve"> result</w:t>
      </w:r>
      <w:r w:rsidR="00890C34">
        <w:t>s</w:t>
      </w:r>
      <w:r w:rsidR="00377F33">
        <w:t>”)</w:t>
      </w:r>
      <w:r w:rsidR="00890C34" w:rsidRPr="00890C34">
        <w:t xml:space="preserve"> </w:t>
      </w:r>
      <w:r w:rsidR="00890C34">
        <w:t xml:space="preserve"> to present the UI or area users is working on</w:t>
      </w:r>
    </w:p>
    <w:p w14:paraId="2D7687FD" w14:textId="77777777" w:rsidR="00E903B0" w:rsidRPr="00B2636E" w:rsidRDefault="00E903B0" w:rsidP="00E903B0">
      <w:pPr>
        <w:numPr>
          <w:ilvl w:val="0"/>
          <w:numId w:val="46"/>
        </w:numPr>
      </w:pPr>
      <w:r>
        <w:t>Displ</w:t>
      </w:r>
      <w:r w:rsidR="008153F5">
        <w:t>ay all data elements with label</w:t>
      </w:r>
    </w:p>
    <w:p w14:paraId="2D7687FE" w14:textId="77777777" w:rsidR="00E903B0" w:rsidRDefault="00E903B0" w:rsidP="00E903B0">
      <w:pPr>
        <w:pStyle w:val="Heading3"/>
      </w:pPr>
      <w:bookmarkStart w:id="47" w:name="_Toc302729634"/>
      <w:r>
        <w:t>Data Elements</w:t>
      </w:r>
      <w:bookmarkEnd w:id="47"/>
    </w:p>
    <w:tbl>
      <w:tblPr>
        <w:tblW w:w="4698" w:type="dxa"/>
        <w:tblLook w:val="04A0" w:firstRow="1" w:lastRow="0" w:firstColumn="1" w:lastColumn="0" w:noHBand="0" w:noVBand="1"/>
      </w:tblPr>
      <w:tblGrid>
        <w:gridCol w:w="1499"/>
        <w:gridCol w:w="3199"/>
      </w:tblGrid>
      <w:tr w:rsidR="00E903B0" w:rsidRPr="00F514C0" w14:paraId="2D768801" w14:textId="77777777" w:rsidTr="00C65E04">
        <w:trPr>
          <w:trHeight w:val="255"/>
        </w:trPr>
        <w:tc>
          <w:tcPr>
            <w:tcW w:w="1499" w:type="dxa"/>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2D7687FF" w14:textId="77777777" w:rsidR="00E903B0" w:rsidRPr="00F514C0" w:rsidRDefault="00B913FB" w:rsidP="00E903B0">
            <w:pPr>
              <w:spacing w:line="240" w:lineRule="auto"/>
              <w:rPr>
                <w:rFonts w:cs="Arial"/>
                <w:b/>
                <w:color w:val="FFFFFF" w:themeColor="background1"/>
              </w:rPr>
            </w:pPr>
            <w:r w:rsidRPr="00B913FB">
              <w:rPr>
                <w:rFonts w:cs="Arial"/>
                <w:b/>
                <w:color w:val="FFFFFF" w:themeColor="background1"/>
              </w:rPr>
              <w:t xml:space="preserve">Label </w:t>
            </w:r>
          </w:p>
        </w:tc>
        <w:tc>
          <w:tcPr>
            <w:tcW w:w="3199" w:type="dxa"/>
            <w:tcBorders>
              <w:top w:val="single" w:sz="4" w:space="0" w:color="auto"/>
              <w:left w:val="nil"/>
              <w:bottom w:val="single" w:sz="4" w:space="0" w:color="auto"/>
              <w:right w:val="single" w:sz="4" w:space="0" w:color="auto"/>
            </w:tcBorders>
            <w:shd w:val="clear" w:color="auto" w:fill="4F81BD" w:themeFill="accent1"/>
            <w:vAlign w:val="bottom"/>
            <w:hideMark/>
          </w:tcPr>
          <w:p w14:paraId="2D768800" w14:textId="77777777" w:rsidR="00E903B0" w:rsidRPr="00F514C0" w:rsidRDefault="00B913FB" w:rsidP="00E903B0">
            <w:pPr>
              <w:spacing w:line="240" w:lineRule="auto"/>
              <w:rPr>
                <w:rFonts w:cs="Arial"/>
                <w:b/>
                <w:color w:val="FFFFFF" w:themeColor="background1"/>
              </w:rPr>
            </w:pPr>
            <w:r w:rsidRPr="00B913FB">
              <w:rPr>
                <w:rFonts w:cs="Arial"/>
                <w:b/>
                <w:color w:val="FFFFFF" w:themeColor="background1"/>
              </w:rPr>
              <w:t>Output Data field</w:t>
            </w:r>
          </w:p>
        </w:tc>
      </w:tr>
      <w:tr w:rsidR="00E903B0" w:rsidRPr="000027A2" w14:paraId="2D768804"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02" w14:textId="77777777" w:rsidR="00E903B0" w:rsidRPr="000027A2" w:rsidRDefault="00E903B0" w:rsidP="00E903B0">
            <w:pPr>
              <w:spacing w:line="240" w:lineRule="auto"/>
              <w:rPr>
                <w:rFonts w:cs="Arial"/>
              </w:rPr>
            </w:pPr>
            <w:r w:rsidRPr="000027A2">
              <w:rPr>
                <w:rFonts w:cs="Arial"/>
              </w:rPr>
              <w:t>Event:</w:t>
            </w:r>
          </w:p>
        </w:tc>
        <w:tc>
          <w:tcPr>
            <w:tcW w:w="3199" w:type="dxa"/>
            <w:tcBorders>
              <w:top w:val="nil"/>
              <w:left w:val="nil"/>
              <w:bottom w:val="single" w:sz="4" w:space="0" w:color="auto"/>
              <w:right w:val="single" w:sz="4" w:space="0" w:color="auto"/>
            </w:tcBorders>
            <w:shd w:val="clear" w:color="auto" w:fill="auto"/>
            <w:vAlign w:val="bottom"/>
            <w:hideMark/>
          </w:tcPr>
          <w:p w14:paraId="2D768803"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[VARCHAR2(30 BYTE)]</w:t>
            </w:r>
          </w:p>
        </w:tc>
      </w:tr>
      <w:tr w:rsidR="00E903B0" w:rsidRPr="000027A2" w14:paraId="2D768807"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05" w14:textId="77777777" w:rsidR="00E903B0" w:rsidRPr="000027A2" w:rsidRDefault="00E903B0" w:rsidP="00E903B0">
            <w:pPr>
              <w:spacing w:line="240" w:lineRule="auto"/>
              <w:rPr>
                <w:rFonts w:cs="Arial"/>
              </w:rPr>
            </w:pPr>
            <w:r w:rsidRPr="000027A2">
              <w:rPr>
                <w:rFonts w:cs="Arial"/>
              </w:rPr>
              <w:t>Event Year:</w:t>
            </w:r>
          </w:p>
        </w:tc>
        <w:tc>
          <w:tcPr>
            <w:tcW w:w="3199" w:type="dxa"/>
            <w:tcBorders>
              <w:top w:val="nil"/>
              <w:left w:val="nil"/>
              <w:bottom w:val="single" w:sz="4" w:space="0" w:color="auto"/>
              <w:right w:val="single" w:sz="4" w:space="0" w:color="auto"/>
            </w:tcBorders>
            <w:shd w:val="clear" w:color="auto" w:fill="auto"/>
            <w:vAlign w:val="bottom"/>
            <w:hideMark/>
          </w:tcPr>
          <w:p w14:paraId="2D768806"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[VARCHAR2(4 BYTE)]</w:t>
            </w:r>
          </w:p>
        </w:tc>
      </w:tr>
      <w:tr w:rsidR="00E903B0" w:rsidRPr="000027A2" w14:paraId="2D76880B"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08" w14:textId="77777777" w:rsidR="00E903B0" w:rsidRPr="000027A2" w:rsidRDefault="00E903B0" w:rsidP="00E903B0">
            <w:pPr>
              <w:spacing w:line="240" w:lineRule="auto"/>
              <w:rPr>
                <w:rFonts w:cs="Arial"/>
              </w:rPr>
            </w:pPr>
            <w:r w:rsidRPr="000027A2">
              <w:rPr>
                <w:rFonts w:cs="Arial"/>
              </w:rPr>
              <w:t>GLC:</w:t>
            </w:r>
          </w:p>
        </w:tc>
        <w:tc>
          <w:tcPr>
            <w:tcW w:w="3199" w:type="dxa"/>
            <w:tcBorders>
              <w:top w:val="nil"/>
              <w:left w:val="nil"/>
              <w:bottom w:val="single" w:sz="4" w:space="0" w:color="auto"/>
              <w:right w:val="single" w:sz="4" w:space="0" w:color="auto"/>
            </w:tcBorders>
            <w:shd w:val="clear" w:color="auto" w:fill="auto"/>
            <w:vAlign w:val="bottom"/>
            <w:hideMark/>
          </w:tcPr>
          <w:p w14:paraId="2D768809" w14:textId="77777777" w:rsidR="00E903B0" w:rsidRPr="000027A2" w:rsidRDefault="00E903B0" w:rsidP="00E903B0">
            <w:pPr>
              <w:spacing w:line="240" w:lineRule="auto"/>
              <w:jc w:val="center"/>
              <w:rPr>
                <w:rFonts w:cs="Arial"/>
              </w:rPr>
            </w:pPr>
          </w:p>
          <w:p w14:paraId="2D76880A" w14:textId="77777777" w:rsidR="00E903B0" w:rsidRPr="000027A2" w:rsidRDefault="00E903B0" w:rsidP="00E903B0">
            <w:pPr>
              <w:spacing w:line="240" w:lineRule="auto"/>
              <w:jc w:val="center"/>
              <w:rPr>
                <w:rFonts w:cs="Arial"/>
              </w:rPr>
            </w:pPr>
            <w:r w:rsidRPr="000027A2">
              <w:rPr>
                <w:rFonts w:cs="Arial"/>
              </w:rPr>
              <w:t>[VARCHAR2(15 BYTE)]</w:t>
            </w:r>
          </w:p>
        </w:tc>
      </w:tr>
      <w:tr w:rsidR="00E903B0" w:rsidRPr="000027A2" w14:paraId="2D76880E"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0C" w14:textId="77777777" w:rsidR="00E903B0" w:rsidRPr="000027A2" w:rsidRDefault="00E903B0" w:rsidP="00E903B0">
            <w:pPr>
              <w:spacing w:line="240" w:lineRule="auto"/>
              <w:rPr>
                <w:rFonts w:cs="Arial"/>
              </w:rPr>
            </w:pPr>
            <w:r w:rsidRPr="000027A2">
              <w:rPr>
                <w:rFonts w:cs="Arial"/>
              </w:rPr>
              <w:t>Building:</w:t>
            </w:r>
          </w:p>
        </w:tc>
        <w:tc>
          <w:tcPr>
            <w:tcW w:w="3199" w:type="dxa"/>
            <w:tcBorders>
              <w:top w:val="nil"/>
              <w:left w:val="nil"/>
              <w:bottom w:val="single" w:sz="4" w:space="0" w:color="auto"/>
              <w:right w:val="single" w:sz="4" w:space="0" w:color="auto"/>
            </w:tcBorders>
            <w:shd w:val="clear" w:color="auto" w:fill="auto"/>
            <w:vAlign w:val="bottom"/>
            <w:hideMark/>
          </w:tcPr>
          <w:p w14:paraId="2D76880D"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[VARCHAR2(50 BYTE)]</w:t>
            </w:r>
          </w:p>
        </w:tc>
      </w:tr>
      <w:tr w:rsidR="00E903B0" w:rsidRPr="000027A2" w14:paraId="2D768811"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0F" w14:textId="77777777" w:rsidR="00E903B0" w:rsidRPr="000027A2" w:rsidRDefault="00E903B0" w:rsidP="00E903B0">
            <w:pPr>
              <w:spacing w:line="240" w:lineRule="auto"/>
              <w:rPr>
                <w:rFonts w:cs="Arial"/>
              </w:rPr>
            </w:pPr>
            <w:r w:rsidRPr="000027A2">
              <w:rPr>
                <w:rFonts w:cs="Arial"/>
              </w:rPr>
              <w:t>Address:</w:t>
            </w:r>
          </w:p>
        </w:tc>
        <w:tc>
          <w:tcPr>
            <w:tcW w:w="3199" w:type="dxa"/>
            <w:tcBorders>
              <w:top w:val="nil"/>
              <w:left w:val="nil"/>
              <w:bottom w:val="single" w:sz="4" w:space="0" w:color="auto"/>
              <w:right w:val="single" w:sz="4" w:space="0" w:color="auto"/>
            </w:tcBorders>
            <w:shd w:val="clear" w:color="auto" w:fill="auto"/>
            <w:vAlign w:val="bottom"/>
            <w:hideMark/>
          </w:tcPr>
          <w:p w14:paraId="2D768810"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[VARCHAR2(225 BYTE)]</w:t>
            </w:r>
          </w:p>
        </w:tc>
      </w:tr>
      <w:tr w:rsidR="00E903B0" w:rsidRPr="000027A2" w14:paraId="2D768814"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12" w14:textId="77777777" w:rsidR="00E903B0" w:rsidRPr="000027A2" w:rsidRDefault="00E903B0" w:rsidP="00E903B0">
            <w:pPr>
              <w:spacing w:line="240" w:lineRule="auto"/>
              <w:rPr>
                <w:rFonts w:cs="Arial"/>
              </w:rPr>
            </w:pPr>
            <w:r w:rsidRPr="000027A2">
              <w:rPr>
                <w:rFonts w:cs="Arial"/>
              </w:rPr>
              <w:t>STATE:</w:t>
            </w:r>
          </w:p>
        </w:tc>
        <w:tc>
          <w:tcPr>
            <w:tcW w:w="3199" w:type="dxa"/>
            <w:tcBorders>
              <w:top w:val="nil"/>
              <w:left w:val="nil"/>
              <w:bottom w:val="single" w:sz="4" w:space="0" w:color="auto"/>
              <w:right w:val="single" w:sz="4" w:space="0" w:color="auto"/>
            </w:tcBorders>
            <w:shd w:val="clear" w:color="auto" w:fill="auto"/>
            <w:vAlign w:val="bottom"/>
            <w:hideMark/>
          </w:tcPr>
          <w:p w14:paraId="2D768813"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[VARCHAR2(2 BYTE)]</w:t>
            </w:r>
          </w:p>
        </w:tc>
      </w:tr>
      <w:tr w:rsidR="00E903B0" w:rsidRPr="000027A2" w14:paraId="2D768817"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15" w14:textId="77777777" w:rsidR="00E903B0" w:rsidRPr="000027A2" w:rsidRDefault="00E903B0" w:rsidP="00E903B0">
            <w:pPr>
              <w:spacing w:line="240" w:lineRule="auto"/>
              <w:rPr>
                <w:rFonts w:cs="Arial"/>
              </w:rPr>
            </w:pPr>
            <w:r w:rsidRPr="000027A2">
              <w:rPr>
                <w:rFonts w:cs="Arial"/>
              </w:rPr>
              <w:t>Type:</w:t>
            </w:r>
          </w:p>
        </w:tc>
        <w:tc>
          <w:tcPr>
            <w:tcW w:w="3199" w:type="dxa"/>
            <w:tcBorders>
              <w:top w:val="nil"/>
              <w:left w:val="nil"/>
              <w:bottom w:val="single" w:sz="4" w:space="0" w:color="auto"/>
              <w:right w:val="single" w:sz="4" w:space="0" w:color="auto"/>
            </w:tcBorders>
            <w:shd w:val="clear" w:color="auto" w:fill="auto"/>
            <w:vAlign w:val="bottom"/>
            <w:hideMark/>
          </w:tcPr>
          <w:p w14:paraId="2D768816"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[VARCHAR2(10 BYTE)]</w:t>
            </w:r>
          </w:p>
        </w:tc>
      </w:tr>
      <w:tr w:rsidR="00E903B0" w:rsidRPr="000027A2" w14:paraId="2D76881A"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18" w14:textId="77777777" w:rsidR="00E903B0" w:rsidRPr="000027A2" w:rsidRDefault="00E903B0" w:rsidP="00E903B0">
            <w:pPr>
              <w:spacing w:line="240" w:lineRule="auto"/>
              <w:rPr>
                <w:rFonts w:cs="Arial"/>
              </w:rPr>
            </w:pPr>
            <w:r w:rsidRPr="000027A2">
              <w:rPr>
                <w:rFonts w:cs="Arial"/>
              </w:rPr>
              <w:t>PM:</w:t>
            </w:r>
          </w:p>
        </w:tc>
        <w:tc>
          <w:tcPr>
            <w:tcW w:w="3199" w:type="dxa"/>
            <w:tcBorders>
              <w:top w:val="nil"/>
              <w:left w:val="nil"/>
              <w:bottom w:val="single" w:sz="4" w:space="0" w:color="auto"/>
              <w:right w:val="single" w:sz="4" w:space="0" w:color="auto"/>
            </w:tcBorders>
            <w:shd w:val="clear" w:color="auto" w:fill="auto"/>
            <w:vAlign w:val="bottom"/>
            <w:hideMark/>
          </w:tcPr>
          <w:p w14:paraId="2D768819"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[VARCHAR2(50 BYTE)]</w:t>
            </w:r>
          </w:p>
        </w:tc>
      </w:tr>
      <w:tr w:rsidR="00E903B0" w:rsidRPr="000027A2" w14:paraId="2D76881D"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1B" w14:textId="77777777" w:rsidR="00E903B0" w:rsidRPr="000027A2" w:rsidRDefault="00E903B0" w:rsidP="00E903B0">
            <w:pPr>
              <w:spacing w:line="240" w:lineRule="auto"/>
              <w:rPr>
                <w:rFonts w:cs="Arial"/>
              </w:rPr>
            </w:pPr>
            <w:r w:rsidRPr="000027A2">
              <w:rPr>
                <w:rFonts w:cs="Arial"/>
              </w:rPr>
              <w:t>Assessment:</w:t>
            </w:r>
          </w:p>
        </w:tc>
        <w:tc>
          <w:tcPr>
            <w:tcW w:w="3199" w:type="dxa"/>
            <w:tcBorders>
              <w:top w:val="nil"/>
              <w:left w:val="nil"/>
              <w:bottom w:val="single" w:sz="4" w:space="0" w:color="auto"/>
              <w:right w:val="single" w:sz="4" w:space="0" w:color="auto"/>
            </w:tcBorders>
            <w:shd w:val="clear" w:color="auto" w:fill="auto"/>
            <w:vAlign w:val="bottom"/>
            <w:hideMark/>
          </w:tcPr>
          <w:p w14:paraId="2D76881C"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[VARCHAR2(255 BYTE)]</w:t>
            </w:r>
          </w:p>
        </w:tc>
      </w:tr>
      <w:tr w:rsidR="00E903B0" w:rsidRPr="000027A2" w14:paraId="2D768820"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hideMark/>
          </w:tcPr>
          <w:p w14:paraId="2D76881E" w14:textId="77777777" w:rsidR="00E903B0" w:rsidRPr="000027A2" w:rsidRDefault="00E903B0" w:rsidP="00E903B0">
            <w:pPr>
              <w:spacing w:line="240" w:lineRule="auto"/>
              <w:rPr>
                <w:rFonts w:cs="Arial"/>
              </w:rPr>
            </w:pPr>
            <w:r w:rsidRPr="000027A2">
              <w:rPr>
                <w:rFonts w:cs="Arial"/>
              </w:rPr>
              <w:t>Status:</w:t>
            </w:r>
          </w:p>
        </w:tc>
        <w:tc>
          <w:tcPr>
            <w:tcW w:w="3199" w:type="dxa"/>
            <w:tcBorders>
              <w:top w:val="nil"/>
              <w:left w:val="nil"/>
              <w:bottom w:val="single" w:sz="4" w:space="0" w:color="auto"/>
              <w:right w:val="single" w:sz="4" w:space="0" w:color="auto"/>
            </w:tcBorders>
            <w:shd w:val="clear" w:color="auto" w:fill="auto"/>
            <w:vAlign w:val="bottom"/>
            <w:hideMark/>
          </w:tcPr>
          <w:p w14:paraId="2D76881F"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[VARCHAR2(255 BYTE)]</w:t>
            </w:r>
          </w:p>
        </w:tc>
      </w:tr>
      <w:tr w:rsidR="00E903B0" w:rsidRPr="000027A2" w14:paraId="2D768823"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21" w14:textId="77777777" w:rsidR="00E903B0" w:rsidRPr="000027A2" w:rsidRDefault="00E903B0" w:rsidP="00E903B0">
            <w:pPr>
              <w:spacing w:line="240" w:lineRule="auto"/>
              <w:rPr>
                <w:rFonts w:cs="Arial"/>
              </w:rPr>
            </w:pPr>
            <w:r w:rsidRPr="000027A2">
              <w:rPr>
                <w:rFonts w:cs="Arial"/>
              </w:rPr>
              <w:t>Damaged:</w:t>
            </w:r>
          </w:p>
        </w:tc>
        <w:tc>
          <w:tcPr>
            <w:tcW w:w="3199" w:type="dxa"/>
            <w:tcBorders>
              <w:top w:val="nil"/>
              <w:left w:val="nil"/>
              <w:bottom w:val="single" w:sz="4" w:space="0" w:color="auto"/>
              <w:right w:val="single" w:sz="4" w:space="0" w:color="auto"/>
            </w:tcBorders>
            <w:shd w:val="clear" w:color="auto" w:fill="auto"/>
            <w:vAlign w:val="bottom"/>
            <w:hideMark/>
          </w:tcPr>
          <w:p w14:paraId="2D768822"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[VARCHAR2(1 BYTE)]</w:t>
            </w:r>
          </w:p>
        </w:tc>
      </w:tr>
      <w:tr w:rsidR="00E903B0" w:rsidRPr="000027A2" w14:paraId="2D768826" w14:textId="77777777" w:rsidTr="002A5D2B">
        <w:trPr>
          <w:trHeight w:val="450"/>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24" w14:textId="77777777" w:rsidR="00E903B0" w:rsidRPr="000027A2" w:rsidRDefault="00E903B0" w:rsidP="00E903B0">
            <w:pPr>
              <w:spacing w:line="240" w:lineRule="auto"/>
              <w:rPr>
                <w:rFonts w:cs="Arial"/>
              </w:rPr>
            </w:pPr>
            <w:r w:rsidRPr="000027A2">
              <w:rPr>
                <w:rFonts w:cs="Arial"/>
              </w:rPr>
              <w:t>Commerical Power:</w:t>
            </w:r>
          </w:p>
        </w:tc>
        <w:tc>
          <w:tcPr>
            <w:tcW w:w="3199" w:type="dxa"/>
            <w:tcBorders>
              <w:top w:val="nil"/>
              <w:left w:val="nil"/>
              <w:bottom w:val="single" w:sz="4" w:space="0" w:color="auto"/>
              <w:right w:val="single" w:sz="4" w:space="0" w:color="auto"/>
            </w:tcBorders>
            <w:shd w:val="clear" w:color="auto" w:fill="auto"/>
            <w:vAlign w:val="bottom"/>
            <w:hideMark/>
          </w:tcPr>
          <w:p w14:paraId="2D768825"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[VARCHAR2(1 BYTE)]</w:t>
            </w:r>
          </w:p>
        </w:tc>
      </w:tr>
      <w:tr w:rsidR="00E903B0" w:rsidRPr="000027A2" w14:paraId="2D768829"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27" w14:textId="77777777" w:rsidR="00E903B0" w:rsidRPr="000027A2" w:rsidRDefault="00E903B0" w:rsidP="00E903B0">
            <w:pPr>
              <w:spacing w:line="240" w:lineRule="auto"/>
              <w:rPr>
                <w:rFonts w:cs="Arial"/>
              </w:rPr>
            </w:pPr>
            <w:r w:rsidRPr="000027A2">
              <w:rPr>
                <w:rFonts w:cs="Arial"/>
              </w:rPr>
              <w:t>On Generator:</w:t>
            </w:r>
          </w:p>
        </w:tc>
        <w:tc>
          <w:tcPr>
            <w:tcW w:w="3199" w:type="dxa"/>
            <w:tcBorders>
              <w:top w:val="nil"/>
              <w:left w:val="nil"/>
              <w:bottom w:val="single" w:sz="4" w:space="0" w:color="auto"/>
              <w:right w:val="single" w:sz="4" w:space="0" w:color="auto"/>
            </w:tcBorders>
            <w:shd w:val="clear" w:color="auto" w:fill="auto"/>
            <w:vAlign w:val="bottom"/>
            <w:hideMark/>
          </w:tcPr>
          <w:p w14:paraId="2D768828"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[VARCHAR2(1 BYTE)]</w:t>
            </w:r>
          </w:p>
        </w:tc>
      </w:tr>
      <w:tr w:rsidR="00E903B0" w:rsidRPr="000027A2" w14:paraId="2D76882C" w14:textId="77777777" w:rsidTr="002A5D2B">
        <w:trPr>
          <w:trHeight w:val="255"/>
        </w:trPr>
        <w:tc>
          <w:tcPr>
            <w:tcW w:w="1499" w:type="dxa"/>
            <w:tcBorders>
              <w:top w:val="nil"/>
              <w:left w:val="single" w:sz="4" w:space="0" w:color="auto"/>
              <w:bottom w:val="single" w:sz="4" w:space="0" w:color="auto"/>
              <w:right w:val="single" w:sz="4" w:space="0" w:color="auto"/>
            </w:tcBorders>
            <w:shd w:val="clear" w:color="auto" w:fill="auto"/>
            <w:vAlign w:val="bottom"/>
            <w:hideMark/>
          </w:tcPr>
          <w:p w14:paraId="2D76882A" w14:textId="77777777" w:rsidR="00E903B0" w:rsidRPr="000027A2" w:rsidRDefault="00E903B0" w:rsidP="00E903B0">
            <w:pPr>
              <w:spacing w:line="240" w:lineRule="auto"/>
              <w:rPr>
                <w:rFonts w:cs="Arial"/>
              </w:rPr>
            </w:pPr>
            <w:r w:rsidRPr="000027A2">
              <w:rPr>
                <w:rFonts w:cs="Arial"/>
              </w:rPr>
              <w:t>Un-Occupiable:</w:t>
            </w:r>
          </w:p>
        </w:tc>
        <w:tc>
          <w:tcPr>
            <w:tcW w:w="3199" w:type="dxa"/>
            <w:tcBorders>
              <w:top w:val="nil"/>
              <w:left w:val="nil"/>
              <w:bottom w:val="single" w:sz="4" w:space="0" w:color="auto"/>
              <w:right w:val="single" w:sz="4" w:space="0" w:color="auto"/>
            </w:tcBorders>
            <w:shd w:val="clear" w:color="auto" w:fill="auto"/>
            <w:vAlign w:val="bottom"/>
            <w:hideMark/>
          </w:tcPr>
          <w:p w14:paraId="2D76882B" w14:textId="77777777" w:rsidR="00E903B0" w:rsidRPr="000027A2" w:rsidRDefault="00F514C0" w:rsidP="00E903B0">
            <w:pPr>
              <w:spacing w:line="240" w:lineRule="auto"/>
              <w:jc w:val="center"/>
              <w:rPr>
                <w:rFonts w:cs="Arial"/>
              </w:rPr>
            </w:pPr>
            <w:r w:rsidRPr="000027A2" w:rsidDel="00F514C0">
              <w:rPr>
                <w:rFonts w:cs="Arial"/>
              </w:rPr>
              <w:t xml:space="preserve"> </w:t>
            </w:r>
            <w:r w:rsidR="00E903B0" w:rsidRPr="000027A2">
              <w:rPr>
                <w:rFonts w:cs="Arial"/>
              </w:rPr>
              <w:t>[VARCHAR2(1 BYTE)]</w:t>
            </w:r>
          </w:p>
        </w:tc>
      </w:tr>
    </w:tbl>
    <w:p w14:paraId="2D76882D" w14:textId="77777777" w:rsidR="00E903B0" w:rsidRDefault="00E903B0" w:rsidP="00E903B0"/>
    <w:p w14:paraId="47D1FF6F" w14:textId="17420725" w:rsidR="00A63AA5" w:rsidRDefault="00A63AA5" w:rsidP="00A63AA5">
      <w:pPr>
        <w:pStyle w:val="Heading3"/>
      </w:pPr>
      <w:bookmarkStart w:id="48" w:name="_Toc302729635"/>
      <w:r>
        <w:t>Logic and Validation rule:</w:t>
      </w:r>
    </w:p>
    <w:bookmarkEnd w:id="48"/>
    <w:p w14:paraId="2D76882F" w14:textId="77777777" w:rsidR="00E903B0" w:rsidRDefault="00E903B0" w:rsidP="00E903B0">
      <w:pPr>
        <w:pStyle w:val="tabletop0"/>
      </w:pPr>
      <w:r w:rsidRPr="003F52E5">
        <w:t>Pass event Year and event name from filter criteria screen to “Get Admin Condition Report Data” API to get Admin Condition result set</w:t>
      </w:r>
      <w:r w:rsidRPr="00E903B0">
        <w:t xml:space="preserve"> </w:t>
      </w:r>
    </w:p>
    <w:p w14:paraId="2D768830" w14:textId="77777777" w:rsidR="00E903B0" w:rsidRDefault="00E903B0" w:rsidP="00E903B0">
      <w:pPr>
        <w:pStyle w:val="Heading2"/>
        <w:keepNext w:val="0"/>
        <w:widowControl w:val="0"/>
        <w:spacing w:line="240" w:lineRule="auto"/>
      </w:pPr>
      <w:bookmarkStart w:id="49" w:name="_Toc302729636"/>
      <w:r w:rsidRPr="003F52E5">
        <w:t>Create CRE Building Closure/Delayed Open Canned Report</w:t>
      </w:r>
      <w:bookmarkEnd w:id="49"/>
    </w:p>
    <w:p w14:paraId="2D768831" w14:textId="77777777" w:rsidR="00E903B0" w:rsidRPr="00B2636E" w:rsidRDefault="00E903B0" w:rsidP="00E903B0">
      <w:pPr>
        <w:numPr>
          <w:ilvl w:val="0"/>
          <w:numId w:val="46"/>
        </w:numPr>
      </w:pPr>
      <w:r w:rsidRPr="00B2636E">
        <w:t>Screen must contain corr</w:t>
      </w:r>
      <w:r w:rsidR="008153F5">
        <w:t>esponded Header and Sub header</w:t>
      </w:r>
      <w:r w:rsidR="00890C34">
        <w:t xml:space="preserve"> (ex: header will be “CRE Building Closure/Delayed Open Canned Report” and Sub header will be ”Damage Report Results”) to present the UI or area users is working on</w:t>
      </w:r>
    </w:p>
    <w:p w14:paraId="2D768832" w14:textId="77777777" w:rsidR="00E903B0" w:rsidRPr="00B2636E" w:rsidRDefault="00E903B0" w:rsidP="00E903B0">
      <w:pPr>
        <w:numPr>
          <w:ilvl w:val="0"/>
          <w:numId w:val="46"/>
        </w:numPr>
      </w:pPr>
      <w:r>
        <w:t>Displ</w:t>
      </w:r>
      <w:r w:rsidR="008153F5">
        <w:t>ay all data elements with label</w:t>
      </w:r>
    </w:p>
    <w:p w14:paraId="2D768833" w14:textId="77777777" w:rsidR="00E903B0" w:rsidRDefault="00E903B0" w:rsidP="00E903B0">
      <w:pPr>
        <w:pStyle w:val="Heading3"/>
      </w:pPr>
      <w:bookmarkStart w:id="50" w:name="_Toc302729637"/>
      <w:r>
        <w:t>Data Elements</w:t>
      </w:r>
      <w:bookmarkEnd w:id="50"/>
    </w:p>
    <w:tbl>
      <w:tblPr>
        <w:tblW w:w="5148" w:type="dxa"/>
        <w:tblLook w:val="04A0" w:firstRow="1" w:lastRow="0" w:firstColumn="1" w:lastColumn="0" w:noHBand="0" w:noVBand="1"/>
      </w:tblPr>
      <w:tblGrid>
        <w:gridCol w:w="1800"/>
        <w:gridCol w:w="3348"/>
      </w:tblGrid>
      <w:tr w:rsidR="00E903B0" w:rsidRPr="00F514C0" w14:paraId="2D768836" w14:textId="77777777" w:rsidTr="00C65E04">
        <w:trPr>
          <w:trHeight w:val="255"/>
        </w:trPr>
        <w:tc>
          <w:tcPr>
            <w:tcW w:w="1800" w:type="dxa"/>
            <w:tcBorders>
              <w:top w:val="single" w:sz="4" w:space="0" w:color="auto"/>
              <w:left w:val="single" w:sz="4" w:space="0" w:color="auto"/>
              <w:bottom w:val="single" w:sz="4" w:space="0" w:color="auto"/>
              <w:right w:val="single" w:sz="4" w:space="0" w:color="auto"/>
            </w:tcBorders>
            <w:shd w:val="clear" w:color="auto" w:fill="4F81BD" w:themeFill="accent1"/>
            <w:vAlign w:val="bottom"/>
            <w:hideMark/>
          </w:tcPr>
          <w:p w14:paraId="2D768834" w14:textId="77777777" w:rsidR="00E903B0" w:rsidRPr="00F514C0" w:rsidRDefault="00B913FB" w:rsidP="00E903B0">
            <w:pPr>
              <w:spacing w:line="240" w:lineRule="auto"/>
              <w:rPr>
                <w:rFonts w:cs="Arial"/>
                <w:b/>
                <w:color w:val="FFFFFF" w:themeColor="background1"/>
              </w:rPr>
            </w:pPr>
            <w:r w:rsidRPr="00B913FB">
              <w:rPr>
                <w:rFonts w:cs="Arial"/>
                <w:b/>
                <w:color w:val="FFFFFF" w:themeColor="background1"/>
              </w:rPr>
              <w:t xml:space="preserve">Label </w:t>
            </w:r>
          </w:p>
        </w:tc>
        <w:tc>
          <w:tcPr>
            <w:tcW w:w="3348" w:type="dxa"/>
            <w:tcBorders>
              <w:top w:val="single" w:sz="4" w:space="0" w:color="auto"/>
              <w:left w:val="nil"/>
              <w:bottom w:val="single" w:sz="4" w:space="0" w:color="auto"/>
              <w:right w:val="single" w:sz="4" w:space="0" w:color="auto"/>
            </w:tcBorders>
            <w:shd w:val="clear" w:color="auto" w:fill="4F81BD" w:themeFill="accent1"/>
            <w:vAlign w:val="bottom"/>
            <w:hideMark/>
          </w:tcPr>
          <w:p w14:paraId="2D768835" w14:textId="77777777" w:rsidR="00E903B0" w:rsidRPr="00F514C0" w:rsidRDefault="00B913FB" w:rsidP="00E903B0">
            <w:pPr>
              <w:spacing w:line="240" w:lineRule="auto"/>
              <w:rPr>
                <w:rFonts w:cs="Arial"/>
                <w:b/>
                <w:color w:val="FFFFFF" w:themeColor="background1"/>
              </w:rPr>
            </w:pPr>
            <w:r w:rsidRPr="00B913FB">
              <w:rPr>
                <w:rFonts w:cs="Arial"/>
                <w:b/>
                <w:color w:val="FFFFFF" w:themeColor="background1"/>
              </w:rPr>
              <w:t>Output Data field/Data Type</w:t>
            </w:r>
          </w:p>
        </w:tc>
      </w:tr>
      <w:tr w:rsidR="00E903B0" w:rsidRPr="003F52E5" w14:paraId="2D768839"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37" w14:textId="77777777" w:rsidR="00E903B0" w:rsidRPr="002A5D2B" w:rsidRDefault="00E903B0" w:rsidP="00E903B0">
            <w:pPr>
              <w:spacing w:line="240" w:lineRule="auto"/>
              <w:rPr>
                <w:rFonts w:cs="Arial"/>
              </w:rPr>
            </w:pPr>
            <w:r w:rsidRPr="002A5D2B">
              <w:rPr>
                <w:rFonts w:cs="Arial"/>
              </w:rPr>
              <w:t>Event:</w:t>
            </w:r>
          </w:p>
        </w:tc>
        <w:tc>
          <w:tcPr>
            <w:tcW w:w="3348" w:type="dxa"/>
            <w:tcBorders>
              <w:top w:val="nil"/>
              <w:left w:val="nil"/>
              <w:bottom w:val="single" w:sz="4" w:space="0" w:color="auto"/>
              <w:right w:val="single" w:sz="4" w:space="0" w:color="auto"/>
            </w:tcBorders>
            <w:shd w:val="clear" w:color="auto" w:fill="auto"/>
            <w:vAlign w:val="bottom"/>
            <w:hideMark/>
          </w:tcPr>
          <w:p w14:paraId="2D768838"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[VARCHAR2(30 BYTE)]</w:t>
            </w:r>
          </w:p>
        </w:tc>
      </w:tr>
      <w:tr w:rsidR="00E903B0" w:rsidRPr="003F52E5" w14:paraId="2D76883C"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3A" w14:textId="77777777" w:rsidR="00E903B0" w:rsidRPr="002A5D2B" w:rsidRDefault="00E903B0" w:rsidP="00E903B0">
            <w:pPr>
              <w:spacing w:line="240" w:lineRule="auto"/>
              <w:rPr>
                <w:rFonts w:cs="Arial"/>
              </w:rPr>
            </w:pPr>
            <w:r w:rsidRPr="002A5D2B">
              <w:rPr>
                <w:rFonts w:cs="Arial"/>
              </w:rPr>
              <w:t>Initial Request Date:</w:t>
            </w:r>
          </w:p>
        </w:tc>
        <w:tc>
          <w:tcPr>
            <w:tcW w:w="3348" w:type="dxa"/>
            <w:tcBorders>
              <w:top w:val="nil"/>
              <w:left w:val="nil"/>
              <w:bottom w:val="single" w:sz="4" w:space="0" w:color="auto"/>
              <w:right w:val="single" w:sz="4" w:space="0" w:color="auto"/>
            </w:tcBorders>
            <w:shd w:val="clear" w:color="auto" w:fill="auto"/>
            <w:vAlign w:val="bottom"/>
            <w:hideMark/>
          </w:tcPr>
          <w:p w14:paraId="2D76883B"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[DATE]</w:t>
            </w:r>
          </w:p>
        </w:tc>
      </w:tr>
      <w:tr w:rsidR="00E903B0" w:rsidRPr="003F52E5" w14:paraId="2D76883F"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3D" w14:textId="77777777" w:rsidR="00E903B0" w:rsidRPr="002A5D2B" w:rsidRDefault="00E903B0" w:rsidP="00E903B0">
            <w:pPr>
              <w:spacing w:line="240" w:lineRule="auto"/>
              <w:rPr>
                <w:rFonts w:cs="Arial"/>
              </w:rPr>
            </w:pPr>
            <w:r w:rsidRPr="002A5D2B">
              <w:rPr>
                <w:rFonts w:cs="Arial"/>
              </w:rPr>
              <w:t>Building Status:</w:t>
            </w:r>
          </w:p>
        </w:tc>
        <w:tc>
          <w:tcPr>
            <w:tcW w:w="3348" w:type="dxa"/>
            <w:tcBorders>
              <w:top w:val="nil"/>
              <w:left w:val="nil"/>
              <w:bottom w:val="single" w:sz="4" w:space="0" w:color="auto"/>
              <w:right w:val="single" w:sz="4" w:space="0" w:color="auto"/>
            </w:tcBorders>
            <w:shd w:val="clear" w:color="auto" w:fill="auto"/>
            <w:vAlign w:val="bottom"/>
            <w:hideMark/>
          </w:tcPr>
          <w:p w14:paraId="2D76883E"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[VARCHAR2(20 BYTE)]</w:t>
            </w:r>
          </w:p>
        </w:tc>
      </w:tr>
      <w:tr w:rsidR="00E903B0" w:rsidRPr="003F52E5" w14:paraId="2D768842"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40" w14:textId="77777777" w:rsidR="00E903B0" w:rsidRPr="002A5D2B" w:rsidRDefault="00E903B0" w:rsidP="00E903B0">
            <w:pPr>
              <w:spacing w:line="240" w:lineRule="auto"/>
              <w:rPr>
                <w:rFonts w:cs="Arial"/>
              </w:rPr>
            </w:pPr>
            <w:r w:rsidRPr="002A5D2B">
              <w:rPr>
                <w:rFonts w:cs="Arial"/>
              </w:rPr>
              <w:lastRenderedPageBreak/>
              <w:t>GLC:</w:t>
            </w:r>
          </w:p>
        </w:tc>
        <w:tc>
          <w:tcPr>
            <w:tcW w:w="3348" w:type="dxa"/>
            <w:tcBorders>
              <w:top w:val="nil"/>
              <w:left w:val="nil"/>
              <w:bottom w:val="single" w:sz="4" w:space="0" w:color="auto"/>
              <w:right w:val="single" w:sz="4" w:space="0" w:color="auto"/>
            </w:tcBorders>
            <w:shd w:val="clear" w:color="auto" w:fill="auto"/>
            <w:vAlign w:val="bottom"/>
            <w:hideMark/>
          </w:tcPr>
          <w:p w14:paraId="2D768841"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[VARCHAR2(15 BYTE)]</w:t>
            </w:r>
          </w:p>
        </w:tc>
      </w:tr>
      <w:tr w:rsidR="00E903B0" w:rsidRPr="003F52E5" w14:paraId="2D768845"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43" w14:textId="77777777" w:rsidR="00E903B0" w:rsidRPr="002A5D2B" w:rsidRDefault="00E903B0" w:rsidP="00E903B0">
            <w:pPr>
              <w:spacing w:line="240" w:lineRule="auto"/>
              <w:rPr>
                <w:rFonts w:cs="Arial"/>
              </w:rPr>
            </w:pPr>
            <w:r w:rsidRPr="002A5D2B">
              <w:rPr>
                <w:rFonts w:cs="Arial"/>
              </w:rPr>
              <w:t>Address:</w:t>
            </w:r>
          </w:p>
        </w:tc>
        <w:tc>
          <w:tcPr>
            <w:tcW w:w="3348" w:type="dxa"/>
            <w:tcBorders>
              <w:top w:val="nil"/>
              <w:left w:val="nil"/>
              <w:bottom w:val="single" w:sz="4" w:space="0" w:color="auto"/>
              <w:right w:val="single" w:sz="4" w:space="0" w:color="auto"/>
            </w:tcBorders>
            <w:shd w:val="clear" w:color="auto" w:fill="auto"/>
            <w:vAlign w:val="bottom"/>
            <w:hideMark/>
          </w:tcPr>
          <w:p w14:paraId="2D768844"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[VARCHAR2(255 BYTE)]</w:t>
            </w:r>
          </w:p>
        </w:tc>
      </w:tr>
      <w:tr w:rsidR="00E903B0" w:rsidRPr="003F52E5" w14:paraId="2D768848"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46" w14:textId="77777777" w:rsidR="00E903B0" w:rsidRPr="002A5D2B" w:rsidRDefault="00E903B0" w:rsidP="00E903B0">
            <w:pPr>
              <w:spacing w:line="240" w:lineRule="auto"/>
              <w:rPr>
                <w:rFonts w:cs="Arial"/>
              </w:rPr>
            </w:pPr>
            <w:r w:rsidRPr="002A5D2B">
              <w:rPr>
                <w:rFonts w:cs="Arial"/>
              </w:rPr>
              <w:t>STATE:</w:t>
            </w:r>
          </w:p>
        </w:tc>
        <w:tc>
          <w:tcPr>
            <w:tcW w:w="3348" w:type="dxa"/>
            <w:tcBorders>
              <w:top w:val="nil"/>
              <w:left w:val="nil"/>
              <w:bottom w:val="single" w:sz="4" w:space="0" w:color="auto"/>
              <w:right w:val="single" w:sz="4" w:space="0" w:color="auto"/>
            </w:tcBorders>
            <w:shd w:val="clear" w:color="auto" w:fill="auto"/>
            <w:vAlign w:val="bottom"/>
            <w:hideMark/>
          </w:tcPr>
          <w:p w14:paraId="2D768847"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[VARCHAR2(2 BYTE)]</w:t>
            </w:r>
          </w:p>
        </w:tc>
      </w:tr>
      <w:tr w:rsidR="00E903B0" w:rsidRPr="003F52E5" w14:paraId="2D76884B"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49" w14:textId="77777777" w:rsidR="00E903B0" w:rsidRPr="002A5D2B" w:rsidRDefault="00E903B0" w:rsidP="00E903B0">
            <w:pPr>
              <w:spacing w:line="240" w:lineRule="auto"/>
              <w:rPr>
                <w:rFonts w:cs="Arial"/>
              </w:rPr>
            </w:pPr>
            <w:r w:rsidRPr="002A5D2B">
              <w:rPr>
                <w:rFonts w:cs="Arial"/>
              </w:rPr>
              <w:t>Type:</w:t>
            </w:r>
          </w:p>
        </w:tc>
        <w:tc>
          <w:tcPr>
            <w:tcW w:w="3348" w:type="dxa"/>
            <w:tcBorders>
              <w:top w:val="nil"/>
              <w:left w:val="nil"/>
              <w:bottom w:val="single" w:sz="4" w:space="0" w:color="auto"/>
              <w:right w:val="single" w:sz="4" w:space="0" w:color="auto"/>
            </w:tcBorders>
            <w:shd w:val="clear" w:color="auto" w:fill="auto"/>
            <w:vAlign w:val="bottom"/>
            <w:hideMark/>
          </w:tcPr>
          <w:p w14:paraId="2D76884A"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[VARCHAR2(10 BYTE)]</w:t>
            </w:r>
          </w:p>
        </w:tc>
      </w:tr>
      <w:tr w:rsidR="00E903B0" w:rsidRPr="003F52E5" w14:paraId="2D76884E"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4C" w14:textId="77777777" w:rsidR="00E903B0" w:rsidRPr="002A5D2B" w:rsidRDefault="00E903B0" w:rsidP="00E903B0">
            <w:pPr>
              <w:spacing w:line="240" w:lineRule="auto"/>
              <w:rPr>
                <w:rFonts w:cs="Arial"/>
              </w:rPr>
            </w:pPr>
            <w:r w:rsidRPr="002A5D2B">
              <w:rPr>
                <w:rFonts w:cs="Arial"/>
              </w:rPr>
              <w:t>PM:</w:t>
            </w:r>
          </w:p>
        </w:tc>
        <w:tc>
          <w:tcPr>
            <w:tcW w:w="3348" w:type="dxa"/>
            <w:tcBorders>
              <w:top w:val="nil"/>
              <w:left w:val="nil"/>
              <w:bottom w:val="single" w:sz="4" w:space="0" w:color="auto"/>
              <w:right w:val="single" w:sz="4" w:space="0" w:color="auto"/>
            </w:tcBorders>
            <w:shd w:val="clear" w:color="auto" w:fill="auto"/>
            <w:vAlign w:val="bottom"/>
            <w:hideMark/>
          </w:tcPr>
          <w:p w14:paraId="2D76884D"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[VARCHAR2(50 BYTE)]</w:t>
            </w:r>
          </w:p>
        </w:tc>
      </w:tr>
      <w:tr w:rsidR="00E903B0" w:rsidRPr="003F52E5" w14:paraId="2D768851"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14:paraId="2D76884F" w14:textId="77777777" w:rsidR="00E903B0" w:rsidRPr="002A5D2B" w:rsidRDefault="00E903B0" w:rsidP="00E903B0">
            <w:pPr>
              <w:spacing w:line="240" w:lineRule="auto"/>
              <w:rPr>
                <w:rFonts w:cs="Arial"/>
              </w:rPr>
            </w:pPr>
            <w:r w:rsidRPr="002A5D2B">
              <w:rPr>
                <w:rFonts w:cs="Arial"/>
              </w:rPr>
              <w:t>Assessment:</w:t>
            </w:r>
          </w:p>
        </w:tc>
        <w:tc>
          <w:tcPr>
            <w:tcW w:w="3348" w:type="dxa"/>
            <w:tcBorders>
              <w:top w:val="nil"/>
              <w:left w:val="nil"/>
              <w:bottom w:val="single" w:sz="4" w:space="0" w:color="auto"/>
              <w:right w:val="single" w:sz="4" w:space="0" w:color="auto"/>
            </w:tcBorders>
            <w:shd w:val="clear" w:color="auto" w:fill="auto"/>
            <w:vAlign w:val="bottom"/>
            <w:hideMark/>
          </w:tcPr>
          <w:p w14:paraId="2D768850"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[VARCHAR2(255 BYTE)]</w:t>
            </w:r>
          </w:p>
        </w:tc>
      </w:tr>
      <w:tr w:rsidR="00E903B0" w:rsidRPr="003F52E5" w14:paraId="2D768854" w14:textId="77777777" w:rsidTr="002A5D2B">
        <w:trPr>
          <w:trHeight w:val="255"/>
        </w:trPr>
        <w:tc>
          <w:tcPr>
            <w:tcW w:w="1800" w:type="dxa"/>
            <w:tcBorders>
              <w:top w:val="nil"/>
              <w:left w:val="single" w:sz="4" w:space="0" w:color="auto"/>
              <w:bottom w:val="single" w:sz="4" w:space="0" w:color="auto"/>
              <w:right w:val="single" w:sz="4" w:space="0" w:color="auto"/>
            </w:tcBorders>
            <w:shd w:val="clear" w:color="auto" w:fill="auto"/>
            <w:hideMark/>
          </w:tcPr>
          <w:p w14:paraId="2D768852" w14:textId="77777777" w:rsidR="00E903B0" w:rsidRPr="002A5D2B" w:rsidRDefault="00E903B0" w:rsidP="00E903B0">
            <w:pPr>
              <w:spacing w:line="240" w:lineRule="auto"/>
              <w:rPr>
                <w:rFonts w:cs="Arial"/>
              </w:rPr>
            </w:pPr>
            <w:r w:rsidRPr="002A5D2B">
              <w:rPr>
                <w:rFonts w:cs="Arial"/>
              </w:rPr>
              <w:t>Status:</w:t>
            </w:r>
          </w:p>
        </w:tc>
        <w:tc>
          <w:tcPr>
            <w:tcW w:w="3348" w:type="dxa"/>
            <w:tcBorders>
              <w:top w:val="nil"/>
              <w:left w:val="nil"/>
              <w:bottom w:val="single" w:sz="4" w:space="0" w:color="auto"/>
              <w:right w:val="single" w:sz="4" w:space="0" w:color="auto"/>
            </w:tcBorders>
            <w:shd w:val="clear" w:color="auto" w:fill="auto"/>
            <w:vAlign w:val="bottom"/>
            <w:hideMark/>
          </w:tcPr>
          <w:p w14:paraId="2D768853" w14:textId="77777777" w:rsidR="00E903B0" w:rsidRPr="002A5D2B" w:rsidRDefault="00F514C0" w:rsidP="00E903B0">
            <w:pPr>
              <w:spacing w:line="240" w:lineRule="auto"/>
              <w:jc w:val="center"/>
              <w:rPr>
                <w:rFonts w:cs="Arial"/>
              </w:rPr>
            </w:pPr>
            <w:r w:rsidRPr="002A5D2B" w:rsidDel="00F514C0">
              <w:rPr>
                <w:rFonts w:cs="Arial"/>
              </w:rPr>
              <w:t xml:space="preserve"> </w:t>
            </w:r>
            <w:r w:rsidR="00E903B0" w:rsidRPr="002A5D2B">
              <w:rPr>
                <w:rFonts w:cs="Arial"/>
              </w:rPr>
              <w:t>[VARCHAR2(255 BYTE)]</w:t>
            </w:r>
          </w:p>
        </w:tc>
      </w:tr>
    </w:tbl>
    <w:p w14:paraId="4248CF85" w14:textId="25F96772" w:rsidR="00A63AA5" w:rsidRDefault="00A63AA5" w:rsidP="00A63AA5">
      <w:pPr>
        <w:pStyle w:val="Heading3"/>
      </w:pPr>
      <w:bookmarkStart w:id="51" w:name="_Toc302729638"/>
      <w:r>
        <w:t>Logic and Validation rule:</w:t>
      </w:r>
    </w:p>
    <w:bookmarkEnd w:id="51"/>
    <w:p w14:paraId="2D768856" w14:textId="77777777" w:rsidR="00373A83" w:rsidRPr="00C64FF5" w:rsidRDefault="00E903B0" w:rsidP="00E903B0">
      <w:pPr>
        <w:pStyle w:val="tabletop0"/>
      </w:pPr>
      <w:r w:rsidRPr="003F52E5">
        <w:t>Pass event Year and event name from filter criteria screen to “Get CRE Building Closure/Delayed Opening data” API to get CRE Building Closure/Delayed Open result set</w:t>
      </w:r>
    </w:p>
    <w:p w14:paraId="2D768857" w14:textId="77777777" w:rsidR="008053B4" w:rsidRDefault="00275CE5" w:rsidP="00F164F9">
      <w:pPr>
        <w:pStyle w:val="Heading1"/>
      </w:pPr>
      <w:bookmarkStart w:id="52" w:name="_Toc302729639"/>
      <w:r>
        <w:t>Backend APIs</w:t>
      </w:r>
      <w:bookmarkEnd w:id="52"/>
    </w:p>
    <w:p w14:paraId="2D768858" w14:textId="77777777" w:rsidR="00275CE5" w:rsidRDefault="00275CE5" w:rsidP="00275CE5">
      <w:pPr>
        <w:spacing w:line="240" w:lineRule="auto"/>
        <w:rPr>
          <w:color w:val="000000"/>
        </w:rPr>
      </w:pPr>
      <w:r w:rsidRPr="002622EB">
        <w:rPr>
          <w:color w:val="000000"/>
        </w:rPr>
        <w:t xml:space="preserve">The </w:t>
      </w:r>
      <w:r>
        <w:rPr>
          <w:color w:val="000000"/>
        </w:rPr>
        <w:t>mobile client and the middleware layer will use a synchronous request/response model.  The API will be exposed in the form of SOAP Web Services.  The following is a list of the transactions available to the client.</w:t>
      </w:r>
    </w:p>
    <w:p w14:paraId="2D768859" w14:textId="77777777" w:rsidR="00275CE5" w:rsidRDefault="00275CE5" w:rsidP="00275CE5">
      <w:pPr>
        <w:spacing w:line="240" w:lineRule="auto"/>
        <w:rPr>
          <w:color w:val="000000"/>
        </w:rPr>
      </w:pPr>
    </w:p>
    <w:p w14:paraId="2D76885A" w14:textId="77777777" w:rsidR="00275CE5" w:rsidRPr="008D29A0" w:rsidRDefault="00275CE5" w:rsidP="00275CE5">
      <w:pPr>
        <w:pStyle w:val="ListParagraph"/>
        <w:numPr>
          <w:ilvl w:val="0"/>
          <w:numId w:val="32"/>
        </w:numPr>
        <w:rPr>
          <w:color w:val="auto"/>
        </w:rPr>
      </w:pPr>
      <w:r w:rsidRPr="008D29A0">
        <w:rPr>
          <w:color w:val="auto"/>
        </w:rPr>
        <w:t>Application Logon</w:t>
      </w:r>
    </w:p>
    <w:p w14:paraId="2D76885B" w14:textId="77777777" w:rsidR="00275CE5" w:rsidRDefault="00275CE5" w:rsidP="00275CE5">
      <w:pPr>
        <w:pStyle w:val="ListParagraph"/>
        <w:numPr>
          <w:ilvl w:val="0"/>
          <w:numId w:val="32"/>
        </w:numPr>
        <w:rPr>
          <w:color w:val="auto"/>
        </w:rPr>
      </w:pPr>
      <w:r w:rsidRPr="008D29A0">
        <w:rPr>
          <w:color w:val="auto"/>
        </w:rPr>
        <w:t>List Incident</w:t>
      </w:r>
      <w:r>
        <w:rPr>
          <w:color w:val="auto"/>
        </w:rPr>
        <w:t>s</w:t>
      </w:r>
      <w:r w:rsidRPr="008D29A0">
        <w:rPr>
          <w:color w:val="auto"/>
        </w:rPr>
        <w:t xml:space="preserve"> by GEOLOC</w:t>
      </w:r>
    </w:p>
    <w:p w14:paraId="2D76885C" w14:textId="77777777" w:rsidR="002E2DE6" w:rsidRPr="008D29A0" w:rsidRDefault="002E2DE6" w:rsidP="00275CE5">
      <w:pPr>
        <w:pStyle w:val="ListParagraph"/>
        <w:numPr>
          <w:ilvl w:val="0"/>
          <w:numId w:val="32"/>
        </w:numPr>
        <w:rPr>
          <w:color w:val="auto"/>
        </w:rPr>
      </w:pPr>
      <w:r>
        <w:rPr>
          <w:color w:val="auto"/>
        </w:rPr>
        <w:t>List Incidents by Zip</w:t>
      </w:r>
    </w:p>
    <w:p w14:paraId="2D76885D" w14:textId="77777777" w:rsidR="00275CE5" w:rsidRPr="008D29A0" w:rsidRDefault="00275CE5" w:rsidP="00275CE5">
      <w:pPr>
        <w:pStyle w:val="ListParagraph"/>
        <w:numPr>
          <w:ilvl w:val="0"/>
          <w:numId w:val="32"/>
        </w:numPr>
        <w:rPr>
          <w:color w:val="auto"/>
        </w:rPr>
      </w:pPr>
      <w:r w:rsidRPr="008D29A0">
        <w:rPr>
          <w:color w:val="auto"/>
        </w:rPr>
        <w:t>Retrieve Incident by Record Number</w:t>
      </w:r>
    </w:p>
    <w:p w14:paraId="2D76885E" w14:textId="77777777" w:rsidR="00275CE5" w:rsidRPr="008D29A0" w:rsidRDefault="00275CE5" w:rsidP="00275CE5">
      <w:pPr>
        <w:pStyle w:val="ListParagraph"/>
        <w:numPr>
          <w:ilvl w:val="0"/>
          <w:numId w:val="32"/>
        </w:numPr>
        <w:rPr>
          <w:color w:val="auto"/>
        </w:rPr>
      </w:pPr>
      <w:r w:rsidRPr="008D29A0">
        <w:rPr>
          <w:color w:val="auto"/>
        </w:rPr>
        <w:t>Update Incident by Record Number</w:t>
      </w:r>
    </w:p>
    <w:p w14:paraId="2D76885F" w14:textId="77777777" w:rsidR="00275CE5" w:rsidRPr="008D29A0" w:rsidRDefault="00275CE5" w:rsidP="00275CE5">
      <w:pPr>
        <w:pStyle w:val="ListParagraph"/>
        <w:numPr>
          <w:ilvl w:val="0"/>
          <w:numId w:val="32"/>
        </w:numPr>
        <w:rPr>
          <w:color w:val="auto"/>
        </w:rPr>
      </w:pPr>
      <w:r w:rsidRPr="008D29A0">
        <w:rPr>
          <w:color w:val="auto"/>
        </w:rPr>
        <w:t>Add Incident by GEOLOC</w:t>
      </w:r>
    </w:p>
    <w:p w14:paraId="2D768860" w14:textId="77777777" w:rsidR="00275CE5" w:rsidRPr="008D29A0" w:rsidRDefault="00275CE5" w:rsidP="00275CE5">
      <w:pPr>
        <w:pStyle w:val="ListParagraph"/>
        <w:numPr>
          <w:ilvl w:val="0"/>
          <w:numId w:val="32"/>
        </w:numPr>
        <w:rPr>
          <w:color w:val="auto"/>
        </w:rPr>
      </w:pPr>
      <w:r w:rsidRPr="008D29A0">
        <w:rPr>
          <w:color w:val="auto"/>
        </w:rPr>
        <w:t>Get Admin Condition Report Data</w:t>
      </w:r>
    </w:p>
    <w:p w14:paraId="2D768861" w14:textId="77777777" w:rsidR="00275CE5" w:rsidRPr="008D29A0" w:rsidRDefault="00275CE5" w:rsidP="00275CE5">
      <w:pPr>
        <w:pStyle w:val="ListParagraph"/>
        <w:numPr>
          <w:ilvl w:val="0"/>
          <w:numId w:val="32"/>
        </w:numPr>
        <w:rPr>
          <w:color w:val="auto"/>
        </w:rPr>
      </w:pPr>
      <w:r w:rsidRPr="008D29A0">
        <w:rPr>
          <w:color w:val="auto"/>
        </w:rPr>
        <w:t>Get CRE Building Closure/Delayed Opening Data</w:t>
      </w:r>
    </w:p>
    <w:p w14:paraId="2D768862" w14:textId="77777777" w:rsidR="00275CE5" w:rsidRPr="008D29A0" w:rsidRDefault="00275CE5" w:rsidP="00275CE5">
      <w:pPr>
        <w:pStyle w:val="ListParagraph"/>
        <w:numPr>
          <w:ilvl w:val="0"/>
          <w:numId w:val="32"/>
        </w:numPr>
        <w:rPr>
          <w:color w:val="auto"/>
        </w:rPr>
      </w:pPr>
      <w:r w:rsidRPr="008D29A0">
        <w:rPr>
          <w:color w:val="auto"/>
        </w:rPr>
        <w:t>Add Incident Picture by Record Number</w:t>
      </w:r>
    </w:p>
    <w:p w14:paraId="2D768863" w14:textId="77777777" w:rsidR="00275CE5" w:rsidRDefault="00275CE5" w:rsidP="00275CE5">
      <w:pPr>
        <w:pStyle w:val="ListParagraph"/>
        <w:numPr>
          <w:ilvl w:val="0"/>
          <w:numId w:val="32"/>
        </w:numPr>
        <w:rPr>
          <w:color w:val="auto"/>
        </w:rPr>
      </w:pPr>
      <w:r w:rsidRPr="008D29A0">
        <w:rPr>
          <w:color w:val="auto"/>
        </w:rPr>
        <w:t>Delete Incident Picture by Picture ID</w:t>
      </w:r>
    </w:p>
    <w:p w14:paraId="2D768864" w14:textId="77777777" w:rsidR="008053B4" w:rsidRDefault="00275CE5" w:rsidP="008053B4">
      <w:pPr>
        <w:pStyle w:val="ListParagraph"/>
        <w:numPr>
          <w:ilvl w:val="0"/>
          <w:numId w:val="32"/>
        </w:numPr>
        <w:rPr>
          <w:color w:val="auto"/>
        </w:rPr>
      </w:pPr>
      <w:r w:rsidRPr="00275CE5">
        <w:rPr>
          <w:color w:val="auto"/>
        </w:rPr>
        <w:t>Get Incident P</w:t>
      </w:r>
      <w:r w:rsidR="008252D2">
        <w:rPr>
          <w:color w:val="auto"/>
        </w:rPr>
        <w:t>icture by Record Number</w:t>
      </w:r>
    </w:p>
    <w:p w14:paraId="2D768865" w14:textId="77777777" w:rsidR="00201014" w:rsidRDefault="00201014">
      <w:pPr>
        <w:ind w:left="720"/>
        <w:rPr>
          <w:color w:val="auto"/>
        </w:rPr>
      </w:pPr>
    </w:p>
    <w:p w14:paraId="2D768866" w14:textId="77777777" w:rsidR="00FE7E71" w:rsidRPr="006408C4" w:rsidRDefault="00FE7E71" w:rsidP="00FE7E71">
      <w:pPr>
        <w:rPr>
          <w:b/>
          <w:color w:val="000000" w:themeColor="text1"/>
        </w:rPr>
      </w:pPr>
      <w:r w:rsidRPr="006408C4">
        <w:rPr>
          <w:b/>
          <w:color w:val="000000" w:themeColor="text1"/>
        </w:rPr>
        <w:t>Flow constraints</w:t>
      </w:r>
    </w:p>
    <w:p w14:paraId="2D768867" w14:textId="77777777" w:rsidR="00FE7E71" w:rsidRDefault="00FE7E71" w:rsidP="00FE7E71">
      <w:pPr>
        <w:spacing w:line="240" w:lineRule="auto"/>
        <w:rPr>
          <w:color w:val="000000" w:themeColor="text1"/>
        </w:rPr>
      </w:pPr>
      <w:r>
        <w:rPr>
          <w:color w:val="000000" w:themeColor="text1"/>
        </w:rPr>
        <w:t>Transaction #1 (Application Logon) must be invoked before any other transaction in order to authenticate, authorize and establish a session token for the mobile user.  The session token must be included on all other transactions.  This token will be used to keep track of the mobile user activity.  If there is no activity within the timeout period (i.e. 15 minutes), then the AT&amp;T middleware will reject all further transitions.  The mobile shall then re-authenticate the user.</w:t>
      </w:r>
    </w:p>
    <w:p w14:paraId="2D768868" w14:textId="77777777" w:rsidR="00201014" w:rsidRDefault="00201014">
      <w:pPr>
        <w:rPr>
          <w:color w:val="auto"/>
        </w:rPr>
      </w:pPr>
    </w:p>
    <w:p w14:paraId="2D768869" w14:textId="77777777" w:rsidR="00207C7A" w:rsidRPr="00207C7A" w:rsidRDefault="00275CE5" w:rsidP="000652E3">
      <w:pPr>
        <w:pStyle w:val="Heading2"/>
      </w:pPr>
      <w:bookmarkStart w:id="53" w:name="_Toc302729640"/>
      <w:r>
        <w:t>Application Logon</w:t>
      </w:r>
      <w:bookmarkEnd w:id="53"/>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75CE5" w:rsidRPr="004019DE" w14:paraId="2D76886C" w14:textId="77777777" w:rsidTr="00275CE5">
        <w:trPr>
          <w:trHeight w:val="415"/>
          <w:tblHeader/>
        </w:trPr>
        <w:tc>
          <w:tcPr>
            <w:tcW w:w="3870" w:type="dxa"/>
            <w:gridSpan w:val="2"/>
            <w:shd w:val="clear" w:color="auto" w:fill="FF7200"/>
            <w:vAlign w:val="center"/>
          </w:tcPr>
          <w:p w14:paraId="2D76886A" w14:textId="77777777" w:rsidR="00275CE5" w:rsidRPr="007B1874" w:rsidRDefault="00275CE5" w:rsidP="00275CE5">
            <w:pPr>
              <w:pStyle w:val="CellHeading"/>
            </w:pPr>
            <w:r w:rsidRPr="007B1874">
              <w:t>Operation</w:t>
            </w:r>
          </w:p>
        </w:tc>
        <w:tc>
          <w:tcPr>
            <w:tcW w:w="4860" w:type="dxa"/>
            <w:gridSpan w:val="2"/>
            <w:shd w:val="clear" w:color="auto" w:fill="FF7200"/>
            <w:vAlign w:val="center"/>
          </w:tcPr>
          <w:p w14:paraId="2D76886B" w14:textId="77777777" w:rsidR="00275CE5" w:rsidRPr="007B1874" w:rsidRDefault="00275CE5" w:rsidP="00275CE5">
            <w:pPr>
              <w:pStyle w:val="CellHeading"/>
            </w:pPr>
            <w:r w:rsidRPr="007B1874">
              <w:t>Description</w:t>
            </w:r>
          </w:p>
        </w:tc>
      </w:tr>
      <w:tr w:rsidR="00275CE5" w:rsidRPr="000A41B1" w14:paraId="2D76886F" w14:textId="77777777" w:rsidTr="00275CE5">
        <w:trPr>
          <w:trHeight w:val="331"/>
        </w:trPr>
        <w:tc>
          <w:tcPr>
            <w:tcW w:w="3870" w:type="dxa"/>
            <w:gridSpan w:val="2"/>
          </w:tcPr>
          <w:p w14:paraId="2D76886D" w14:textId="77777777" w:rsidR="00275CE5" w:rsidRDefault="00275CE5" w:rsidP="00275CE5">
            <w:pPr>
              <w:pStyle w:val="TableText"/>
            </w:pPr>
            <w:r>
              <w:t>Application Logon</w:t>
            </w:r>
          </w:p>
        </w:tc>
        <w:tc>
          <w:tcPr>
            <w:tcW w:w="4860" w:type="dxa"/>
            <w:gridSpan w:val="2"/>
          </w:tcPr>
          <w:p w14:paraId="2D76886E" w14:textId="77777777" w:rsidR="00275CE5" w:rsidRPr="000A41B1" w:rsidRDefault="00275CE5" w:rsidP="00275CE5">
            <w:pPr>
              <w:pStyle w:val="Example"/>
              <w:numPr>
                <w:ilvl w:val="0"/>
                <w:numId w:val="20"/>
              </w:numPr>
              <w:rPr>
                <w:color w:val="auto"/>
              </w:rPr>
            </w:pPr>
            <w:r>
              <w:rPr>
                <w:color w:val="auto"/>
              </w:rPr>
              <w:t>Allow the user to authenticate with the backend</w:t>
            </w:r>
          </w:p>
        </w:tc>
      </w:tr>
      <w:tr w:rsidR="00275CE5" w:rsidRPr="000A41B1" w14:paraId="2D768871" w14:textId="77777777" w:rsidTr="00275CE5">
        <w:trPr>
          <w:trHeight w:val="331"/>
        </w:trPr>
        <w:tc>
          <w:tcPr>
            <w:tcW w:w="8730" w:type="dxa"/>
            <w:gridSpan w:val="4"/>
            <w:shd w:val="clear" w:color="auto" w:fill="D9D9D9"/>
          </w:tcPr>
          <w:p w14:paraId="2D768870" w14:textId="77777777" w:rsidR="00275CE5" w:rsidRPr="003C5EEF" w:rsidRDefault="00275CE5" w:rsidP="00275CE5">
            <w:pPr>
              <w:pStyle w:val="Example"/>
              <w:rPr>
                <w:b/>
                <w:color w:val="auto"/>
              </w:rPr>
            </w:pPr>
            <w:r w:rsidRPr="003C5EEF">
              <w:rPr>
                <w:b/>
                <w:color w:val="auto"/>
              </w:rPr>
              <w:t>Input</w:t>
            </w:r>
          </w:p>
        </w:tc>
      </w:tr>
      <w:tr w:rsidR="00275CE5" w:rsidRPr="000A41B1" w14:paraId="2D768876" w14:textId="77777777" w:rsidTr="00275CE5">
        <w:trPr>
          <w:trHeight w:val="331"/>
        </w:trPr>
        <w:tc>
          <w:tcPr>
            <w:tcW w:w="1935" w:type="dxa"/>
            <w:shd w:val="clear" w:color="auto" w:fill="F2F2F2"/>
          </w:tcPr>
          <w:p w14:paraId="2D768872" w14:textId="77777777" w:rsidR="00275CE5" w:rsidRDefault="00275CE5" w:rsidP="00275CE5">
            <w:pPr>
              <w:pStyle w:val="TableText"/>
            </w:pPr>
            <w:r>
              <w:t>Field Name</w:t>
            </w:r>
          </w:p>
        </w:tc>
        <w:tc>
          <w:tcPr>
            <w:tcW w:w="1935" w:type="dxa"/>
            <w:shd w:val="clear" w:color="auto" w:fill="F2F2F2"/>
          </w:tcPr>
          <w:p w14:paraId="2D768873" w14:textId="77777777" w:rsidR="00275CE5" w:rsidRDefault="00275CE5" w:rsidP="00275CE5">
            <w:pPr>
              <w:pStyle w:val="TableText"/>
            </w:pPr>
            <w:r>
              <w:t>Field Type</w:t>
            </w:r>
          </w:p>
        </w:tc>
        <w:tc>
          <w:tcPr>
            <w:tcW w:w="2430" w:type="dxa"/>
            <w:shd w:val="clear" w:color="auto" w:fill="F2F2F2"/>
          </w:tcPr>
          <w:p w14:paraId="2D768874" w14:textId="77777777" w:rsidR="00275CE5" w:rsidRDefault="00275CE5" w:rsidP="00275CE5">
            <w:pPr>
              <w:pStyle w:val="Example"/>
              <w:rPr>
                <w:color w:val="auto"/>
              </w:rPr>
            </w:pPr>
            <w:r>
              <w:rPr>
                <w:color w:val="auto"/>
              </w:rPr>
              <w:t>Description</w:t>
            </w:r>
          </w:p>
        </w:tc>
        <w:tc>
          <w:tcPr>
            <w:tcW w:w="2430" w:type="dxa"/>
            <w:shd w:val="clear" w:color="auto" w:fill="F2F2F2"/>
          </w:tcPr>
          <w:p w14:paraId="2D768875" w14:textId="77777777" w:rsidR="00275CE5" w:rsidRDefault="00275CE5" w:rsidP="00275CE5">
            <w:pPr>
              <w:pStyle w:val="Example"/>
              <w:rPr>
                <w:color w:val="auto"/>
              </w:rPr>
            </w:pPr>
            <w:r>
              <w:rPr>
                <w:color w:val="auto"/>
              </w:rPr>
              <w:t>Notes/Values</w:t>
            </w:r>
          </w:p>
        </w:tc>
      </w:tr>
      <w:tr w:rsidR="00275CE5" w:rsidRPr="000A41B1" w14:paraId="2D76887B" w14:textId="77777777" w:rsidTr="00275CE5">
        <w:trPr>
          <w:trHeight w:val="331"/>
        </w:trPr>
        <w:tc>
          <w:tcPr>
            <w:tcW w:w="1935" w:type="dxa"/>
          </w:tcPr>
          <w:p w14:paraId="2D768877" w14:textId="77777777" w:rsidR="00275CE5" w:rsidRDefault="00275CE5" w:rsidP="00275CE5">
            <w:pPr>
              <w:pStyle w:val="TableText"/>
            </w:pPr>
            <w:r>
              <w:t>User Name</w:t>
            </w:r>
          </w:p>
        </w:tc>
        <w:tc>
          <w:tcPr>
            <w:tcW w:w="1935" w:type="dxa"/>
          </w:tcPr>
          <w:p w14:paraId="2D768878" w14:textId="77777777" w:rsidR="00275CE5" w:rsidRDefault="00275CE5" w:rsidP="00275CE5">
            <w:pPr>
              <w:pStyle w:val="TableText"/>
            </w:pPr>
            <w:r>
              <w:t>String (6)</w:t>
            </w:r>
          </w:p>
        </w:tc>
        <w:tc>
          <w:tcPr>
            <w:tcW w:w="2430" w:type="dxa"/>
          </w:tcPr>
          <w:p w14:paraId="2D768879" w14:textId="77777777" w:rsidR="00275CE5" w:rsidRPr="000A41B1" w:rsidRDefault="00275CE5" w:rsidP="00275CE5">
            <w:pPr>
              <w:pStyle w:val="TableText"/>
              <w:rPr>
                <w:color w:val="auto"/>
              </w:rPr>
            </w:pPr>
            <w:r>
              <w:rPr>
                <w:color w:val="auto"/>
              </w:rPr>
              <w:t xml:space="preserve">User ID of the mobile </w:t>
            </w:r>
            <w:r>
              <w:rPr>
                <w:color w:val="auto"/>
              </w:rPr>
              <w:lastRenderedPageBreak/>
              <w:t>user</w:t>
            </w:r>
          </w:p>
        </w:tc>
        <w:tc>
          <w:tcPr>
            <w:tcW w:w="2430" w:type="dxa"/>
          </w:tcPr>
          <w:p w14:paraId="2D76887A" w14:textId="77777777" w:rsidR="00275CE5" w:rsidRPr="000A41B1" w:rsidRDefault="001A42CB" w:rsidP="00275CE5">
            <w:pPr>
              <w:pStyle w:val="Example"/>
              <w:rPr>
                <w:color w:val="auto"/>
              </w:rPr>
            </w:pPr>
            <w:r w:rsidRPr="004A7F4C">
              <w:rPr>
                <w:rFonts w:cs="Arial"/>
                <w:color w:val="auto"/>
              </w:rPr>
              <w:lastRenderedPageBreak/>
              <w:t xml:space="preserve">WSDL name: </w:t>
            </w:r>
            <w:r w:rsidRPr="00DE26FA">
              <w:rPr>
                <w:rFonts w:cs="Arial"/>
                <w:color w:val="auto"/>
              </w:rPr>
              <w:lastRenderedPageBreak/>
              <w:t>username</w:t>
            </w:r>
          </w:p>
        </w:tc>
      </w:tr>
      <w:tr w:rsidR="00275CE5" w:rsidRPr="000A41B1" w14:paraId="2D768884" w14:textId="77777777" w:rsidTr="00275CE5">
        <w:trPr>
          <w:trHeight w:val="331"/>
        </w:trPr>
        <w:tc>
          <w:tcPr>
            <w:tcW w:w="1935" w:type="dxa"/>
          </w:tcPr>
          <w:p w14:paraId="2D76887C" w14:textId="77777777" w:rsidR="00275CE5" w:rsidRDefault="00275CE5" w:rsidP="00275CE5">
            <w:pPr>
              <w:pStyle w:val="TableText"/>
            </w:pPr>
            <w:r>
              <w:lastRenderedPageBreak/>
              <w:t>Password</w:t>
            </w:r>
          </w:p>
        </w:tc>
        <w:tc>
          <w:tcPr>
            <w:tcW w:w="1935" w:type="dxa"/>
          </w:tcPr>
          <w:p w14:paraId="2D76887D" w14:textId="77777777" w:rsidR="00275CE5" w:rsidRDefault="00275CE5" w:rsidP="00275CE5">
            <w:pPr>
              <w:pStyle w:val="TableText"/>
            </w:pPr>
            <w:r>
              <w:t>String (12)</w:t>
            </w:r>
          </w:p>
        </w:tc>
        <w:tc>
          <w:tcPr>
            <w:tcW w:w="2430" w:type="dxa"/>
          </w:tcPr>
          <w:p w14:paraId="2D76887E" w14:textId="77777777" w:rsidR="00275CE5" w:rsidRPr="000A41B1" w:rsidRDefault="00275CE5" w:rsidP="00275CE5">
            <w:pPr>
              <w:pStyle w:val="TableText"/>
              <w:rPr>
                <w:color w:val="auto"/>
              </w:rPr>
            </w:pPr>
            <w:r>
              <w:rPr>
                <w:color w:val="auto"/>
              </w:rPr>
              <w:t>User password</w:t>
            </w:r>
          </w:p>
        </w:tc>
        <w:tc>
          <w:tcPr>
            <w:tcW w:w="2430" w:type="dxa"/>
          </w:tcPr>
          <w:p w14:paraId="2D76887F" w14:textId="77777777" w:rsidR="00275CE5" w:rsidRDefault="00275CE5" w:rsidP="00275CE5">
            <w:pPr>
              <w:pStyle w:val="Example"/>
              <w:rPr>
                <w:color w:val="auto"/>
              </w:rPr>
            </w:pPr>
            <w:r>
              <w:rPr>
                <w:color w:val="auto"/>
              </w:rPr>
              <w:t>Suggestion:</w:t>
            </w:r>
          </w:p>
          <w:p w14:paraId="2D768880" w14:textId="77777777" w:rsidR="00275CE5" w:rsidRDefault="001A42CB" w:rsidP="00275CE5">
            <w:pPr>
              <w:pStyle w:val="Example"/>
              <w:rPr>
                <w:color w:val="auto"/>
              </w:rPr>
            </w:pPr>
            <w:r>
              <w:rPr>
                <w:color w:val="auto"/>
              </w:rPr>
              <w:t xml:space="preserve">MD5 </w:t>
            </w:r>
            <w:r w:rsidR="00275CE5">
              <w:rPr>
                <w:color w:val="auto"/>
              </w:rPr>
              <w:t>Hash of the password</w:t>
            </w:r>
          </w:p>
          <w:p w14:paraId="2D768881" w14:textId="77777777" w:rsidR="001A42CB" w:rsidRDefault="001A42CB" w:rsidP="00275CE5">
            <w:pPr>
              <w:pStyle w:val="Example"/>
              <w:rPr>
                <w:color w:val="auto"/>
              </w:rPr>
            </w:pPr>
          </w:p>
          <w:p w14:paraId="2D768882" w14:textId="77777777" w:rsidR="001A42CB" w:rsidRDefault="001A42CB" w:rsidP="001A42CB">
            <w:pPr>
              <w:pStyle w:val="Example"/>
              <w:rPr>
                <w:rFonts w:cs="Arial"/>
                <w:color w:val="auto"/>
              </w:rPr>
            </w:pPr>
            <w:r w:rsidRPr="00562098">
              <w:rPr>
                <w:rFonts w:cs="Arial"/>
                <w:color w:val="auto"/>
              </w:rPr>
              <w:t>WSDL name:</w:t>
            </w:r>
          </w:p>
          <w:p w14:paraId="2D768883" w14:textId="77777777" w:rsidR="001A42CB" w:rsidRPr="000A41B1" w:rsidRDefault="001A42CB" w:rsidP="001A42CB">
            <w:pPr>
              <w:pStyle w:val="Example"/>
              <w:rPr>
                <w:color w:val="auto"/>
              </w:rPr>
            </w:pPr>
            <w:r w:rsidRPr="00562098">
              <w:rPr>
                <w:rFonts w:cs="Arial"/>
                <w:color w:val="auto"/>
              </w:rPr>
              <w:t>password</w:t>
            </w:r>
          </w:p>
        </w:tc>
      </w:tr>
      <w:tr w:rsidR="00275CE5" w:rsidRPr="000A41B1" w14:paraId="2D768886" w14:textId="77777777" w:rsidTr="00275CE5">
        <w:trPr>
          <w:trHeight w:val="331"/>
        </w:trPr>
        <w:tc>
          <w:tcPr>
            <w:tcW w:w="8730" w:type="dxa"/>
            <w:gridSpan w:val="4"/>
            <w:shd w:val="clear" w:color="auto" w:fill="D9D9D9"/>
          </w:tcPr>
          <w:p w14:paraId="2D768885" w14:textId="77777777" w:rsidR="00275CE5" w:rsidRPr="003C5EEF" w:rsidRDefault="00275CE5" w:rsidP="00275CE5">
            <w:pPr>
              <w:pStyle w:val="Example"/>
              <w:rPr>
                <w:b/>
                <w:color w:val="auto"/>
              </w:rPr>
            </w:pPr>
            <w:r w:rsidRPr="003C5EEF">
              <w:rPr>
                <w:b/>
                <w:color w:val="auto"/>
              </w:rPr>
              <w:t>Output</w:t>
            </w:r>
          </w:p>
        </w:tc>
      </w:tr>
      <w:tr w:rsidR="001A42CB" w:rsidRPr="000A41B1" w14:paraId="2D76888F" w14:textId="77777777" w:rsidTr="001A42CB">
        <w:trPr>
          <w:trHeight w:val="331"/>
        </w:trPr>
        <w:tc>
          <w:tcPr>
            <w:tcW w:w="1935" w:type="dxa"/>
          </w:tcPr>
          <w:p w14:paraId="2D768887" w14:textId="77777777" w:rsidR="001A42CB" w:rsidRDefault="001A42CB" w:rsidP="001A42CB">
            <w:pPr>
              <w:pStyle w:val="TableText"/>
            </w:pPr>
            <w:r>
              <w:t>Token</w:t>
            </w:r>
          </w:p>
        </w:tc>
        <w:tc>
          <w:tcPr>
            <w:tcW w:w="1935" w:type="dxa"/>
          </w:tcPr>
          <w:p w14:paraId="2D768888" w14:textId="77777777" w:rsidR="001A42CB" w:rsidRDefault="001A42CB" w:rsidP="001A42CB">
            <w:pPr>
              <w:pStyle w:val="TableText"/>
            </w:pPr>
            <w:r>
              <w:t>String(25)</w:t>
            </w:r>
          </w:p>
        </w:tc>
        <w:tc>
          <w:tcPr>
            <w:tcW w:w="2430" w:type="dxa"/>
          </w:tcPr>
          <w:p w14:paraId="2D768889" w14:textId="77777777" w:rsidR="001A42CB" w:rsidRDefault="001A42CB" w:rsidP="001A42CB">
            <w:pPr>
              <w:pStyle w:val="TableText"/>
              <w:rPr>
                <w:color w:val="auto"/>
              </w:rPr>
            </w:pPr>
            <w:r>
              <w:rPr>
                <w:color w:val="auto"/>
              </w:rPr>
              <w:t>Security token generated by the system (random number sequence).</w:t>
            </w:r>
          </w:p>
          <w:p w14:paraId="2D76888A" w14:textId="77777777" w:rsidR="001A42CB" w:rsidRDefault="001A42CB" w:rsidP="001A42CB">
            <w:pPr>
              <w:pStyle w:val="TableText"/>
              <w:rPr>
                <w:color w:val="auto"/>
              </w:rPr>
            </w:pPr>
          </w:p>
          <w:p w14:paraId="2D76888B" w14:textId="77777777" w:rsidR="001A42CB" w:rsidRPr="000A41B1" w:rsidRDefault="001A42CB" w:rsidP="001A42CB">
            <w:pPr>
              <w:pStyle w:val="TableText"/>
              <w:rPr>
                <w:color w:val="auto"/>
              </w:rPr>
            </w:pPr>
            <w:r>
              <w:rPr>
                <w:color w:val="auto"/>
              </w:rPr>
              <w:t>Note that the token should expire after 15 mins of inactivity.</w:t>
            </w:r>
          </w:p>
        </w:tc>
        <w:tc>
          <w:tcPr>
            <w:tcW w:w="2430" w:type="dxa"/>
          </w:tcPr>
          <w:p w14:paraId="2D76888C" w14:textId="77777777" w:rsidR="001A42CB" w:rsidRDefault="001A42CB" w:rsidP="001A42CB">
            <w:pPr>
              <w:pStyle w:val="Example"/>
              <w:rPr>
                <w:color w:val="auto"/>
              </w:rPr>
            </w:pPr>
            <w:r>
              <w:rPr>
                <w:color w:val="auto"/>
              </w:rPr>
              <w:t>To be provided on all other transactions</w:t>
            </w:r>
          </w:p>
          <w:p w14:paraId="2D76888D" w14:textId="77777777" w:rsidR="001A42CB" w:rsidRDefault="001A42CB" w:rsidP="001A42CB">
            <w:pPr>
              <w:pStyle w:val="Example"/>
              <w:rPr>
                <w:color w:val="auto"/>
              </w:rPr>
            </w:pPr>
          </w:p>
          <w:p w14:paraId="2D76888E" w14:textId="77777777" w:rsidR="001A42CB" w:rsidRPr="000A41B1" w:rsidRDefault="001A42CB" w:rsidP="001A42CB">
            <w:pPr>
              <w:pStyle w:val="Example"/>
              <w:rPr>
                <w:color w:val="auto"/>
              </w:rPr>
            </w:pPr>
            <w:r w:rsidRPr="00D5447B">
              <w:rPr>
                <w:rFonts w:cs="Arial"/>
                <w:color w:val="auto"/>
              </w:rPr>
              <w:t>WSDL name: token</w:t>
            </w:r>
          </w:p>
        </w:tc>
      </w:tr>
      <w:tr w:rsidR="001A42CB" w:rsidRPr="000A41B1" w14:paraId="2D768896" w14:textId="77777777" w:rsidTr="001A42CB">
        <w:trPr>
          <w:trHeight w:val="331"/>
        </w:trPr>
        <w:tc>
          <w:tcPr>
            <w:tcW w:w="1935" w:type="dxa"/>
          </w:tcPr>
          <w:p w14:paraId="2D768890" w14:textId="77777777" w:rsidR="001A42CB" w:rsidRDefault="001A42CB" w:rsidP="001A42CB">
            <w:pPr>
              <w:pStyle w:val="TableText"/>
            </w:pPr>
            <w:r>
              <w:t>Authorization</w:t>
            </w:r>
          </w:p>
        </w:tc>
        <w:tc>
          <w:tcPr>
            <w:tcW w:w="1935" w:type="dxa"/>
          </w:tcPr>
          <w:p w14:paraId="2D768891" w14:textId="77777777" w:rsidR="001A42CB" w:rsidRDefault="001A42CB" w:rsidP="001A42CB">
            <w:pPr>
              <w:pStyle w:val="TableText"/>
            </w:pPr>
            <w:r>
              <w:t>String(4)</w:t>
            </w:r>
          </w:p>
        </w:tc>
        <w:tc>
          <w:tcPr>
            <w:tcW w:w="2430" w:type="dxa"/>
          </w:tcPr>
          <w:p w14:paraId="2D768892" w14:textId="77777777" w:rsidR="001A42CB" w:rsidRPr="000A41B1" w:rsidRDefault="001A42CB" w:rsidP="001A42CB">
            <w:pPr>
              <w:pStyle w:val="TableText"/>
              <w:rPr>
                <w:color w:val="auto"/>
              </w:rPr>
            </w:pPr>
            <w:r>
              <w:rPr>
                <w:color w:val="auto"/>
              </w:rPr>
              <w:t>Depicts the level of user authorization.</w:t>
            </w:r>
          </w:p>
        </w:tc>
        <w:tc>
          <w:tcPr>
            <w:tcW w:w="2430" w:type="dxa"/>
          </w:tcPr>
          <w:p w14:paraId="2D768893" w14:textId="77777777" w:rsidR="001A42CB" w:rsidRDefault="001A42CB" w:rsidP="001A42CB">
            <w:pPr>
              <w:pStyle w:val="Example"/>
              <w:numPr>
                <w:ilvl w:val="0"/>
                <w:numId w:val="20"/>
              </w:numPr>
              <w:rPr>
                <w:color w:val="auto"/>
              </w:rPr>
            </w:pPr>
            <w:r w:rsidRPr="00AF4EB9">
              <w:rPr>
                <w:color w:val="auto"/>
              </w:rPr>
              <w:t>ADM</w:t>
            </w:r>
            <w:r>
              <w:rPr>
                <w:color w:val="auto"/>
              </w:rPr>
              <w:t xml:space="preserve"> – user is fully authorized to use the system.</w:t>
            </w:r>
          </w:p>
          <w:p w14:paraId="2D768894" w14:textId="77777777" w:rsidR="001A42CB" w:rsidRDefault="001A42CB" w:rsidP="001A42CB">
            <w:pPr>
              <w:pStyle w:val="Example"/>
              <w:numPr>
                <w:ilvl w:val="0"/>
                <w:numId w:val="20"/>
              </w:numPr>
              <w:rPr>
                <w:color w:val="auto"/>
              </w:rPr>
            </w:pPr>
            <w:r w:rsidRPr="00AF4EB9">
              <w:rPr>
                <w:color w:val="auto"/>
              </w:rPr>
              <w:t>RPT</w:t>
            </w:r>
            <w:r>
              <w:rPr>
                <w:color w:val="auto"/>
              </w:rPr>
              <w:t xml:space="preserve"> – user can only use the report capabilities.</w:t>
            </w:r>
          </w:p>
          <w:p w14:paraId="2D768895" w14:textId="77777777" w:rsidR="001A42CB" w:rsidRPr="000A41B1" w:rsidRDefault="001A42CB" w:rsidP="001A42CB">
            <w:pPr>
              <w:pStyle w:val="Example"/>
              <w:numPr>
                <w:ilvl w:val="0"/>
                <w:numId w:val="20"/>
              </w:numPr>
              <w:rPr>
                <w:color w:val="auto"/>
              </w:rPr>
            </w:pPr>
            <w:r w:rsidRPr="00D5447B">
              <w:rPr>
                <w:rFonts w:cs="Arial"/>
                <w:color w:val="auto"/>
              </w:rPr>
              <w:t>WSDL name: authorization</w:t>
            </w:r>
          </w:p>
        </w:tc>
      </w:tr>
      <w:tr w:rsidR="001A42CB" w:rsidRPr="000A41B1" w14:paraId="2D76889C" w14:textId="77777777" w:rsidTr="001A42CB">
        <w:trPr>
          <w:trHeight w:val="331"/>
        </w:trPr>
        <w:tc>
          <w:tcPr>
            <w:tcW w:w="8730" w:type="dxa"/>
            <w:gridSpan w:val="4"/>
            <w:tcBorders>
              <w:top w:val="single" w:sz="6" w:space="0" w:color="4D4D4D"/>
              <w:bottom w:val="single" w:sz="6" w:space="0" w:color="4D4D4D"/>
            </w:tcBorders>
            <w:shd w:val="clear" w:color="auto" w:fill="F2F2F2" w:themeFill="background1" w:themeFillShade="F2"/>
          </w:tcPr>
          <w:p w14:paraId="2D768897" w14:textId="77777777" w:rsidR="001A42CB" w:rsidRDefault="001A42CB" w:rsidP="001A42CB">
            <w:pPr>
              <w:pStyle w:val="Example"/>
              <w:rPr>
                <w:color w:val="auto"/>
              </w:rPr>
            </w:pPr>
            <w:r>
              <w:rPr>
                <w:color w:val="auto"/>
              </w:rPr>
              <w:t xml:space="preserve">Request Status [1].  Includes the following fields: </w:t>
            </w:r>
          </w:p>
          <w:p w14:paraId="2D768898" w14:textId="77777777" w:rsidR="001A42CB" w:rsidRDefault="001A42CB" w:rsidP="001A42CB">
            <w:pPr>
              <w:pStyle w:val="Example"/>
              <w:numPr>
                <w:ilvl w:val="0"/>
                <w:numId w:val="20"/>
              </w:numPr>
              <w:rPr>
                <w:color w:val="auto"/>
              </w:rPr>
            </w:pPr>
            <w:r>
              <w:rPr>
                <w:color w:val="auto"/>
              </w:rPr>
              <w:t>Status Code</w:t>
            </w:r>
          </w:p>
          <w:p w14:paraId="2D768899" w14:textId="77777777" w:rsidR="001A42CB" w:rsidRDefault="001A42CB" w:rsidP="001A42CB">
            <w:pPr>
              <w:pStyle w:val="Example"/>
              <w:numPr>
                <w:ilvl w:val="0"/>
                <w:numId w:val="20"/>
              </w:numPr>
              <w:rPr>
                <w:rFonts w:cs="Arial"/>
                <w:color w:val="auto"/>
              </w:rPr>
            </w:pPr>
            <w:r>
              <w:rPr>
                <w:color w:val="auto"/>
              </w:rPr>
              <w:t>Status Message</w:t>
            </w:r>
          </w:p>
          <w:p w14:paraId="2D76889A" w14:textId="77777777" w:rsidR="001A42CB" w:rsidRDefault="001A42CB" w:rsidP="001A42CB">
            <w:pPr>
              <w:pStyle w:val="Example"/>
              <w:rPr>
                <w:color w:val="auto"/>
              </w:rPr>
            </w:pPr>
          </w:p>
          <w:p w14:paraId="2D76889B" w14:textId="77777777" w:rsidR="001A42CB" w:rsidRDefault="001A42CB" w:rsidP="001A42CB">
            <w:pPr>
              <w:pStyle w:val="Example"/>
              <w:rPr>
                <w:rFonts w:cs="Arial"/>
                <w:color w:val="auto"/>
              </w:rPr>
            </w:pPr>
            <w:r w:rsidRPr="00667AE9">
              <w:rPr>
                <w:color w:val="auto"/>
              </w:rPr>
              <w:t>WSDL name: requestStatus</w:t>
            </w:r>
          </w:p>
        </w:tc>
      </w:tr>
      <w:tr w:rsidR="00275CE5" w:rsidRPr="000A41B1" w14:paraId="2D7688A3" w14:textId="77777777" w:rsidTr="00275CE5">
        <w:trPr>
          <w:trHeight w:val="331"/>
        </w:trPr>
        <w:tc>
          <w:tcPr>
            <w:tcW w:w="1935" w:type="dxa"/>
          </w:tcPr>
          <w:p w14:paraId="2D76889D" w14:textId="77777777" w:rsidR="00275CE5" w:rsidRDefault="00275CE5" w:rsidP="00275CE5">
            <w:pPr>
              <w:pStyle w:val="TableText"/>
            </w:pPr>
            <w:r>
              <w:t>Status Code</w:t>
            </w:r>
          </w:p>
        </w:tc>
        <w:tc>
          <w:tcPr>
            <w:tcW w:w="1935" w:type="dxa"/>
          </w:tcPr>
          <w:p w14:paraId="2D76889E" w14:textId="77777777" w:rsidR="00275CE5" w:rsidRDefault="00275CE5" w:rsidP="00275CE5">
            <w:pPr>
              <w:pStyle w:val="TableText"/>
            </w:pPr>
            <w:r>
              <w:t>Number</w:t>
            </w:r>
          </w:p>
        </w:tc>
        <w:tc>
          <w:tcPr>
            <w:tcW w:w="2430" w:type="dxa"/>
          </w:tcPr>
          <w:p w14:paraId="2D76889F" w14:textId="77777777" w:rsidR="00275CE5" w:rsidRPr="000A41B1" w:rsidRDefault="00275CE5" w:rsidP="00275CE5">
            <w:pPr>
              <w:pStyle w:val="TableText"/>
              <w:rPr>
                <w:color w:val="auto"/>
              </w:rPr>
            </w:pPr>
            <w:r>
              <w:rPr>
                <w:color w:val="auto"/>
              </w:rPr>
              <w:t>Code depicting the success of failure of the transaction.</w:t>
            </w:r>
          </w:p>
        </w:tc>
        <w:tc>
          <w:tcPr>
            <w:tcW w:w="2430" w:type="dxa"/>
          </w:tcPr>
          <w:p w14:paraId="2D7688A0" w14:textId="77777777" w:rsidR="00275CE5" w:rsidRDefault="00262716" w:rsidP="00B54491">
            <w:pPr>
              <w:pStyle w:val="Example"/>
              <w:rPr>
                <w:color w:val="auto"/>
              </w:rPr>
            </w:pPr>
            <w:r>
              <w:rPr>
                <w:color w:val="auto"/>
              </w:rPr>
              <w:t>See section 4</w:t>
            </w:r>
            <w:r w:rsidR="00841E98">
              <w:rPr>
                <w:color w:val="auto"/>
              </w:rPr>
              <w:t>.12</w:t>
            </w:r>
            <w:r w:rsidR="00B54491">
              <w:rPr>
                <w:color w:val="auto"/>
              </w:rPr>
              <w:t xml:space="preserve"> for more information.</w:t>
            </w:r>
          </w:p>
          <w:p w14:paraId="2D7688A1" w14:textId="77777777" w:rsidR="001A42CB" w:rsidRDefault="001A42CB" w:rsidP="00B54491">
            <w:pPr>
              <w:pStyle w:val="Example"/>
              <w:rPr>
                <w:color w:val="auto"/>
              </w:rPr>
            </w:pPr>
          </w:p>
          <w:p w14:paraId="2D7688A2" w14:textId="77777777" w:rsidR="001A42CB" w:rsidRPr="000A41B1" w:rsidRDefault="001A42CB" w:rsidP="00B54491">
            <w:pPr>
              <w:pStyle w:val="Example"/>
              <w:rPr>
                <w:color w:val="auto"/>
              </w:rPr>
            </w:pPr>
            <w:r w:rsidRPr="00562098">
              <w:rPr>
                <w:rFonts w:cs="Arial"/>
                <w:color w:val="auto"/>
              </w:rPr>
              <w:t>WSDL name: requestStatus&gt;statusCode</w:t>
            </w:r>
          </w:p>
        </w:tc>
      </w:tr>
      <w:tr w:rsidR="00275CE5" w:rsidRPr="000A41B1" w14:paraId="2D7688AA" w14:textId="77777777" w:rsidTr="00275CE5">
        <w:trPr>
          <w:trHeight w:val="331"/>
        </w:trPr>
        <w:tc>
          <w:tcPr>
            <w:tcW w:w="1935" w:type="dxa"/>
          </w:tcPr>
          <w:p w14:paraId="2D7688A4" w14:textId="77777777" w:rsidR="00275CE5" w:rsidRDefault="00275CE5" w:rsidP="00275CE5">
            <w:pPr>
              <w:pStyle w:val="TableText"/>
            </w:pPr>
            <w:r>
              <w:t>Status Message</w:t>
            </w:r>
          </w:p>
        </w:tc>
        <w:tc>
          <w:tcPr>
            <w:tcW w:w="1935" w:type="dxa"/>
          </w:tcPr>
          <w:p w14:paraId="2D7688A5" w14:textId="77777777" w:rsidR="00275CE5" w:rsidRDefault="00275CE5" w:rsidP="00275CE5">
            <w:pPr>
              <w:pStyle w:val="TableText"/>
            </w:pPr>
            <w:r>
              <w:t>String(100)</w:t>
            </w:r>
          </w:p>
        </w:tc>
        <w:tc>
          <w:tcPr>
            <w:tcW w:w="2430" w:type="dxa"/>
          </w:tcPr>
          <w:p w14:paraId="2D7688A6" w14:textId="77777777" w:rsidR="00275CE5" w:rsidRPr="000A41B1" w:rsidRDefault="00275CE5" w:rsidP="00275CE5">
            <w:pPr>
              <w:pStyle w:val="TableText"/>
              <w:rPr>
                <w:color w:val="auto"/>
              </w:rPr>
            </w:pPr>
            <w:r>
              <w:rPr>
                <w:color w:val="auto"/>
              </w:rPr>
              <w:t>Additional field providing a narrative</w:t>
            </w:r>
          </w:p>
        </w:tc>
        <w:tc>
          <w:tcPr>
            <w:tcW w:w="2430" w:type="dxa"/>
          </w:tcPr>
          <w:p w14:paraId="2D7688A7" w14:textId="77777777" w:rsidR="00275CE5" w:rsidRDefault="00262716" w:rsidP="00275CE5">
            <w:pPr>
              <w:pStyle w:val="Example"/>
              <w:rPr>
                <w:color w:val="auto"/>
              </w:rPr>
            </w:pPr>
            <w:r>
              <w:rPr>
                <w:color w:val="auto"/>
              </w:rPr>
              <w:t>See section 4</w:t>
            </w:r>
            <w:r w:rsidR="00841E98">
              <w:rPr>
                <w:color w:val="auto"/>
              </w:rPr>
              <w:t>.12</w:t>
            </w:r>
            <w:r w:rsidR="00B54491">
              <w:rPr>
                <w:color w:val="auto"/>
              </w:rPr>
              <w:t xml:space="preserve"> for more information.</w:t>
            </w:r>
          </w:p>
          <w:p w14:paraId="2D7688A8" w14:textId="77777777" w:rsidR="001A42CB" w:rsidRDefault="001A42CB" w:rsidP="00275CE5">
            <w:pPr>
              <w:pStyle w:val="Example"/>
              <w:rPr>
                <w:color w:val="auto"/>
              </w:rPr>
            </w:pPr>
          </w:p>
          <w:p w14:paraId="2D7688A9" w14:textId="77777777" w:rsidR="001A42CB" w:rsidRPr="000A41B1" w:rsidRDefault="001A42CB" w:rsidP="00275CE5">
            <w:pPr>
              <w:pStyle w:val="Example"/>
              <w:rPr>
                <w:color w:val="auto"/>
              </w:rPr>
            </w:pPr>
            <w:r w:rsidRPr="00562098">
              <w:rPr>
                <w:rFonts w:cs="Arial"/>
                <w:color w:val="auto"/>
              </w:rPr>
              <w:t>WSDL name: requestStatus&gt;statusMessage</w:t>
            </w:r>
          </w:p>
        </w:tc>
      </w:tr>
    </w:tbl>
    <w:p w14:paraId="2D7688AB" w14:textId="77777777" w:rsidR="00275CE5" w:rsidRDefault="00275CE5" w:rsidP="00275CE5">
      <w:pPr>
        <w:pStyle w:val="Heading2"/>
      </w:pPr>
      <w:bookmarkStart w:id="54" w:name="_Toc302729641"/>
      <w:r>
        <w:lastRenderedPageBreak/>
        <w:t>List Incidents By GEOLOC</w:t>
      </w:r>
      <w:bookmarkEnd w:id="54"/>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75CE5" w:rsidRPr="004019DE" w14:paraId="2D7688AE" w14:textId="77777777" w:rsidTr="00275CE5">
        <w:trPr>
          <w:trHeight w:val="415"/>
          <w:tblHeader/>
        </w:trPr>
        <w:tc>
          <w:tcPr>
            <w:tcW w:w="3870" w:type="dxa"/>
            <w:gridSpan w:val="2"/>
            <w:shd w:val="clear" w:color="auto" w:fill="FF7200"/>
            <w:vAlign w:val="center"/>
          </w:tcPr>
          <w:p w14:paraId="2D7688AC" w14:textId="77777777" w:rsidR="00275CE5" w:rsidRPr="007B1874" w:rsidRDefault="00275CE5" w:rsidP="00275CE5">
            <w:pPr>
              <w:pStyle w:val="CellHeading"/>
            </w:pPr>
            <w:r w:rsidRPr="007B1874">
              <w:t>Operation</w:t>
            </w:r>
          </w:p>
        </w:tc>
        <w:tc>
          <w:tcPr>
            <w:tcW w:w="4860" w:type="dxa"/>
            <w:gridSpan w:val="2"/>
            <w:shd w:val="clear" w:color="auto" w:fill="FF7200"/>
            <w:vAlign w:val="center"/>
          </w:tcPr>
          <w:p w14:paraId="2D7688AD" w14:textId="77777777" w:rsidR="00275CE5" w:rsidRPr="007B1874" w:rsidRDefault="00275CE5" w:rsidP="00275CE5">
            <w:pPr>
              <w:pStyle w:val="CellHeading"/>
            </w:pPr>
            <w:r w:rsidRPr="007B1874">
              <w:t>Description</w:t>
            </w:r>
          </w:p>
        </w:tc>
      </w:tr>
      <w:tr w:rsidR="00275CE5" w:rsidRPr="000A41B1" w14:paraId="2D7688B1" w14:textId="77777777" w:rsidTr="00275CE5">
        <w:trPr>
          <w:trHeight w:val="331"/>
        </w:trPr>
        <w:tc>
          <w:tcPr>
            <w:tcW w:w="3870" w:type="dxa"/>
            <w:gridSpan w:val="2"/>
          </w:tcPr>
          <w:p w14:paraId="2D7688AF" w14:textId="77777777" w:rsidR="00275CE5" w:rsidRDefault="00275CE5" w:rsidP="00275CE5">
            <w:pPr>
              <w:pStyle w:val="TableText"/>
            </w:pPr>
            <w:r>
              <w:t>List Incidents by GEOLOC</w:t>
            </w:r>
          </w:p>
        </w:tc>
        <w:tc>
          <w:tcPr>
            <w:tcW w:w="4860" w:type="dxa"/>
            <w:gridSpan w:val="2"/>
          </w:tcPr>
          <w:p w14:paraId="2D7688B0" w14:textId="77777777" w:rsidR="00275CE5" w:rsidRPr="000A41B1" w:rsidRDefault="00275CE5" w:rsidP="00275CE5">
            <w:pPr>
              <w:pStyle w:val="Example"/>
              <w:numPr>
                <w:ilvl w:val="0"/>
                <w:numId w:val="20"/>
              </w:numPr>
              <w:rPr>
                <w:color w:val="auto"/>
              </w:rPr>
            </w:pPr>
            <w:r>
              <w:rPr>
                <w:color w:val="auto"/>
              </w:rPr>
              <w:t>Retrieve a list of incidents based on a GEOLOC as input.</w:t>
            </w:r>
          </w:p>
        </w:tc>
      </w:tr>
      <w:tr w:rsidR="00275CE5" w:rsidRPr="000A41B1" w14:paraId="2D7688B3" w14:textId="77777777" w:rsidTr="00275CE5">
        <w:trPr>
          <w:trHeight w:val="331"/>
        </w:trPr>
        <w:tc>
          <w:tcPr>
            <w:tcW w:w="8730" w:type="dxa"/>
            <w:gridSpan w:val="4"/>
            <w:shd w:val="clear" w:color="auto" w:fill="D9D9D9"/>
          </w:tcPr>
          <w:p w14:paraId="2D7688B2" w14:textId="77777777" w:rsidR="00275CE5" w:rsidRPr="003C5EEF" w:rsidRDefault="00275CE5" w:rsidP="00275CE5">
            <w:pPr>
              <w:pStyle w:val="Example"/>
              <w:rPr>
                <w:b/>
                <w:color w:val="auto"/>
              </w:rPr>
            </w:pPr>
            <w:r w:rsidRPr="003C5EEF">
              <w:rPr>
                <w:b/>
                <w:color w:val="auto"/>
              </w:rPr>
              <w:t>Input</w:t>
            </w:r>
          </w:p>
        </w:tc>
      </w:tr>
      <w:tr w:rsidR="00275CE5" w:rsidRPr="000A41B1" w14:paraId="2D7688B8" w14:textId="77777777" w:rsidTr="00275CE5">
        <w:trPr>
          <w:trHeight w:val="331"/>
        </w:trPr>
        <w:tc>
          <w:tcPr>
            <w:tcW w:w="1935" w:type="dxa"/>
            <w:shd w:val="clear" w:color="auto" w:fill="F2F2F2"/>
          </w:tcPr>
          <w:p w14:paraId="2D7688B4" w14:textId="77777777" w:rsidR="00275CE5" w:rsidRDefault="00275CE5" w:rsidP="00275CE5">
            <w:pPr>
              <w:pStyle w:val="TableText"/>
            </w:pPr>
            <w:r>
              <w:t>Field Name</w:t>
            </w:r>
          </w:p>
        </w:tc>
        <w:tc>
          <w:tcPr>
            <w:tcW w:w="1935" w:type="dxa"/>
            <w:shd w:val="clear" w:color="auto" w:fill="F2F2F2"/>
          </w:tcPr>
          <w:p w14:paraId="2D7688B5" w14:textId="77777777" w:rsidR="00275CE5" w:rsidRDefault="00275CE5" w:rsidP="00275CE5">
            <w:pPr>
              <w:pStyle w:val="TableText"/>
            </w:pPr>
            <w:r>
              <w:t>Field Type</w:t>
            </w:r>
          </w:p>
        </w:tc>
        <w:tc>
          <w:tcPr>
            <w:tcW w:w="2430" w:type="dxa"/>
            <w:shd w:val="clear" w:color="auto" w:fill="F2F2F2"/>
          </w:tcPr>
          <w:p w14:paraId="2D7688B6" w14:textId="77777777" w:rsidR="00275CE5" w:rsidRDefault="00275CE5" w:rsidP="00275CE5">
            <w:pPr>
              <w:pStyle w:val="Example"/>
              <w:rPr>
                <w:color w:val="auto"/>
              </w:rPr>
            </w:pPr>
            <w:r>
              <w:rPr>
                <w:color w:val="auto"/>
              </w:rPr>
              <w:t>Description</w:t>
            </w:r>
          </w:p>
        </w:tc>
        <w:tc>
          <w:tcPr>
            <w:tcW w:w="2430" w:type="dxa"/>
            <w:shd w:val="clear" w:color="auto" w:fill="F2F2F2"/>
          </w:tcPr>
          <w:p w14:paraId="2D7688B7" w14:textId="77777777" w:rsidR="00275CE5" w:rsidRDefault="00275CE5" w:rsidP="00275CE5">
            <w:pPr>
              <w:pStyle w:val="Example"/>
              <w:rPr>
                <w:color w:val="auto"/>
              </w:rPr>
            </w:pPr>
            <w:r>
              <w:rPr>
                <w:color w:val="auto"/>
              </w:rPr>
              <w:t>Notes/Values</w:t>
            </w:r>
          </w:p>
        </w:tc>
      </w:tr>
      <w:tr w:rsidR="001A42CB" w:rsidRPr="000A41B1" w14:paraId="2D7688BD" w14:textId="77777777" w:rsidTr="00275CE5">
        <w:trPr>
          <w:trHeight w:val="331"/>
        </w:trPr>
        <w:tc>
          <w:tcPr>
            <w:tcW w:w="1935" w:type="dxa"/>
          </w:tcPr>
          <w:p w14:paraId="2D7688B9" w14:textId="77777777" w:rsidR="001A42CB" w:rsidRDefault="001A42CB" w:rsidP="00275CE5">
            <w:pPr>
              <w:pStyle w:val="TableText"/>
            </w:pPr>
            <w:r>
              <w:t>Token</w:t>
            </w:r>
          </w:p>
        </w:tc>
        <w:tc>
          <w:tcPr>
            <w:tcW w:w="1935" w:type="dxa"/>
          </w:tcPr>
          <w:p w14:paraId="2D7688BA" w14:textId="77777777" w:rsidR="001A42CB" w:rsidRDefault="001A42CB" w:rsidP="00275CE5">
            <w:pPr>
              <w:pStyle w:val="TableText"/>
            </w:pPr>
            <w:r>
              <w:t>String(25)</w:t>
            </w:r>
          </w:p>
        </w:tc>
        <w:tc>
          <w:tcPr>
            <w:tcW w:w="2430" w:type="dxa"/>
          </w:tcPr>
          <w:p w14:paraId="2D7688BB" w14:textId="77777777" w:rsidR="001A42CB" w:rsidRPr="000A41B1" w:rsidRDefault="001A42CB" w:rsidP="00275CE5">
            <w:pPr>
              <w:pStyle w:val="TableText"/>
              <w:rPr>
                <w:color w:val="auto"/>
              </w:rPr>
            </w:pPr>
            <w:r>
              <w:rPr>
                <w:color w:val="auto"/>
              </w:rPr>
              <w:t>Security token provided by the application Logon service</w:t>
            </w:r>
          </w:p>
        </w:tc>
        <w:tc>
          <w:tcPr>
            <w:tcW w:w="2430" w:type="dxa"/>
          </w:tcPr>
          <w:p w14:paraId="2D7688BC" w14:textId="77777777" w:rsidR="001A42CB" w:rsidRPr="000A41B1" w:rsidRDefault="001A42CB" w:rsidP="00275CE5">
            <w:pPr>
              <w:pStyle w:val="Example"/>
              <w:rPr>
                <w:color w:val="auto"/>
              </w:rPr>
            </w:pPr>
            <w:r w:rsidRPr="004A7F4C">
              <w:rPr>
                <w:rFonts w:cs="Arial"/>
                <w:color w:val="auto"/>
              </w:rPr>
              <w:t>WSDL name: token</w:t>
            </w:r>
          </w:p>
        </w:tc>
      </w:tr>
      <w:tr w:rsidR="001A42CB" w:rsidRPr="000A41B1" w14:paraId="2D7688C2" w14:textId="77777777" w:rsidTr="00275CE5">
        <w:trPr>
          <w:trHeight w:val="331"/>
        </w:trPr>
        <w:tc>
          <w:tcPr>
            <w:tcW w:w="1935" w:type="dxa"/>
          </w:tcPr>
          <w:p w14:paraId="2D7688BE" w14:textId="77777777" w:rsidR="001A42CB" w:rsidRDefault="001A42CB" w:rsidP="00275CE5">
            <w:pPr>
              <w:pStyle w:val="TableText"/>
            </w:pPr>
            <w:r>
              <w:t>GEOLOC</w:t>
            </w:r>
          </w:p>
        </w:tc>
        <w:tc>
          <w:tcPr>
            <w:tcW w:w="1935" w:type="dxa"/>
          </w:tcPr>
          <w:p w14:paraId="2D7688BF" w14:textId="77777777" w:rsidR="001A42CB" w:rsidRDefault="001A42CB" w:rsidP="00275CE5">
            <w:pPr>
              <w:pStyle w:val="TableText"/>
            </w:pPr>
            <w:r>
              <w:t>String(15)</w:t>
            </w:r>
          </w:p>
        </w:tc>
        <w:tc>
          <w:tcPr>
            <w:tcW w:w="2430" w:type="dxa"/>
          </w:tcPr>
          <w:p w14:paraId="2D7688C0" w14:textId="77777777" w:rsidR="001A42CB" w:rsidRPr="000A41B1" w:rsidRDefault="001A42CB" w:rsidP="00275CE5">
            <w:pPr>
              <w:pStyle w:val="TableText"/>
              <w:rPr>
                <w:color w:val="auto"/>
              </w:rPr>
            </w:pPr>
            <w:r>
              <w:rPr>
                <w:color w:val="auto"/>
              </w:rPr>
              <w:t>GEOLOC field</w:t>
            </w:r>
          </w:p>
        </w:tc>
        <w:tc>
          <w:tcPr>
            <w:tcW w:w="2430" w:type="dxa"/>
          </w:tcPr>
          <w:p w14:paraId="2D7688C1" w14:textId="77777777" w:rsidR="001A42CB" w:rsidRPr="000A41B1" w:rsidRDefault="001A42CB" w:rsidP="00275CE5">
            <w:pPr>
              <w:pStyle w:val="Example"/>
              <w:rPr>
                <w:color w:val="auto"/>
              </w:rPr>
            </w:pPr>
            <w:r w:rsidRPr="004A7F4C">
              <w:rPr>
                <w:rFonts w:cs="Arial"/>
                <w:color w:val="auto"/>
              </w:rPr>
              <w:t>WSDL name: geoLoc</w:t>
            </w:r>
          </w:p>
        </w:tc>
      </w:tr>
      <w:tr w:rsidR="001A42CB" w:rsidRPr="000A41B1" w14:paraId="2D7688C4" w14:textId="77777777" w:rsidTr="00275CE5">
        <w:trPr>
          <w:trHeight w:val="331"/>
        </w:trPr>
        <w:tc>
          <w:tcPr>
            <w:tcW w:w="8730" w:type="dxa"/>
            <w:gridSpan w:val="4"/>
            <w:shd w:val="clear" w:color="auto" w:fill="D9D9D9"/>
          </w:tcPr>
          <w:p w14:paraId="2D7688C3" w14:textId="77777777" w:rsidR="001A42CB" w:rsidRPr="003C5EEF" w:rsidRDefault="001A42CB" w:rsidP="00275CE5">
            <w:pPr>
              <w:pStyle w:val="Example"/>
              <w:rPr>
                <w:b/>
                <w:color w:val="auto"/>
              </w:rPr>
            </w:pPr>
            <w:r w:rsidRPr="003C5EEF">
              <w:rPr>
                <w:b/>
                <w:color w:val="auto"/>
              </w:rPr>
              <w:t>Output</w:t>
            </w:r>
          </w:p>
        </w:tc>
      </w:tr>
      <w:tr w:rsidR="001A42CB" w:rsidRPr="00214219" w14:paraId="2D7688D7" w14:textId="77777777" w:rsidTr="00275CE5">
        <w:trPr>
          <w:trHeight w:val="331"/>
        </w:trPr>
        <w:tc>
          <w:tcPr>
            <w:tcW w:w="8730" w:type="dxa"/>
            <w:gridSpan w:val="4"/>
            <w:shd w:val="clear" w:color="auto" w:fill="F2F2F2"/>
          </w:tcPr>
          <w:p w14:paraId="2D7688C5" w14:textId="77777777" w:rsidR="001A42CB" w:rsidRDefault="001A42CB" w:rsidP="00275CE5">
            <w:pPr>
              <w:pStyle w:val="Example"/>
              <w:rPr>
                <w:color w:val="auto"/>
              </w:rPr>
            </w:pPr>
            <w:r w:rsidRPr="00214219">
              <w:rPr>
                <w:color w:val="auto"/>
              </w:rPr>
              <w:t>List of Incidents</w:t>
            </w:r>
            <w:r>
              <w:rPr>
                <w:color w:val="auto"/>
              </w:rPr>
              <w:t xml:space="preserve"> [1 – n]. Includes the following fields:</w:t>
            </w:r>
          </w:p>
          <w:p w14:paraId="2D7688C6" w14:textId="77777777" w:rsidR="001A42CB" w:rsidRDefault="001A42CB" w:rsidP="00275CE5">
            <w:pPr>
              <w:pStyle w:val="Example"/>
              <w:rPr>
                <w:color w:val="auto"/>
              </w:rPr>
            </w:pPr>
          </w:p>
          <w:p w14:paraId="2D7688C7" w14:textId="77777777" w:rsidR="001A42CB" w:rsidRDefault="001A42CB" w:rsidP="00275CE5">
            <w:pPr>
              <w:pStyle w:val="Example"/>
              <w:rPr>
                <w:color w:val="auto"/>
              </w:rPr>
            </w:pPr>
            <w:r>
              <w:rPr>
                <w:color w:val="auto"/>
              </w:rPr>
              <w:t>If incidents are found the following fields will be populated:</w:t>
            </w:r>
          </w:p>
          <w:p w14:paraId="2D7688C8" w14:textId="77777777" w:rsidR="001A42CB" w:rsidRPr="007E7A71" w:rsidRDefault="001A42CB" w:rsidP="00275CE5">
            <w:pPr>
              <w:pStyle w:val="Example"/>
              <w:numPr>
                <w:ilvl w:val="0"/>
                <w:numId w:val="20"/>
              </w:numPr>
              <w:rPr>
                <w:color w:val="auto"/>
              </w:rPr>
            </w:pPr>
            <w:r w:rsidRPr="007E7A71">
              <w:rPr>
                <w:color w:val="auto"/>
              </w:rPr>
              <w:t>RecNumber</w:t>
            </w:r>
          </w:p>
          <w:p w14:paraId="2D7688C9" w14:textId="77777777" w:rsidR="001A42CB" w:rsidRPr="007E7A71" w:rsidRDefault="001A42CB" w:rsidP="00275CE5">
            <w:pPr>
              <w:pStyle w:val="Example"/>
              <w:numPr>
                <w:ilvl w:val="0"/>
                <w:numId w:val="20"/>
              </w:numPr>
              <w:rPr>
                <w:color w:val="auto"/>
              </w:rPr>
            </w:pPr>
            <w:r w:rsidRPr="007E7A71">
              <w:rPr>
                <w:color w:val="auto"/>
              </w:rPr>
              <w:t>GEOLOC</w:t>
            </w:r>
          </w:p>
          <w:p w14:paraId="2D7688CA" w14:textId="77777777" w:rsidR="001A42CB" w:rsidRDefault="001A42CB" w:rsidP="00275CE5">
            <w:pPr>
              <w:pStyle w:val="Example"/>
              <w:numPr>
                <w:ilvl w:val="0"/>
                <w:numId w:val="20"/>
              </w:numPr>
              <w:rPr>
                <w:color w:val="auto"/>
              </w:rPr>
            </w:pPr>
            <w:r w:rsidRPr="007E7A71">
              <w:rPr>
                <w:color w:val="auto"/>
              </w:rPr>
              <w:t>Building</w:t>
            </w:r>
            <w:r>
              <w:rPr>
                <w:color w:val="auto"/>
              </w:rPr>
              <w:t xml:space="preserve"> Name</w:t>
            </w:r>
          </w:p>
          <w:p w14:paraId="2D7688CB" w14:textId="77777777" w:rsidR="001A42CB" w:rsidRPr="007E7A71" w:rsidRDefault="001A42CB" w:rsidP="00275CE5">
            <w:pPr>
              <w:pStyle w:val="Example"/>
              <w:numPr>
                <w:ilvl w:val="0"/>
                <w:numId w:val="20"/>
              </w:numPr>
              <w:rPr>
                <w:color w:val="auto"/>
              </w:rPr>
            </w:pPr>
            <w:r>
              <w:rPr>
                <w:color w:val="auto"/>
              </w:rPr>
              <w:t>Building Address</w:t>
            </w:r>
          </w:p>
          <w:p w14:paraId="2D7688CC" w14:textId="77777777" w:rsidR="001A42CB" w:rsidRPr="007E7A71" w:rsidRDefault="001A42CB" w:rsidP="00275CE5">
            <w:pPr>
              <w:pStyle w:val="Example"/>
              <w:numPr>
                <w:ilvl w:val="0"/>
                <w:numId w:val="20"/>
              </w:numPr>
              <w:rPr>
                <w:color w:val="auto"/>
              </w:rPr>
            </w:pPr>
            <w:r>
              <w:rPr>
                <w:color w:val="auto"/>
              </w:rPr>
              <w:t>Event Name</w:t>
            </w:r>
          </w:p>
          <w:p w14:paraId="2D7688CD" w14:textId="77777777" w:rsidR="001A42CB" w:rsidRPr="007E7A71" w:rsidRDefault="001A42CB" w:rsidP="00275CE5">
            <w:pPr>
              <w:pStyle w:val="Example"/>
              <w:numPr>
                <w:ilvl w:val="0"/>
                <w:numId w:val="20"/>
              </w:numPr>
              <w:rPr>
                <w:color w:val="auto"/>
              </w:rPr>
            </w:pPr>
            <w:r w:rsidRPr="007E7A71">
              <w:rPr>
                <w:color w:val="auto"/>
              </w:rPr>
              <w:t>Incident Status</w:t>
            </w:r>
          </w:p>
          <w:p w14:paraId="2D7688CE" w14:textId="77777777" w:rsidR="001A42CB" w:rsidRDefault="001A42CB" w:rsidP="00275CE5">
            <w:pPr>
              <w:pStyle w:val="Example"/>
              <w:numPr>
                <w:ilvl w:val="0"/>
                <w:numId w:val="20"/>
              </w:numPr>
              <w:rPr>
                <w:color w:val="auto"/>
              </w:rPr>
            </w:pPr>
            <w:r w:rsidRPr="007E7A71">
              <w:rPr>
                <w:color w:val="auto"/>
              </w:rPr>
              <w:t>Work Request Number</w:t>
            </w:r>
          </w:p>
          <w:p w14:paraId="2D7688CF" w14:textId="77777777" w:rsidR="001A42CB" w:rsidRDefault="001A42CB" w:rsidP="00275CE5">
            <w:pPr>
              <w:pStyle w:val="Example"/>
              <w:numPr>
                <w:ilvl w:val="0"/>
                <w:numId w:val="20"/>
              </w:numPr>
              <w:rPr>
                <w:color w:val="auto"/>
              </w:rPr>
            </w:pPr>
            <w:r>
              <w:rPr>
                <w:color w:val="auto"/>
              </w:rPr>
              <w:t>State</w:t>
            </w:r>
          </w:p>
          <w:p w14:paraId="2D7688D0" w14:textId="77777777" w:rsidR="001A42CB" w:rsidRDefault="001A42CB" w:rsidP="00275CE5">
            <w:pPr>
              <w:pStyle w:val="Example"/>
              <w:numPr>
                <w:ilvl w:val="0"/>
                <w:numId w:val="20"/>
              </w:numPr>
              <w:rPr>
                <w:color w:val="auto"/>
              </w:rPr>
            </w:pPr>
            <w:r>
              <w:rPr>
                <w:color w:val="auto"/>
              </w:rPr>
              <w:t>PM</w:t>
            </w:r>
          </w:p>
          <w:p w14:paraId="2D7688D1" w14:textId="77777777" w:rsidR="001A42CB" w:rsidRDefault="001A42CB" w:rsidP="00275CE5">
            <w:pPr>
              <w:pStyle w:val="Example"/>
              <w:rPr>
                <w:color w:val="auto"/>
              </w:rPr>
            </w:pPr>
          </w:p>
          <w:p w14:paraId="2D7688D2" w14:textId="77777777" w:rsidR="001A42CB" w:rsidRDefault="001A42CB" w:rsidP="00275CE5">
            <w:pPr>
              <w:pStyle w:val="Example"/>
              <w:rPr>
                <w:color w:val="auto"/>
              </w:rPr>
            </w:pPr>
            <w:r>
              <w:rPr>
                <w:color w:val="auto"/>
              </w:rPr>
              <w:t>Otherwise location information will be provided if the GEOLOC is valid</w:t>
            </w:r>
          </w:p>
          <w:p w14:paraId="2D7688D3" w14:textId="77777777" w:rsidR="001A42CB" w:rsidRDefault="001A42CB" w:rsidP="00275CE5">
            <w:pPr>
              <w:pStyle w:val="Example"/>
              <w:numPr>
                <w:ilvl w:val="0"/>
                <w:numId w:val="26"/>
              </w:numPr>
              <w:rPr>
                <w:color w:val="auto"/>
              </w:rPr>
            </w:pPr>
            <w:r>
              <w:rPr>
                <w:color w:val="auto"/>
              </w:rPr>
              <w:t>GEOLOC</w:t>
            </w:r>
          </w:p>
          <w:p w14:paraId="2D7688D4" w14:textId="77777777" w:rsidR="001A42CB" w:rsidRPr="007E7A71" w:rsidRDefault="001A42CB" w:rsidP="00275CE5">
            <w:pPr>
              <w:pStyle w:val="Example"/>
              <w:numPr>
                <w:ilvl w:val="0"/>
                <w:numId w:val="26"/>
              </w:numPr>
              <w:rPr>
                <w:color w:val="auto"/>
              </w:rPr>
            </w:pPr>
            <w:r>
              <w:rPr>
                <w:color w:val="auto"/>
              </w:rPr>
              <w:t xml:space="preserve">Building Name </w:t>
            </w:r>
          </w:p>
          <w:p w14:paraId="2D7688D5" w14:textId="77777777" w:rsidR="001A42CB" w:rsidRPr="007E7A71" w:rsidRDefault="001A42CB" w:rsidP="00275CE5">
            <w:pPr>
              <w:pStyle w:val="Example"/>
              <w:numPr>
                <w:ilvl w:val="0"/>
                <w:numId w:val="26"/>
              </w:numPr>
              <w:rPr>
                <w:color w:val="auto"/>
              </w:rPr>
            </w:pPr>
            <w:r w:rsidRPr="007E7A71">
              <w:rPr>
                <w:color w:val="auto"/>
              </w:rPr>
              <w:t>State</w:t>
            </w:r>
          </w:p>
          <w:p w14:paraId="2D7688D6" w14:textId="77777777" w:rsidR="001A42CB" w:rsidRPr="00214219" w:rsidRDefault="001A42CB" w:rsidP="00275CE5">
            <w:pPr>
              <w:pStyle w:val="Example"/>
              <w:numPr>
                <w:ilvl w:val="0"/>
                <w:numId w:val="26"/>
              </w:numPr>
              <w:rPr>
                <w:color w:val="auto"/>
              </w:rPr>
            </w:pPr>
            <w:r w:rsidRPr="007E7A71">
              <w:rPr>
                <w:color w:val="auto"/>
              </w:rPr>
              <w:t>PM</w:t>
            </w:r>
          </w:p>
        </w:tc>
      </w:tr>
      <w:tr w:rsidR="001A42CB" w:rsidRPr="000A41B1" w14:paraId="2D7688DC" w14:textId="77777777" w:rsidTr="00275CE5">
        <w:trPr>
          <w:trHeight w:val="331"/>
        </w:trPr>
        <w:tc>
          <w:tcPr>
            <w:tcW w:w="1935" w:type="dxa"/>
          </w:tcPr>
          <w:p w14:paraId="2D7688D8" w14:textId="77777777" w:rsidR="001A42CB" w:rsidRDefault="001A42CB" w:rsidP="00275CE5">
            <w:pPr>
              <w:pStyle w:val="TableText"/>
            </w:pPr>
            <w:r>
              <w:t>RecNumber</w:t>
            </w:r>
          </w:p>
        </w:tc>
        <w:tc>
          <w:tcPr>
            <w:tcW w:w="1935" w:type="dxa"/>
          </w:tcPr>
          <w:p w14:paraId="2D7688D9" w14:textId="77777777" w:rsidR="001A42CB" w:rsidRDefault="001A42CB" w:rsidP="00275CE5">
            <w:pPr>
              <w:pStyle w:val="TableText"/>
            </w:pPr>
            <w:r>
              <w:t>Number(11)</w:t>
            </w:r>
          </w:p>
        </w:tc>
        <w:tc>
          <w:tcPr>
            <w:tcW w:w="2430" w:type="dxa"/>
          </w:tcPr>
          <w:p w14:paraId="2D7688DA" w14:textId="77777777" w:rsidR="001A42CB" w:rsidRPr="000A41B1" w:rsidRDefault="001A42CB" w:rsidP="00275CE5">
            <w:pPr>
              <w:pStyle w:val="TableText"/>
              <w:rPr>
                <w:color w:val="auto"/>
              </w:rPr>
            </w:pPr>
            <w:r>
              <w:rPr>
                <w:color w:val="auto"/>
              </w:rPr>
              <w:t>Identifier associated with each incident.</w:t>
            </w:r>
          </w:p>
        </w:tc>
        <w:tc>
          <w:tcPr>
            <w:tcW w:w="2430" w:type="dxa"/>
          </w:tcPr>
          <w:p w14:paraId="2D7688DB" w14:textId="77777777" w:rsidR="001A42CB" w:rsidRPr="000A41B1" w:rsidRDefault="001A42CB" w:rsidP="00275CE5">
            <w:pPr>
              <w:pStyle w:val="Example"/>
              <w:numPr>
                <w:ilvl w:val="0"/>
                <w:numId w:val="20"/>
              </w:numPr>
              <w:rPr>
                <w:color w:val="auto"/>
              </w:rPr>
            </w:pPr>
            <w:r w:rsidRPr="004A7F4C">
              <w:rPr>
                <w:rFonts w:cs="Arial"/>
                <w:color w:val="auto"/>
              </w:rPr>
              <w:t xml:space="preserve">WSDL name: </w:t>
            </w:r>
            <w:r w:rsidRPr="00DE26FA">
              <w:rPr>
                <w:rFonts w:cs="Arial"/>
                <w:color w:val="auto"/>
              </w:rPr>
              <w:t>incidentList&gt;recNum</w:t>
            </w:r>
            <w:r w:rsidRPr="00562098">
              <w:rPr>
                <w:rFonts w:cs="Arial"/>
                <w:color w:val="auto"/>
              </w:rPr>
              <w:t>ber</w:t>
            </w:r>
          </w:p>
        </w:tc>
      </w:tr>
      <w:tr w:rsidR="001A42CB" w:rsidRPr="000A41B1" w14:paraId="2D7688E1" w14:textId="77777777" w:rsidTr="00275CE5">
        <w:trPr>
          <w:trHeight w:val="331"/>
        </w:trPr>
        <w:tc>
          <w:tcPr>
            <w:tcW w:w="1935" w:type="dxa"/>
          </w:tcPr>
          <w:p w14:paraId="2D7688DD" w14:textId="77777777" w:rsidR="001A42CB" w:rsidRDefault="001A42CB" w:rsidP="00275CE5">
            <w:pPr>
              <w:pStyle w:val="TableText"/>
            </w:pPr>
            <w:r>
              <w:t>Building Name</w:t>
            </w:r>
          </w:p>
        </w:tc>
        <w:tc>
          <w:tcPr>
            <w:tcW w:w="1935" w:type="dxa"/>
          </w:tcPr>
          <w:p w14:paraId="2D7688DE" w14:textId="77777777" w:rsidR="001A42CB" w:rsidRPr="00A04B80" w:rsidRDefault="001A42CB" w:rsidP="00275CE5">
            <w:pPr>
              <w:pStyle w:val="TableText"/>
              <w:rPr>
                <w:highlight w:val="yellow"/>
              </w:rPr>
            </w:pPr>
            <w:r w:rsidRPr="00A36437">
              <w:t>String(50)</w:t>
            </w:r>
          </w:p>
        </w:tc>
        <w:tc>
          <w:tcPr>
            <w:tcW w:w="2430" w:type="dxa"/>
          </w:tcPr>
          <w:p w14:paraId="2D7688DF" w14:textId="77777777" w:rsidR="001A42CB" w:rsidRPr="000A41B1" w:rsidRDefault="001A42CB" w:rsidP="00275CE5">
            <w:pPr>
              <w:pStyle w:val="TableText"/>
              <w:rPr>
                <w:color w:val="auto"/>
              </w:rPr>
            </w:pPr>
            <w:r>
              <w:rPr>
                <w:color w:val="auto"/>
              </w:rPr>
              <w:t>Name of the building</w:t>
            </w:r>
          </w:p>
        </w:tc>
        <w:tc>
          <w:tcPr>
            <w:tcW w:w="2430" w:type="dxa"/>
          </w:tcPr>
          <w:p w14:paraId="2D7688E0" w14:textId="77777777" w:rsidR="008D114C" w:rsidRDefault="001A42CB" w:rsidP="008D114C">
            <w:pPr>
              <w:pStyle w:val="Example"/>
              <w:numPr>
                <w:ilvl w:val="0"/>
                <w:numId w:val="20"/>
              </w:numPr>
              <w:ind w:left="72" w:firstLine="0"/>
              <w:rPr>
                <w:color w:val="auto"/>
              </w:rPr>
            </w:pPr>
            <w:r>
              <w:rPr>
                <w:color w:val="auto"/>
              </w:rPr>
              <w:t>WSDL name: incidentList&gt;buildingName</w:t>
            </w:r>
          </w:p>
        </w:tc>
      </w:tr>
      <w:tr w:rsidR="001A42CB" w:rsidRPr="000A41B1" w14:paraId="2D7688E8" w14:textId="77777777" w:rsidTr="00275CE5">
        <w:trPr>
          <w:trHeight w:val="331"/>
        </w:trPr>
        <w:tc>
          <w:tcPr>
            <w:tcW w:w="1935" w:type="dxa"/>
          </w:tcPr>
          <w:p w14:paraId="2D7688E2" w14:textId="77777777" w:rsidR="001A42CB" w:rsidRDefault="001A42CB" w:rsidP="00275CE5">
            <w:pPr>
              <w:pStyle w:val="TableText"/>
            </w:pPr>
            <w:r>
              <w:t>Building Address</w:t>
            </w:r>
          </w:p>
        </w:tc>
        <w:tc>
          <w:tcPr>
            <w:tcW w:w="1935" w:type="dxa"/>
          </w:tcPr>
          <w:p w14:paraId="2D7688E3" w14:textId="77777777" w:rsidR="001A42CB" w:rsidRPr="00A04B80" w:rsidRDefault="001A42CB" w:rsidP="00275CE5">
            <w:pPr>
              <w:pStyle w:val="TableText"/>
              <w:rPr>
                <w:highlight w:val="yellow"/>
              </w:rPr>
            </w:pPr>
            <w:r w:rsidRPr="005A27F8">
              <w:t>String(255)</w:t>
            </w:r>
          </w:p>
        </w:tc>
        <w:tc>
          <w:tcPr>
            <w:tcW w:w="2430" w:type="dxa"/>
          </w:tcPr>
          <w:p w14:paraId="2D7688E4" w14:textId="77777777" w:rsidR="001A42CB" w:rsidRPr="000A41B1" w:rsidRDefault="001A42CB" w:rsidP="00275CE5">
            <w:pPr>
              <w:pStyle w:val="TableText"/>
              <w:rPr>
                <w:color w:val="auto"/>
              </w:rPr>
            </w:pPr>
            <w:r>
              <w:rPr>
                <w:color w:val="auto"/>
              </w:rPr>
              <w:t>Address of the building</w:t>
            </w:r>
          </w:p>
        </w:tc>
        <w:tc>
          <w:tcPr>
            <w:tcW w:w="2430" w:type="dxa"/>
          </w:tcPr>
          <w:p w14:paraId="2D7688E5" w14:textId="77777777" w:rsidR="001A42CB" w:rsidRDefault="001A42CB" w:rsidP="00275CE5">
            <w:pPr>
              <w:pStyle w:val="Example"/>
              <w:rPr>
                <w:color w:val="auto"/>
              </w:rPr>
            </w:pPr>
            <w:r>
              <w:rPr>
                <w:color w:val="auto"/>
              </w:rPr>
              <w:t>Screen name: Address</w:t>
            </w:r>
          </w:p>
          <w:p w14:paraId="2D7688E6" w14:textId="77777777" w:rsidR="001A42CB" w:rsidRDefault="001A42CB" w:rsidP="00275CE5">
            <w:pPr>
              <w:pStyle w:val="Example"/>
              <w:rPr>
                <w:color w:val="auto"/>
              </w:rPr>
            </w:pPr>
          </w:p>
          <w:p w14:paraId="2D7688E7" w14:textId="77777777" w:rsidR="001A42CB" w:rsidRPr="000A41B1" w:rsidRDefault="001A42CB" w:rsidP="00275CE5">
            <w:pPr>
              <w:pStyle w:val="Example"/>
              <w:rPr>
                <w:color w:val="auto"/>
              </w:rPr>
            </w:pPr>
            <w:r>
              <w:rPr>
                <w:color w:val="auto"/>
              </w:rPr>
              <w:t>WSDL name: incidentList&gt;buildingAddress</w:t>
            </w:r>
          </w:p>
        </w:tc>
      </w:tr>
      <w:tr w:rsidR="001A42CB" w:rsidRPr="000A41B1" w14:paraId="2D7688F1" w14:textId="77777777" w:rsidTr="00275CE5">
        <w:trPr>
          <w:trHeight w:val="331"/>
        </w:trPr>
        <w:tc>
          <w:tcPr>
            <w:tcW w:w="1935" w:type="dxa"/>
          </w:tcPr>
          <w:p w14:paraId="2D7688E9" w14:textId="77777777" w:rsidR="001A42CB" w:rsidRDefault="001A42CB" w:rsidP="00275CE5">
            <w:pPr>
              <w:pStyle w:val="TableText"/>
            </w:pPr>
            <w:r>
              <w:t>Event Name</w:t>
            </w:r>
          </w:p>
        </w:tc>
        <w:tc>
          <w:tcPr>
            <w:tcW w:w="1935" w:type="dxa"/>
          </w:tcPr>
          <w:p w14:paraId="2D7688EA" w14:textId="77777777" w:rsidR="001A42CB" w:rsidRPr="00A04B80" w:rsidRDefault="001A42CB" w:rsidP="00275CE5">
            <w:pPr>
              <w:pStyle w:val="TableText"/>
              <w:rPr>
                <w:highlight w:val="yellow"/>
              </w:rPr>
            </w:pPr>
            <w:r w:rsidRPr="00A36437">
              <w:t>String(50)</w:t>
            </w:r>
          </w:p>
        </w:tc>
        <w:tc>
          <w:tcPr>
            <w:tcW w:w="2430" w:type="dxa"/>
          </w:tcPr>
          <w:p w14:paraId="2D7688EB" w14:textId="77777777" w:rsidR="001A42CB" w:rsidRPr="000A41B1" w:rsidRDefault="001A42CB" w:rsidP="00275CE5">
            <w:pPr>
              <w:pStyle w:val="TableText"/>
              <w:rPr>
                <w:color w:val="auto"/>
              </w:rPr>
            </w:pPr>
            <w:r>
              <w:rPr>
                <w:color w:val="auto"/>
              </w:rPr>
              <w:t>Identifies the type of incident.</w:t>
            </w:r>
          </w:p>
        </w:tc>
        <w:tc>
          <w:tcPr>
            <w:tcW w:w="2430" w:type="dxa"/>
          </w:tcPr>
          <w:p w14:paraId="2D7688EC" w14:textId="77777777" w:rsidR="001A42CB" w:rsidRDefault="001A42CB" w:rsidP="00275CE5">
            <w:pPr>
              <w:pStyle w:val="Example"/>
              <w:rPr>
                <w:color w:val="auto"/>
              </w:rPr>
            </w:pPr>
          </w:p>
          <w:p w14:paraId="2D7688ED" w14:textId="77777777" w:rsidR="001A42CB" w:rsidRDefault="001A42CB" w:rsidP="00275CE5">
            <w:pPr>
              <w:pStyle w:val="Example"/>
              <w:rPr>
                <w:color w:val="auto"/>
              </w:rPr>
            </w:pPr>
            <w:r>
              <w:rPr>
                <w:color w:val="auto"/>
              </w:rPr>
              <w:t>Screen name: Event</w:t>
            </w:r>
          </w:p>
          <w:p w14:paraId="2D7688EE" w14:textId="77777777" w:rsidR="001A42CB" w:rsidRDefault="001A42CB" w:rsidP="00275CE5">
            <w:pPr>
              <w:pStyle w:val="Example"/>
              <w:rPr>
                <w:color w:val="auto"/>
              </w:rPr>
            </w:pPr>
          </w:p>
          <w:p w14:paraId="2D7688EF" w14:textId="77777777" w:rsidR="001A42CB" w:rsidRDefault="001A42CB" w:rsidP="00275CE5">
            <w:pPr>
              <w:pStyle w:val="Example"/>
              <w:rPr>
                <w:color w:val="auto"/>
              </w:rPr>
            </w:pPr>
            <w:r>
              <w:rPr>
                <w:color w:val="auto"/>
              </w:rPr>
              <w:t>WSDL name: incidentList&gt;eventName</w:t>
            </w:r>
          </w:p>
          <w:p w14:paraId="2D7688F0" w14:textId="77777777" w:rsidR="001A42CB" w:rsidRPr="000A41B1" w:rsidRDefault="001A42CB" w:rsidP="00275CE5">
            <w:pPr>
              <w:pStyle w:val="Example"/>
              <w:rPr>
                <w:color w:val="auto"/>
              </w:rPr>
            </w:pPr>
          </w:p>
        </w:tc>
      </w:tr>
      <w:tr w:rsidR="001A42CB" w:rsidRPr="000A41B1" w14:paraId="2D7688FA" w14:textId="77777777" w:rsidTr="00275CE5">
        <w:trPr>
          <w:trHeight w:val="331"/>
        </w:trPr>
        <w:tc>
          <w:tcPr>
            <w:tcW w:w="1935" w:type="dxa"/>
          </w:tcPr>
          <w:p w14:paraId="2D7688F2" w14:textId="77777777" w:rsidR="001A42CB" w:rsidRDefault="001A42CB" w:rsidP="00275CE5">
            <w:pPr>
              <w:pStyle w:val="TableText"/>
            </w:pPr>
            <w:r>
              <w:lastRenderedPageBreak/>
              <w:t>Incident Status</w:t>
            </w:r>
          </w:p>
        </w:tc>
        <w:tc>
          <w:tcPr>
            <w:tcW w:w="1935" w:type="dxa"/>
          </w:tcPr>
          <w:p w14:paraId="2D7688F3" w14:textId="77777777" w:rsidR="001A42CB" w:rsidRPr="00A04B80" w:rsidRDefault="001A42CB" w:rsidP="00275CE5">
            <w:pPr>
              <w:pStyle w:val="TableText"/>
              <w:rPr>
                <w:highlight w:val="yellow"/>
              </w:rPr>
            </w:pPr>
            <w:r w:rsidRPr="00A36437">
              <w:t>String(10)</w:t>
            </w:r>
          </w:p>
        </w:tc>
        <w:tc>
          <w:tcPr>
            <w:tcW w:w="2430" w:type="dxa"/>
          </w:tcPr>
          <w:p w14:paraId="2D7688F4" w14:textId="77777777" w:rsidR="001A42CB" w:rsidRPr="000A41B1" w:rsidRDefault="001A42CB" w:rsidP="00275CE5">
            <w:pPr>
              <w:pStyle w:val="TableText"/>
              <w:rPr>
                <w:color w:val="auto"/>
              </w:rPr>
            </w:pPr>
            <w:r>
              <w:rPr>
                <w:color w:val="auto"/>
              </w:rPr>
              <w:t>Identifies the status of the incident.</w:t>
            </w:r>
          </w:p>
        </w:tc>
        <w:tc>
          <w:tcPr>
            <w:tcW w:w="2430" w:type="dxa"/>
          </w:tcPr>
          <w:p w14:paraId="2D7688F5" w14:textId="77777777" w:rsidR="001A42CB" w:rsidRDefault="001A42CB" w:rsidP="00275CE5">
            <w:pPr>
              <w:pStyle w:val="Example"/>
              <w:numPr>
                <w:ilvl w:val="0"/>
                <w:numId w:val="20"/>
              </w:numPr>
              <w:rPr>
                <w:color w:val="auto"/>
              </w:rPr>
            </w:pPr>
            <w:r>
              <w:rPr>
                <w:color w:val="auto"/>
              </w:rPr>
              <w:t>OPEN</w:t>
            </w:r>
          </w:p>
          <w:p w14:paraId="2D7688F6" w14:textId="77777777" w:rsidR="001A42CB" w:rsidRPr="00B54491" w:rsidRDefault="001A42CB" w:rsidP="00275CE5">
            <w:pPr>
              <w:pStyle w:val="Example"/>
              <w:numPr>
                <w:ilvl w:val="0"/>
                <w:numId w:val="20"/>
              </w:numPr>
              <w:rPr>
                <w:color w:val="auto"/>
              </w:rPr>
            </w:pPr>
            <w:r w:rsidRPr="00B54491">
              <w:rPr>
                <w:color w:val="auto"/>
              </w:rPr>
              <w:t>CLOSED</w:t>
            </w:r>
          </w:p>
          <w:p w14:paraId="2D7688F7" w14:textId="77777777" w:rsidR="001A42CB" w:rsidRDefault="001A42CB" w:rsidP="00275CE5">
            <w:pPr>
              <w:pStyle w:val="Example"/>
              <w:rPr>
                <w:color w:val="auto"/>
              </w:rPr>
            </w:pPr>
          </w:p>
          <w:p w14:paraId="2D7688F8" w14:textId="77777777" w:rsidR="001A42CB" w:rsidRDefault="001A42CB" w:rsidP="001A42CB">
            <w:pPr>
              <w:pStyle w:val="Example"/>
              <w:rPr>
                <w:color w:val="auto"/>
              </w:rPr>
            </w:pPr>
            <w:r>
              <w:rPr>
                <w:color w:val="auto"/>
              </w:rPr>
              <w:t>WSDL name: incidentList&gt;incidentStatus</w:t>
            </w:r>
          </w:p>
          <w:p w14:paraId="2D7688F9" w14:textId="77777777" w:rsidR="001A42CB" w:rsidRPr="000A41B1" w:rsidRDefault="001A42CB" w:rsidP="00275CE5">
            <w:pPr>
              <w:pStyle w:val="Example"/>
              <w:rPr>
                <w:color w:val="auto"/>
              </w:rPr>
            </w:pPr>
          </w:p>
        </w:tc>
      </w:tr>
      <w:tr w:rsidR="001A42CB" w:rsidRPr="000A41B1" w14:paraId="2D768900" w14:textId="77777777" w:rsidTr="00275CE5">
        <w:trPr>
          <w:trHeight w:val="331"/>
        </w:trPr>
        <w:tc>
          <w:tcPr>
            <w:tcW w:w="1935" w:type="dxa"/>
          </w:tcPr>
          <w:p w14:paraId="2D7688FB" w14:textId="77777777" w:rsidR="001A42CB" w:rsidRDefault="001A42CB" w:rsidP="00275CE5">
            <w:pPr>
              <w:pStyle w:val="TableText"/>
            </w:pPr>
            <w:r>
              <w:t>Work Request Number</w:t>
            </w:r>
          </w:p>
        </w:tc>
        <w:tc>
          <w:tcPr>
            <w:tcW w:w="1935" w:type="dxa"/>
          </w:tcPr>
          <w:p w14:paraId="2D7688FC" w14:textId="77777777" w:rsidR="001A42CB" w:rsidRPr="00A04B80" w:rsidRDefault="001A42CB" w:rsidP="00275CE5">
            <w:pPr>
              <w:pStyle w:val="TableText"/>
              <w:rPr>
                <w:highlight w:val="yellow"/>
              </w:rPr>
            </w:pPr>
            <w:r w:rsidRPr="005A27F8">
              <w:t>Number (50)</w:t>
            </w:r>
          </w:p>
        </w:tc>
        <w:tc>
          <w:tcPr>
            <w:tcW w:w="2430" w:type="dxa"/>
          </w:tcPr>
          <w:p w14:paraId="2D7688FD" w14:textId="77777777" w:rsidR="001A42CB" w:rsidRPr="000A41B1" w:rsidRDefault="001A42CB" w:rsidP="00275CE5">
            <w:pPr>
              <w:pStyle w:val="TableText"/>
              <w:rPr>
                <w:color w:val="auto"/>
              </w:rPr>
            </w:pPr>
            <w:r>
              <w:rPr>
                <w:color w:val="auto"/>
              </w:rPr>
              <w:t>Work Request number associated with the incident</w:t>
            </w:r>
          </w:p>
        </w:tc>
        <w:tc>
          <w:tcPr>
            <w:tcW w:w="2430" w:type="dxa"/>
          </w:tcPr>
          <w:p w14:paraId="2D7688FE" w14:textId="77777777" w:rsidR="001A42CB" w:rsidRDefault="001A42CB" w:rsidP="00275CE5">
            <w:pPr>
              <w:pStyle w:val="Example"/>
              <w:rPr>
                <w:color w:val="auto"/>
              </w:rPr>
            </w:pPr>
          </w:p>
          <w:p w14:paraId="2D7688FF" w14:textId="77777777" w:rsidR="001A42CB" w:rsidRPr="000A41B1" w:rsidRDefault="001A42CB" w:rsidP="00275CE5">
            <w:pPr>
              <w:pStyle w:val="Example"/>
              <w:rPr>
                <w:color w:val="auto"/>
              </w:rPr>
            </w:pPr>
            <w:r>
              <w:rPr>
                <w:color w:val="auto"/>
              </w:rPr>
              <w:t>WSDL name: incidentList&gt;workReqNumber</w:t>
            </w:r>
          </w:p>
        </w:tc>
      </w:tr>
      <w:tr w:rsidR="001A42CB" w:rsidRPr="000A41B1" w14:paraId="2D768905" w14:textId="77777777" w:rsidTr="00275CE5">
        <w:trPr>
          <w:trHeight w:val="331"/>
        </w:trPr>
        <w:tc>
          <w:tcPr>
            <w:tcW w:w="1935" w:type="dxa"/>
          </w:tcPr>
          <w:p w14:paraId="2D768901" w14:textId="77777777" w:rsidR="001A42CB" w:rsidRDefault="001A42CB" w:rsidP="00275CE5">
            <w:pPr>
              <w:pStyle w:val="TableText"/>
            </w:pPr>
            <w:r>
              <w:t>State</w:t>
            </w:r>
          </w:p>
        </w:tc>
        <w:tc>
          <w:tcPr>
            <w:tcW w:w="1935" w:type="dxa"/>
          </w:tcPr>
          <w:p w14:paraId="2D768902" w14:textId="77777777" w:rsidR="001A42CB" w:rsidRPr="00A04B80" w:rsidRDefault="001A42CB" w:rsidP="00275CE5">
            <w:pPr>
              <w:pStyle w:val="TableText"/>
              <w:rPr>
                <w:highlight w:val="yellow"/>
              </w:rPr>
            </w:pPr>
            <w:r w:rsidRPr="005A27F8">
              <w:t>String(2)</w:t>
            </w:r>
          </w:p>
        </w:tc>
        <w:tc>
          <w:tcPr>
            <w:tcW w:w="2430" w:type="dxa"/>
          </w:tcPr>
          <w:p w14:paraId="2D768903" w14:textId="77777777" w:rsidR="001A42CB" w:rsidRPr="000A41B1" w:rsidRDefault="001A42CB" w:rsidP="00275CE5">
            <w:pPr>
              <w:pStyle w:val="TableText"/>
              <w:rPr>
                <w:color w:val="auto"/>
              </w:rPr>
            </w:pPr>
            <w:r>
              <w:rPr>
                <w:color w:val="auto"/>
              </w:rPr>
              <w:t>State associated with the location</w:t>
            </w:r>
          </w:p>
        </w:tc>
        <w:tc>
          <w:tcPr>
            <w:tcW w:w="2430" w:type="dxa"/>
          </w:tcPr>
          <w:p w14:paraId="2D768904" w14:textId="77777777" w:rsidR="001A42CB" w:rsidRPr="000A41B1" w:rsidRDefault="001A42CB" w:rsidP="00275CE5">
            <w:pPr>
              <w:pStyle w:val="Example"/>
              <w:rPr>
                <w:color w:val="auto"/>
              </w:rPr>
            </w:pPr>
            <w:r>
              <w:rPr>
                <w:color w:val="auto"/>
              </w:rPr>
              <w:t>WSDL name: incidentList&gt;state</w:t>
            </w:r>
          </w:p>
        </w:tc>
      </w:tr>
      <w:tr w:rsidR="001A42CB" w:rsidRPr="000A41B1" w14:paraId="2D76890A" w14:textId="77777777" w:rsidTr="00275CE5">
        <w:trPr>
          <w:trHeight w:val="331"/>
        </w:trPr>
        <w:tc>
          <w:tcPr>
            <w:tcW w:w="1935" w:type="dxa"/>
          </w:tcPr>
          <w:p w14:paraId="2D768906" w14:textId="77777777" w:rsidR="001A42CB" w:rsidRDefault="001A42CB" w:rsidP="00275CE5">
            <w:pPr>
              <w:pStyle w:val="TableText"/>
            </w:pPr>
            <w:r>
              <w:t>Property Manager ATTUID</w:t>
            </w:r>
          </w:p>
        </w:tc>
        <w:tc>
          <w:tcPr>
            <w:tcW w:w="1935" w:type="dxa"/>
          </w:tcPr>
          <w:p w14:paraId="2D768907" w14:textId="77777777" w:rsidR="001A42CB" w:rsidRPr="007E7A71" w:rsidRDefault="001A42CB" w:rsidP="00275CE5">
            <w:pPr>
              <w:pStyle w:val="TableText"/>
              <w:rPr>
                <w:highlight w:val="yellow"/>
              </w:rPr>
            </w:pPr>
            <w:r w:rsidRPr="007E7A71">
              <w:t>String(</w:t>
            </w:r>
            <w:r>
              <w:t>50</w:t>
            </w:r>
            <w:r w:rsidRPr="007E7A71">
              <w:t>)</w:t>
            </w:r>
          </w:p>
        </w:tc>
        <w:tc>
          <w:tcPr>
            <w:tcW w:w="2430" w:type="dxa"/>
          </w:tcPr>
          <w:p w14:paraId="2D768908" w14:textId="77777777" w:rsidR="001A42CB" w:rsidRPr="007E7A71" w:rsidRDefault="001A42CB" w:rsidP="00275CE5">
            <w:pPr>
              <w:pStyle w:val="TableText"/>
              <w:rPr>
                <w:color w:val="auto"/>
                <w:highlight w:val="yellow"/>
              </w:rPr>
            </w:pPr>
            <w:r>
              <w:t>AT&amp;T User ID of the Property Manager.</w:t>
            </w:r>
          </w:p>
        </w:tc>
        <w:tc>
          <w:tcPr>
            <w:tcW w:w="2430" w:type="dxa"/>
          </w:tcPr>
          <w:p w14:paraId="2D768909" w14:textId="77777777" w:rsidR="001A42CB" w:rsidRPr="000A41B1" w:rsidRDefault="001A42CB" w:rsidP="00275CE5">
            <w:pPr>
              <w:pStyle w:val="Example"/>
              <w:rPr>
                <w:color w:val="auto"/>
              </w:rPr>
            </w:pPr>
            <w:r>
              <w:rPr>
                <w:color w:val="auto"/>
              </w:rPr>
              <w:t>WSDL name: incidentList&gt;pmATTUID</w:t>
            </w:r>
          </w:p>
        </w:tc>
      </w:tr>
      <w:tr w:rsidR="001A42CB" w:rsidRPr="000A41B1" w14:paraId="2D76890E" w14:textId="77777777" w:rsidTr="00275CE5">
        <w:trPr>
          <w:trHeight w:val="331"/>
        </w:trPr>
        <w:tc>
          <w:tcPr>
            <w:tcW w:w="8730" w:type="dxa"/>
            <w:gridSpan w:val="4"/>
            <w:shd w:val="clear" w:color="auto" w:fill="F2F2F2"/>
          </w:tcPr>
          <w:p w14:paraId="2D76890B" w14:textId="77777777" w:rsidR="001A42CB" w:rsidRDefault="001A42CB" w:rsidP="00275CE5">
            <w:pPr>
              <w:pStyle w:val="Example"/>
              <w:rPr>
                <w:color w:val="auto"/>
              </w:rPr>
            </w:pPr>
            <w:r>
              <w:rPr>
                <w:color w:val="auto"/>
              </w:rPr>
              <w:t xml:space="preserve">Request Status [1].  Includes the following fields: </w:t>
            </w:r>
          </w:p>
          <w:p w14:paraId="2D76890C" w14:textId="77777777" w:rsidR="001A42CB" w:rsidRDefault="001A42CB" w:rsidP="00275CE5">
            <w:pPr>
              <w:pStyle w:val="Example"/>
              <w:numPr>
                <w:ilvl w:val="0"/>
                <w:numId w:val="20"/>
              </w:numPr>
              <w:rPr>
                <w:color w:val="auto"/>
              </w:rPr>
            </w:pPr>
            <w:r>
              <w:rPr>
                <w:color w:val="auto"/>
              </w:rPr>
              <w:t>Status Code</w:t>
            </w:r>
          </w:p>
          <w:p w14:paraId="2D76890D" w14:textId="77777777" w:rsidR="001A42CB" w:rsidRPr="000A41B1" w:rsidRDefault="001A42CB" w:rsidP="00275CE5">
            <w:pPr>
              <w:pStyle w:val="Example"/>
              <w:numPr>
                <w:ilvl w:val="0"/>
                <w:numId w:val="20"/>
              </w:numPr>
              <w:rPr>
                <w:color w:val="auto"/>
              </w:rPr>
            </w:pPr>
            <w:r>
              <w:rPr>
                <w:color w:val="auto"/>
              </w:rPr>
              <w:t>Status Message</w:t>
            </w:r>
          </w:p>
        </w:tc>
      </w:tr>
      <w:tr w:rsidR="001A42CB" w:rsidRPr="000A41B1" w14:paraId="2D768915" w14:textId="77777777" w:rsidTr="00275CE5">
        <w:trPr>
          <w:trHeight w:val="331"/>
        </w:trPr>
        <w:tc>
          <w:tcPr>
            <w:tcW w:w="1935" w:type="dxa"/>
          </w:tcPr>
          <w:p w14:paraId="2D76890F" w14:textId="77777777" w:rsidR="001A42CB" w:rsidRDefault="001A42CB" w:rsidP="00275CE5">
            <w:pPr>
              <w:pStyle w:val="TableText"/>
            </w:pPr>
            <w:r>
              <w:t>Status Code</w:t>
            </w:r>
          </w:p>
        </w:tc>
        <w:tc>
          <w:tcPr>
            <w:tcW w:w="1935" w:type="dxa"/>
          </w:tcPr>
          <w:p w14:paraId="2D768910" w14:textId="77777777" w:rsidR="001A42CB" w:rsidRDefault="001A42CB" w:rsidP="00275CE5">
            <w:pPr>
              <w:pStyle w:val="TableText"/>
            </w:pPr>
            <w:r>
              <w:t>Number</w:t>
            </w:r>
          </w:p>
        </w:tc>
        <w:tc>
          <w:tcPr>
            <w:tcW w:w="2430" w:type="dxa"/>
          </w:tcPr>
          <w:p w14:paraId="2D768911" w14:textId="77777777" w:rsidR="001A42CB" w:rsidRPr="000A41B1" w:rsidRDefault="001A42CB" w:rsidP="00275CE5">
            <w:pPr>
              <w:pStyle w:val="TableText"/>
              <w:rPr>
                <w:color w:val="auto"/>
              </w:rPr>
            </w:pPr>
            <w:r>
              <w:rPr>
                <w:color w:val="auto"/>
              </w:rPr>
              <w:t>Code depicting the success of failure of the transaction.</w:t>
            </w:r>
          </w:p>
        </w:tc>
        <w:tc>
          <w:tcPr>
            <w:tcW w:w="2430" w:type="dxa"/>
          </w:tcPr>
          <w:p w14:paraId="2D768912" w14:textId="77777777" w:rsidR="001A42CB" w:rsidRDefault="001A42CB" w:rsidP="00811A85">
            <w:pPr>
              <w:pStyle w:val="Example"/>
              <w:rPr>
                <w:color w:val="auto"/>
              </w:rPr>
            </w:pPr>
            <w:r>
              <w:rPr>
                <w:color w:val="auto"/>
              </w:rPr>
              <w:t>See section 4.12 for more information.</w:t>
            </w:r>
          </w:p>
          <w:p w14:paraId="2D768913" w14:textId="77777777" w:rsidR="001A42CB" w:rsidRDefault="001A42CB" w:rsidP="00811A85">
            <w:pPr>
              <w:pStyle w:val="Example"/>
              <w:rPr>
                <w:color w:val="auto"/>
              </w:rPr>
            </w:pPr>
          </w:p>
          <w:p w14:paraId="2D768914" w14:textId="77777777" w:rsidR="001A42CB" w:rsidRPr="000A41B1" w:rsidRDefault="001A42CB" w:rsidP="00811A85">
            <w:pPr>
              <w:pStyle w:val="Example"/>
              <w:rPr>
                <w:color w:val="auto"/>
              </w:rPr>
            </w:pPr>
            <w:r w:rsidRPr="00D5447B">
              <w:rPr>
                <w:rFonts w:cs="Arial"/>
                <w:color w:val="auto"/>
              </w:rPr>
              <w:t>WSDL name: requestStatus&gt;statusCode</w:t>
            </w:r>
          </w:p>
        </w:tc>
      </w:tr>
      <w:tr w:rsidR="001A42CB" w:rsidRPr="000A41B1" w14:paraId="2D76891C" w14:textId="77777777" w:rsidTr="00275CE5">
        <w:trPr>
          <w:trHeight w:val="331"/>
        </w:trPr>
        <w:tc>
          <w:tcPr>
            <w:tcW w:w="1935" w:type="dxa"/>
          </w:tcPr>
          <w:p w14:paraId="2D768916" w14:textId="77777777" w:rsidR="001A42CB" w:rsidRDefault="001A42CB" w:rsidP="00275CE5">
            <w:pPr>
              <w:pStyle w:val="TableText"/>
            </w:pPr>
            <w:r>
              <w:t>Status Message</w:t>
            </w:r>
          </w:p>
        </w:tc>
        <w:tc>
          <w:tcPr>
            <w:tcW w:w="1935" w:type="dxa"/>
          </w:tcPr>
          <w:p w14:paraId="2D768917" w14:textId="77777777" w:rsidR="001A42CB" w:rsidRDefault="001A42CB" w:rsidP="00275CE5">
            <w:pPr>
              <w:pStyle w:val="TableText"/>
            </w:pPr>
            <w:r>
              <w:t>String(100)</w:t>
            </w:r>
          </w:p>
        </w:tc>
        <w:tc>
          <w:tcPr>
            <w:tcW w:w="2430" w:type="dxa"/>
          </w:tcPr>
          <w:p w14:paraId="2D768918" w14:textId="77777777" w:rsidR="001A42CB" w:rsidRPr="000A41B1" w:rsidRDefault="001A42CB" w:rsidP="00275CE5">
            <w:pPr>
              <w:pStyle w:val="TableText"/>
              <w:rPr>
                <w:color w:val="auto"/>
              </w:rPr>
            </w:pPr>
            <w:r>
              <w:rPr>
                <w:color w:val="auto"/>
              </w:rPr>
              <w:t>Additional field providing a narrative</w:t>
            </w:r>
          </w:p>
        </w:tc>
        <w:tc>
          <w:tcPr>
            <w:tcW w:w="2430" w:type="dxa"/>
          </w:tcPr>
          <w:p w14:paraId="2D768919" w14:textId="77777777" w:rsidR="001A42CB" w:rsidRDefault="001A42CB" w:rsidP="00811A85">
            <w:pPr>
              <w:pStyle w:val="Example"/>
              <w:rPr>
                <w:color w:val="auto"/>
              </w:rPr>
            </w:pPr>
            <w:r>
              <w:rPr>
                <w:color w:val="auto"/>
              </w:rPr>
              <w:t>See section 4.12 for more information.</w:t>
            </w:r>
          </w:p>
          <w:p w14:paraId="2D76891A" w14:textId="77777777" w:rsidR="001A42CB" w:rsidRDefault="001A42CB" w:rsidP="00811A85">
            <w:pPr>
              <w:pStyle w:val="Example"/>
              <w:rPr>
                <w:color w:val="auto"/>
              </w:rPr>
            </w:pPr>
            <w:r w:rsidRPr="00D5447B">
              <w:rPr>
                <w:rFonts w:cs="Arial"/>
                <w:color w:val="auto"/>
              </w:rPr>
              <w:t>WSDL name: requestStatus&gt;status</w:t>
            </w:r>
            <w:r>
              <w:rPr>
                <w:rFonts w:cs="Arial"/>
                <w:color w:val="auto"/>
              </w:rPr>
              <w:t>Message</w:t>
            </w:r>
          </w:p>
          <w:p w14:paraId="2D76891B" w14:textId="77777777" w:rsidR="001A42CB" w:rsidRPr="000A41B1" w:rsidRDefault="001A42CB" w:rsidP="00811A85">
            <w:pPr>
              <w:pStyle w:val="Example"/>
              <w:rPr>
                <w:color w:val="auto"/>
              </w:rPr>
            </w:pPr>
          </w:p>
        </w:tc>
      </w:tr>
    </w:tbl>
    <w:p w14:paraId="2D76891D" w14:textId="77777777" w:rsidR="00275CE5" w:rsidRDefault="00275CE5" w:rsidP="00275CE5"/>
    <w:p w14:paraId="2D76891E" w14:textId="77777777" w:rsidR="00EB3395" w:rsidRDefault="00EB3395" w:rsidP="00275CE5"/>
    <w:p w14:paraId="2D76891F" w14:textId="77777777" w:rsidR="00EB3395" w:rsidRPr="00091FC1" w:rsidRDefault="00EB3395" w:rsidP="00EB3395">
      <w:pPr>
        <w:spacing w:line="240" w:lineRule="auto"/>
        <w:rPr>
          <w:b/>
          <w:color w:val="auto"/>
        </w:rPr>
      </w:pPr>
    </w:p>
    <w:p w14:paraId="2D768920" w14:textId="77777777" w:rsidR="00201014" w:rsidRDefault="00EB3395">
      <w:pPr>
        <w:pStyle w:val="Heading2"/>
      </w:pPr>
      <w:bookmarkStart w:id="55" w:name="_Toc302729642"/>
      <w:r>
        <w:t>List Buildings by Zip</w:t>
      </w:r>
      <w:bookmarkEnd w:id="55"/>
    </w:p>
    <w:p w14:paraId="2D768921" w14:textId="77777777" w:rsidR="00EB3395" w:rsidRDefault="00EB3395" w:rsidP="00EB3395"/>
    <w:p w14:paraId="2D768922" w14:textId="77777777" w:rsidR="00EB3395" w:rsidRDefault="00EB3395" w:rsidP="00EB3395"/>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EB3395" w:rsidRPr="004019DE" w14:paraId="2D768925" w14:textId="77777777" w:rsidTr="00EB3395">
        <w:trPr>
          <w:trHeight w:val="415"/>
          <w:tblHeader/>
        </w:trPr>
        <w:tc>
          <w:tcPr>
            <w:tcW w:w="3870" w:type="dxa"/>
            <w:gridSpan w:val="2"/>
            <w:shd w:val="clear" w:color="auto" w:fill="FF7200"/>
            <w:vAlign w:val="center"/>
          </w:tcPr>
          <w:p w14:paraId="2D768923" w14:textId="77777777" w:rsidR="00EB3395" w:rsidRPr="00437426" w:rsidRDefault="00EB3395" w:rsidP="00EB3395">
            <w:pPr>
              <w:pStyle w:val="CellHeading"/>
            </w:pPr>
            <w:r>
              <w:lastRenderedPageBreak/>
              <w:t>Operation</w:t>
            </w:r>
          </w:p>
        </w:tc>
        <w:tc>
          <w:tcPr>
            <w:tcW w:w="4860" w:type="dxa"/>
            <w:gridSpan w:val="2"/>
            <w:shd w:val="clear" w:color="auto" w:fill="FF7200"/>
            <w:vAlign w:val="center"/>
          </w:tcPr>
          <w:p w14:paraId="2D768924" w14:textId="77777777" w:rsidR="00EB3395" w:rsidRPr="00437426" w:rsidRDefault="00EB3395" w:rsidP="00EB3395">
            <w:pPr>
              <w:pStyle w:val="CellHeading"/>
            </w:pPr>
            <w:r>
              <w:t>Description</w:t>
            </w:r>
          </w:p>
        </w:tc>
      </w:tr>
      <w:tr w:rsidR="00EB3395" w:rsidRPr="000A41B1" w14:paraId="2D768928" w14:textId="77777777" w:rsidTr="00EB3395">
        <w:trPr>
          <w:trHeight w:val="331"/>
        </w:trPr>
        <w:tc>
          <w:tcPr>
            <w:tcW w:w="3870" w:type="dxa"/>
            <w:gridSpan w:val="2"/>
          </w:tcPr>
          <w:p w14:paraId="2D768926" w14:textId="77777777" w:rsidR="00EB3395" w:rsidRDefault="00EB3395" w:rsidP="00EB3395">
            <w:pPr>
              <w:pStyle w:val="TableText"/>
            </w:pPr>
            <w:r>
              <w:t>List Buildings by ZIP</w:t>
            </w:r>
          </w:p>
        </w:tc>
        <w:tc>
          <w:tcPr>
            <w:tcW w:w="4860" w:type="dxa"/>
            <w:gridSpan w:val="2"/>
          </w:tcPr>
          <w:p w14:paraId="2D768927" w14:textId="77777777" w:rsidR="00EB3395" w:rsidRPr="000A41B1" w:rsidRDefault="00EB3395" w:rsidP="00EB3395">
            <w:pPr>
              <w:pStyle w:val="Example"/>
              <w:numPr>
                <w:ilvl w:val="0"/>
                <w:numId w:val="20"/>
              </w:numPr>
              <w:rPr>
                <w:color w:val="auto"/>
              </w:rPr>
            </w:pPr>
            <w:r>
              <w:rPr>
                <w:color w:val="auto"/>
              </w:rPr>
              <w:t>Retrieve a list of buildings based on a ZIP CODE as input.</w:t>
            </w:r>
          </w:p>
        </w:tc>
      </w:tr>
      <w:tr w:rsidR="00EB3395" w:rsidRPr="000A41B1" w14:paraId="2D76892A" w14:textId="77777777" w:rsidTr="00EB3395">
        <w:trPr>
          <w:trHeight w:val="331"/>
        </w:trPr>
        <w:tc>
          <w:tcPr>
            <w:tcW w:w="8730" w:type="dxa"/>
            <w:gridSpan w:val="4"/>
            <w:shd w:val="clear" w:color="auto" w:fill="D9D9D9" w:themeFill="background1" w:themeFillShade="D9"/>
          </w:tcPr>
          <w:p w14:paraId="2D768929" w14:textId="77777777" w:rsidR="00EB3395" w:rsidRPr="003C5EEF" w:rsidRDefault="00EB3395" w:rsidP="00EB3395">
            <w:pPr>
              <w:pStyle w:val="Example"/>
              <w:rPr>
                <w:b/>
                <w:color w:val="auto"/>
              </w:rPr>
            </w:pPr>
            <w:r w:rsidRPr="003C5EEF">
              <w:rPr>
                <w:b/>
                <w:color w:val="auto"/>
              </w:rPr>
              <w:t>Input</w:t>
            </w:r>
          </w:p>
        </w:tc>
      </w:tr>
      <w:tr w:rsidR="00EB3395" w:rsidRPr="000A41B1" w14:paraId="2D76892F" w14:textId="77777777" w:rsidTr="00EB3395">
        <w:trPr>
          <w:trHeight w:val="331"/>
        </w:trPr>
        <w:tc>
          <w:tcPr>
            <w:tcW w:w="1935" w:type="dxa"/>
            <w:shd w:val="clear" w:color="auto" w:fill="F2F2F2" w:themeFill="background1" w:themeFillShade="F2"/>
          </w:tcPr>
          <w:p w14:paraId="2D76892B" w14:textId="77777777" w:rsidR="00EB3395" w:rsidRDefault="00EB3395" w:rsidP="00EB3395">
            <w:pPr>
              <w:pStyle w:val="TableText"/>
            </w:pPr>
            <w:r>
              <w:t>Field Name</w:t>
            </w:r>
          </w:p>
        </w:tc>
        <w:tc>
          <w:tcPr>
            <w:tcW w:w="1935" w:type="dxa"/>
            <w:shd w:val="clear" w:color="auto" w:fill="F2F2F2" w:themeFill="background1" w:themeFillShade="F2"/>
          </w:tcPr>
          <w:p w14:paraId="2D76892C" w14:textId="77777777" w:rsidR="00EB3395" w:rsidRDefault="00EB3395" w:rsidP="00EB3395">
            <w:pPr>
              <w:pStyle w:val="TableText"/>
            </w:pPr>
            <w:r>
              <w:t>Field Type</w:t>
            </w:r>
          </w:p>
        </w:tc>
        <w:tc>
          <w:tcPr>
            <w:tcW w:w="2430" w:type="dxa"/>
            <w:shd w:val="clear" w:color="auto" w:fill="F2F2F2" w:themeFill="background1" w:themeFillShade="F2"/>
          </w:tcPr>
          <w:p w14:paraId="2D76892D" w14:textId="77777777" w:rsidR="00EB3395" w:rsidRDefault="00EB3395" w:rsidP="00EB3395">
            <w:pPr>
              <w:pStyle w:val="Example"/>
              <w:rPr>
                <w:color w:val="auto"/>
              </w:rPr>
            </w:pPr>
            <w:r>
              <w:rPr>
                <w:color w:val="auto"/>
              </w:rPr>
              <w:t>Description</w:t>
            </w:r>
          </w:p>
        </w:tc>
        <w:tc>
          <w:tcPr>
            <w:tcW w:w="2430" w:type="dxa"/>
            <w:shd w:val="clear" w:color="auto" w:fill="F2F2F2" w:themeFill="background1" w:themeFillShade="F2"/>
          </w:tcPr>
          <w:p w14:paraId="2D76892E" w14:textId="77777777" w:rsidR="00EB3395" w:rsidRDefault="00EB3395" w:rsidP="00EB3395">
            <w:pPr>
              <w:pStyle w:val="Example"/>
              <w:rPr>
                <w:color w:val="auto"/>
              </w:rPr>
            </w:pPr>
            <w:r>
              <w:rPr>
                <w:color w:val="auto"/>
              </w:rPr>
              <w:t>Notes/Values</w:t>
            </w:r>
          </w:p>
        </w:tc>
      </w:tr>
      <w:tr w:rsidR="002A49C5" w:rsidRPr="000A41B1" w14:paraId="2D768934" w14:textId="77777777" w:rsidTr="00EB3395">
        <w:trPr>
          <w:trHeight w:val="331"/>
        </w:trPr>
        <w:tc>
          <w:tcPr>
            <w:tcW w:w="1935" w:type="dxa"/>
          </w:tcPr>
          <w:p w14:paraId="2D768930" w14:textId="77777777" w:rsidR="002A49C5" w:rsidRDefault="002A49C5" w:rsidP="00EB3395">
            <w:pPr>
              <w:pStyle w:val="TableText"/>
            </w:pPr>
            <w:r>
              <w:t>Token</w:t>
            </w:r>
          </w:p>
        </w:tc>
        <w:tc>
          <w:tcPr>
            <w:tcW w:w="1935" w:type="dxa"/>
          </w:tcPr>
          <w:p w14:paraId="2D768931" w14:textId="77777777" w:rsidR="002A49C5" w:rsidRDefault="002A49C5" w:rsidP="00EB3395">
            <w:pPr>
              <w:pStyle w:val="TableText"/>
            </w:pPr>
            <w:r>
              <w:t>String(25)</w:t>
            </w:r>
          </w:p>
        </w:tc>
        <w:tc>
          <w:tcPr>
            <w:tcW w:w="2430" w:type="dxa"/>
          </w:tcPr>
          <w:p w14:paraId="2D768932" w14:textId="77777777" w:rsidR="002A49C5" w:rsidRPr="000A41B1" w:rsidRDefault="002A49C5" w:rsidP="00EB3395">
            <w:pPr>
              <w:pStyle w:val="TableText"/>
              <w:rPr>
                <w:color w:val="auto"/>
              </w:rPr>
            </w:pPr>
            <w:r>
              <w:rPr>
                <w:color w:val="auto"/>
              </w:rPr>
              <w:t>Security token provided by the applicationLogon service</w:t>
            </w:r>
          </w:p>
        </w:tc>
        <w:tc>
          <w:tcPr>
            <w:tcW w:w="2430" w:type="dxa"/>
          </w:tcPr>
          <w:p w14:paraId="2D768933" w14:textId="77777777" w:rsidR="002A49C5" w:rsidRPr="000A41B1" w:rsidRDefault="002A49C5" w:rsidP="00EB3395">
            <w:pPr>
              <w:pStyle w:val="Example"/>
              <w:rPr>
                <w:color w:val="auto"/>
              </w:rPr>
            </w:pPr>
            <w:r>
              <w:rPr>
                <w:rFonts w:cs="Arial"/>
                <w:color w:val="auto"/>
              </w:rPr>
              <w:t>WSDL name: token</w:t>
            </w:r>
          </w:p>
        </w:tc>
      </w:tr>
      <w:tr w:rsidR="002A49C5" w:rsidRPr="000A41B1" w14:paraId="2D768939" w14:textId="77777777" w:rsidTr="00EB3395">
        <w:trPr>
          <w:trHeight w:val="331"/>
        </w:trPr>
        <w:tc>
          <w:tcPr>
            <w:tcW w:w="1935" w:type="dxa"/>
          </w:tcPr>
          <w:p w14:paraId="2D768935" w14:textId="77777777" w:rsidR="002A49C5" w:rsidRDefault="002A49C5" w:rsidP="00EB3395">
            <w:pPr>
              <w:pStyle w:val="TableText"/>
            </w:pPr>
            <w:r>
              <w:t>ZIPCODE</w:t>
            </w:r>
          </w:p>
        </w:tc>
        <w:tc>
          <w:tcPr>
            <w:tcW w:w="1935" w:type="dxa"/>
          </w:tcPr>
          <w:p w14:paraId="2D768936" w14:textId="77777777" w:rsidR="002A49C5" w:rsidRDefault="002A49C5" w:rsidP="00EB3395">
            <w:pPr>
              <w:pStyle w:val="TableText"/>
            </w:pPr>
            <w:r>
              <w:t>Number(5)</w:t>
            </w:r>
          </w:p>
        </w:tc>
        <w:tc>
          <w:tcPr>
            <w:tcW w:w="2430" w:type="dxa"/>
          </w:tcPr>
          <w:p w14:paraId="2D768937" w14:textId="77777777" w:rsidR="002A49C5" w:rsidRPr="000A41B1" w:rsidRDefault="002A49C5" w:rsidP="00EB3395">
            <w:pPr>
              <w:pStyle w:val="TableText"/>
              <w:rPr>
                <w:color w:val="auto"/>
              </w:rPr>
            </w:pPr>
            <w:r>
              <w:rPr>
                <w:color w:val="auto"/>
              </w:rPr>
              <w:t>ZIPCODE field</w:t>
            </w:r>
          </w:p>
        </w:tc>
        <w:tc>
          <w:tcPr>
            <w:tcW w:w="2430" w:type="dxa"/>
          </w:tcPr>
          <w:p w14:paraId="2D768938" w14:textId="77777777" w:rsidR="002A49C5" w:rsidRPr="000A41B1" w:rsidRDefault="002A49C5" w:rsidP="002A49C5">
            <w:pPr>
              <w:pStyle w:val="Example"/>
              <w:rPr>
                <w:color w:val="auto"/>
              </w:rPr>
            </w:pPr>
            <w:r>
              <w:rPr>
                <w:rFonts w:cs="Arial"/>
                <w:color w:val="auto"/>
              </w:rPr>
              <w:t>WSDL name: Zipcode</w:t>
            </w:r>
          </w:p>
        </w:tc>
      </w:tr>
      <w:tr w:rsidR="002A49C5" w:rsidRPr="000A41B1" w14:paraId="2D76893B" w14:textId="77777777" w:rsidTr="00EB3395">
        <w:trPr>
          <w:trHeight w:val="331"/>
        </w:trPr>
        <w:tc>
          <w:tcPr>
            <w:tcW w:w="8730" w:type="dxa"/>
            <w:gridSpan w:val="4"/>
            <w:shd w:val="clear" w:color="auto" w:fill="D9D9D9" w:themeFill="background1" w:themeFillShade="D9"/>
          </w:tcPr>
          <w:p w14:paraId="2D76893A" w14:textId="77777777" w:rsidR="002A49C5" w:rsidRPr="003C5EEF" w:rsidRDefault="002A49C5" w:rsidP="00EB3395">
            <w:pPr>
              <w:pStyle w:val="Example"/>
              <w:rPr>
                <w:b/>
                <w:color w:val="auto"/>
              </w:rPr>
            </w:pPr>
            <w:r w:rsidRPr="003C5EEF">
              <w:rPr>
                <w:b/>
                <w:color w:val="auto"/>
              </w:rPr>
              <w:t>Output</w:t>
            </w:r>
          </w:p>
        </w:tc>
      </w:tr>
      <w:tr w:rsidR="002A49C5" w:rsidRPr="00214219" w14:paraId="2D768945" w14:textId="77777777" w:rsidTr="00EB3395">
        <w:trPr>
          <w:trHeight w:val="331"/>
        </w:trPr>
        <w:tc>
          <w:tcPr>
            <w:tcW w:w="8730" w:type="dxa"/>
            <w:gridSpan w:val="4"/>
            <w:shd w:val="clear" w:color="auto" w:fill="F2F2F2" w:themeFill="background1" w:themeFillShade="F2"/>
          </w:tcPr>
          <w:p w14:paraId="2D76893C" w14:textId="77777777" w:rsidR="002A49C5" w:rsidRDefault="002A49C5" w:rsidP="00EB3395">
            <w:pPr>
              <w:pStyle w:val="Example"/>
              <w:rPr>
                <w:color w:val="auto"/>
              </w:rPr>
            </w:pPr>
            <w:r w:rsidRPr="00214219">
              <w:rPr>
                <w:color w:val="auto"/>
              </w:rPr>
              <w:t xml:space="preserve">List of </w:t>
            </w:r>
            <w:r>
              <w:rPr>
                <w:color w:val="auto"/>
              </w:rPr>
              <w:t>Buildings [1 – n]. Includes the following fields:</w:t>
            </w:r>
          </w:p>
          <w:p w14:paraId="2D76893D" w14:textId="77777777" w:rsidR="002A49C5" w:rsidRDefault="002A49C5" w:rsidP="00EB3395">
            <w:pPr>
              <w:pStyle w:val="Example"/>
              <w:rPr>
                <w:color w:val="auto"/>
              </w:rPr>
            </w:pPr>
          </w:p>
          <w:p w14:paraId="2D76893E" w14:textId="77777777" w:rsidR="002A49C5" w:rsidRDefault="002A49C5" w:rsidP="00EB3395">
            <w:pPr>
              <w:pStyle w:val="Example"/>
              <w:numPr>
                <w:ilvl w:val="0"/>
                <w:numId w:val="26"/>
              </w:numPr>
              <w:rPr>
                <w:color w:val="auto"/>
              </w:rPr>
            </w:pPr>
            <w:r>
              <w:rPr>
                <w:color w:val="auto"/>
              </w:rPr>
              <w:t>GEOLOC</w:t>
            </w:r>
          </w:p>
          <w:p w14:paraId="2D76893F" w14:textId="77777777" w:rsidR="002A49C5" w:rsidRDefault="002A49C5" w:rsidP="00EB3395">
            <w:pPr>
              <w:pStyle w:val="Example"/>
              <w:numPr>
                <w:ilvl w:val="0"/>
                <w:numId w:val="26"/>
              </w:numPr>
              <w:rPr>
                <w:color w:val="auto"/>
              </w:rPr>
            </w:pPr>
            <w:r>
              <w:rPr>
                <w:color w:val="auto"/>
              </w:rPr>
              <w:t xml:space="preserve">Building Name </w:t>
            </w:r>
          </w:p>
          <w:p w14:paraId="2D768940" w14:textId="77777777" w:rsidR="002A49C5" w:rsidRPr="007E7A71" w:rsidRDefault="002A49C5" w:rsidP="00EB3395">
            <w:pPr>
              <w:pStyle w:val="Example"/>
              <w:numPr>
                <w:ilvl w:val="0"/>
                <w:numId w:val="26"/>
              </w:numPr>
              <w:rPr>
                <w:color w:val="auto"/>
              </w:rPr>
            </w:pPr>
            <w:r>
              <w:rPr>
                <w:color w:val="auto"/>
              </w:rPr>
              <w:t>Building Address</w:t>
            </w:r>
          </w:p>
          <w:p w14:paraId="2D768941" w14:textId="77777777" w:rsidR="002A49C5" w:rsidRPr="007E7A71" w:rsidRDefault="002A49C5" w:rsidP="00EB3395">
            <w:pPr>
              <w:pStyle w:val="Example"/>
              <w:numPr>
                <w:ilvl w:val="0"/>
                <w:numId w:val="26"/>
              </w:numPr>
              <w:rPr>
                <w:color w:val="auto"/>
              </w:rPr>
            </w:pPr>
            <w:r w:rsidRPr="007E7A71">
              <w:rPr>
                <w:color w:val="auto"/>
              </w:rPr>
              <w:t>State</w:t>
            </w:r>
          </w:p>
          <w:p w14:paraId="2D768942" w14:textId="77777777" w:rsidR="002A49C5" w:rsidRPr="0012498E" w:rsidRDefault="002A49C5" w:rsidP="00EB3395">
            <w:pPr>
              <w:pStyle w:val="Example"/>
              <w:numPr>
                <w:ilvl w:val="0"/>
                <w:numId w:val="26"/>
              </w:numPr>
              <w:rPr>
                <w:color w:val="auto"/>
              </w:rPr>
            </w:pPr>
            <w:r w:rsidRPr="0012498E">
              <w:rPr>
                <w:color w:val="auto"/>
              </w:rPr>
              <w:t>PM</w:t>
            </w:r>
          </w:p>
          <w:p w14:paraId="2D768943" w14:textId="77777777" w:rsidR="002A49C5" w:rsidRDefault="002A49C5" w:rsidP="00EB3395">
            <w:pPr>
              <w:pStyle w:val="Example"/>
              <w:numPr>
                <w:ilvl w:val="0"/>
                <w:numId w:val="26"/>
              </w:numPr>
              <w:rPr>
                <w:color w:val="auto"/>
              </w:rPr>
            </w:pPr>
            <w:r>
              <w:rPr>
                <w:color w:val="auto"/>
              </w:rPr>
              <w:t>Longitude</w:t>
            </w:r>
          </w:p>
          <w:p w14:paraId="2D768944" w14:textId="77777777" w:rsidR="002A49C5" w:rsidRPr="00214219" w:rsidRDefault="002A49C5" w:rsidP="00EB3395">
            <w:pPr>
              <w:pStyle w:val="Example"/>
              <w:numPr>
                <w:ilvl w:val="0"/>
                <w:numId w:val="26"/>
              </w:numPr>
              <w:rPr>
                <w:color w:val="auto"/>
              </w:rPr>
            </w:pPr>
            <w:r>
              <w:rPr>
                <w:color w:val="auto"/>
              </w:rPr>
              <w:t>Latitude</w:t>
            </w:r>
          </w:p>
        </w:tc>
      </w:tr>
      <w:tr w:rsidR="002A49C5" w:rsidRPr="000A41B1" w14:paraId="2D76894A" w14:textId="77777777" w:rsidTr="00EB3395">
        <w:trPr>
          <w:trHeight w:val="331"/>
        </w:trPr>
        <w:tc>
          <w:tcPr>
            <w:tcW w:w="1935" w:type="dxa"/>
          </w:tcPr>
          <w:p w14:paraId="2D768946" w14:textId="77777777" w:rsidR="002A49C5" w:rsidRDefault="002A49C5" w:rsidP="00EB3395">
            <w:pPr>
              <w:pStyle w:val="TableText"/>
            </w:pPr>
            <w:r>
              <w:t>GEOLOC</w:t>
            </w:r>
          </w:p>
        </w:tc>
        <w:tc>
          <w:tcPr>
            <w:tcW w:w="1935" w:type="dxa"/>
          </w:tcPr>
          <w:p w14:paraId="2D768947" w14:textId="77777777" w:rsidR="002A49C5" w:rsidRDefault="002A49C5" w:rsidP="00EB3395">
            <w:pPr>
              <w:pStyle w:val="TableText"/>
            </w:pPr>
            <w:r>
              <w:t>String(15)</w:t>
            </w:r>
          </w:p>
        </w:tc>
        <w:tc>
          <w:tcPr>
            <w:tcW w:w="2430" w:type="dxa"/>
          </w:tcPr>
          <w:p w14:paraId="2D768948" w14:textId="77777777" w:rsidR="002A49C5" w:rsidRPr="000A41B1" w:rsidRDefault="002A49C5" w:rsidP="00EB3395">
            <w:pPr>
              <w:pStyle w:val="TableText"/>
              <w:rPr>
                <w:color w:val="auto"/>
              </w:rPr>
            </w:pPr>
            <w:r>
              <w:rPr>
                <w:color w:val="auto"/>
              </w:rPr>
              <w:t>GEOLOC field</w:t>
            </w:r>
          </w:p>
        </w:tc>
        <w:tc>
          <w:tcPr>
            <w:tcW w:w="2430" w:type="dxa"/>
          </w:tcPr>
          <w:p w14:paraId="2D768949" w14:textId="77777777" w:rsidR="008D114C" w:rsidRDefault="002A49C5" w:rsidP="008D114C">
            <w:pPr>
              <w:pStyle w:val="Example"/>
              <w:rPr>
                <w:color w:val="auto"/>
              </w:rPr>
            </w:pPr>
            <w:r w:rsidRPr="004A7F4C">
              <w:rPr>
                <w:rFonts w:cs="Arial"/>
                <w:color w:val="auto"/>
              </w:rPr>
              <w:t>WSDL name: geoLoc</w:t>
            </w:r>
          </w:p>
        </w:tc>
      </w:tr>
      <w:tr w:rsidR="002A49C5" w:rsidRPr="000A41B1" w14:paraId="2D76894F" w14:textId="77777777" w:rsidTr="00EB3395">
        <w:trPr>
          <w:trHeight w:val="331"/>
        </w:trPr>
        <w:tc>
          <w:tcPr>
            <w:tcW w:w="1935" w:type="dxa"/>
          </w:tcPr>
          <w:p w14:paraId="2D76894B" w14:textId="77777777" w:rsidR="002A49C5" w:rsidRDefault="002A49C5" w:rsidP="00EB3395">
            <w:pPr>
              <w:pStyle w:val="TableText"/>
            </w:pPr>
            <w:r>
              <w:t>Building Name</w:t>
            </w:r>
          </w:p>
        </w:tc>
        <w:tc>
          <w:tcPr>
            <w:tcW w:w="1935" w:type="dxa"/>
          </w:tcPr>
          <w:p w14:paraId="2D76894C" w14:textId="77777777" w:rsidR="002A49C5" w:rsidRPr="00A04B80" w:rsidRDefault="002A49C5" w:rsidP="00EB3395">
            <w:pPr>
              <w:pStyle w:val="TableText"/>
              <w:rPr>
                <w:highlight w:val="yellow"/>
              </w:rPr>
            </w:pPr>
            <w:r w:rsidRPr="00A36437">
              <w:t>String(50)</w:t>
            </w:r>
          </w:p>
        </w:tc>
        <w:tc>
          <w:tcPr>
            <w:tcW w:w="2430" w:type="dxa"/>
          </w:tcPr>
          <w:p w14:paraId="2D76894D" w14:textId="77777777" w:rsidR="002A49C5" w:rsidRPr="000A41B1" w:rsidRDefault="002A49C5" w:rsidP="00EB3395">
            <w:pPr>
              <w:pStyle w:val="TableText"/>
              <w:rPr>
                <w:color w:val="auto"/>
              </w:rPr>
            </w:pPr>
            <w:r>
              <w:rPr>
                <w:color w:val="auto"/>
              </w:rPr>
              <w:t>Name of the building</w:t>
            </w:r>
          </w:p>
        </w:tc>
        <w:tc>
          <w:tcPr>
            <w:tcW w:w="2430" w:type="dxa"/>
          </w:tcPr>
          <w:p w14:paraId="2D76894E" w14:textId="77777777" w:rsidR="008D114C" w:rsidRDefault="002A49C5" w:rsidP="008D114C">
            <w:pPr>
              <w:pStyle w:val="Example"/>
              <w:rPr>
                <w:color w:val="auto"/>
              </w:rPr>
            </w:pPr>
            <w:r>
              <w:rPr>
                <w:color w:val="auto"/>
              </w:rPr>
              <w:t>WSDL name: incidentList&gt;buildingName</w:t>
            </w:r>
          </w:p>
        </w:tc>
      </w:tr>
      <w:tr w:rsidR="002A49C5" w:rsidRPr="000A41B1" w14:paraId="2D768956" w14:textId="77777777" w:rsidTr="00EB3395">
        <w:trPr>
          <w:trHeight w:val="331"/>
        </w:trPr>
        <w:tc>
          <w:tcPr>
            <w:tcW w:w="1935" w:type="dxa"/>
          </w:tcPr>
          <w:p w14:paraId="2D768950" w14:textId="77777777" w:rsidR="002A49C5" w:rsidRDefault="002A49C5" w:rsidP="00EB3395">
            <w:pPr>
              <w:pStyle w:val="TableText"/>
            </w:pPr>
            <w:r>
              <w:t>Building Address</w:t>
            </w:r>
          </w:p>
        </w:tc>
        <w:tc>
          <w:tcPr>
            <w:tcW w:w="1935" w:type="dxa"/>
          </w:tcPr>
          <w:p w14:paraId="2D768951" w14:textId="77777777" w:rsidR="002A49C5" w:rsidRPr="00A04B80" w:rsidRDefault="002A49C5" w:rsidP="00EB3395">
            <w:pPr>
              <w:pStyle w:val="TableText"/>
              <w:rPr>
                <w:highlight w:val="yellow"/>
              </w:rPr>
            </w:pPr>
            <w:r w:rsidRPr="005A27F8">
              <w:t>String(255)</w:t>
            </w:r>
          </w:p>
        </w:tc>
        <w:tc>
          <w:tcPr>
            <w:tcW w:w="2430" w:type="dxa"/>
          </w:tcPr>
          <w:p w14:paraId="2D768952" w14:textId="77777777" w:rsidR="002A49C5" w:rsidRPr="000A41B1" w:rsidRDefault="002A49C5" w:rsidP="00EB3395">
            <w:pPr>
              <w:pStyle w:val="TableText"/>
              <w:rPr>
                <w:color w:val="auto"/>
              </w:rPr>
            </w:pPr>
            <w:r>
              <w:rPr>
                <w:color w:val="auto"/>
              </w:rPr>
              <w:t>Address of the building</w:t>
            </w:r>
          </w:p>
        </w:tc>
        <w:tc>
          <w:tcPr>
            <w:tcW w:w="2430" w:type="dxa"/>
          </w:tcPr>
          <w:p w14:paraId="2D768953" w14:textId="77777777" w:rsidR="002A49C5" w:rsidRDefault="002A49C5" w:rsidP="00EB3395">
            <w:pPr>
              <w:pStyle w:val="Example"/>
              <w:rPr>
                <w:color w:val="auto"/>
              </w:rPr>
            </w:pPr>
            <w:r>
              <w:rPr>
                <w:color w:val="auto"/>
              </w:rPr>
              <w:t>Screen name: Address</w:t>
            </w:r>
          </w:p>
          <w:p w14:paraId="2D768954" w14:textId="77777777" w:rsidR="002A49C5" w:rsidRDefault="002A49C5" w:rsidP="00EB3395">
            <w:pPr>
              <w:pStyle w:val="Example"/>
              <w:rPr>
                <w:color w:val="auto"/>
              </w:rPr>
            </w:pPr>
          </w:p>
          <w:p w14:paraId="2D768955" w14:textId="77777777" w:rsidR="002A49C5" w:rsidRPr="000A41B1" w:rsidRDefault="002A49C5" w:rsidP="00EB3395">
            <w:pPr>
              <w:pStyle w:val="Example"/>
              <w:rPr>
                <w:color w:val="auto"/>
              </w:rPr>
            </w:pPr>
            <w:r>
              <w:rPr>
                <w:color w:val="auto"/>
              </w:rPr>
              <w:t>WSDL name: incidentList&gt;buildingName</w:t>
            </w:r>
          </w:p>
        </w:tc>
      </w:tr>
      <w:tr w:rsidR="002A49C5" w:rsidRPr="000A41B1" w14:paraId="2D76895B" w14:textId="77777777" w:rsidTr="00EB3395">
        <w:trPr>
          <w:trHeight w:val="331"/>
        </w:trPr>
        <w:tc>
          <w:tcPr>
            <w:tcW w:w="1935" w:type="dxa"/>
          </w:tcPr>
          <w:p w14:paraId="2D768957" w14:textId="77777777" w:rsidR="002A49C5" w:rsidRDefault="002A49C5" w:rsidP="00EB3395">
            <w:pPr>
              <w:pStyle w:val="TableText"/>
            </w:pPr>
            <w:r>
              <w:t>State</w:t>
            </w:r>
          </w:p>
        </w:tc>
        <w:tc>
          <w:tcPr>
            <w:tcW w:w="1935" w:type="dxa"/>
          </w:tcPr>
          <w:p w14:paraId="2D768958" w14:textId="77777777" w:rsidR="002A49C5" w:rsidRPr="00A04B80" w:rsidRDefault="002A49C5" w:rsidP="00EB3395">
            <w:pPr>
              <w:pStyle w:val="TableText"/>
              <w:rPr>
                <w:highlight w:val="yellow"/>
              </w:rPr>
            </w:pPr>
            <w:r w:rsidRPr="005A27F8">
              <w:t>String(2)</w:t>
            </w:r>
          </w:p>
        </w:tc>
        <w:tc>
          <w:tcPr>
            <w:tcW w:w="2430" w:type="dxa"/>
          </w:tcPr>
          <w:p w14:paraId="2D768959" w14:textId="77777777" w:rsidR="002A49C5" w:rsidRPr="000A41B1" w:rsidRDefault="002A49C5" w:rsidP="00EB3395">
            <w:pPr>
              <w:pStyle w:val="TableText"/>
              <w:rPr>
                <w:color w:val="auto"/>
              </w:rPr>
            </w:pPr>
            <w:r>
              <w:rPr>
                <w:color w:val="auto"/>
              </w:rPr>
              <w:t>State associated with the location</w:t>
            </w:r>
          </w:p>
        </w:tc>
        <w:tc>
          <w:tcPr>
            <w:tcW w:w="2430" w:type="dxa"/>
          </w:tcPr>
          <w:p w14:paraId="2D76895A" w14:textId="77777777" w:rsidR="002A49C5" w:rsidRPr="000A41B1" w:rsidRDefault="002A49C5" w:rsidP="00EB3395">
            <w:pPr>
              <w:pStyle w:val="Example"/>
              <w:rPr>
                <w:color w:val="auto"/>
              </w:rPr>
            </w:pPr>
            <w:r>
              <w:rPr>
                <w:color w:val="auto"/>
              </w:rPr>
              <w:t>WSDL name: incidentList&gt;state</w:t>
            </w:r>
          </w:p>
        </w:tc>
      </w:tr>
      <w:tr w:rsidR="002A49C5" w:rsidRPr="000A41B1" w14:paraId="2D768960" w14:textId="77777777" w:rsidTr="00EB3395">
        <w:trPr>
          <w:trHeight w:val="331"/>
        </w:trPr>
        <w:tc>
          <w:tcPr>
            <w:tcW w:w="1935" w:type="dxa"/>
          </w:tcPr>
          <w:p w14:paraId="2D76895C" w14:textId="77777777" w:rsidR="002A49C5" w:rsidRDefault="002A49C5" w:rsidP="00EB3395">
            <w:pPr>
              <w:pStyle w:val="TableText"/>
            </w:pPr>
            <w:r>
              <w:t>Property Manager ATTUID</w:t>
            </w:r>
          </w:p>
        </w:tc>
        <w:tc>
          <w:tcPr>
            <w:tcW w:w="1935" w:type="dxa"/>
          </w:tcPr>
          <w:p w14:paraId="2D76895D" w14:textId="77777777" w:rsidR="002A49C5" w:rsidRPr="007E7A71" w:rsidRDefault="002A49C5" w:rsidP="00EB3395">
            <w:pPr>
              <w:pStyle w:val="TableText"/>
              <w:rPr>
                <w:highlight w:val="yellow"/>
              </w:rPr>
            </w:pPr>
            <w:r w:rsidRPr="007E7A71">
              <w:t>String(</w:t>
            </w:r>
            <w:r>
              <w:t>50</w:t>
            </w:r>
            <w:r w:rsidRPr="007E7A71">
              <w:t>)</w:t>
            </w:r>
          </w:p>
        </w:tc>
        <w:tc>
          <w:tcPr>
            <w:tcW w:w="2430" w:type="dxa"/>
          </w:tcPr>
          <w:p w14:paraId="2D76895E" w14:textId="77777777" w:rsidR="002A49C5" w:rsidRPr="007E7A71" w:rsidRDefault="002A49C5" w:rsidP="00EB3395">
            <w:pPr>
              <w:pStyle w:val="TableText"/>
              <w:rPr>
                <w:color w:val="auto"/>
                <w:highlight w:val="yellow"/>
              </w:rPr>
            </w:pPr>
            <w:r>
              <w:t>AT&amp;T User ID of the Property Manager.</w:t>
            </w:r>
          </w:p>
        </w:tc>
        <w:tc>
          <w:tcPr>
            <w:tcW w:w="2430" w:type="dxa"/>
          </w:tcPr>
          <w:p w14:paraId="2D76895F" w14:textId="77777777" w:rsidR="002A49C5" w:rsidRPr="000A41B1" w:rsidRDefault="002A49C5" w:rsidP="00EB3395">
            <w:pPr>
              <w:pStyle w:val="Example"/>
              <w:rPr>
                <w:color w:val="auto"/>
              </w:rPr>
            </w:pPr>
            <w:r>
              <w:rPr>
                <w:color w:val="auto"/>
              </w:rPr>
              <w:t>WSDL name: incidentList&gt;pmATTUID</w:t>
            </w:r>
          </w:p>
        </w:tc>
      </w:tr>
      <w:tr w:rsidR="002A49C5" w:rsidRPr="000A41B1" w14:paraId="2D768967" w14:textId="77777777" w:rsidTr="00EB3395">
        <w:trPr>
          <w:trHeight w:val="331"/>
        </w:trPr>
        <w:tc>
          <w:tcPr>
            <w:tcW w:w="1935" w:type="dxa"/>
          </w:tcPr>
          <w:p w14:paraId="2D768961" w14:textId="77777777" w:rsidR="002A49C5" w:rsidRDefault="002A49C5" w:rsidP="00EB3395">
            <w:pPr>
              <w:pStyle w:val="TableText"/>
            </w:pPr>
            <w:r>
              <w:t>Longitude</w:t>
            </w:r>
          </w:p>
        </w:tc>
        <w:tc>
          <w:tcPr>
            <w:tcW w:w="1935" w:type="dxa"/>
          </w:tcPr>
          <w:p w14:paraId="2D768962" w14:textId="77777777" w:rsidR="002A49C5" w:rsidRPr="007E7A71" w:rsidRDefault="002A49C5" w:rsidP="00EB3395">
            <w:pPr>
              <w:pStyle w:val="TableText"/>
              <w:rPr>
                <w:highlight w:val="yellow"/>
              </w:rPr>
            </w:pPr>
            <w:r w:rsidRPr="00371911">
              <w:t>Number</w:t>
            </w:r>
          </w:p>
        </w:tc>
        <w:tc>
          <w:tcPr>
            <w:tcW w:w="2430" w:type="dxa"/>
          </w:tcPr>
          <w:p w14:paraId="2D768963" w14:textId="77777777" w:rsidR="002A49C5" w:rsidRPr="007E7A71" w:rsidRDefault="002A49C5" w:rsidP="00EB3395">
            <w:pPr>
              <w:pStyle w:val="TableText"/>
              <w:rPr>
                <w:color w:val="auto"/>
                <w:highlight w:val="yellow"/>
              </w:rPr>
            </w:pPr>
            <w:r w:rsidRPr="0092437A">
              <w:rPr>
                <w:color w:val="auto"/>
              </w:rPr>
              <w:t>Longitude of the building</w:t>
            </w:r>
          </w:p>
        </w:tc>
        <w:tc>
          <w:tcPr>
            <w:tcW w:w="2430" w:type="dxa"/>
          </w:tcPr>
          <w:p w14:paraId="2D768964" w14:textId="77777777" w:rsidR="0036752E" w:rsidRDefault="0036752E" w:rsidP="002A49C5">
            <w:pPr>
              <w:pStyle w:val="Example"/>
              <w:rPr>
                <w:color w:val="auto"/>
              </w:rPr>
            </w:pPr>
            <w:r>
              <w:rPr>
                <w:color w:val="auto"/>
              </w:rPr>
              <w:t>This field is not available for all buildings.</w:t>
            </w:r>
          </w:p>
          <w:p w14:paraId="2D768965" w14:textId="77777777" w:rsidR="0036752E" w:rsidRDefault="0036752E" w:rsidP="002A49C5">
            <w:pPr>
              <w:pStyle w:val="Example"/>
              <w:rPr>
                <w:color w:val="auto"/>
              </w:rPr>
            </w:pPr>
          </w:p>
          <w:p w14:paraId="2D768966" w14:textId="77777777" w:rsidR="002A49C5" w:rsidRPr="000A41B1" w:rsidRDefault="002A49C5" w:rsidP="002A49C5">
            <w:pPr>
              <w:pStyle w:val="Example"/>
              <w:rPr>
                <w:color w:val="auto"/>
              </w:rPr>
            </w:pPr>
            <w:r>
              <w:rPr>
                <w:color w:val="auto"/>
              </w:rPr>
              <w:t>WSDL name: incidentList&gt;Longitude</w:t>
            </w:r>
          </w:p>
        </w:tc>
      </w:tr>
      <w:tr w:rsidR="002A49C5" w:rsidRPr="000A41B1" w14:paraId="2D76896E" w14:textId="77777777" w:rsidTr="00EB3395">
        <w:trPr>
          <w:trHeight w:val="331"/>
        </w:trPr>
        <w:tc>
          <w:tcPr>
            <w:tcW w:w="1935" w:type="dxa"/>
          </w:tcPr>
          <w:p w14:paraId="2D768968" w14:textId="77777777" w:rsidR="002A49C5" w:rsidRDefault="002A49C5" w:rsidP="00EB3395">
            <w:pPr>
              <w:pStyle w:val="TableText"/>
            </w:pPr>
            <w:r>
              <w:t>Latitude</w:t>
            </w:r>
          </w:p>
        </w:tc>
        <w:tc>
          <w:tcPr>
            <w:tcW w:w="1935" w:type="dxa"/>
          </w:tcPr>
          <w:p w14:paraId="2D768969" w14:textId="77777777" w:rsidR="002A49C5" w:rsidRPr="007E7A71" w:rsidRDefault="002A49C5" w:rsidP="00EB3395">
            <w:pPr>
              <w:pStyle w:val="TableText"/>
              <w:rPr>
                <w:highlight w:val="yellow"/>
              </w:rPr>
            </w:pPr>
            <w:r w:rsidRPr="00371911">
              <w:t>Number</w:t>
            </w:r>
          </w:p>
        </w:tc>
        <w:tc>
          <w:tcPr>
            <w:tcW w:w="2430" w:type="dxa"/>
          </w:tcPr>
          <w:p w14:paraId="2D76896A" w14:textId="77777777" w:rsidR="002A49C5" w:rsidRPr="007E7A71" w:rsidRDefault="002A49C5" w:rsidP="00EB3395">
            <w:pPr>
              <w:pStyle w:val="TableText"/>
              <w:rPr>
                <w:color w:val="auto"/>
                <w:highlight w:val="yellow"/>
              </w:rPr>
            </w:pPr>
            <w:r>
              <w:rPr>
                <w:color w:val="auto"/>
              </w:rPr>
              <w:t>Latitude</w:t>
            </w:r>
            <w:r w:rsidRPr="0092437A">
              <w:rPr>
                <w:color w:val="auto"/>
              </w:rPr>
              <w:t xml:space="preserve"> of the building</w:t>
            </w:r>
          </w:p>
        </w:tc>
        <w:tc>
          <w:tcPr>
            <w:tcW w:w="2430" w:type="dxa"/>
          </w:tcPr>
          <w:p w14:paraId="2D76896B" w14:textId="77777777" w:rsidR="0036752E" w:rsidRDefault="0036752E" w:rsidP="0036752E">
            <w:pPr>
              <w:pStyle w:val="Example"/>
              <w:rPr>
                <w:color w:val="auto"/>
              </w:rPr>
            </w:pPr>
            <w:r>
              <w:rPr>
                <w:color w:val="auto"/>
              </w:rPr>
              <w:t xml:space="preserve">This field is not available for all </w:t>
            </w:r>
            <w:r>
              <w:rPr>
                <w:color w:val="auto"/>
              </w:rPr>
              <w:lastRenderedPageBreak/>
              <w:t>buildings.</w:t>
            </w:r>
          </w:p>
          <w:p w14:paraId="2D76896C" w14:textId="77777777" w:rsidR="0036752E" w:rsidRDefault="0036752E" w:rsidP="002A49C5">
            <w:pPr>
              <w:pStyle w:val="Example"/>
              <w:rPr>
                <w:color w:val="auto"/>
              </w:rPr>
            </w:pPr>
          </w:p>
          <w:p w14:paraId="2D76896D" w14:textId="77777777" w:rsidR="002A49C5" w:rsidRPr="000A41B1" w:rsidRDefault="002A49C5" w:rsidP="002A49C5">
            <w:pPr>
              <w:pStyle w:val="Example"/>
              <w:rPr>
                <w:color w:val="auto"/>
              </w:rPr>
            </w:pPr>
            <w:r>
              <w:rPr>
                <w:color w:val="auto"/>
              </w:rPr>
              <w:t>WSDL name: incidentList&gt;Latittude</w:t>
            </w:r>
          </w:p>
        </w:tc>
      </w:tr>
      <w:tr w:rsidR="002A49C5" w:rsidRPr="000A41B1" w14:paraId="2D768972" w14:textId="77777777" w:rsidTr="00EB3395">
        <w:trPr>
          <w:trHeight w:val="331"/>
        </w:trPr>
        <w:tc>
          <w:tcPr>
            <w:tcW w:w="8730" w:type="dxa"/>
            <w:gridSpan w:val="4"/>
            <w:shd w:val="clear" w:color="auto" w:fill="F2F2F2" w:themeFill="background1" w:themeFillShade="F2"/>
          </w:tcPr>
          <w:p w14:paraId="2D76896F" w14:textId="77777777" w:rsidR="002A49C5" w:rsidRDefault="002A49C5" w:rsidP="00EB3395">
            <w:pPr>
              <w:pStyle w:val="Example"/>
              <w:rPr>
                <w:color w:val="auto"/>
              </w:rPr>
            </w:pPr>
            <w:r>
              <w:rPr>
                <w:color w:val="auto"/>
              </w:rPr>
              <w:lastRenderedPageBreak/>
              <w:t xml:space="preserve">Request Status [1].  Includes the following fields: </w:t>
            </w:r>
          </w:p>
          <w:p w14:paraId="2D768970" w14:textId="77777777" w:rsidR="002A49C5" w:rsidRDefault="002A49C5" w:rsidP="00EB3395">
            <w:pPr>
              <w:pStyle w:val="Example"/>
              <w:numPr>
                <w:ilvl w:val="0"/>
                <w:numId w:val="20"/>
              </w:numPr>
              <w:rPr>
                <w:color w:val="auto"/>
              </w:rPr>
            </w:pPr>
            <w:r>
              <w:rPr>
                <w:color w:val="auto"/>
              </w:rPr>
              <w:t>Status Code</w:t>
            </w:r>
          </w:p>
          <w:p w14:paraId="2D768971" w14:textId="77777777" w:rsidR="002A49C5" w:rsidRPr="000A41B1" w:rsidRDefault="002A49C5" w:rsidP="00EB3395">
            <w:pPr>
              <w:pStyle w:val="Example"/>
              <w:numPr>
                <w:ilvl w:val="0"/>
                <w:numId w:val="20"/>
              </w:numPr>
              <w:rPr>
                <w:color w:val="auto"/>
              </w:rPr>
            </w:pPr>
            <w:r>
              <w:rPr>
                <w:color w:val="auto"/>
              </w:rPr>
              <w:t>Status Message</w:t>
            </w:r>
          </w:p>
        </w:tc>
      </w:tr>
      <w:tr w:rsidR="002A49C5" w:rsidRPr="000A41B1" w14:paraId="2D768979" w14:textId="77777777" w:rsidTr="00EB3395">
        <w:trPr>
          <w:trHeight w:val="331"/>
        </w:trPr>
        <w:tc>
          <w:tcPr>
            <w:tcW w:w="1935" w:type="dxa"/>
          </w:tcPr>
          <w:p w14:paraId="2D768973" w14:textId="77777777" w:rsidR="002A49C5" w:rsidRDefault="002A49C5" w:rsidP="00EB3395">
            <w:pPr>
              <w:pStyle w:val="TableText"/>
            </w:pPr>
            <w:r>
              <w:t>Status Code</w:t>
            </w:r>
          </w:p>
        </w:tc>
        <w:tc>
          <w:tcPr>
            <w:tcW w:w="1935" w:type="dxa"/>
          </w:tcPr>
          <w:p w14:paraId="2D768974" w14:textId="77777777" w:rsidR="002A49C5" w:rsidRDefault="002A49C5" w:rsidP="00EB3395">
            <w:pPr>
              <w:pStyle w:val="TableText"/>
            </w:pPr>
            <w:r>
              <w:t>Number</w:t>
            </w:r>
          </w:p>
        </w:tc>
        <w:tc>
          <w:tcPr>
            <w:tcW w:w="2430" w:type="dxa"/>
          </w:tcPr>
          <w:p w14:paraId="2D768975" w14:textId="77777777" w:rsidR="002A49C5" w:rsidRPr="000A41B1" w:rsidRDefault="002A49C5" w:rsidP="00EB3395">
            <w:pPr>
              <w:pStyle w:val="TableText"/>
              <w:rPr>
                <w:color w:val="auto"/>
              </w:rPr>
            </w:pPr>
            <w:r>
              <w:rPr>
                <w:color w:val="auto"/>
              </w:rPr>
              <w:t>Code depicting the success of failure of the transaction.</w:t>
            </w:r>
          </w:p>
        </w:tc>
        <w:tc>
          <w:tcPr>
            <w:tcW w:w="2430" w:type="dxa"/>
          </w:tcPr>
          <w:p w14:paraId="2D768976" w14:textId="77777777" w:rsidR="002A49C5" w:rsidRPr="007A3D40" w:rsidRDefault="002A49C5" w:rsidP="009B33A7">
            <w:pPr>
              <w:pStyle w:val="Example"/>
              <w:rPr>
                <w:color w:val="auto"/>
              </w:rPr>
            </w:pPr>
            <w:r>
              <w:rPr>
                <w:color w:val="auto"/>
              </w:rPr>
              <w:t>See section 4.12 for more information.</w:t>
            </w:r>
          </w:p>
          <w:p w14:paraId="2D768977" w14:textId="77777777" w:rsidR="002A49C5" w:rsidRPr="007A3D40" w:rsidRDefault="002A49C5" w:rsidP="009B33A7">
            <w:pPr>
              <w:pStyle w:val="Example"/>
              <w:rPr>
                <w:color w:val="auto"/>
              </w:rPr>
            </w:pPr>
          </w:p>
          <w:p w14:paraId="2D768978" w14:textId="77777777" w:rsidR="002A49C5" w:rsidRPr="000A41B1" w:rsidRDefault="002A49C5" w:rsidP="00EB3395">
            <w:pPr>
              <w:pStyle w:val="Example"/>
              <w:rPr>
                <w:color w:val="auto"/>
              </w:rPr>
            </w:pPr>
            <w:r>
              <w:rPr>
                <w:color w:val="auto"/>
              </w:rPr>
              <w:t xml:space="preserve">WSDL name: </w:t>
            </w:r>
            <w:r>
              <w:rPr>
                <w:rFonts w:cs="Arial"/>
                <w:color w:val="auto"/>
              </w:rPr>
              <w:t>requestStatus&gt;statusCode</w:t>
            </w:r>
          </w:p>
        </w:tc>
      </w:tr>
      <w:tr w:rsidR="002A49C5" w:rsidRPr="000A41B1" w14:paraId="2D768980" w14:textId="77777777" w:rsidTr="00EB3395">
        <w:trPr>
          <w:trHeight w:val="331"/>
        </w:trPr>
        <w:tc>
          <w:tcPr>
            <w:tcW w:w="1935" w:type="dxa"/>
          </w:tcPr>
          <w:p w14:paraId="2D76897A" w14:textId="77777777" w:rsidR="002A49C5" w:rsidRDefault="002A49C5" w:rsidP="00EB3395">
            <w:pPr>
              <w:pStyle w:val="TableText"/>
            </w:pPr>
            <w:r>
              <w:t>Status Message</w:t>
            </w:r>
          </w:p>
        </w:tc>
        <w:tc>
          <w:tcPr>
            <w:tcW w:w="1935" w:type="dxa"/>
          </w:tcPr>
          <w:p w14:paraId="2D76897B" w14:textId="77777777" w:rsidR="002A49C5" w:rsidRDefault="002A49C5" w:rsidP="00EB3395">
            <w:pPr>
              <w:pStyle w:val="TableText"/>
            </w:pPr>
            <w:r>
              <w:t>String(100)</w:t>
            </w:r>
          </w:p>
        </w:tc>
        <w:tc>
          <w:tcPr>
            <w:tcW w:w="2430" w:type="dxa"/>
          </w:tcPr>
          <w:p w14:paraId="2D76897C" w14:textId="77777777" w:rsidR="002A49C5" w:rsidRPr="000A41B1" w:rsidRDefault="002A49C5" w:rsidP="00EB3395">
            <w:pPr>
              <w:pStyle w:val="TableText"/>
              <w:rPr>
                <w:color w:val="auto"/>
              </w:rPr>
            </w:pPr>
            <w:r>
              <w:rPr>
                <w:color w:val="auto"/>
              </w:rPr>
              <w:t>Additional field providing a narrative</w:t>
            </w:r>
          </w:p>
        </w:tc>
        <w:tc>
          <w:tcPr>
            <w:tcW w:w="2430" w:type="dxa"/>
          </w:tcPr>
          <w:p w14:paraId="2D76897D" w14:textId="77777777" w:rsidR="002A49C5" w:rsidRPr="007A3D40" w:rsidRDefault="002A49C5" w:rsidP="009B33A7">
            <w:pPr>
              <w:pStyle w:val="Example"/>
              <w:rPr>
                <w:color w:val="auto"/>
              </w:rPr>
            </w:pPr>
            <w:r>
              <w:rPr>
                <w:color w:val="auto"/>
              </w:rPr>
              <w:t>See section 4.12 for more information.</w:t>
            </w:r>
          </w:p>
          <w:p w14:paraId="2D76897E" w14:textId="77777777" w:rsidR="002A49C5" w:rsidRPr="007A3D40" w:rsidRDefault="002A49C5" w:rsidP="009B33A7">
            <w:pPr>
              <w:pStyle w:val="Example"/>
              <w:jc w:val="right"/>
              <w:rPr>
                <w:color w:val="auto"/>
              </w:rPr>
            </w:pPr>
          </w:p>
          <w:p w14:paraId="2D76897F" w14:textId="77777777" w:rsidR="002A49C5" w:rsidRPr="000A41B1" w:rsidRDefault="002A49C5" w:rsidP="00EB3395">
            <w:pPr>
              <w:pStyle w:val="Example"/>
              <w:rPr>
                <w:color w:val="auto"/>
              </w:rPr>
            </w:pPr>
            <w:r>
              <w:rPr>
                <w:color w:val="auto"/>
              </w:rPr>
              <w:t xml:space="preserve">WSDL name: </w:t>
            </w:r>
            <w:r>
              <w:rPr>
                <w:rFonts w:cs="Arial"/>
                <w:color w:val="auto"/>
              </w:rPr>
              <w:t>requestStatus&gt;statusMessage</w:t>
            </w:r>
          </w:p>
        </w:tc>
      </w:tr>
    </w:tbl>
    <w:p w14:paraId="2D768981" w14:textId="77777777" w:rsidR="00EB3395" w:rsidRDefault="00EB3395" w:rsidP="00EB3395"/>
    <w:p w14:paraId="2D768982" w14:textId="77777777" w:rsidR="00EB3395" w:rsidRPr="00275CE5" w:rsidRDefault="00EB3395" w:rsidP="00275CE5"/>
    <w:p w14:paraId="2D768983" w14:textId="77777777" w:rsidR="00275CE5" w:rsidRDefault="00275CE5" w:rsidP="00275CE5">
      <w:pPr>
        <w:pStyle w:val="Heading2"/>
      </w:pPr>
      <w:bookmarkStart w:id="56" w:name="_Toc302729643"/>
      <w:r>
        <w:t>Retrieve Incident by Record Number</w:t>
      </w:r>
      <w:bookmarkEnd w:id="56"/>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75CE5" w:rsidRPr="004019DE" w14:paraId="2D768986" w14:textId="77777777" w:rsidTr="00275CE5">
        <w:trPr>
          <w:trHeight w:val="415"/>
          <w:tblHeader/>
        </w:trPr>
        <w:tc>
          <w:tcPr>
            <w:tcW w:w="3870" w:type="dxa"/>
            <w:gridSpan w:val="2"/>
            <w:shd w:val="clear" w:color="auto" w:fill="FF7200"/>
            <w:vAlign w:val="center"/>
          </w:tcPr>
          <w:p w14:paraId="2D768984" w14:textId="77777777" w:rsidR="00275CE5" w:rsidRPr="007B1874" w:rsidRDefault="00275CE5" w:rsidP="00275CE5">
            <w:pPr>
              <w:pStyle w:val="CellHeading"/>
            </w:pPr>
            <w:r w:rsidRPr="007B1874">
              <w:t>Operation</w:t>
            </w:r>
          </w:p>
        </w:tc>
        <w:tc>
          <w:tcPr>
            <w:tcW w:w="4860" w:type="dxa"/>
            <w:gridSpan w:val="2"/>
            <w:shd w:val="clear" w:color="auto" w:fill="FF7200"/>
            <w:vAlign w:val="center"/>
          </w:tcPr>
          <w:p w14:paraId="2D768985" w14:textId="77777777" w:rsidR="00275CE5" w:rsidRPr="007B1874" w:rsidRDefault="00275CE5" w:rsidP="00275CE5">
            <w:pPr>
              <w:pStyle w:val="CellHeading"/>
            </w:pPr>
            <w:r w:rsidRPr="007B1874">
              <w:t>Description</w:t>
            </w:r>
          </w:p>
        </w:tc>
      </w:tr>
      <w:tr w:rsidR="00275CE5" w:rsidRPr="000A41B1" w14:paraId="2D768989" w14:textId="77777777" w:rsidTr="00275CE5">
        <w:trPr>
          <w:trHeight w:val="331"/>
        </w:trPr>
        <w:tc>
          <w:tcPr>
            <w:tcW w:w="3870" w:type="dxa"/>
            <w:gridSpan w:val="2"/>
          </w:tcPr>
          <w:p w14:paraId="2D768987" w14:textId="77777777" w:rsidR="00275CE5" w:rsidRDefault="00275CE5" w:rsidP="00275CE5">
            <w:pPr>
              <w:pStyle w:val="TableText"/>
            </w:pPr>
            <w:r>
              <w:t>Retrieve Incident by Record Number</w:t>
            </w:r>
          </w:p>
        </w:tc>
        <w:tc>
          <w:tcPr>
            <w:tcW w:w="4860" w:type="dxa"/>
            <w:gridSpan w:val="2"/>
          </w:tcPr>
          <w:p w14:paraId="2D768988" w14:textId="77777777" w:rsidR="00275CE5" w:rsidRPr="000A41B1" w:rsidRDefault="00275CE5" w:rsidP="00275CE5">
            <w:pPr>
              <w:pStyle w:val="Example"/>
              <w:numPr>
                <w:ilvl w:val="0"/>
                <w:numId w:val="20"/>
              </w:numPr>
              <w:rPr>
                <w:color w:val="auto"/>
              </w:rPr>
            </w:pPr>
            <w:r>
              <w:rPr>
                <w:color w:val="auto"/>
              </w:rPr>
              <w:t>Retrieve a specific incident using a Record Number as input.</w:t>
            </w:r>
          </w:p>
        </w:tc>
      </w:tr>
      <w:tr w:rsidR="00275CE5" w:rsidRPr="000A41B1" w14:paraId="2D76898B" w14:textId="77777777" w:rsidTr="00275CE5">
        <w:trPr>
          <w:trHeight w:val="331"/>
        </w:trPr>
        <w:tc>
          <w:tcPr>
            <w:tcW w:w="8730" w:type="dxa"/>
            <w:gridSpan w:val="4"/>
            <w:shd w:val="clear" w:color="auto" w:fill="D9D9D9"/>
          </w:tcPr>
          <w:p w14:paraId="2D76898A" w14:textId="77777777" w:rsidR="00275CE5" w:rsidRPr="003C5EEF" w:rsidRDefault="00275CE5" w:rsidP="00275CE5">
            <w:pPr>
              <w:pStyle w:val="Example"/>
              <w:rPr>
                <w:b/>
                <w:color w:val="auto"/>
              </w:rPr>
            </w:pPr>
            <w:r w:rsidRPr="003C5EEF">
              <w:rPr>
                <w:b/>
                <w:color w:val="auto"/>
              </w:rPr>
              <w:t>Input</w:t>
            </w:r>
          </w:p>
        </w:tc>
      </w:tr>
      <w:tr w:rsidR="00275CE5" w:rsidRPr="000A41B1" w14:paraId="2D768990" w14:textId="77777777" w:rsidTr="00275CE5">
        <w:trPr>
          <w:trHeight w:val="331"/>
        </w:trPr>
        <w:tc>
          <w:tcPr>
            <w:tcW w:w="1935" w:type="dxa"/>
            <w:shd w:val="clear" w:color="auto" w:fill="F2F2F2"/>
          </w:tcPr>
          <w:p w14:paraId="2D76898C" w14:textId="77777777" w:rsidR="00275CE5" w:rsidRDefault="00275CE5" w:rsidP="00275CE5">
            <w:pPr>
              <w:pStyle w:val="TableText"/>
            </w:pPr>
            <w:r>
              <w:t>Field Name</w:t>
            </w:r>
          </w:p>
        </w:tc>
        <w:tc>
          <w:tcPr>
            <w:tcW w:w="1935" w:type="dxa"/>
            <w:shd w:val="clear" w:color="auto" w:fill="F2F2F2"/>
          </w:tcPr>
          <w:p w14:paraId="2D76898D" w14:textId="77777777" w:rsidR="00275CE5" w:rsidRDefault="00275CE5" w:rsidP="00275CE5">
            <w:pPr>
              <w:pStyle w:val="TableText"/>
            </w:pPr>
            <w:r>
              <w:t>Field Type</w:t>
            </w:r>
          </w:p>
        </w:tc>
        <w:tc>
          <w:tcPr>
            <w:tcW w:w="2430" w:type="dxa"/>
            <w:shd w:val="clear" w:color="auto" w:fill="F2F2F2"/>
          </w:tcPr>
          <w:p w14:paraId="2D76898E" w14:textId="77777777" w:rsidR="00275CE5" w:rsidRDefault="00275CE5" w:rsidP="00275CE5">
            <w:pPr>
              <w:pStyle w:val="Example"/>
              <w:rPr>
                <w:color w:val="auto"/>
              </w:rPr>
            </w:pPr>
            <w:r>
              <w:rPr>
                <w:color w:val="auto"/>
              </w:rPr>
              <w:t>Description</w:t>
            </w:r>
          </w:p>
        </w:tc>
        <w:tc>
          <w:tcPr>
            <w:tcW w:w="2430" w:type="dxa"/>
            <w:shd w:val="clear" w:color="auto" w:fill="F2F2F2"/>
          </w:tcPr>
          <w:p w14:paraId="2D76898F" w14:textId="77777777" w:rsidR="00275CE5" w:rsidRDefault="00275CE5" w:rsidP="00275CE5">
            <w:pPr>
              <w:pStyle w:val="Example"/>
              <w:rPr>
                <w:color w:val="auto"/>
              </w:rPr>
            </w:pPr>
            <w:r>
              <w:rPr>
                <w:color w:val="auto"/>
              </w:rPr>
              <w:t>Notes/Values</w:t>
            </w:r>
          </w:p>
        </w:tc>
      </w:tr>
      <w:tr w:rsidR="001A42CB" w:rsidRPr="000A41B1" w14:paraId="2D768995" w14:textId="77777777" w:rsidTr="00275CE5">
        <w:trPr>
          <w:trHeight w:val="331"/>
        </w:trPr>
        <w:tc>
          <w:tcPr>
            <w:tcW w:w="1935" w:type="dxa"/>
          </w:tcPr>
          <w:p w14:paraId="2D768991" w14:textId="77777777" w:rsidR="001A42CB" w:rsidRDefault="001A42CB" w:rsidP="00275CE5">
            <w:pPr>
              <w:pStyle w:val="TableText"/>
            </w:pPr>
            <w:r>
              <w:t>Token</w:t>
            </w:r>
          </w:p>
        </w:tc>
        <w:tc>
          <w:tcPr>
            <w:tcW w:w="1935" w:type="dxa"/>
          </w:tcPr>
          <w:p w14:paraId="2D768992" w14:textId="77777777" w:rsidR="001A42CB" w:rsidRDefault="001A42CB" w:rsidP="00275CE5">
            <w:pPr>
              <w:pStyle w:val="TableText"/>
            </w:pPr>
            <w:r>
              <w:t>String(25)</w:t>
            </w:r>
          </w:p>
        </w:tc>
        <w:tc>
          <w:tcPr>
            <w:tcW w:w="2430" w:type="dxa"/>
          </w:tcPr>
          <w:p w14:paraId="2D768993" w14:textId="77777777" w:rsidR="001A42CB" w:rsidRPr="000A41B1" w:rsidRDefault="001A42CB" w:rsidP="00275CE5">
            <w:pPr>
              <w:pStyle w:val="TableText"/>
              <w:rPr>
                <w:color w:val="auto"/>
              </w:rPr>
            </w:pPr>
            <w:r>
              <w:rPr>
                <w:color w:val="auto"/>
              </w:rPr>
              <w:t>Security token provided by the applicationLogon service</w:t>
            </w:r>
          </w:p>
        </w:tc>
        <w:tc>
          <w:tcPr>
            <w:tcW w:w="2430" w:type="dxa"/>
          </w:tcPr>
          <w:p w14:paraId="2D768994" w14:textId="77777777" w:rsidR="001A42CB" w:rsidRPr="000A41B1" w:rsidRDefault="001A42CB" w:rsidP="00275CE5">
            <w:pPr>
              <w:pStyle w:val="Example"/>
              <w:rPr>
                <w:color w:val="auto"/>
              </w:rPr>
            </w:pPr>
            <w:r>
              <w:rPr>
                <w:rFonts w:cs="Arial"/>
                <w:color w:val="auto"/>
              </w:rPr>
              <w:t>WSDL name: token</w:t>
            </w:r>
          </w:p>
        </w:tc>
      </w:tr>
      <w:tr w:rsidR="001A42CB" w:rsidRPr="000A41B1" w14:paraId="2D76899A" w14:textId="77777777" w:rsidTr="00275CE5">
        <w:trPr>
          <w:trHeight w:val="331"/>
        </w:trPr>
        <w:tc>
          <w:tcPr>
            <w:tcW w:w="1935" w:type="dxa"/>
          </w:tcPr>
          <w:p w14:paraId="2D768996" w14:textId="77777777" w:rsidR="001A42CB" w:rsidRDefault="001A42CB" w:rsidP="00275CE5">
            <w:pPr>
              <w:pStyle w:val="TableText"/>
            </w:pPr>
            <w:r>
              <w:t>RecNumber</w:t>
            </w:r>
          </w:p>
        </w:tc>
        <w:tc>
          <w:tcPr>
            <w:tcW w:w="1935" w:type="dxa"/>
          </w:tcPr>
          <w:p w14:paraId="2D768997" w14:textId="77777777" w:rsidR="001A42CB" w:rsidRDefault="001A42CB" w:rsidP="00275CE5">
            <w:pPr>
              <w:pStyle w:val="TableText"/>
            </w:pPr>
            <w:r>
              <w:t>Number(11)</w:t>
            </w:r>
          </w:p>
        </w:tc>
        <w:tc>
          <w:tcPr>
            <w:tcW w:w="2430" w:type="dxa"/>
          </w:tcPr>
          <w:p w14:paraId="2D768998" w14:textId="77777777" w:rsidR="001A42CB" w:rsidRPr="000A41B1" w:rsidRDefault="001A42CB" w:rsidP="00275CE5">
            <w:pPr>
              <w:pStyle w:val="TableText"/>
              <w:rPr>
                <w:color w:val="auto"/>
              </w:rPr>
            </w:pPr>
            <w:r>
              <w:rPr>
                <w:color w:val="auto"/>
              </w:rPr>
              <w:t>Identifier associated with each incident.</w:t>
            </w:r>
          </w:p>
        </w:tc>
        <w:tc>
          <w:tcPr>
            <w:tcW w:w="2430" w:type="dxa"/>
          </w:tcPr>
          <w:p w14:paraId="2D768999" w14:textId="77777777" w:rsidR="001A42CB" w:rsidRPr="000A41B1" w:rsidRDefault="001A42CB" w:rsidP="00275CE5">
            <w:pPr>
              <w:pStyle w:val="Example"/>
              <w:rPr>
                <w:color w:val="auto"/>
              </w:rPr>
            </w:pPr>
            <w:r>
              <w:rPr>
                <w:rFonts w:cs="Arial"/>
                <w:color w:val="auto"/>
              </w:rPr>
              <w:t>WSDL name: reqNumber</w:t>
            </w:r>
          </w:p>
        </w:tc>
      </w:tr>
      <w:tr w:rsidR="001A42CB" w:rsidRPr="000A41B1" w14:paraId="2D76899C" w14:textId="77777777" w:rsidTr="00275CE5">
        <w:trPr>
          <w:trHeight w:val="331"/>
        </w:trPr>
        <w:tc>
          <w:tcPr>
            <w:tcW w:w="8730" w:type="dxa"/>
            <w:gridSpan w:val="4"/>
            <w:shd w:val="clear" w:color="auto" w:fill="D9D9D9"/>
          </w:tcPr>
          <w:p w14:paraId="2D76899B" w14:textId="77777777" w:rsidR="001A42CB" w:rsidRPr="003C5EEF" w:rsidRDefault="001A42CB" w:rsidP="00275CE5">
            <w:pPr>
              <w:pStyle w:val="Example"/>
              <w:rPr>
                <w:b/>
                <w:color w:val="auto"/>
              </w:rPr>
            </w:pPr>
            <w:r w:rsidRPr="003C5EEF">
              <w:rPr>
                <w:b/>
                <w:color w:val="auto"/>
              </w:rPr>
              <w:t>Output</w:t>
            </w:r>
          </w:p>
        </w:tc>
      </w:tr>
      <w:tr w:rsidR="001A42CB" w:rsidRPr="00214219" w14:paraId="2D7689A0" w14:textId="77777777" w:rsidTr="00B80900">
        <w:trPr>
          <w:trHeight w:val="331"/>
        </w:trPr>
        <w:tc>
          <w:tcPr>
            <w:tcW w:w="8730" w:type="dxa"/>
            <w:gridSpan w:val="4"/>
            <w:shd w:val="clear" w:color="auto" w:fill="F2F2F2"/>
          </w:tcPr>
          <w:p w14:paraId="2D76899D" w14:textId="77777777" w:rsidR="001A42CB" w:rsidRDefault="001A42CB" w:rsidP="00AC6E37">
            <w:pPr>
              <w:pStyle w:val="Example"/>
              <w:rPr>
                <w:color w:val="auto"/>
              </w:rPr>
            </w:pPr>
            <w:r>
              <w:rPr>
                <w:color w:val="auto"/>
              </w:rPr>
              <w:t xml:space="preserve">Incident [1] (One instance of the Incident Structure. See section  </w:t>
            </w:r>
            <w:r w:rsidR="00787F33">
              <w:rPr>
                <w:color w:val="auto"/>
              </w:rPr>
              <w:fldChar w:fldCharType="begin"/>
            </w:r>
            <w:r>
              <w:rPr>
                <w:color w:val="auto"/>
              </w:rPr>
              <w:instrText xml:space="preserve"> REF _Ref293269133 \r \h </w:instrText>
            </w:r>
            <w:r w:rsidR="00787F33">
              <w:rPr>
                <w:color w:val="auto"/>
              </w:rPr>
            </w:r>
            <w:r w:rsidR="00787F33">
              <w:rPr>
                <w:color w:val="auto"/>
              </w:rPr>
              <w:fldChar w:fldCharType="separate"/>
            </w:r>
            <w:r w:rsidR="00B86FCD">
              <w:rPr>
                <w:color w:val="auto"/>
              </w:rPr>
              <w:t>4.12</w:t>
            </w:r>
            <w:r w:rsidR="00787F33">
              <w:rPr>
                <w:color w:val="auto"/>
              </w:rPr>
              <w:fldChar w:fldCharType="end"/>
            </w:r>
            <w:r w:rsidR="00787F33">
              <w:rPr>
                <w:color w:val="auto"/>
              </w:rPr>
              <w:fldChar w:fldCharType="begin"/>
            </w:r>
            <w:r>
              <w:rPr>
                <w:color w:val="auto"/>
              </w:rPr>
              <w:instrText xml:space="preserve"> REF _Ref293269133 \r \h </w:instrText>
            </w:r>
            <w:r w:rsidR="00787F33">
              <w:rPr>
                <w:color w:val="auto"/>
              </w:rPr>
            </w:r>
            <w:r w:rsidR="00787F33">
              <w:rPr>
                <w:color w:val="auto"/>
              </w:rPr>
              <w:fldChar w:fldCharType="separate"/>
            </w:r>
            <w:r w:rsidR="00B86FCD">
              <w:rPr>
                <w:color w:val="auto"/>
              </w:rPr>
              <w:t>4.12</w:t>
            </w:r>
            <w:r w:rsidR="00787F33">
              <w:rPr>
                <w:color w:val="auto"/>
              </w:rPr>
              <w:fldChar w:fldCharType="end"/>
            </w:r>
            <w:r>
              <w:rPr>
                <w:color w:val="auto"/>
              </w:rPr>
              <w:t xml:space="preserve"> definition of the Incident structure for more information)</w:t>
            </w:r>
          </w:p>
          <w:p w14:paraId="2D76899E" w14:textId="77777777" w:rsidR="001A42CB" w:rsidRDefault="001A42CB" w:rsidP="00AC6E37">
            <w:pPr>
              <w:pStyle w:val="Example"/>
              <w:rPr>
                <w:color w:val="auto"/>
              </w:rPr>
            </w:pPr>
          </w:p>
          <w:p w14:paraId="2D76899F" w14:textId="77777777" w:rsidR="001A42CB" w:rsidRPr="008D5B43" w:rsidRDefault="001A42CB" w:rsidP="00AC6E37">
            <w:pPr>
              <w:pStyle w:val="Example"/>
              <w:rPr>
                <w:color w:val="auto"/>
              </w:rPr>
            </w:pPr>
            <w:r>
              <w:rPr>
                <w:color w:val="auto"/>
              </w:rPr>
              <w:t>WSDL name: incidentStructure</w:t>
            </w:r>
          </w:p>
        </w:tc>
      </w:tr>
      <w:tr w:rsidR="001A42CB" w:rsidRPr="000A41B1" w14:paraId="2D7689A5" w14:textId="77777777" w:rsidTr="00275CE5">
        <w:trPr>
          <w:trHeight w:val="331"/>
        </w:trPr>
        <w:tc>
          <w:tcPr>
            <w:tcW w:w="8730" w:type="dxa"/>
            <w:gridSpan w:val="4"/>
            <w:shd w:val="clear" w:color="auto" w:fill="F2F2F2"/>
          </w:tcPr>
          <w:p w14:paraId="2D7689A1" w14:textId="77777777" w:rsidR="001A42CB" w:rsidRDefault="001A42CB" w:rsidP="00275CE5">
            <w:pPr>
              <w:pStyle w:val="Example"/>
              <w:rPr>
                <w:color w:val="auto"/>
              </w:rPr>
            </w:pPr>
            <w:r>
              <w:rPr>
                <w:color w:val="auto"/>
              </w:rPr>
              <w:t>List of Image URIs [0 – 10].  Includes the following field:</w:t>
            </w:r>
          </w:p>
          <w:p w14:paraId="2D7689A2" w14:textId="77777777" w:rsidR="001A42CB" w:rsidRDefault="001A42CB" w:rsidP="00275CE5">
            <w:pPr>
              <w:pStyle w:val="Example"/>
              <w:numPr>
                <w:ilvl w:val="0"/>
                <w:numId w:val="37"/>
              </w:numPr>
              <w:rPr>
                <w:color w:val="auto"/>
              </w:rPr>
            </w:pPr>
            <w:r>
              <w:rPr>
                <w:color w:val="auto"/>
              </w:rPr>
              <w:t>Image URI</w:t>
            </w:r>
          </w:p>
          <w:p w14:paraId="2D7689A3" w14:textId="77777777" w:rsidR="0015600B" w:rsidRDefault="0015600B">
            <w:pPr>
              <w:pStyle w:val="Example"/>
              <w:ind w:left="720"/>
              <w:rPr>
                <w:color w:val="auto"/>
              </w:rPr>
            </w:pPr>
          </w:p>
          <w:p w14:paraId="2D7689A4" w14:textId="77777777" w:rsidR="0015600B" w:rsidRDefault="001A42CB">
            <w:pPr>
              <w:pStyle w:val="Example"/>
              <w:rPr>
                <w:color w:val="auto"/>
              </w:rPr>
            </w:pPr>
            <w:r>
              <w:rPr>
                <w:color w:val="auto"/>
              </w:rPr>
              <w:t>WSDL name: imageURI</w:t>
            </w:r>
          </w:p>
        </w:tc>
      </w:tr>
      <w:tr w:rsidR="001A42CB" w:rsidRPr="000A41B1" w14:paraId="2D7689AC" w14:textId="77777777" w:rsidTr="00275CE5">
        <w:trPr>
          <w:trHeight w:val="331"/>
        </w:trPr>
        <w:tc>
          <w:tcPr>
            <w:tcW w:w="1935" w:type="dxa"/>
          </w:tcPr>
          <w:p w14:paraId="2D7689A6" w14:textId="77777777" w:rsidR="001A42CB" w:rsidRDefault="001A42CB" w:rsidP="00275CE5">
            <w:pPr>
              <w:pStyle w:val="TableText"/>
            </w:pPr>
            <w:r>
              <w:lastRenderedPageBreak/>
              <w:t>Image URI</w:t>
            </w:r>
          </w:p>
        </w:tc>
        <w:tc>
          <w:tcPr>
            <w:tcW w:w="1935" w:type="dxa"/>
          </w:tcPr>
          <w:p w14:paraId="2D7689A7" w14:textId="77777777" w:rsidR="001A42CB" w:rsidRDefault="001A42CB" w:rsidP="00275CE5">
            <w:pPr>
              <w:pStyle w:val="TableText"/>
            </w:pPr>
            <w:r>
              <w:t>String(100)</w:t>
            </w:r>
          </w:p>
        </w:tc>
        <w:tc>
          <w:tcPr>
            <w:tcW w:w="2430" w:type="dxa"/>
          </w:tcPr>
          <w:p w14:paraId="2D7689A8" w14:textId="77777777" w:rsidR="001A42CB" w:rsidRPr="000A41B1" w:rsidRDefault="001A42CB" w:rsidP="00275CE5">
            <w:pPr>
              <w:pStyle w:val="TableText"/>
              <w:rPr>
                <w:color w:val="auto"/>
              </w:rPr>
            </w:pPr>
            <w:r>
              <w:rPr>
                <w:color w:val="auto"/>
              </w:rPr>
              <w:t>URI to the path where the image is stored on the web server</w:t>
            </w:r>
          </w:p>
        </w:tc>
        <w:tc>
          <w:tcPr>
            <w:tcW w:w="2430" w:type="dxa"/>
          </w:tcPr>
          <w:p w14:paraId="2D7689A9" w14:textId="77777777" w:rsidR="001A42CB" w:rsidRDefault="001A42CB" w:rsidP="00B54491">
            <w:pPr>
              <w:pStyle w:val="Example"/>
              <w:rPr>
                <w:color w:val="auto"/>
              </w:rPr>
            </w:pPr>
            <w:r>
              <w:rPr>
                <w:color w:val="auto"/>
              </w:rPr>
              <w:t xml:space="preserve">Note that this information is not stored on the DB and should be constructed based on images available.  </w:t>
            </w:r>
          </w:p>
          <w:p w14:paraId="2D7689AA" w14:textId="77777777" w:rsidR="001A42CB" w:rsidRDefault="001A42CB" w:rsidP="00B54491">
            <w:pPr>
              <w:pStyle w:val="Example"/>
              <w:rPr>
                <w:color w:val="auto"/>
              </w:rPr>
            </w:pPr>
          </w:p>
          <w:p w14:paraId="2D7689AB" w14:textId="77777777" w:rsidR="001A42CB" w:rsidRPr="000A41B1" w:rsidRDefault="001A42CB" w:rsidP="00B54491">
            <w:pPr>
              <w:pStyle w:val="Example"/>
              <w:rPr>
                <w:color w:val="auto"/>
              </w:rPr>
            </w:pPr>
            <w:r>
              <w:rPr>
                <w:color w:val="auto"/>
              </w:rPr>
              <w:t>WSDL name: imageURI</w:t>
            </w:r>
          </w:p>
        </w:tc>
      </w:tr>
      <w:tr w:rsidR="001A42CB" w:rsidRPr="000A41B1" w14:paraId="2D7689B0" w14:textId="77777777" w:rsidTr="00275CE5">
        <w:trPr>
          <w:trHeight w:val="331"/>
        </w:trPr>
        <w:tc>
          <w:tcPr>
            <w:tcW w:w="8730" w:type="dxa"/>
            <w:gridSpan w:val="4"/>
            <w:shd w:val="clear" w:color="auto" w:fill="F2F2F2"/>
          </w:tcPr>
          <w:p w14:paraId="2D7689AD" w14:textId="77777777" w:rsidR="001A42CB" w:rsidRDefault="001A42CB" w:rsidP="00275CE5">
            <w:pPr>
              <w:pStyle w:val="Example"/>
              <w:rPr>
                <w:color w:val="auto"/>
              </w:rPr>
            </w:pPr>
            <w:r>
              <w:rPr>
                <w:color w:val="auto"/>
              </w:rPr>
              <w:t>Request Status [1].  Includes the following fields:</w:t>
            </w:r>
          </w:p>
          <w:p w14:paraId="2D7689AE" w14:textId="77777777" w:rsidR="001A42CB" w:rsidRDefault="001A42CB" w:rsidP="00275CE5">
            <w:pPr>
              <w:pStyle w:val="Example"/>
              <w:numPr>
                <w:ilvl w:val="0"/>
                <w:numId w:val="20"/>
              </w:numPr>
              <w:rPr>
                <w:color w:val="auto"/>
              </w:rPr>
            </w:pPr>
            <w:r>
              <w:rPr>
                <w:color w:val="auto"/>
              </w:rPr>
              <w:t>Status Code</w:t>
            </w:r>
          </w:p>
          <w:p w14:paraId="2D7689AF" w14:textId="77777777" w:rsidR="001A42CB" w:rsidRPr="000A41B1" w:rsidRDefault="001A42CB" w:rsidP="00275CE5">
            <w:pPr>
              <w:pStyle w:val="Example"/>
              <w:numPr>
                <w:ilvl w:val="0"/>
                <w:numId w:val="20"/>
              </w:numPr>
              <w:rPr>
                <w:color w:val="auto"/>
              </w:rPr>
            </w:pPr>
            <w:r>
              <w:rPr>
                <w:color w:val="auto"/>
              </w:rPr>
              <w:t>Status Message</w:t>
            </w:r>
          </w:p>
        </w:tc>
      </w:tr>
      <w:tr w:rsidR="00157882" w:rsidRPr="000A41B1" w14:paraId="2D7689B7" w14:textId="77777777" w:rsidTr="00275CE5">
        <w:trPr>
          <w:trHeight w:val="331"/>
        </w:trPr>
        <w:tc>
          <w:tcPr>
            <w:tcW w:w="1935" w:type="dxa"/>
          </w:tcPr>
          <w:p w14:paraId="2D7689B1" w14:textId="77777777" w:rsidR="00157882" w:rsidRDefault="00157882" w:rsidP="00275CE5">
            <w:pPr>
              <w:pStyle w:val="TableText"/>
            </w:pPr>
            <w:r>
              <w:t>Status Code</w:t>
            </w:r>
          </w:p>
        </w:tc>
        <w:tc>
          <w:tcPr>
            <w:tcW w:w="1935" w:type="dxa"/>
          </w:tcPr>
          <w:p w14:paraId="2D7689B2" w14:textId="77777777" w:rsidR="00157882" w:rsidRDefault="00157882" w:rsidP="00275CE5">
            <w:pPr>
              <w:pStyle w:val="TableText"/>
            </w:pPr>
            <w:r>
              <w:t>Number</w:t>
            </w:r>
          </w:p>
        </w:tc>
        <w:tc>
          <w:tcPr>
            <w:tcW w:w="2430" w:type="dxa"/>
          </w:tcPr>
          <w:p w14:paraId="2D7689B3" w14:textId="77777777" w:rsidR="00157882" w:rsidRPr="000A41B1" w:rsidRDefault="00157882" w:rsidP="00275CE5">
            <w:pPr>
              <w:pStyle w:val="TableText"/>
              <w:rPr>
                <w:color w:val="auto"/>
              </w:rPr>
            </w:pPr>
            <w:r>
              <w:rPr>
                <w:color w:val="auto"/>
              </w:rPr>
              <w:t>Code depicting the success of failure of the transaction.</w:t>
            </w:r>
          </w:p>
        </w:tc>
        <w:tc>
          <w:tcPr>
            <w:tcW w:w="2430" w:type="dxa"/>
          </w:tcPr>
          <w:p w14:paraId="2D7689B4" w14:textId="77777777" w:rsidR="00157882" w:rsidRPr="007A3D40" w:rsidRDefault="00157882" w:rsidP="00157882">
            <w:pPr>
              <w:pStyle w:val="Example"/>
              <w:rPr>
                <w:color w:val="auto"/>
              </w:rPr>
            </w:pPr>
            <w:r>
              <w:rPr>
                <w:color w:val="auto"/>
              </w:rPr>
              <w:t>See section 4.12 for more information.</w:t>
            </w:r>
          </w:p>
          <w:p w14:paraId="2D7689B5" w14:textId="77777777" w:rsidR="00157882" w:rsidRPr="007A3D40" w:rsidRDefault="00157882" w:rsidP="00157882">
            <w:pPr>
              <w:pStyle w:val="Example"/>
              <w:rPr>
                <w:color w:val="auto"/>
              </w:rPr>
            </w:pPr>
          </w:p>
          <w:p w14:paraId="2D7689B6" w14:textId="77777777" w:rsidR="00157882" w:rsidRPr="000A41B1" w:rsidRDefault="00157882" w:rsidP="00546E02">
            <w:pPr>
              <w:pStyle w:val="Example"/>
              <w:rPr>
                <w:color w:val="auto"/>
              </w:rPr>
            </w:pPr>
            <w:r>
              <w:rPr>
                <w:color w:val="auto"/>
              </w:rPr>
              <w:t xml:space="preserve">WSDL name: </w:t>
            </w:r>
            <w:r>
              <w:rPr>
                <w:rFonts w:cs="Arial"/>
                <w:color w:val="auto"/>
              </w:rPr>
              <w:t>requestStatus&gt;statusCode</w:t>
            </w:r>
          </w:p>
        </w:tc>
      </w:tr>
      <w:tr w:rsidR="00157882" w:rsidRPr="000A41B1" w14:paraId="2D7689BE" w14:textId="77777777" w:rsidTr="00275CE5">
        <w:trPr>
          <w:trHeight w:val="331"/>
        </w:trPr>
        <w:tc>
          <w:tcPr>
            <w:tcW w:w="1935" w:type="dxa"/>
          </w:tcPr>
          <w:p w14:paraId="2D7689B8" w14:textId="77777777" w:rsidR="00157882" w:rsidRDefault="00157882" w:rsidP="00275CE5">
            <w:pPr>
              <w:pStyle w:val="TableText"/>
            </w:pPr>
            <w:r>
              <w:t>Status Message</w:t>
            </w:r>
          </w:p>
        </w:tc>
        <w:tc>
          <w:tcPr>
            <w:tcW w:w="1935" w:type="dxa"/>
          </w:tcPr>
          <w:p w14:paraId="2D7689B9" w14:textId="77777777" w:rsidR="00157882" w:rsidRDefault="00157882" w:rsidP="00275CE5">
            <w:pPr>
              <w:pStyle w:val="TableText"/>
            </w:pPr>
            <w:r>
              <w:t>String(100)</w:t>
            </w:r>
          </w:p>
        </w:tc>
        <w:tc>
          <w:tcPr>
            <w:tcW w:w="2430" w:type="dxa"/>
          </w:tcPr>
          <w:p w14:paraId="2D7689BA" w14:textId="77777777" w:rsidR="00157882" w:rsidRPr="000A41B1" w:rsidRDefault="00157882" w:rsidP="00275CE5">
            <w:pPr>
              <w:pStyle w:val="TableText"/>
              <w:rPr>
                <w:color w:val="auto"/>
              </w:rPr>
            </w:pPr>
            <w:r>
              <w:rPr>
                <w:color w:val="auto"/>
              </w:rPr>
              <w:t>Additional field providing a narrative</w:t>
            </w:r>
          </w:p>
        </w:tc>
        <w:tc>
          <w:tcPr>
            <w:tcW w:w="2430" w:type="dxa"/>
          </w:tcPr>
          <w:p w14:paraId="2D7689BB" w14:textId="77777777" w:rsidR="00157882" w:rsidRPr="007A3D40" w:rsidRDefault="00157882" w:rsidP="00157882">
            <w:pPr>
              <w:pStyle w:val="Example"/>
              <w:rPr>
                <w:color w:val="auto"/>
              </w:rPr>
            </w:pPr>
            <w:r>
              <w:rPr>
                <w:color w:val="auto"/>
              </w:rPr>
              <w:t>See section 4.12 for more information.</w:t>
            </w:r>
          </w:p>
          <w:p w14:paraId="2D7689BC" w14:textId="77777777" w:rsidR="008D114C" w:rsidRDefault="008D114C" w:rsidP="008D114C">
            <w:pPr>
              <w:pStyle w:val="Example"/>
              <w:jc w:val="right"/>
              <w:rPr>
                <w:color w:val="auto"/>
              </w:rPr>
            </w:pPr>
          </w:p>
          <w:p w14:paraId="2D7689BD" w14:textId="77777777" w:rsidR="00157882" w:rsidRPr="000A41B1" w:rsidRDefault="00157882" w:rsidP="00546E02">
            <w:pPr>
              <w:pStyle w:val="Example"/>
              <w:rPr>
                <w:color w:val="auto"/>
              </w:rPr>
            </w:pPr>
            <w:r>
              <w:rPr>
                <w:color w:val="auto"/>
              </w:rPr>
              <w:t xml:space="preserve">WSDL name: </w:t>
            </w:r>
            <w:r>
              <w:rPr>
                <w:rFonts w:cs="Arial"/>
                <w:color w:val="auto"/>
              </w:rPr>
              <w:t>requestStatus&gt;statusMessage</w:t>
            </w:r>
          </w:p>
        </w:tc>
      </w:tr>
    </w:tbl>
    <w:p w14:paraId="2D7689BF" w14:textId="77777777" w:rsidR="00275CE5" w:rsidRPr="00275CE5" w:rsidRDefault="00275CE5" w:rsidP="00275CE5"/>
    <w:p w14:paraId="2D7689C0" w14:textId="77777777" w:rsidR="00275CE5" w:rsidRDefault="00275CE5" w:rsidP="00275CE5">
      <w:pPr>
        <w:pStyle w:val="Heading2"/>
      </w:pPr>
      <w:bookmarkStart w:id="57" w:name="_Toc302729644"/>
      <w:r>
        <w:t>Update Incident by Record Number</w:t>
      </w:r>
      <w:bookmarkEnd w:id="57"/>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75CE5" w:rsidRPr="004019DE" w14:paraId="2D7689C3" w14:textId="77777777" w:rsidTr="00275CE5">
        <w:trPr>
          <w:trHeight w:val="415"/>
          <w:tblHeader/>
        </w:trPr>
        <w:tc>
          <w:tcPr>
            <w:tcW w:w="3870" w:type="dxa"/>
            <w:gridSpan w:val="2"/>
            <w:shd w:val="clear" w:color="auto" w:fill="FF7200"/>
            <w:vAlign w:val="center"/>
          </w:tcPr>
          <w:p w14:paraId="2D7689C1" w14:textId="77777777" w:rsidR="00275CE5" w:rsidRPr="007B1874" w:rsidRDefault="00275CE5" w:rsidP="00275CE5">
            <w:pPr>
              <w:pStyle w:val="CellHeading"/>
            </w:pPr>
            <w:r w:rsidRPr="007B1874">
              <w:t>Operation</w:t>
            </w:r>
          </w:p>
        </w:tc>
        <w:tc>
          <w:tcPr>
            <w:tcW w:w="4860" w:type="dxa"/>
            <w:gridSpan w:val="2"/>
            <w:shd w:val="clear" w:color="auto" w:fill="FF7200"/>
            <w:vAlign w:val="center"/>
          </w:tcPr>
          <w:p w14:paraId="2D7689C2" w14:textId="77777777" w:rsidR="00275CE5" w:rsidRPr="007B1874" w:rsidRDefault="00275CE5" w:rsidP="00275CE5">
            <w:pPr>
              <w:pStyle w:val="CellHeading"/>
            </w:pPr>
            <w:r w:rsidRPr="007B1874">
              <w:t>Description</w:t>
            </w:r>
          </w:p>
        </w:tc>
      </w:tr>
      <w:tr w:rsidR="00275CE5" w:rsidRPr="000A41B1" w14:paraId="2D7689C6" w14:textId="77777777" w:rsidTr="00275CE5">
        <w:trPr>
          <w:trHeight w:val="331"/>
        </w:trPr>
        <w:tc>
          <w:tcPr>
            <w:tcW w:w="3870" w:type="dxa"/>
            <w:gridSpan w:val="2"/>
          </w:tcPr>
          <w:p w14:paraId="2D7689C4" w14:textId="77777777" w:rsidR="00275CE5" w:rsidRDefault="00275CE5" w:rsidP="00275CE5">
            <w:pPr>
              <w:pStyle w:val="TableText"/>
            </w:pPr>
            <w:r>
              <w:t xml:space="preserve">Update Incident by Record Number </w:t>
            </w:r>
          </w:p>
        </w:tc>
        <w:tc>
          <w:tcPr>
            <w:tcW w:w="4860" w:type="dxa"/>
            <w:gridSpan w:val="2"/>
          </w:tcPr>
          <w:p w14:paraId="2D7689C5" w14:textId="77777777" w:rsidR="00275CE5" w:rsidRPr="000A41B1" w:rsidRDefault="00275CE5" w:rsidP="00275CE5">
            <w:pPr>
              <w:pStyle w:val="Example"/>
              <w:numPr>
                <w:ilvl w:val="0"/>
                <w:numId w:val="20"/>
              </w:numPr>
              <w:rPr>
                <w:color w:val="auto"/>
              </w:rPr>
            </w:pPr>
            <w:r>
              <w:rPr>
                <w:color w:val="auto"/>
              </w:rPr>
              <w:t>Updates a specific incident using a Record Number as input.</w:t>
            </w:r>
          </w:p>
        </w:tc>
      </w:tr>
      <w:tr w:rsidR="00275CE5" w:rsidRPr="000A41B1" w14:paraId="2D7689C8" w14:textId="77777777" w:rsidTr="00275CE5">
        <w:trPr>
          <w:trHeight w:val="331"/>
        </w:trPr>
        <w:tc>
          <w:tcPr>
            <w:tcW w:w="8730" w:type="dxa"/>
            <w:gridSpan w:val="4"/>
            <w:shd w:val="clear" w:color="auto" w:fill="D9D9D9"/>
          </w:tcPr>
          <w:p w14:paraId="2D7689C7" w14:textId="77777777" w:rsidR="00275CE5" w:rsidRPr="003C5EEF" w:rsidRDefault="00275CE5" w:rsidP="00275CE5">
            <w:pPr>
              <w:pStyle w:val="Example"/>
              <w:rPr>
                <w:b/>
                <w:color w:val="auto"/>
              </w:rPr>
            </w:pPr>
            <w:r w:rsidRPr="003C5EEF">
              <w:rPr>
                <w:b/>
                <w:color w:val="auto"/>
              </w:rPr>
              <w:t>Input</w:t>
            </w:r>
          </w:p>
        </w:tc>
      </w:tr>
      <w:tr w:rsidR="00275CE5" w:rsidRPr="000A41B1" w14:paraId="2D7689CD" w14:textId="77777777" w:rsidTr="00275CE5">
        <w:trPr>
          <w:trHeight w:val="331"/>
        </w:trPr>
        <w:tc>
          <w:tcPr>
            <w:tcW w:w="1935" w:type="dxa"/>
            <w:shd w:val="clear" w:color="auto" w:fill="F2F2F2"/>
          </w:tcPr>
          <w:p w14:paraId="2D7689C9" w14:textId="77777777" w:rsidR="00275CE5" w:rsidRDefault="00275CE5" w:rsidP="00275CE5">
            <w:pPr>
              <w:pStyle w:val="TableText"/>
            </w:pPr>
            <w:r>
              <w:t>Field Name</w:t>
            </w:r>
          </w:p>
        </w:tc>
        <w:tc>
          <w:tcPr>
            <w:tcW w:w="1935" w:type="dxa"/>
            <w:shd w:val="clear" w:color="auto" w:fill="F2F2F2"/>
          </w:tcPr>
          <w:p w14:paraId="2D7689CA" w14:textId="77777777" w:rsidR="00275CE5" w:rsidRDefault="00275CE5" w:rsidP="00275CE5">
            <w:pPr>
              <w:pStyle w:val="TableText"/>
            </w:pPr>
            <w:r>
              <w:t>Field Type</w:t>
            </w:r>
          </w:p>
        </w:tc>
        <w:tc>
          <w:tcPr>
            <w:tcW w:w="2430" w:type="dxa"/>
            <w:shd w:val="clear" w:color="auto" w:fill="F2F2F2"/>
          </w:tcPr>
          <w:p w14:paraId="2D7689CB" w14:textId="77777777" w:rsidR="00275CE5" w:rsidRDefault="00275CE5" w:rsidP="00275CE5">
            <w:pPr>
              <w:pStyle w:val="Example"/>
              <w:rPr>
                <w:color w:val="auto"/>
              </w:rPr>
            </w:pPr>
            <w:r>
              <w:rPr>
                <w:color w:val="auto"/>
              </w:rPr>
              <w:t>Description</w:t>
            </w:r>
          </w:p>
        </w:tc>
        <w:tc>
          <w:tcPr>
            <w:tcW w:w="2430" w:type="dxa"/>
            <w:shd w:val="clear" w:color="auto" w:fill="F2F2F2"/>
          </w:tcPr>
          <w:p w14:paraId="2D7689CC" w14:textId="77777777" w:rsidR="00275CE5" w:rsidRDefault="00275CE5" w:rsidP="00275CE5">
            <w:pPr>
              <w:pStyle w:val="Example"/>
              <w:rPr>
                <w:color w:val="auto"/>
              </w:rPr>
            </w:pPr>
            <w:r>
              <w:rPr>
                <w:color w:val="auto"/>
              </w:rPr>
              <w:t>Notes/Values</w:t>
            </w:r>
          </w:p>
        </w:tc>
      </w:tr>
      <w:tr w:rsidR="00157882" w:rsidRPr="000A41B1" w14:paraId="2D7689D2" w14:textId="77777777" w:rsidTr="00275CE5">
        <w:trPr>
          <w:trHeight w:val="331"/>
        </w:trPr>
        <w:tc>
          <w:tcPr>
            <w:tcW w:w="1935" w:type="dxa"/>
          </w:tcPr>
          <w:p w14:paraId="2D7689CE" w14:textId="77777777" w:rsidR="00157882" w:rsidRDefault="00157882" w:rsidP="00275CE5">
            <w:pPr>
              <w:pStyle w:val="TableText"/>
            </w:pPr>
            <w:r>
              <w:t>Token</w:t>
            </w:r>
          </w:p>
        </w:tc>
        <w:tc>
          <w:tcPr>
            <w:tcW w:w="1935" w:type="dxa"/>
          </w:tcPr>
          <w:p w14:paraId="2D7689CF" w14:textId="77777777" w:rsidR="00157882" w:rsidRDefault="00157882" w:rsidP="00275CE5">
            <w:pPr>
              <w:pStyle w:val="TableText"/>
            </w:pPr>
            <w:r>
              <w:t>String(25)</w:t>
            </w:r>
          </w:p>
        </w:tc>
        <w:tc>
          <w:tcPr>
            <w:tcW w:w="2430" w:type="dxa"/>
          </w:tcPr>
          <w:p w14:paraId="2D7689D0" w14:textId="77777777" w:rsidR="00157882" w:rsidRPr="000A41B1" w:rsidRDefault="00157882" w:rsidP="00275CE5">
            <w:pPr>
              <w:pStyle w:val="TableText"/>
              <w:rPr>
                <w:color w:val="auto"/>
              </w:rPr>
            </w:pPr>
            <w:r>
              <w:rPr>
                <w:color w:val="auto"/>
              </w:rPr>
              <w:t>Security token provided by the application Logon service</w:t>
            </w:r>
          </w:p>
        </w:tc>
        <w:tc>
          <w:tcPr>
            <w:tcW w:w="2430" w:type="dxa"/>
          </w:tcPr>
          <w:p w14:paraId="2D7689D1" w14:textId="77777777" w:rsidR="00157882" w:rsidRPr="000A41B1" w:rsidRDefault="00157882" w:rsidP="00275CE5">
            <w:pPr>
              <w:pStyle w:val="Example"/>
              <w:rPr>
                <w:color w:val="auto"/>
              </w:rPr>
            </w:pPr>
            <w:r>
              <w:rPr>
                <w:color w:val="auto"/>
              </w:rPr>
              <w:t>WSDL name: token</w:t>
            </w:r>
          </w:p>
        </w:tc>
      </w:tr>
      <w:tr w:rsidR="00157882" w:rsidRPr="000A41B1" w14:paraId="2D7689D7" w14:textId="77777777" w:rsidTr="00275CE5">
        <w:trPr>
          <w:trHeight w:val="331"/>
        </w:trPr>
        <w:tc>
          <w:tcPr>
            <w:tcW w:w="1935" w:type="dxa"/>
          </w:tcPr>
          <w:p w14:paraId="2D7689D3" w14:textId="77777777" w:rsidR="00157882" w:rsidRDefault="00157882" w:rsidP="00275CE5">
            <w:pPr>
              <w:pStyle w:val="TableText"/>
            </w:pPr>
            <w:r>
              <w:t>RecNumber</w:t>
            </w:r>
          </w:p>
        </w:tc>
        <w:tc>
          <w:tcPr>
            <w:tcW w:w="1935" w:type="dxa"/>
          </w:tcPr>
          <w:p w14:paraId="2D7689D4" w14:textId="77777777" w:rsidR="00157882" w:rsidRDefault="00157882" w:rsidP="00275CE5">
            <w:pPr>
              <w:pStyle w:val="TableText"/>
            </w:pPr>
            <w:r>
              <w:t>Number(11)</w:t>
            </w:r>
          </w:p>
        </w:tc>
        <w:tc>
          <w:tcPr>
            <w:tcW w:w="2430" w:type="dxa"/>
          </w:tcPr>
          <w:p w14:paraId="2D7689D5" w14:textId="77777777" w:rsidR="00157882" w:rsidRPr="000A41B1" w:rsidRDefault="00157882" w:rsidP="00275CE5">
            <w:pPr>
              <w:pStyle w:val="TableText"/>
              <w:rPr>
                <w:color w:val="auto"/>
              </w:rPr>
            </w:pPr>
            <w:r>
              <w:rPr>
                <w:color w:val="auto"/>
              </w:rPr>
              <w:t>Identifier associated with each incident.</w:t>
            </w:r>
          </w:p>
        </w:tc>
        <w:tc>
          <w:tcPr>
            <w:tcW w:w="2430" w:type="dxa"/>
          </w:tcPr>
          <w:p w14:paraId="2D7689D6" w14:textId="77777777" w:rsidR="00157882" w:rsidRPr="000A41B1" w:rsidRDefault="00157882" w:rsidP="00275CE5">
            <w:pPr>
              <w:pStyle w:val="Example"/>
              <w:rPr>
                <w:color w:val="auto"/>
              </w:rPr>
            </w:pPr>
            <w:r>
              <w:rPr>
                <w:color w:val="auto"/>
              </w:rPr>
              <w:t>WSDL name: recNumber</w:t>
            </w:r>
          </w:p>
        </w:tc>
      </w:tr>
      <w:tr w:rsidR="00157882" w:rsidRPr="00214219" w14:paraId="2D7689DB" w14:textId="77777777" w:rsidTr="00B80900">
        <w:trPr>
          <w:trHeight w:val="331"/>
        </w:trPr>
        <w:tc>
          <w:tcPr>
            <w:tcW w:w="8730" w:type="dxa"/>
            <w:gridSpan w:val="4"/>
            <w:shd w:val="clear" w:color="auto" w:fill="F2F2F2"/>
          </w:tcPr>
          <w:p w14:paraId="2D7689D8" w14:textId="77777777" w:rsidR="00157882" w:rsidRDefault="00157882" w:rsidP="006C263A">
            <w:pPr>
              <w:pStyle w:val="Example"/>
              <w:rPr>
                <w:color w:val="auto"/>
              </w:rPr>
            </w:pPr>
            <w:r>
              <w:rPr>
                <w:color w:val="auto"/>
              </w:rPr>
              <w:t xml:space="preserve">Incident [1] (One instance of the Incident Structure. See section  </w:t>
            </w:r>
            <w:r w:rsidR="00787F33">
              <w:rPr>
                <w:color w:val="auto"/>
              </w:rPr>
              <w:fldChar w:fldCharType="begin"/>
            </w:r>
            <w:r>
              <w:rPr>
                <w:color w:val="auto"/>
              </w:rPr>
              <w:instrText xml:space="preserve"> REF _Ref293269133 \r \h </w:instrText>
            </w:r>
            <w:r w:rsidR="00787F33">
              <w:rPr>
                <w:color w:val="auto"/>
              </w:rPr>
            </w:r>
            <w:r w:rsidR="00787F33">
              <w:rPr>
                <w:color w:val="auto"/>
              </w:rPr>
              <w:fldChar w:fldCharType="separate"/>
            </w:r>
            <w:r w:rsidR="00B86FCD">
              <w:rPr>
                <w:color w:val="auto"/>
              </w:rPr>
              <w:t>4.12</w:t>
            </w:r>
            <w:r w:rsidR="00787F33">
              <w:rPr>
                <w:color w:val="auto"/>
              </w:rPr>
              <w:fldChar w:fldCharType="end"/>
            </w:r>
            <w:r w:rsidR="00787F33">
              <w:rPr>
                <w:color w:val="auto"/>
              </w:rPr>
              <w:fldChar w:fldCharType="begin"/>
            </w:r>
            <w:r>
              <w:rPr>
                <w:color w:val="auto"/>
              </w:rPr>
              <w:instrText xml:space="preserve"> REF _Ref293269133 \r \h </w:instrText>
            </w:r>
            <w:r w:rsidR="00787F33">
              <w:rPr>
                <w:color w:val="auto"/>
              </w:rPr>
            </w:r>
            <w:r w:rsidR="00787F33">
              <w:rPr>
                <w:color w:val="auto"/>
              </w:rPr>
              <w:fldChar w:fldCharType="separate"/>
            </w:r>
            <w:r w:rsidR="00B86FCD">
              <w:rPr>
                <w:color w:val="auto"/>
              </w:rPr>
              <w:t>4.12</w:t>
            </w:r>
            <w:r w:rsidR="00787F33">
              <w:rPr>
                <w:color w:val="auto"/>
              </w:rPr>
              <w:fldChar w:fldCharType="end"/>
            </w:r>
            <w:r>
              <w:rPr>
                <w:color w:val="auto"/>
              </w:rPr>
              <w:t xml:space="preserve">   definition of the Incident structure for more information)</w:t>
            </w:r>
          </w:p>
          <w:p w14:paraId="2D7689D9" w14:textId="77777777" w:rsidR="00157882" w:rsidRDefault="00157882" w:rsidP="006C263A">
            <w:pPr>
              <w:pStyle w:val="Example"/>
              <w:rPr>
                <w:color w:val="auto"/>
              </w:rPr>
            </w:pPr>
          </w:p>
          <w:p w14:paraId="2D7689DA" w14:textId="77777777" w:rsidR="00157882" w:rsidRPr="008D5B43" w:rsidRDefault="00157882" w:rsidP="006C263A">
            <w:pPr>
              <w:pStyle w:val="Example"/>
              <w:rPr>
                <w:color w:val="auto"/>
              </w:rPr>
            </w:pPr>
            <w:r>
              <w:rPr>
                <w:color w:val="auto"/>
              </w:rPr>
              <w:t>WSDL name: incidentStructure</w:t>
            </w:r>
          </w:p>
        </w:tc>
      </w:tr>
      <w:tr w:rsidR="00157882" w:rsidRPr="000A41B1" w14:paraId="2D7689DD" w14:textId="77777777" w:rsidTr="00275CE5">
        <w:trPr>
          <w:trHeight w:val="331"/>
        </w:trPr>
        <w:tc>
          <w:tcPr>
            <w:tcW w:w="8730" w:type="dxa"/>
            <w:gridSpan w:val="4"/>
            <w:shd w:val="clear" w:color="auto" w:fill="D9D9D9"/>
          </w:tcPr>
          <w:p w14:paraId="2D7689DC" w14:textId="77777777" w:rsidR="00157882" w:rsidRPr="003C5EEF" w:rsidRDefault="00157882" w:rsidP="00275CE5">
            <w:pPr>
              <w:pStyle w:val="Example"/>
              <w:rPr>
                <w:b/>
                <w:color w:val="auto"/>
              </w:rPr>
            </w:pPr>
            <w:r w:rsidRPr="003C5EEF">
              <w:rPr>
                <w:b/>
                <w:color w:val="auto"/>
              </w:rPr>
              <w:t>Output</w:t>
            </w:r>
          </w:p>
        </w:tc>
      </w:tr>
      <w:tr w:rsidR="00157882" w:rsidRPr="000A41B1" w14:paraId="2D7689E3" w14:textId="77777777" w:rsidTr="00275CE5">
        <w:trPr>
          <w:trHeight w:val="331"/>
        </w:trPr>
        <w:tc>
          <w:tcPr>
            <w:tcW w:w="8730" w:type="dxa"/>
            <w:gridSpan w:val="4"/>
            <w:shd w:val="clear" w:color="auto" w:fill="F2F2F2"/>
          </w:tcPr>
          <w:p w14:paraId="2D7689DE" w14:textId="77777777" w:rsidR="00157882" w:rsidRDefault="00157882" w:rsidP="00275CE5">
            <w:pPr>
              <w:pStyle w:val="Example"/>
              <w:rPr>
                <w:color w:val="auto"/>
              </w:rPr>
            </w:pPr>
            <w:r>
              <w:rPr>
                <w:color w:val="auto"/>
              </w:rPr>
              <w:lastRenderedPageBreak/>
              <w:t>Request Status [1].  Includes the following fields:</w:t>
            </w:r>
          </w:p>
          <w:p w14:paraId="2D7689DF" w14:textId="77777777" w:rsidR="00157882" w:rsidRDefault="00157882" w:rsidP="00275CE5">
            <w:pPr>
              <w:pStyle w:val="Example"/>
              <w:numPr>
                <w:ilvl w:val="0"/>
                <w:numId w:val="20"/>
              </w:numPr>
              <w:rPr>
                <w:color w:val="auto"/>
              </w:rPr>
            </w:pPr>
            <w:r>
              <w:rPr>
                <w:color w:val="auto"/>
              </w:rPr>
              <w:t>Status Code</w:t>
            </w:r>
          </w:p>
          <w:p w14:paraId="2D7689E0" w14:textId="77777777" w:rsidR="00157882" w:rsidRDefault="00157882" w:rsidP="00275CE5">
            <w:pPr>
              <w:pStyle w:val="Example"/>
              <w:numPr>
                <w:ilvl w:val="0"/>
                <w:numId w:val="20"/>
              </w:numPr>
              <w:rPr>
                <w:color w:val="auto"/>
              </w:rPr>
            </w:pPr>
            <w:r>
              <w:rPr>
                <w:color w:val="auto"/>
              </w:rPr>
              <w:t>Status Message</w:t>
            </w:r>
          </w:p>
          <w:p w14:paraId="2D7689E1" w14:textId="77777777" w:rsidR="0015600B" w:rsidRDefault="0015600B">
            <w:pPr>
              <w:pStyle w:val="Example"/>
              <w:rPr>
                <w:color w:val="auto"/>
              </w:rPr>
            </w:pPr>
          </w:p>
          <w:p w14:paraId="2D7689E2" w14:textId="77777777" w:rsidR="0015600B" w:rsidRDefault="00157882">
            <w:pPr>
              <w:pStyle w:val="Example"/>
              <w:rPr>
                <w:color w:val="auto"/>
              </w:rPr>
            </w:pPr>
            <w:r w:rsidRPr="00667AE9">
              <w:rPr>
                <w:color w:val="auto"/>
              </w:rPr>
              <w:t>WSDL name: requestStatus</w:t>
            </w:r>
          </w:p>
        </w:tc>
      </w:tr>
      <w:tr w:rsidR="00157882" w:rsidRPr="000A41B1" w14:paraId="2D7689EA" w14:textId="77777777" w:rsidTr="00275CE5">
        <w:trPr>
          <w:trHeight w:val="331"/>
        </w:trPr>
        <w:tc>
          <w:tcPr>
            <w:tcW w:w="1935" w:type="dxa"/>
          </w:tcPr>
          <w:p w14:paraId="2D7689E4" w14:textId="77777777" w:rsidR="00157882" w:rsidRDefault="00157882" w:rsidP="00275CE5">
            <w:pPr>
              <w:pStyle w:val="TableText"/>
            </w:pPr>
            <w:r>
              <w:t>Status Code</w:t>
            </w:r>
          </w:p>
        </w:tc>
        <w:tc>
          <w:tcPr>
            <w:tcW w:w="1935" w:type="dxa"/>
          </w:tcPr>
          <w:p w14:paraId="2D7689E5" w14:textId="77777777" w:rsidR="00157882" w:rsidRDefault="00157882" w:rsidP="00275CE5">
            <w:pPr>
              <w:pStyle w:val="TableText"/>
            </w:pPr>
            <w:r>
              <w:t>Number</w:t>
            </w:r>
          </w:p>
        </w:tc>
        <w:tc>
          <w:tcPr>
            <w:tcW w:w="2430" w:type="dxa"/>
          </w:tcPr>
          <w:p w14:paraId="2D7689E6" w14:textId="77777777" w:rsidR="00157882" w:rsidRPr="000A41B1" w:rsidRDefault="00157882" w:rsidP="00275CE5">
            <w:pPr>
              <w:pStyle w:val="TableText"/>
              <w:rPr>
                <w:color w:val="auto"/>
              </w:rPr>
            </w:pPr>
            <w:r>
              <w:rPr>
                <w:color w:val="auto"/>
              </w:rPr>
              <w:t>Code depicting the success of failure of the transaction.</w:t>
            </w:r>
          </w:p>
        </w:tc>
        <w:tc>
          <w:tcPr>
            <w:tcW w:w="2430" w:type="dxa"/>
          </w:tcPr>
          <w:p w14:paraId="2D7689E7" w14:textId="77777777" w:rsidR="00157882" w:rsidRDefault="00157882" w:rsidP="005A3D37">
            <w:pPr>
              <w:pStyle w:val="Example"/>
              <w:rPr>
                <w:color w:val="auto"/>
              </w:rPr>
            </w:pPr>
            <w:r>
              <w:rPr>
                <w:color w:val="auto"/>
              </w:rPr>
              <w:t>See section 4.12 for more information.</w:t>
            </w:r>
          </w:p>
          <w:p w14:paraId="2D7689E8" w14:textId="77777777" w:rsidR="00157882" w:rsidRDefault="00157882" w:rsidP="005A3D37">
            <w:pPr>
              <w:pStyle w:val="Example"/>
              <w:rPr>
                <w:color w:val="auto"/>
              </w:rPr>
            </w:pPr>
          </w:p>
          <w:p w14:paraId="2D7689E9" w14:textId="77777777" w:rsidR="00157882" w:rsidRPr="000A41B1" w:rsidRDefault="00157882" w:rsidP="005A3D37">
            <w:pPr>
              <w:pStyle w:val="Example"/>
              <w:rPr>
                <w:color w:val="auto"/>
              </w:rPr>
            </w:pPr>
            <w:r>
              <w:rPr>
                <w:color w:val="auto"/>
              </w:rPr>
              <w:t xml:space="preserve">WSDL name: </w:t>
            </w:r>
            <w:r>
              <w:rPr>
                <w:rFonts w:cs="Arial"/>
                <w:color w:val="auto"/>
              </w:rPr>
              <w:t>requestStatus&gt;statusCode</w:t>
            </w:r>
          </w:p>
        </w:tc>
      </w:tr>
      <w:tr w:rsidR="00157882" w:rsidRPr="000A41B1" w14:paraId="2D7689F1" w14:textId="77777777" w:rsidTr="00275CE5">
        <w:trPr>
          <w:trHeight w:val="331"/>
        </w:trPr>
        <w:tc>
          <w:tcPr>
            <w:tcW w:w="1935" w:type="dxa"/>
          </w:tcPr>
          <w:p w14:paraId="2D7689EB" w14:textId="77777777" w:rsidR="00157882" w:rsidRDefault="00157882" w:rsidP="00275CE5">
            <w:pPr>
              <w:pStyle w:val="TableText"/>
            </w:pPr>
            <w:r>
              <w:t>Status Message</w:t>
            </w:r>
          </w:p>
        </w:tc>
        <w:tc>
          <w:tcPr>
            <w:tcW w:w="1935" w:type="dxa"/>
          </w:tcPr>
          <w:p w14:paraId="2D7689EC" w14:textId="77777777" w:rsidR="00157882" w:rsidRDefault="00157882" w:rsidP="00275CE5">
            <w:pPr>
              <w:pStyle w:val="TableText"/>
            </w:pPr>
            <w:r>
              <w:t>String(100)</w:t>
            </w:r>
          </w:p>
        </w:tc>
        <w:tc>
          <w:tcPr>
            <w:tcW w:w="2430" w:type="dxa"/>
          </w:tcPr>
          <w:p w14:paraId="2D7689ED" w14:textId="77777777" w:rsidR="00157882" w:rsidRPr="000A41B1" w:rsidRDefault="00157882" w:rsidP="00275CE5">
            <w:pPr>
              <w:pStyle w:val="TableText"/>
              <w:rPr>
                <w:color w:val="auto"/>
              </w:rPr>
            </w:pPr>
            <w:r>
              <w:rPr>
                <w:color w:val="auto"/>
              </w:rPr>
              <w:t>Additional field providing a narrative</w:t>
            </w:r>
          </w:p>
        </w:tc>
        <w:tc>
          <w:tcPr>
            <w:tcW w:w="2430" w:type="dxa"/>
          </w:tcPr>
          <w:p w14:paraId="2D7689EE" w14:textId="77777777" w:rsidR="00157882" w:rsidRDefault="00157882" w:rsidP="005A3D37">
            <w:pPr>
              <w:pStyle w:val="Example"/>
              <w:rPr>
                <w:color w:val="auto"/>
              </w:rPr>
            </w:pPr>
            <w:r>
              <w:rPr>
                <w:color w:val="auto"/>
              </w:rPr>
              <w:t>See section 4.12 for more information.</w:t>
            </w:r>
          </w:p>
          <w:p w14:paraId="2D7689EF" w14:textId="77777777" w:rsidR="00157882" w:rsidRDefault="00157882" w:rsidP="005A3D37">
            <w:pPr>
              <w:pStyle w:val="Example"/>
              <w:rPr>
                <w:color w:val="auto"/>
              </w:rPr>
            </w:pPr>
          </w:p>
          <w:p w14:paraId="2D7689F0" w14:textId="77777777" w:rsidR="00157882" w:rsidRPr="000A41B1" w:rsidRDefault="00157882" w:rsidP="005A3D37">
            <w:pPr>
              <w:pStyle w:val="Example"/>
              <w:rPr>
                <w:color w:val="auto"/>
              </w:rPr>
            </w:pPr>
            <w:r>
              <w:rPr>
                <w:color w:val="auto"/>
              </w:rPr>
              <w:t xml:space="preserve">WSDL name: </w:t>
            </w:r>
            <w:r>
              <w:rPr>
                <w:rFonts w:cs="Arial"/>
                <w:color w:val="auto"/>
              </w:rPr>
              <w:t>requestStatus&gt;statusMessage</w:t>
            </w:r>
          </w:p>
        </w:tc>
      </w:tr>
    </w:tbl>
    <w:p w14:paraId="2D7689F2" w14:textId="77777777" w:rsidR="00275CE5" w:rsidRPr="00275CE5" w:rsidRDefault="00275CE5" w:rsidP="00275CE5"/>
    <w:p w14:paraId="2D7689F3" w14:textId="77777777" w:rsidR="00275CE5" w:rsidRDefault="00275CE5" w:rsidP="00275CE5">
      <w:pPr>
        <w:pStyle w:val="Heading2"/>
      </w:pPr>
      <w:bookmarkStart w:id="58" w:name="_Toc302729645"/>
      <w:r>
        <w:t>Add Incident by GEOLOC</w:t>
      </w:r>
      <w:bookmarkEnd w:id="58"/>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47F2C" w:rsidRPr="004019DE" w14:paraId="2D7689F6" w14:textId="77777777" w:rsidTr="00247F2C">
        <w:trPr>
          <w:trHeight w:val="415"/>
          <w:tblHeader/>
        </w:trPr>
        <w:tc>
          <w:tcPr>
            <w:tcW w:w="3870" w:type="dxa"/>
            <w:gridSpan w:val="2"/>
            <w:shd w:val="clear" w:color="auto" w:fill="FF7200"/>
            <w:vAlign w:val="center"/>
          </w:tcPr>
          <w:p w14:paraId="2D7689F4" w14:textId="77777777" w:rsidR="00247F2C" w:rsidRPr="007B1874" w:rsidRDefault="00247F2C" w:rsidP="00247F2C">
            <w:pPr>
              <w:pStyle w:val="CellHeading"/>
            </w:pPr>
            <w:r w:rsidRPr="007B1874">
              <w:t>Operation</w:t>
            </w:r>
          </w:p>
        </w:tc>
        <w:tc>
          <w:tcPr>
            <w:tcW w:w="4860" w:type="dxa"/>
            <w:gridSpan w:val="2"/>
            <w:shd w:val="clear" w:color="auto" w:fill="FF7200"/>
            <w:vAlign w:val="center"/>
          </w:tcPr>
          <w:p w14:paraId="2D7689F5" w14:textId="77777777" w:rsidR="00247F2C" w:rsidRPr="007B1874" w:rsidRDefault="00247F2C" w:rsidP="00247F2C">
            <w:pPr>
              <w:pStyle w:val="CellHeading"/>
            </w:pPr>
            <w:r w:rsidRPr="007B1874">
              <w:t>Description</w:t>
            </w:r>
          </w:p>
        </w:tc>
      </w:tr>
      <w:tr w:rsidR="00247F2C" w:rsidRPr="000A41B1" w14:paraId="2D7689F9" w14:textId="77777777" w:rsidTr="00247F2C">
        <w:trPr>
          <w:trHeight w:val="331"/>
        </w:trPr>
        <w:tc>
          <w:tcPr>
            <w:tcW w:w="3870" w:type="dxa"/>
            <w:gridSpan w:val="2"/>
          </w:tcPr>
          <w:p w14:paraId="2D7689F7" w14:textId="77777777" w:rsidR="00247F2C" w:rsidRDefault="00247F2C" w:rsidP="00247F2C">
            <w:pPr>
              <w:pStyle w:val="TableText"/>
            </w:pPr>
            <w:r>
              <w:t>Adds Incident by GEOLOC</w:t>
            </w:r>
          </w:p>
        </w:tc>
        <w:tc>
          <w:tcPr>
            <w:tcW w:w="4860" w:type="dxa"/>
            <w:gridSpan w:val="2"/>
          </w:tcPr>
          <w:p w14:paraId="2D7689F8" w14:textId="77777777" w:rsidR="00247F2C" w:rsidRPr="000A41B1" w:rsidRDefault="00247F2C" w:rsidP="00247F2C">
            <w:pPr>
              <w:pStyle w:val="Example"/>
              <w:numPr>
                <w:ilvl w:val="0"/>
                <w:numId w:val="20"/>
              </w:numPr>
              <w:rPr>
                <w:color w:val="auto"/>
              </w:rPr>
            </w:pPr>
            <w:r>
              <w:rPr>
                <w:color w:val="auto"/>
              </w:rPr>
              <w:t>Adds an incident using a GEOLOC as input.</w:t>
            </w:r>
          </w:p>
        </w:tc>
      </w:tr>
      <w:tr w:rsidR="00247F2C" w:rsidRPr="000A41B1" w14:paraId="2D7689FB" w14:textId="77777777" w:rsidTr="00247F2C">
        <w:trPr>
          <w:trHeight w:val="331"/>
        </w:trPr>
        <w:tc>
          <w:tcPr>
            <w:tcW w:w="8730" w:type="dxa"/>
            <w:gridSpan w:val="4"/>
            <w:shd w:val="clear" w:color="auto" w:fill="D9D9D9"/>
          </w:tcPr>
          <w:p w14:paraId="2D7689FA" w14:textId="77777777" w:rsidR="00247F2C" w:rsidRPr="003C5EEF" w:rsidRDefault="00247F2C" w:rsidP="00247F2C">
            <w:pPr>
              <w:pStyle w:val="Example"/>
              <w:rPr>
                <w:b/>
                <w:color w:val="auto"/>
              </w:rPr>
            </w:pPr>
            <w:r w:rsidRPr="003C5EEF">
              <w:rPr>
                <w:b/>
                <w:color w:val="auto"/>
              </w:rPr>
              <w:t>Input</w:t>
            </w:r>
          </w:p>
        </w:tc>
      </w:tr>
      <w:tr w:rsidR="00247F2C" w:rsidRPr="000A41B1" w14:paraId="2D768A00" w14:textId="77777777" w:rsidTr="00247F2C">
        <w:trPr>
          <w:trHeight w:val="331"/>
        </w:trPr>
        <w:tc>
          <w:tcPr>
            <w:tcW w:w="1935" w:type="dxa"/>
            <w:shd w:val="clear" w:color="auto" w:fill="F2F2F2"/>
          </w:tcPr>
          <w:p w14:paraId="2D7689FC" w14:textId="77777777" w:rsidR="00247F2C" w:rsidRDefault="00247F2C" w:rsidP="00247F2C">
            <w:pPr>
              <w:pStyle w:val="TableText"/>
            </w:pPr>
            <w:r>
              <w:t>Field Name</w:t>
            </w:r>
          </w:p>
        </w:tc>
        <w:tc>
          <w:tcPr>
            <w:tcW w:w="1935" w:type="dxa"/>
            <w:shd w:val="clear" w:color="auto" w:fill="F2F2F2"/>
          </w:tcPr>
          <w:p w14:paraId="2D7689FD" w14:textId="77777777" w:rsidR="00247F2C" w:rsidRDefault="00247F2C" w:rsidP="00247F2C">
            <w:pPr>
              <w:pStyle w:val="TableText"/>
            </w:pPr>
            <w:r>
              <w:t>Field Type</w:t>
            </w:r>
          </w:p>
        </w:tc>
        <w:tc>
          <w:tcPr>
            <w:tcW w:w="2430" w:type="dxa"/>
            <w:shd w:val="clear" w:color="auto" w:fill="F2F2F2"/>
          </w:tcPr>
          <w:p w14:paraId="2D7689FE" w14:textId="77777777" w:rsidR="00247F2C" w:rsidRDefault="00247F2C" w:rsidP="00247F2C">
            <w:pPr>
              <w:pStyle w:val="Example"/>
              <w:rPr>
                <w:color w:val="auto"/>
              </w:rPr>
            </w:pPr>
            <w:r>
              <w:rPr>
                <w:color w:val="auto"/>
              </w:rPr>
              <w:t>Description</w:t>
            </w:r>
          </w:p>
        </w:tc>
        <w:tc>
          <w:tcPr>
            <w:tcW w:w="2430" w:type="dxa"/>
            <w:shd w:val="clear" w:color="auto" w:fill="F2F2F2"/>
          </w:tcPr>
          <w:p w14:paraId="2D7689FF" w14:textId="77777777" w:rsidR="00247F2C" w:rsidRDefault="00247F2C" w:rsidP="00247F2C">
            <w:pPr>
              <w:pStyle w:val="Example"/>
              <w:rPr>
                <w:color w:val="auto"/>
              </w:rPr>
            </w:pPr>
            <w:r>
              <w:rPr>
                <w:color w:val="auto"/>
              </w:rPr>
              <w:t>Notes/Values</w:t>
            </w:r>
          </w:p>
        </w:tc>
      </w:tr>
      <w:tr w:rsidR="00247F2C" w:rsidRPr="000A41B1" w14:paraId="2D768A05" w14:textId="77777777" w:rsidTr="00247F2C">
        <w:trPr>
          <w:trHeight w:val="331"/>
        </w:trPr>
        <w:tc>
          <w:tcPr>
            <w:tcW w:w="1935" w:type="dxa"/>
          </w:tcPr>
          <w:p w14:paraId="2D768A01" w14:textId="77777777" w:rsidR="00247F2C" w:rsidRDefault="00247F2C" w:rsidP="00247F2C">
            <w:pPr>
              <w:pStyle w:val="TableText"/>
            </w:pPr>
            <w:r>
              <w:t>Token</w:t>
            </w:r>
          </w:p>
        </w:tc>
        <w:tc>
          <w:tcPr>
            <w:tcW w:w="1935" w:type="dxa"/>
          </w:tcPr>
          <w:p w14:paraId="2D768A02" w14:textId="77777777" w:rsidR="00247F2C" w:rsidRDefault="00247F2C" w:rsidP="00247F2C">
            <w:pPr>
              <w:pStyle w:val="TableText"/>
            </w:pPr>
            <w:r>
              <w:t>String(25)</w:t>
            </w:r>
          </w:p>
        </w:tc>
        <w:tc>
          <w:tcPr>
            <w:tcW w:w="2430" w:type="dxa"/>
          </w:tcPr>
          <w:p w14:paraId="2D768A03" w14:textId="77777777" w:rsidR="00247F2C" w:rsidRPr="000A41B1" w:rsidRDefault="00247F2C" w:rsidP="00247F2C">
            <w:pPr>
              <w:pStyle w:val="TableText"/>
              <w:rPr>
                <w:color w:val="auto"/>
              </w:rPr>
            </w:pPr>
            <w:r>
              <w:rPr>
                <w:color w:val="auto"/>
              </w:rPr>
              <w:t>Security token provided by the applicationLogon service</w:t>
            </w:r>
          </w:p>
        </w:tc>
        <w:tc>
          <w:tcPr>
            <w:tcW w:w="2430" w:type="dxa"/>
          </w:tcPr>
          <w:p w14:paraId="2D768A04" w14:textId="77777777" w:rsidR="00247F2C" w:rsidRPr="000A41B1" w:rsidRDefault="00157882" w:rsidP="00247F2C">
            <w:pPr>
              <w:pStyle w:val="Example"/>
              <w:rPr>
                <w:color w:val="auto"/>
              </w:rPr>
            </w:pPr>
            <w:r>
              <w:rPr>
                <w:color w:val="auto"/>
              </w:rPr>
              <w:t>WSDL name: token</w:t>
            </w:r>
          </w:p>
        </w:tc>
      </w:tr>
      <w:tr w:rsidR="006C263A" w:rsidRPr="00214219" w14:paraId="2D768A09" w14:textId="77777777" w:rsidTr="00B80900">
        <w:trPr>
          <w:trHeight w:val="331"/>
        </w:trPr>
        <w:tc>
          <w:tcPr>
            <w:tcW w:w="8730" w:type="dxa"/>
            <w:gridSpan w:val="4"/>
            <w:shd w:val="clear" w:color="auto" w:fill="F2F2F2"/>
          </w:tcPr>
          <w:p w14:paraId="2D768A06" w14:textId="77777777" w:rsidR="006C263A" w:rsidRDefault="006C263A" w:rsidP="006C263A">
            <w:pPr>
              <w:pStyle w:val="Example"/>
              <w:rPr>
                <w:color w:val="auto"/>
              </w:rPr>
            </w:pPr>
            <w:r>
              <w:rPr>
                <w:color w:val="auto"/>
              </w:rPr>
              <w:t xml:space="preserve">Incident [1] (One instance of the Incident Structure. See section </w:t>
            </w:r>
            <w:r w:rsidR="00787F33">
              <w:rPr>
                <w:color w:val="auto"/>
              </w:rPr>
              <w:fldChar w:fldCharType="begin"/>
            </w:r>
            <w:r w:rsidR="00AC6E37">
              <w:rPr>
                <w:color w:val="auto"/>
              </w:rPr>
              <w:instrText xml:space="preserve"> REF _Ref293269133 \r \h </w:instrText>
            </w:r>
            <w:r w:rsidR="00787F33">
              <w:rPr>
                <w:color w:val="auto"/>
              </w:rPr>
            </w:r>
            <w:r w:rsidR="00787F33">
              <w:rPr>
                <w:color w:val="auto"/>
              </w:rPr>
              <w:fldChar w:fldCharType="separate"/>
            </w:r>
            <w:r w:rsidR="00B86FCD">
              <w:rPr>
                <w:color w:val="auto"/>
              </w:rPr>
              <w:t>4.12</w:t>
            </w:r>
            <w:r w:rsidR="00787F33">
              <w:rPr>
                <w:color w:val="auto"/>
              </w:rPr>
              <w:fldChar w:fldCharType="end"/>
            </w:r>
            <w:r w:rsidR="00787F33">
              <w:rPr>
                <w:color w:val="auto"/>
              </w:rPr>
              <w:fldChar w:fldCharType="begin"/>
            </w:r>
            <w:r>
              <w:rPr>
                <w:color w:val="auto"/>
              </w:rPr>
              <w:instrText xml:space="preserve"> REF _Ref293269133 \r \h </w:instrText>
            </w:r>
            <w:r w:rsidR="00787F33">
              <w:rPr>
                <w:color w:val="auto"/>
              </w:rPr>
            </w:r>
            <w:r w:rsidR="00787F33">
              <w:rPr>
                <w:color w:val="auto"/>
              </w:rPr>
              <w:fldChar w:fldCharType="separate"/>
            </w:r>
            <w:r w:rsidR="00B86FCD">
              <w:rPr>
                <w:color w:val="auto"/>
              </w:rPr>
              <w:t>4.12</w:t>
            </w:r>
            <w:r w:rsidR="00787F33">
              <w:rPr>
                <w:color w:val="auto"/>
              </w:rPr>
              <w:fldChar w:fldCharType="end"/>
            </w:r>
            <w:r>
              <w:rPr>
                <w:color w:val="auto"/>
              </w:rPr>
              <w:t xml:space="preserve"> definition of the Incident structure for more information)</w:t>
            </w:r>
          </w:p>
          <w:p w14:paraId="2D768A07" w14:textId="77777777" w:rsidR="00157882" w:rsidRDefault="00157882" w:rsidP="006C263A">
            <w:pPr>
              <w:pStyle w:val="Example"/>
              <w:rPr>
                <w:color w:val="auto"/>
              </w:rPr>
            </w:pPr>
          </w:p>
          <w:p w14:paraId="2D768A08" w14:textId="77777777" w:rsidR="00157882" w:rsidRPr="008D5B43" w:rsidRDefault="00157882" w:rsidP="006C263A">
            <w:pPr>
              <w:pStyle w:val="Example"/>
              <w:rPr>
                <w:color w:val="auto"/>
              </w:rPr>
            </w:pPr>
            <w:r>
              <w:rPr>
                <w:color w:val="auto"/>
              </w:rPr>
              <w:t>WSDL name: incidentStructure</w:t>
            </w:r>
          </w:p>
        </w:tc>
      </w:tr>
      <w:tr w:rsidR="00247F2C" w:rsidRPr="000A41B1" w14:paraId="2D768A0B" w14:textId="77777777" w:rsidTr="00247F2C">
        <w:trPr>
          <w:trHeight w:val="331"/>
        </w:trPr>
        <w:tc>
          <w:tcPr>
            <w:tcW w:w="8730" w:type="dxa"/>
            <w:gridSpan w:val="4"/>
            <w:shd w:val="clear" w:color="auto" w:fill="D9D9D9"/>
          </w:tcPr>
          <w:p w14:paraId="2D768A0A" w14:textId="77777777" w:rsidR="00247F2C" w:rsidRPr="003C5EEF" w:rsidRDefault="00247F2C" w:rsidP="00247F2C">
            <w:pPr>
              <w:pStyle w:val="Example"/>
              <w:rPr>
                <w:b/>
                <w:color w:val="auto"/>
              </w:rPr>
            </w:pPr>
            <w:r w:rsidRPr="003C5EEF">
              <w:rPr>
                <w:b/>
                <w:color w:val="auto"/>
              </w:rPr>
              <w:t>Output</w:t>
            </w:r>
          </w:p>
        </w:tc>
      </w:tr>
      <w:tr w:rsidR="00247F2C" w:rsidRPr="000A41B1" w14:paraId="2D768A10" w14:textId="77777777" w:rsidTr="00247F2C">
        <w:trPr>
          <w:trHeight w:val="331"/>
        </w:trPr>
        <w:tc>
          <w:tcPr>
            <w:tcW w:w="1935" w:type="dxa"/>
          </w:tcPr>
          <w:p w14:paraId="2D768A0C" w14:textId="77777777" w:rsidR="00247F2C" w:rsidRDefault="00247F2C" w:rsidP="00247F2C">
            <w:pPr>
              <w:pStyle w:val="TableText"/>
            </w:pPr>
            <w:r>
              <w:t>RecNumber</w:t>
            </w:r>
          </w:p>
        </w:tc>
        <w:tc>
          <w:tcPr>
            <w:tcW w:w="1935" w:type="dxa"/>
          </w:tcPr>
          <w:p w14:paraId="2D768A0D" w14:textId="77777777" w:rsidR="00247F2C" w:rsidRDefault="00247F2C" w:rsidP="00247F2C">
            <w:pPr>
              <w:pStyle w:val="TableText"/>
            </w:pPr>
            <w:r>
              <w:t>Number(11)</w:t>
            </w:r>
          </w:p>
        </w:tc>
        <w:tc>
          <w:tcPr>
            <w:tcW w:w="2430" w:type="dxa"/>
          </w:tcPr>
          <w:p w14:paraId="2D768A0E" w14:textId="77777777" w:rsidR="00247F2C" w:rsidRPr="000A41B1" w:rsidRDefault="00247F2C" w:rsidP="00247F2C">
            <w:pPr>
              <w:pStyle w:val="TableText"/>
              <w:rPr>
                <w:color w:val="auto"/>
              </w:rPr>
            </w:pPr>
            <w:r>
              <w:rPr>
                <w:color w:val="auto"/>
              </w:rPr>
              <w:t>Identifier associated with each incident.</w:t>
            </w:r>
          </w:p>
        </w:tc>
        <w:tc>
          <w:tcPr>
            <w:tcW w:w="2430" w:type="dxa"/>
          </w:tcPr>
          <w:p w14:paraId="2D768A0F" w14:textId="77777777" w:rsidR="00247F2C" w:rsidRPr="000A41B1" w:rsidRDefault="00157882" w:rsidP="00247F2C">
            <w:pPr>
              <w:pStyle w:val="Example"/>
              <w:rPr>
                <w:color w:val="auto"/>
              </w:rPr>
            </w:pPr>
            <w:r>
              <w:rPr>
                <w:color w:val="auto"/>
              </w:rPr>
              <w:t>WSDL name: recNumber</w:t>
            </w:r>
          </w:p>
        </w:tc>
      </w:tr>
      <w:tr w:rsidR="00247F2C" w:rsidRPr="000A41B1" w14:paraId="2D768A16" w14:textId="77777777" w:rsidTr="00247F2C">
        <w:trPr>
          <w:trHeight w:val="331"/>
        </w:trPr>
        <w:tc>
          <w:tcPr>
            <w:tcW w:w="8730" w:type="dxa"/>
            <w:gridSpan w:val="4"/>
            <w:shd w:val="clear" w:color="auto" w:fill="F2F2F2"/>
          </w:tcPr>
          <w:p w14:paraId="2D768A11" w14:textId="77777777" w:rsidR="00247F2C" w:rsidRDefault="00247F2C" w:rsidP="00247F2C">
            <w:pPr>
              <w:pStyle w:val="Example"/>
              <w:rPr>
                <w:color w:val="auto"/>
              </w:rPr>
            </w:pPr>
            <w:r>
              <w:rPr>
                <w:color w:val="auto"/>
              </w:rPr>
              <w:t>Request Status [1].  Includes the following fields:</w:t>
            </w:r>
          </w:p>
          <w:p w14:paraId="2D768A12" w14:textId="77777777" w:rsidR="00247F2C" w:rsidRDefault="00247F2C" w:rsidP="00247F2C">
            <w:pPr>
              <w:pStyle w:val="Example"/>
              <w:numPr>
                <w:ilvl w:val="0"/>
                <w:numId w:val="20"/>
              </w:numPr>
              <w:rPr>
                <w:color w:val="auto"/>
              </w:rPr>
            </w:pPr>
            <w:r>
              <w:rPr>
                <w:color w:val="auto"/>
              </w:rPr>
              <w:t>Status Code</w:t>
            </w:r>
          </w:p>
          <w:p w14:paraId="2D768A13" w14:textId="77777777" w:rsidR="00247F2C" w:rsidRDefault="00247F2C" w:rsidP="00247F2C">
            <w:pPr>
              <w:pStyle w:val="Example"/>
              <w:numPr>
                <w:ilvl w:val="0"/>
                <w:numId w:val="20"/>
              </w:numPr>
              <w:rPr>
                <w:color w:val="auto"/>
              </w:rPr>
            </w:pPr>
            <w:r>
              <w:rPr>
                <w:color w:val="auto"/>
              </w:rPr>
              <w:t>Status Message</w:t>
            </w:r>
          </w:p>
          <w:p w14:paraId="2D768A14" w14:textId="77777777" w:rsidR="0015600B" w:rsidRDefault="0015600B">
            <w:pPr>
              <w:pStyle w:val="Example"/>
              <w:rPr>
                <w:color w:val="auto"/>
              </w:rPr>
            </w:pPr>
          </w:p>
          <w:p w14:paraId="2D768A15" w14:textId="77777777" w:rsidR="0015600B" w:rsidRDefault="00157882">
            <w:pPr>
              <w:pStyle w:val="Example"/>
              <w:rPr>
                <w:color w:val="auto"/>
              </w:rPr>
            </w:pPr>
            <w:r>
              <w:rPr>
                <w:color w:val="auto"/>
              </w:rPr>
              <w:t>WSDL name: requestStatus</w:t>
            </w:r>
          </w:p>
        </w:tc>
      </w:tr>
      <w:tr w:rsidR="00247F2C" w:rsidRPr="000A41B1" w14:paraId="2D768A1D" w14:textId="77777777" w:rsidTr="00247F2C">
        <w:trPr>
          <w:trHeight w:val="331"/>
        </w:trPr>
        <w:tc>
          <w:tcPr>
            <w:tcW w:w="1935" w:type="dxa"/>
          </w:tcPr>
          <w:p w14:paraId="2D768A17" w14:textId="77777777" w:rsidR="00247F2C" w:rsidRDefault="00247F2C" w:rsidP="00247F2C">
            <w:pPr>
              <w:pStyle w:val="TableText"/>
            </w:pPr>
            <w:r>
              <w:t>Status Code</w:t>
            </w:r>
          </w:p>
        </w:tc>
        <w:tc>
          <w:tcPr>
            <w:tcW w:w="1935" w:type="dxa"/>
          </w:tcPr>
          <w:p w14:paraId="2D768A18" w14:textId="77777777" w:rsidR="00247F2C" w:rsidRDefault="00247F2C" w:rsidP="00247F2C">
            <w:pPr>
              <w:pStyle w:val="TableText"/>
            </w:pPr>
            <w:r>
              <w:t>Number</w:t>
            </w:r>
          </w:p>
        </w:tc>
        <w:tc>
          <w:tcPr>
            <w:tcW w:w="2430" w:type="dxa"/>
          </w:tcPr>
          <w:p w14:paraId="2D768A19" w14:textId="77777777" w:rsidR="00247F2C" w:rsidRPr="000A41B1" w:rsidRDefault="00247F2C" w:rsidP="00247F2C">
            <w:pPr>
              <w:pStyle w:val="TableText"/>
              <w:rPr>
                <w:color w:val="auto"/>
              </w:rPr>
            </w:pPr>
            <w:r>
              <w:rPr>
                <w:color w:val="auto"/>
              </w:rPr>
              <w:t xml:space="preserve">Code depicting the success of failure of the </w:t>
            </w:r>
            <w:r>
              <w:rPr>
                <w:color w:val="auto"/>
              </w:rPr>
              <w:lastRenderedPageBreak/>
              <w:t>transaction.</w:t>
            </w:r>
          </w:p>
        </w:tc>
        <w:tc>
          <w:tcPr>
            <w:tcW w:w="2430" w:type="dxa"/>
          </w:tcPr>
          <w:p w14:paraId="2D768A1A" w14:textId="77777777" w:rsidR="00247F2C" w:rsidRDefault="00B54491" w:rsidP="00AB1D52">
            <w:pPr>
              <w:pStyle w:val="Example"/>
              <w:rPr>
                <w:color w:val="auto"/>
              </w:rPr>
            </w:pPr>
            <w:r>
              <w:rPr>
                <w:color w:val="auto"/>
              </w:rPr>
              <w:lastRenderedPageBreak/>
              <w:t xml:space="preserve">See section </w:t>
            </w:r>
            <w:r w:rsidR="00AB1D52">
              <w:rPr>
                <w:color w:val="auto"/>
              </w:rPr>
              <w:t>4.12</w:t>
            </w:r>
            <w:r>
              <w:rPr>
                <w:color w:val="auto"/>
              </w:rPr>
              <w:t xml:space="preserve"> for more information.</w:t>
            </w:r>
          </w:p>
          <w:p w14:paraId="2D768A1B" w14:textId="77777777" w:rsidR="00157882" w:rsidRDefault="00157882" w:rsidP="00AB1D52">
            <w:pPr>
              <w:pStyle w:val="Example"/>
              <w:rPr>
                <w:color w:val="auto"/>
              </w:rPr>
            </w:pPr>
          </w:p>
          <w:p w14:paraId="2D768A1C" w14:textId="77777777" w:rsidR="00157882" w:rsidRPr="000A41B1" w:rsidRDefault="00157882" w:rsidP="00AB1D52">
            <w:pPr>
              <w:pStyle w:val="Example"/>
              <w:rPr>
                <w:color w:val="auto"/>
              </w:rPr>
            </w:pPr>
            <w:r>
              <w:rPr>
                <w:color w:val="auto"/>
              </w:rPr>
              <w:t xml:space="preserve">WSDL name: </w:t>
            </w:r>
            <w:r>
              <w:rPr>
                <w:rFonts w:cs="Arial"/>
                <w:color w:val="auto"/>
              </w:rPr>
              <w:t>requestStatus&gt;statusCode</w:t>
            </w:r>
          </w:p>
        </w:tc>
      </w:tr>
      <w:tr w:rsidR="00247F2C" w:rsidRPr="000A41B1" w14:paraId="2D768A24" w14:textId="77777777" w:rsidTr="00247F2C">
        <w:trPr>
          <w:trHeight w:val="331"/>
        </w:trPr>
        <w:tc>
          <w:tcPr>
            <w:tcW w:w="1935" w:type="dxa"/>
          </w:tcPr>
          <w:p w14:paraId="2D768A1E" w14:textId="77777777" w:rsidR="00247F2C" w:rsidRDefault="00247F2C" w:rsidP="00247F2C">
            <w:pPr>
              <w:pStyle w:val="TableText"/>
            </w:pPr>
            <w:r>
              <w:lastRenderedPageBreak/>
              <w:t>Status Message</w:t>
            </w:r>
          </w:p>
        </w:tc>
        <w:tc>
          <w:tcPr>
            <w:tcW w:w="1935" w:type="dxa"/>
          </w:tcPr>
          <w:p w14:paraId="2D768A1F" w14:textId="77777777" w:rsidR="00247F2C" w:rsidRDefault="00247F2C" w:rsidP="00247F2C">
            <w:pPr>
              <w:pStyle w:val="TableText"/>
            </w:pPr>
            <w:r>
              <w:t>String(100)</w:t>
            </w:r>
          </w:p>
        </w:tc>
        <w:tc>
          <w:tcPr>
            <w:tcW w:w="2430" w:type="dxa"/>
          </w:tcPr>
          <w:p w14:paraId="2D768A20" w14:textId="77777777" w:rsidR="00247F2C" w:rsidRPr="000A41B1" w:rsidRDefault="00247F2C" w:rsidP="00247F2C">
            <w:pPr>
              <w:pStyle w:val="TableText"/>
              <w:rPr>
                <w:color w:val="auto"/>
              </w:rPr>
            </w:pPr>
            <w:r>
              <w:rPr>
                <w:color w:val="auto"/>
              </w:rPr>
              <w:t>Additional field providing a narrative</w:t>
            </w:r>
          </w:p>
        </w:tc>
        <w:tc>
          <w:tcPr>
            <w:tcW w:w="2430" w:type="dxa"/>
          </w:tcPr>
          <w:p w14:paraId="2D768A21" w14:textId="77777777" w:rsidR="00247F2C" w:rsidRDefault="00B54491" w:rsidP="00AB1D52">
            <w:pPr>
              <w:pStyle w:val="Example"/>
              <w:rPr>
                <w:color w:val="auto"/>
              </w:rPr>
            </w:pPr>
            <w:r>
              <w:rPr>
                <w:color w:val="auto"/>
              </w:rPr>
              <w:t xml:space="preserve">See section </w:t>
            </w:r>
            <w:r w:rsidR="00AB1D52">
              <w:rPr>
                <w:color w:val="auto"/>
              </w:rPr>
              <w:t>4.12</w:t>
            </w:r>
            <w:r>
              <w:rPr>
                <w:color w:val="auto"/>
              </w:rPr>
              <w:t xml:space="preserve"> for more information.</w:t>
            </w:r>
          </w:p>
          <w:p w14:paraId="2D768A22" w14:textId="77777777" w:rsidR="00157882" w:rsidRDefault="00157882" w:rsidP="00AB1D52">
            <w:pPr>
              <w:pStyle w:val="Example"/>
              <w:rPr>
                <w:color w:val="auto"/>
              </w:rPr>
            </w:pPr>
          </w:p>
          <w:p w14:paraId="2D768A23" w14:textId="77777777" w:rsidR="00157882" w:rsidRPr="000A41B1" w:rsidRDefault="00157882" w:rsidP="00AB1D52">
            <w:pPr>
              <w:pStyle w:val="Example"/>
              <w:rPr>
                <w:color w:val="auto"/>
              </w:rPr>
            </w:pPr>
            <w:r>
              <w:rPr>
                <w:color w:val="auto"/>
              </w:rPr>
              <w:t xml:space="preserve">WSDL name: </w:t>
            </w:r>
            <w:r>
              <w:rPr>
                <w:rFonts w:cs="Arial"/>
                <w:color w:val="auto"/>
              </w:rPr>
              <w:t>requestStatus&gt;statusMessage</w:t>
            </w:r>
          </w:p>
        </w:tc>
      </w:tr>
    </w:tbl>
    <w:p w14:paraId="2D768A25" w14:textId="77777777" w:rsidR="00247F2C" w:rsidRPr="00247F2C" w:rsidRDefault="00247F2C" w:rsidP="00247F2C"/>
    <w:p w14:paraId="2D768A26" w14:textId="77777777" w:rsidR="00275CE5" w:rsidRDefault="00247F2C" w:rsidP="00275CE5">
      <w:pPr>
        <w:pStyle w:val="Heading2"/>
      </w:pPr>
      <w:bookmarkStart w:id="59" w:name="_Toc302729646"/>
      <w:r>
        <w:t>Get Admin Condition Report Data</w:t>
      </w:r>
      <w:bookmarkEnd w:id="59"/>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47F2C" w:rsidRPr="004019DE" w14:paraId="2D768A29" w14:textId="77777777" w:rsidTr="00247F2C">
        <w:trPr>
          <w:trHeight w:val="415"/>
          <w:tblHeader/>
        </w:trPr>
        <w:tc>
          <w:tcPr>
            <w:tcW w:w="3870" w:type="dxa"/>
            <w:gridSpan w:val="2"/>
            <w:shd w:val="clear" w:color="auto" w:fill="FF7200"/>
            <w:vAlign w:val="center"/>
          </w:tcPr>
          <w:p w14:paraId="2D768A27" w14:textId="77777777" w:rsidR="00247F2C" w:rsidRPr="007B1874" w:rsidRDefault="00247F2C" w:rsidP="00247F2C">
            <w:pPr>
              <w:pStyle w:val="CellHeading"/>
            </w:pPr>
            <w:r w:rsidRPr="007B1874">
              <w:t>Operation</w:t>
            </w:r>
          </w:p>
        </w:tc>
        <w:tc>
          <w:tcPr>
            <w:tcW w:w="4860" w:type="dxa"/>
            <w:gridSpan w:val="2"/>
            <w:shd w:val="clear" w:color="auto" w:fill="FF7200"/>
            <w:vAlign w:val="center"/>
          </w:tcPr>
          <w:p w14:paraId="2D768A28" w14:textId="77777777" w:rsidR="00247F2C" w:rsidRPr="007B1874" w:rsidRDefault="00247F2C" w:rsidP="00247F2C">
            <w:pPr>
              <w:pStyle w:val="CellHeading"/>
            </w:pPr>
            <w:r w:rsidRPr="007B1874">
              <w:t>Description</w:t>
            </w:r>
          </w:p>
        </w:tc>
      </w:tr>
      <w:tr w:rsidR="00247F2C" w:rsidRPr="000A41B1" w14:paraId="2D768A2C" w14:textId="77777777" w:rsidTr="00247F2C">
        <w:trPr>
          <w:trHeight w:val="331"/>
        </w:trPr>
        <w:tc>
          <w:tcPr>
            <w:tcW w:w="3870" w:type="dxa"/>
            <w:gridSpan w:val="2"/>
          </w:tcPr>
          <w:p w14:paraId="2D768A2A" w14:textId="77777777" w:rsidR="00247F2C" w:rsidRDefault="00247F2C" w:rsidP="00247F2C">
            <w:pPr>
              <w:pStyle w:val="TableText"/>
            </w:pPr>
            <w:r>
              <w:t xml:space="preserve">Get Admin Condition Report Data </w:t>
            </w:r>
          </w:p>
        </w:tc>
        <w:tc>
          <w:tcPr>
            <w:tcW w:w="4860" w:type="dxa"/>
            <w:gridSpan w:val="2"/>
          </w:tcPr>
          <w:p w14:paraId="2D768A2B" w14:textId="77777777" w:rsidR="00247F2C" w:rsidRPr="000A41B1" w:rsidRDefault="00247F2C" w:rsidP="00247F2C">
            <w:pPr>
              <w:pStyle w:val="Example"/>
              <w:numPr>
                <w:ilvl w:val="0"/>
                <w:numId w:val="20"/>
              </w:numPr>
              <w:rPr>
                <w:color w:val="auto"/>
              </w:rPr>
            </w:pPr>
            <w:r w:rsidRPr="00535D27">
              <w:rPr>
                <w:color w:val="auto"/>
              </w:rPr>
              <w:t>Gets information about the condition of admin buildings that are affected based on a year and/or type of incident.</w:t>
            </w:r>
          </w:p>
        </w:tc>
      </w:tr>
      <w:tr w:rsidR="00247F2C" w:rsidRPr="000A41B1" w14:paraId="2D768A2E" w14:textId="77777777" w:rsidTr="00247F2C">
        <w:trPr>
          <w:trHeight w:val="331"/>
        </w:trPr>
        <w:tc>
          <w:tcPr>
            <w:tcW w:w="8730" w:type="dxa"/>
            <w:gridSpan w:val="4"/>
            <w:shd w:val="clear" w:color="auto" w:fill="D9D9D9"/>
          </w:tcPr>
          <w:p w14:paraId="2D768A2D" w14:textId="77777777" w:rsidR="00247F2C" w:rsidRPr="003C5EEF" w:rsidRDefault="00247F2C" w:rsidP="00247F2C">
            <w:pPr>
              <w:pStyle w:val="Example"/>
              <w:rPr>
                <w:b/>
                <w:color w:val="auto"/>
              </w:rPr>
            </w:pPr>
            <w:r w:rsidRPr="003C5EEF">
              <w:rPr>
                <w:b/>
                <w:color w:val="auto"/>
              </w:rPr>
              <w:t>Input</w:t>
            </w:r>
          </w:p>
        </w:tc>
      </w:tr>
      <w:tr w:rsidR="00247F2C" w:rsidRPr="000A41B1" w14:paraId="2D768A33" w14:textId="77777777" w:rsidTr="00247F2C">
        <w:trPr>
          <w:trHeight w:val="331"/>
        </w:trPr>
        <w:tc>
          <w:tcPr>
            <w:tcW w:w="1935" w:type="dxa"/>
            <w:shd w:val="clear" w:color="auto" w:fill="F2F2F2"/>
          </w:tcPr>
          <w:p w14:paraId="2D768A2F" w14:textId="77777777" w:rsidR="00247F2C" w:rsidRDefault="00247F2C" w:rsidP="00247F2C">
            <w:pPr>
              <w:pStyle w:val="TableText"/>
            </w:pPr>
            <w:r>
              <w:t>Field Name</w:t>
            </w:r>
          </w:p>
        </w:tc>
        <w:tc>
          <w:tcPr>
            <w:tcW w:w="1935" w:type="dxa"/>
            <w:shd w:val="clear" w:color="auto" w:fill="F2F2F2"/>
          </w:tcPr>
          <w:p w14:paraId="2D768A30" w14:textId="77777777" w:rsidR="00247F2C" w:rsidRDefault="00247F2C" w:rsidP="00247F2C">
            <w:pPr>
              <w:pStyle w:val="TableText"/>
            </w:pPr>
            <w:r>
              <w:t>Field Type</w:t>
            </w:r>
          </w:p>
        </w:tc>
        <w:tc>
          <w:tcPr>
            <w:tcW w:w="2430" w:type="dxa"/>
            <w:shd w:val="clear" w:color="auto" w:fill="F2F2F2"/>
          </w:tcPr>
          <w:p w14:paraId="2D768A31" w14:textId="77777777" w:rsidR="00247F2C" w:rsidRDefault="00247F2C" w:rsidP="00247F2C">
            <w:pPr>
              <w:pStyle w:val="Example"/>
              <w:rPr>
                <w:color w:val="auto"/>
              </w:rPr>
            </w:pPr>
            <w:r>
              <w:rPr>
                <w:color w:val="auto"/>
              </w:rPr>
              <w:t>Description</w:t>
            </w:r>
          </w:p>
        </w:tc>
        <w:tc>
          <w:tcPr>
            <w:tcW w:w="2430" w:type="dxa"/>
            <w:shd w:val="clear" w:color="auto" w:fill="F2F2F2"/>
          </w:tcPr>
          <w:p w14:paraId="2D768A32" w14:textId="77777777" w:rsidR="00247F2C" w:rsidRDefault="00247F2C" w:rsidP="00247F2C">
            <w:pPr>
              <w:pStyle w:val="Example"/>
              <w:rPr>
                <w:color w:val="auto"/>
              </w:rPr>
            </w:pPr>
            <w:r>
              <w:rPr>
                <w:color w:val="auto"/>
              </w:rPr>
              <w:t>Notes/Values</w:t>
            </w:r>
          </w:p>
        </w:tc>
      </w:tr>
      <w:tr w:rsidR="00247F2C" w:rsidRPr="000A41B1" w14:paraId="2D768A38" w14:textId="77777777" w:rsidTr="00247F2C">
        <w:trPr>
          <w:trHeight w:val="331"/>
        </w:trPr>
        <w:tc>
          <w:tcPr>
            <w:tcW w:w="1935" w:type="dxa"/>
          </w:tcPr>
          <w:p w14:paraId="2D768A34" w14:textId="77777777" w:rsidR="00247F2C" w:rsidRDefault="00247F2C" w:rsidP="00247F2C">
            <w:pPr>
              <w:pStyle w:val="TableText"/>
            </w:pPr>
            <w:r>
              <w:t>Token</w:t>
            </w:r>
          </w:p>
        </w:tc>
        <w:tc>
          <w:tcPr>
            <w:tcW w:w="1935" w:type="dxa"/>
          </w:tcPr>
          <w:p w14:paraId="2D768A35" w14:textId="77777777" w:rsidR="00247F2C" w:rsidRDefault="00247F2C" w:rsidP="00247F2C">
            <w:pPr>
              <w:pStyle w:val="TableText"/>
            </w:pPr>
            <w:r>
              <w:t>String(20)</w:t>
            </w:r>
          </w:p>
        </w:tc>
        <w:tc>
          <w:tcPr>
            <w:tcW w:w="2430" w:type="dxa"/>
          </w:tcPr>
          <w:p w14:paraId="2D768A36" w14:textId="77777777" w:rsidR="00247F2C" w:rsidRPr="000A41B1" w:rsidRDefault="00247F2C" w:rsidP="00247F2C">
            <w:pPr>
              <w:pStyle w:val="TableText"/>
              <w:rPr>
                <w:color w:val="auto"/>
              </w:rPr>
            </w:pPr>
            <w:r>
              <w:rPr>
                <w:color w:val="auto"/>
              </w:rPr>
              <w:t>Security token provided by the applicationLogon service</w:t>
            </w:r>
          </w:p>
        </w:tc>
        <w:tc>
          <w:tcPr>
            <w:tcW w:w="2430" w:type="dxa"/>
          </w:tcPr>
          <w:p w14:paraId="2D768A37" w14:textId="77777777" w:rsidR="00247F2C" w:rsidRPr="000A41B1" w:rsidRDefault="00157882" w:rsidP="00247F2C">
            <w:pPr>
              <w:pStyle w:val="Example"/>
              <w:rPr>
                <w:color w:val="auto"/>
              </w:rPr>
            </w:pPr>
            <w:r>
              <w:rPr>
                <w:color w:val="auto"/>
              </w:rPr>
              <w:t>WSDL name: token</w:t>
            </w:r>
          </w:p>
        </w:tc>
      </w:tr>
      <w:tr w:rsidR="00247F2C" w:rsidRPr="000A41B1" w14:paraId="2D768A3F" w14:textId="77777777" w:rsidTr="00247F2C">
        <w:trPr>
          <w:trHeight w:val="331"/>
        </w:trPr>
        <w:tc>
          <w:tcPr>
            <w:tcW w:w="1935" w:type="dxa"/>
          </w:tcPr>
          <w:p w14:paraId="2D768A39" w14:textId="77777777" w:rsidR="00247F2C" w:rsidRPr="00D90900" w:rsidRDefault="00247F2C" w:rsidP="00247F2C">
            <w:pPr>
              <w:pStyle w:val="TableText"/>
              <w:rPr>
                <w:highlight w:val="yellow"/>
              </w:rPr>
            </w:pPr>
            <w:r w:rsidRPr="004F042A">
              <w:t>Year</w:t>
            </w:r>
          </w:p>
        </w:tc>
        <w:tc>
          <w:tcPr>
            <w:tcW w:w="1935" w:type="dxa"/>
          </w:tcPr>
          <w:p w14:paraId="2D768A3A" w14:textId="77777777" w:rsidR="00247F2C" w:rsidRPr="00D90900" w:rsidRDefault="00247F2C" w:rsidP="00247F2C">
            <w:pPr>
              <w:pStyle w:val="TableText"/>
              <w:rPr>
                <w:highlight w:val="yellow"/>
              </w:rPr>
            </w:pPr>
            <w:r>
              <w:t>String(4)</w:t>
            </w:r>
          </w:p>
        </w:tc>
        <w:tc>
          <w:tcPr>
            <w:tcW w:w="2430" w:type="dxa"/>
          </w:tcPr>
          <w:p w14:paraId="2D768A3B" w14:textId="77777777" w:rsidR="00247F2C" w:rsidRPr="000A41B1" w:rsidRDefault="00247F2C" w:rsidP="00247F2C">
            <w:pPr>
              <w:pStyle w:val="TableText"/>
              <w:rPr>
                <w:color w:val="auto"/>
              </w:rPr>
            </w:pPr>
          </w:p>
        </w:tc>
        <w:tc>
          <w:tcPr>
            <w:tcW w:w="2430" w:type="dxa"/>
          </w:tcPr>
          <w:p w14:paraId="2D768A3C" w14:textId="77777777" w:rsidR="00247F2C" w:rsidRDefault="00247F2C" w:rsidP="00247F2C">
            <w:pPr>
              <w:pStyle w:val="Example"/>
              <w:rPr>
                <w:color w:val="auto"/>
              </w:rPr>
            </w:pPr>
          </w:p>
          <w:p w14:paraId="2D768A3D" w14:textId="77777777" w:rsidR="00157882" w:rsidRDefault="00157882" w:rsidP="00247F2C">
            <w:pPr>
              <w:pStyle w:val="Example"/>
              <w:rPr>
                <w:color w:val="auto"/>
              </w:rPr>
            </w:pPr>
          </w:p>
          <w:p w14:paraId="2D768A3E" w14:textId="77777777" w:rsidR="00157882" w:rsidRPr="000A41B1" w:rsidRDefault="00157882" w:rsidP="00247F2C">
            <w:pPr>
              <w:pStyle w:val="Example"/>
              <w:rPr>
                <w:color w:val="auto"/>
              </w:rPr>
            </w:pPr>
            <w:r>
              <w:rPr>
                <w:color w:val="auto"/>
              </w:rPr>
              <w:t>WSDL name: year</w:t>
            </w:r>
          </w:p>
        </w:tc>
      </w:tr>
      <w:tr w:rsidR="00247F2C" w:rsidRPr="000A41B1" w14:paraId="2D768A49" w14:textId="77777777" w:rsidTr="00247F2C">
        <w:trPr>
          <w:trHeight w:val="331"/>
        </w:trPr>
        <w:tc>
          <w:tcPr>
            <w:tcW w:w="1935" w:type="dxa"/>
          </w:tcPr>
          <w:p w14:paraId="2D768A40" w14:textId="77777777" w:rsidR="00247F2C" w:rsidRDefault="00247F2C" w:rsidP="00247F2C">
            <w:pPr>
              <w:pStyle w:val="TableText"/>
            </w:pPr>
            <w:r>
              <w:t>Event Name</w:t>
            </w:r>
          </w:p>
        </w:tc>
        <w:tc>
          <w:tcPr>
            <w:tcW w:w="1935" w:type="dxa"/>
          </w:tcPr>
          <w:p w14:paraId="2D768A41" w14:textId="77777777" w:rsidR="00247F2C" w:rsidRDefault="00247F2C" w:rsidP="00247F2C">
            <w:pPr>
              <w:pStyle w:val="TableText"/>
            </w:pPr>
            <w:r w:rsidRPr="00A36437">
              <w:t>String(50)</w:t>
            </w:r>
          </w:p>
          <w:p w14:paraId="2D768A42" w14:textId="77777777" w:rsidR="00247F2C" w:rsidRPr="00A04B80" w:rsidRDefault="00247F2C" w:rsidP="00247F2C">
            <w:pPr>
              <w:pStyle w:val="TableText"/>
              <w:rPr>
                <w:highlight w:val="yellow"/>
              </w:rPr>
            </w:pPr>
          </w:p>
        </w:tc>
        <w:tc>
          <w:tcPr>
            <w:tcW w:w="2430" w:type="dxa"/>
          </w:tcPr>
          <w:p w14:paraId="2D768A43" w14:textId="77777777" w:rsidR="00247F2C" w:rsidRPr="000A41B1" w:rsidRDefault="00247F2C" w:rsidP="00247F2C">
            <w:pPr>
              <w:pStyle w:val="TableText"/>
              <w:rPr>
                <w:color w:val="auto"/>
              </w:rPr>
            </w:pPr>
            <w:r>
              <w:rPr>
                <w:color w:val="auto"/>
              </w:rPr>
              <w:t>Identifies the type of incident.</w:t>
            </w:r>
          </w:p>
        </w:tc>
        <w:tc>
          <w:tcPr>
            <w:tcW w:w="2430" w:type="dxa"/>
          </w:tcPr>
          <w:p w14:paraId="2D768A44" w14:textId="77777777" w:rsidR="00247F2C" w:rsidRDefault="00247F2C" w:rsidP="00247F2C">
            <w:pPr>
              <w:pStyle w:val="Example"/>
              <w:rPr>
                <w:color w:val="auto"/>
              </w:rPr>
            </w:pPr>
          </w:p>
          <w:p w14:paraId="2D768A45" w14:textId="77777777" w:rsidR="00247F2C" w:rsidRDefault="00247F2C" w:rsidP="00B54491">
            <w:pPr>
              <w:pStyle w:val="Example"/>
              <w:rPr>
                <w:color w:val="auto"/>
              </w:rPr>
            </w:pPr>
            <w:r>
              <w:rPr>
                <w:color w:val="auto"/>
              </w:rPr>
              <w:t>Screen name: Event</w:t>
            </w:r>
          </w:p>
          <w:p w14:paraId="2D768A46" w14:textId="77777777" w:rsidR="00157882" w:rsidRDefault="00157882" w:rsidP="00B54491">
            <w:pPr>
              <w:pStyle w:val="Example"/>
              <w:rPr>
                <w:color w:val="auto"/>
              </w:rPr>
            </w:pPr>
          </w:p>
          <w:p w14:paraId="2D768A47" w14:textId="77777777" w:rsidR="00157882" w:rsidRPr="002C2D4C" w:rsidRDefault="00157882" w:rsidP="00157882">
            <w:pPr>
              <w:pStyle w:val="Example"/>
              <w:rPr>
                <w:color w:val="auto"/>
              </w:rPr>
            </w:pPr>
          </w:p>
          <w:p w14:paraId="2D768A48" w14:textId="77777777" w:rsidR="00157882" w:rsidRPr="000A41B1" w:rsidRDefault="00157882" w:rsidP="00157882">
            <w:pPr>
              <w:pStyle w:val="Example"/>
              <w:rPr>
                <w:color w:val="auto"/>
              </w:rPr>
            </w:pPr>
            <w:r>
              <w:rPr>
                <w:color w:val="auto"/>
              </w:rPr>
              <w:t>WSDL name: eventName</w:t>
            </w:r>
          </w:p>
        </w:tc>
      </w:tr>
      <w:tr w:rsidR="00247F2C" w:rsidRPr="000A41B1" w14:paraId="2D768A4B" w14:textId="77777777" w:rsidTr="00247F2C">
        <w:trPr>
          <w:trHeight w:val="331"/>
        </w:trPr>
        <w:tc>
          <w:tcPr>
            <w:tcW w:w="8730" w:type="dxa"/>
            <w:gridSpan w:val="4"/>
            <w:shd w:val="clear" w:color="auto" w:fill="D9D9D9"/>
          </w:tcPr>
          <w:p w14:paraId="2D768A4A" w14:textId="77777777" w:rsidR="00247F2C" w:rsidRPr="003C5EEF" w:rsidRDefault="00247F2C" w:rsidP="00247F2C">
            <w:pPr>
              <w:pStyle w:val="Example"/>
              <w:rPr>
                <w:b/>
                <w:color w:val="auto"/>
              </w:rPr>
            </w:pPr>
            <w:r w:rsidRPr="003C5EEF">
              <w:rPr>
                <w:b/>
                <w:color w:val="auto"/>
              </w:rPr>
              <w:t>Output</w:t>
            </w:r>
          </w:p>
        </w:tc>
      </w:tr>
      <w:tr w:rsidR="00157882" w:rsidRPr="000A41B1" w14:paraId="2D768A50" w14:textId="77777777" w:rsidTr="00247F2C">
        <w:trPr>
          <w:trHeight w:val="331"/>
        </w:trPr>
        <w:tc>
          <w:tcPr>
            <w:tcW w:w="1935" w:type="dxa"/>
          </w:tcPr>
          <w:p w14:paraId="2D768A4C" w14:textId="77777777" w:rsidR="00157882" w:rsidRDefault="00157882" w:rsidP="00247F2C">
            <w:pPr>
              <w:pStyle w:val="TableText"/>
            </w:pPr>
            <w:r>
              <w:t>RecNumber</w:t>
            </w:r>
          </w:p>
        </w:tc>
        <w:tc>
          <w:tcPr>
            <w:tcW w:w="1935" w:type="dxa"/>
          </w:tcPr>
          <w:p w14:paraId="2D768A4D" w14:textId="77777777" w:rsidR="00157882" w:rsidRDefault="00157882" w:rsidP="00247F2C">
            <w:pPr>
              <w:pStyle w:val="TableText"/>
            </w:pPr>
            <w:r>
              <w:t>Number(11)</w:t>
            </w:r>
          </w:p>
        </w:tc>
        <w:tc>
          <w:tcPr>
            <w:tcW w:w="2430" w:type="dxa"/>
          </w:tcPr>
          <w:p w14:paraId="2D768A4E" w14:textId="77777777" w:rsidR="00157882" w:rsidRPr="000A41B1" w:rsidRDefault="00157882" w:rsidP="00247F2C">
            <w:pPr>
              <w:pStyle w:val="TableText"/>
              <w:rPr>
                <w:color w:val="auto"/>
              </w:rPr>
            </w:pPr>
            <w:r>
              <w:rPr>
                <w:color w:val="auto"/>
              </w:rPr>
              <w:t>Identifier associated with each incident.</w:t>
            </w:r>
          </w:p>
        </w:tc>
        <w:tc>
          <w:tcPr>
            <w:tcW w:w="2430" w:type="dxa"/>
          </w:tcPr>
          <w:p w14:paraId="2D768A4F" w14:textId="77777777" w:rsidR="0015600B" w:rsidRDefault="00157882">
            <w:pPr>
              <w:pStyle w:val="Example"/>
              <w:rPr>
                <w:color w:val="auto"/>
              </w:rPr>
            </w:pPr>
            <w:r>
              <w:rPr>
                <w:color w:val="auto"/>
              </w:rPr>
              <w:t>WSDL name: recNumber</w:t>
            </w:r>
          </w:p>
        </w:tc>
      </w:tr>
      <w:tr w:rsidR="00157882" w:rsidRPr="000A41B1" w14:paraId="2D768A55" w14:textId="77777777" w:rsidTr="00247F2C">
        <w:trPr>
          <w:trHeight w:val="331"/>
        </w:trPr>
        <w:tc>
          <w:tcPr>
            <w:tcW w:w="1935" w:type="dxa"/>
          </w:tcPr>
          <w:p w14:paraId="2D768A51" w14:textId="77777777" w:rsidR="00157882" w:rsidRDefault="00157882" w:rsidP="00247F2C">
            <w:pPr>
              <w:pStyle w:val="TableText"/>
            </w:pPr>
            <w:r>
              <w:t>GEOLOC</w:t>
            </w:r>
          </w:p>
        </w:tc>
        <w:tc>
          <w:tcPr>
            <w:tcW w:w="1935" w:type="dxa"/>
          </w:tcPr>
          <w:p w14:paraId="2D768A52" w14:textId="77777777" w:rsidR="00157882" w:rsidRDefault="00157882" w:rsidP="00247F2C">
            <w:pPr>
              <w:pStyle w:val="TableText"/>
            </w:pPr>
            <w:r w:rsidRPr="004F042A">
              <w:t>String(15)</w:t>
            </w:r>
          </w:p>
        </w:tc>
        <w:tc>
          <w:tcPr>
            <w:tcW w:w="2430" w:type="dxa"/>
          </w:tcPr>
          <w:p w14:paraId="2D768A53" w14:textId="77777777" w:rsidR="00157882" w:rsidRPr="000A41B1" w:rsidRDefault="00157882" w:rsidP="00247F2C">
            <w:pPr>
              <w:pStyle w:val="TableText"/>
              <w:rPr>
                <w:color w:val="auto"/>
              </w:rPr>
            </w:pPr>
            <w:r>
              <w:rPr>
                <w:color w:val="auto"/>
              </w:rPr>
              <w:t>GEOLOC field related to the incident.</w:t>
            </w:r>
          </w:p>
        </w:tc>
        <w:tc>
          <w:tcPr>
            <w:tcW w:w="2430" w:type="dxa"/>
          </w:tcPr>
          <w:p w14:paraId="2D768A54" w14:textId="77777777" w:rsidR="00157882" w:rsidRPr="000A41B1" w:rsidRDefault="00157882" w:rsidP="00247F2C">
            <w:pPr>
              <w:pStyle w:val="Example"/>
              <w:rPr>
                <w:color w:val="auto"/>
              </w:rPr>
            </w:pPr>
            <w:r>
              <w:rPr>
                <w:color w:val="auto"/>
              </w:rPr>
              <w:t>WSDL name: geoLoc</w:t>
            </w:r>
          </w:p>
        </w:tc>
      </w:tr>
      <w:tr w:rsidR="00157882" w:rsidRPr="000A41B1" w14:paraId="2D768A5F" w14:textId="77777777" w:rsidTr="00247F2C">
        <w:trPr>
          <w:trHeight w:val="331"/>
        </w:trPr>
        <w:tc>
          <w:tcPr>
            <w:tcW w:w="1935" w:type="dxa"/>
          </w:tcPr>
          <w:p w14:paraId="2D768A56" w14:textId="77777777" w:rsidR="00157882" w:rsidRDefault="00157882" w:rsidP="00247F2C">
            <w:pPr>
              <w:pStyle w:val="TableText"/>
            </w:pPr>
            <w:r>
              <w:t>Incident Year</w:t>
            </w:r>
          </w:p>
        </w:tc>
        <w:tc>
          <w:tcPr>
            <w:tcW w:w="1935" w:type="dxa"/>
          </w:tcPr>
          <w:p w14:paraId="2D768A57" w14:textId="77777777" w:rsidR="00157882" w:rsidRDefault="00157882" w:rsidP="00247F2C">
            <w:pPr>
              <w:pStyle w:val="TableText"/>
            </w:pPr>
            <w:r>
              <w:t>String(4)</w:t>
            </w:r>
          </w:p>
        </w:tc>
        <w:tc>
          <w:tcPr>
            <w:tcW w:w="2430" w:type="dxa"/>
          </w:tcPr>
          <w:p w14:paraId="2D768A58" w14:textId="77777777" w:rsidR="00157882" w:rsidRPr="000A41B1" w:rsidRDefault="00157882" w:rsidP="00247F2C">
            <w:pPr>
              <w:pStyle w:val="TableText"/>
              <w:rPr>
                <w:color w:val="auto"/>
              </w:rPr>
            </w:pPr>
            <w:r>
              <w:rPr>
                <w:color w:val="auto"/>
              </w:rPr>
              <w:t>Year that the incident took place.</w:t>
            </w:r>
          </w:p>
        </w:tc>
        <w:tc>
          <w:tcPr>
            <w:tcW w:w="2430" w:type="dxa"/>
          </w:tcPr>
          <w:p w14:paraId="2D768A59" w14:textId="77777777" w:rsidR="00157882" w:rsidRDefault="00157882" w:rsidP="00247F2C">
            <w:pPr>
              <w:pStyle w:val="Example"/>
              <w:rPr>
                <w:color w:val="auto"/>
              </w:rPr>
            </w:pPr>
            <w:r>
              <w:rPr>
                <w:color w:val="auto"/>
              </w:rPr>
              <w:t>Format:</w:t>
            </w:r>
          </w:p>
          <w:p w14:paraId="2D768A5A" w14:textId="77777777" w:rsidR="00157882" w:rsidRDefault="00157882" w:rsidP="00247F2C">
            <w:pPr>
              <w:pStyle w:val="Example"/>
              <w:rPr>
                <w:color w:val="auto"/>
              </w:rPr>
            </w:pPr>
            <w:r>
              <w:rPr>
                <w:color w:val="auto"/>
              </w:rPr>
              <w:t>yyyy</w:t>
            </w:r>
          </w:p>
          <w:p w14:paraId="2D768A5B" w14:textId="77777777" w:rsidR="00157882" w:rsidRDefault="00157882" w:rsidP="00247F2C">
            <w:pPr>
              <w:pStyle w:val="Example"/>
              <w:rPr>
                <w:color w:val="auto"/>
              </w:rPr>
            </w:pPr>
          </w:p>
          <w:p w14:paraId="2D768A5C" w14:textId="77777777" w:rsidR="00157882" w:rsidRDefault="00157882" w:rsidP="00247F2C">
            <w:pPr>
              <w:pStyle w:val="Example"/>
              <w:rPr>
                <w:color w:val="auto"/>
              </w:rPr>
            </w:pPr>
            <w:r>
              <w:rPr>
                <w:color w:val="auto"/>
              </w:rPr>
              <w:t>Screen name: Event Year</w:t>
            </w:r>
          </w:p>
          <w:p w14:paraId="2D768A5D" w14:textId="77777777" w:rsidR="00157882" w:rsidRDefault="00157882" w:rsidP="00247F2C">
            <w:pPr>
              <w:pStyle w:val="Example"/>
              <w:rPr>
                <w:color w:val="auto"/>
              </w:rPr>
            </w:pPr>
          </w:p>
          <w:p w14:paraId="2D768A5E" w14:textId="77777777" w:rsidR="00157882" w:rsidRPr="000A41B1" w:rsidRDefault="00157882" w:rsidP="00247F2C">
            <w:pPr>
              <w:pStyle w:val="Example"/>
              <w:rPr>
                <w:color w:val="auto"/>
              </w:rPr>
            </w:pPr>
            <w:r>
              <w:rPr>
                <w:color w:val="auto"/>
              </w:rPr>
              <w:lastRenderedPageBreak/>
              <w:t>WSDL name: incidentYear</w:t>
            </w:r>
          </w:p>
        </w:tc>
      </w:tr>
      <w:tr w:rsidR="00157882" w:rsidRPr="000A41B1" w14:paraId="2D768A64" w14:textId="77777777" w:rsidTr="00247F2C">
        <w:trPr>
          <w:trHeight w:val="331"/>
        </w:trPr>
        <w:tc>
          <w:tcPr>
            <w:tcW w:w="1935" w:type="dxa"/>
          </w:tcPr>
          <w:p w14:paraId="2D768A60" w14:textId="77777777" w:rsidR="00157882" w:rsidRDefault="00157882" w:rsidP="00247F2C">
            <w:pPr>
              <w:pStyle w:val="TableText"/>
            </w:pPr>
            <w:r>
              <w:lastRenderedPageBreak/>
              <w:t>Building Name</w:t>
            </w:r>
          </w:p>
        </w:tc>
        <w:tc>
          <w:tcPr>
            <w:tcW w:w="1935" w:type="dxa"/>
          </w:tcPr>
          <w:p w14:paraId="2D768A61" w14:textId="77777777" w:rsidR="00157882" w:rsidRPr="00A04B80" w:rsidRDefault="00157882" w:rsidP="00247F2C">
            <w:pPr>
              <w:pStyle w:val="TableText"/>
              <w:rPr>
                <w:highlight w:val="yellow"/>
              </w:rPr>
            </w:pPr>
            <w:r w:rsidRPr="00A36437">
              <w:t>String(50)</w:t>
            </w:r>
          </w:p>
        </w:tc>
        <w:tc>
          <w:tcPr>
            <w:tcW w:w="2430" w:type="dxa"/>
          </w:tcPr>
          <w:p w14:paraId="2D768A62" w14:textId="77777777" w:rsidR="00157882" w:rsidRPr="000A41B1" w:rsidRDefault="00157882" w:rsidP="00247F2C">
            <w:pPr>
              <w:pStyle w:val="TableText"/>
              <w:rPr>
                <w:color w:val="auto"/>
              </w:rPr>
            </w:pPr>
            <w:r>
              <w:rPr>
                <w:color w:val="auto"/>
              </w:rPr>
              <w:t>Name of the building</w:t>
            </w:r>
          </w:p>
        </w:tc>
        <w:tc>
          <w:tcPr>
            <w:tcW w:w="2430" w:type="dxa"/>
          </w:tcPr>
          <w:p w14:paraId="2D768A63" w14:textId="77777777" w:rsidR="00157882" w:rsidRPr="000A41B1" w:rsidRDefault="00157882" w:rsidP="00B54491">
            <w:pPr>
              <w:pStyle w:val="Example"/>
              <w:ind w:left="360"/>
              <w:rPr>
                <w:color w:val="auto"/>
              </w:rPr>
            </w:pPr>
            <w:r>
              <w:rPr>
                <w:color w:val="auto"/>
              </w:rPr>
              <w:t>WSDL name: buildingName</w:t>
            </w:r>
          </w:p>
        </w:tc>
      </w:tr>
      <w:tr w:rsidR="00157882" w:rsidRPr="000A41B1" w14:paraId="2D768A6B" w14:textId="77777777" w:rsidTr="00247F2C">
        <w:trPr>
          <w:trHeight w:val="331"/>
        </w:trPr>
        <w:tc>
          <w:tcPr>
            <w:tcW w:w="1935" w:type="dxa"/>
          </w:tcPr>
          <w:p w14:paraId="2D768A65" w14:textId="77777777" w:rsidR="00157882" w:rsidRDefault="00157882" w:rsidP="00247F2C">
            <w:pPr>
              <w:pStyle w:val="TableText"/>
            </w:pPr>
            <w:r>
              <w:t>Building Address</w:t>
            </w:r>
          </w:p>
        </w:tc>
        <w:tc>
          <w:tcPr>
            <w:tcW w:w="1935" w:type="dxa"/>
          </w:tcPr>
          <w:p w14:paraId="2D768A66" w14:textId="77777777" w:rsidR="00157882" w:rsidRPr="00A04B80" w:rsidRDefault="00157882" w:rsidP="00247F2C">
            <w:pPr>
              <w:pStyle w:val="TableText"/>
              <w:rPr>
                <w:highlight w:val="yellow"/>
              </w:rPr>
            </w:pPr>
            <w:r w:rsidRPr="005A27F8">
              <w:t>String(255)</w:t>
            </w:r>
          </w:p>
        </w:tc>
        <w:tc>
          <w:tcPr>
            <w:tcW w:w="2430" w:type="dxa"/>
          </w:tcPr>
          <w:p w14:paraId="2D768A67" w14:textId="77777777" w:rsidR="00157882" w:rsidRPr="000A41B1" w:rsidRDefault="00157882" w:rsidP="00247F2C">
            <w:pPr>
              <w:pStyle w:val="TableText"/>
              <w:rPr>
                <w:color w:val="auto"/>
              </w:rPr>
            </w:pPr>
            <w:r>
              <w:rPr>
                <w:color w:val="auto"/>
              </w:rPr>
              <w:t>Address of the building</w:t>
            </w:r>
          </w:p>
        </w:tc>
        <w:tc>
          <w:tcPr>
            <w:tcW w:w="2430" w:type="dxa"/>
          </w:tcPr>
          <w:p w14:paraId="2D768A68" w14:textId="77777777" w:rsidR="00157882" w:rsidRPr="000A41B1" w:rsidRDefault="00157882" w:rsidP="00B54491">
            <w:pPr>
              <w:pStyle w:val="Example"/>
              <w:rPr>
                <w:color w:val="auto"/>
              </w:rPr>
            </w:pPr>
            <w:r>
              <w:rPr>
                <w:color w:val="auto"/>
              </w:rPr>
              <w:t>Screen name: Address</w:t>
            </w:r>
          </w:p>
          <w:p w14:paraId="2D768A69" w14:textId="77777777" w:rsidR="00157882" w:rsidRDefault="00157882" w:rsidP="00247F2C">
            <w:pPr>
              <w:pStyle w:val="Example"/>
              <w:rPr>
                <w:color w:val="auto"/>
              </w:rPr>
            </w:pPr>
          </w:p>
          <w:p w14:paraId="2D768A6A" w14:textId="77777777" w:rsidR="00157882" w:rsidRPr="000A41B1" w:rsidRDefault="00157882" w:rsidP="00247F2C">
            <w:pPr>
              <w:pStyle w:val="Example"/>
              <w:rPr>
                <w:color w:val="auto"/>
              </w:rPr>
            </w:pPr>
            <w:r>
              <w:rPr>
                <w:color w:val="auto"/>
              </w:rPr>
              <w:t xml:space="preserve">WSDL name: </w:t>
            </w:r>
            <w:r w:rsidRPr="00157882">
              <w:rPr>
                <w:color w:val="auto"/>
              </w:rPr>
              <w:t>buildingAddress</w:t>
            </w:r>
          </w:p>
        </w:tc>
      </w:tr>
      <w:tr w:rsidR="00157882" w:rsidRPr="000A41B1" w14:paraId="2D768A74" w14:textId="77777777" w:rsidTr="00247F2C">
        <w:trPr>
          <w:trHeight w:val="331"/>
        </w:trPr>
        <w:tc>
          <w:tcPr>
            <w:tcW w:w="1935" w:type="dxa"/>
          </w:tcPr>
          <w:p w14:paraId="2D768A6C" w14:textId="77777777" w:rsidR="00157882" w:rsidRDefault="00157882" w:rsidP="00247F2C">
            <w:pPr>
              <w:pStyle w:val="TableText"/>
            </w:pPr>
            <w:r>
              <w:t>Event Name</w:t>
            </w:r>
          </w:p>
        </w:tc>
        <w:tc>
          <w:tcPr>
            <w:tcW w:w="1935" w:type="dxa"/>
          </w:tcPr>
          <w:p w14:paraId="2D768A6D" w14:textId="77777777" w:rsidR="00157882" w:rsidRPr="00A04B80" w:rsidRDefault="00157882" w:rsidP="00247F2C">
            <w:pPr>
              <w:pStyle w:val="TableText"/>
              <w:rPr>
                <w:highlight w:val="yellow"/>
              </w:rPr>
            </w:pPr>
            <w:r w:rsidRPr="00A36437">
              <w:t>String(50)</w:t>
            </w:r>
          </w:p>
        </w:tc>
        <w:tc>
          <w:tcPr>
            <w:tcW w:w="2430" w:type="dxa"/>
          </w:tcPr>
          <w:p w14:paraId="2D768A6E" w14:textId="77777777" w:rsidR="00157882" w:rsidRPr="000A41B1" w:rsidRDefault="00157882" w:rsidP="00247F2C">
            <w:pPr>
              <w:pStyle w:val="TableText"/>
              <w:rPr>
                <w:color w:val="auto"/>
              </w:rPr>
            </w:pPr>
            <w:r>
              <w:rPr>
                <w:color w:val="auto"/>
              </w:rPr>
              <w:t>Identifies the type of incident.</w:t>
            </w:r>
          </w:p>
        </w:tc>
        <w:tc>
          <w:tcPr>
            <w:tcW w:w="2430" w:type="dxa"/>
          </w:tcPr>
          <w:p w14:paraId="2D768A6F" w14:textId="77777777" w:rsidR="00157882" w:rsidRDefault="00157882" w:rsidP="00247F2C">
            <w:pPr>
              <w:pStyle w:val="Example"/>
              <w:rPr>
                <w:color w:val="auto"/>
              </w:rPr>
            </w:pPr>
          </w:p>
          <w:p w14:paraId="2D768A70" w14:textId="77777777" w:rsidR="00157882" w:rsidRDefault="00157882" w:rsidP="00B54491">
            <w:pPr>
              <w:pStyle w:val="Example"/>
              <w:rPr>
                <w:color w:val="auto"/>
              </w:rPr>
            </w:pPr>
            <w:r>
              <w:rPr>
                <w:color w:val="auto"/>
              </w:rPr>
              <w:t>Screen name: Event</w:t>
            </w:r>
          </w:p>
          <w:p w14:paraId="2D768A71" w14:textId="77777777" w:rsidR="00157882" w:rsidRDefault="00157882" w:rsidP="00B54491">
            <w:pPr>
              <w:pStyle w:val="Example"/>
              <w:rPr>
                <w:color w:val="auto"/>
              </w:rPr>
            </w:pPr>
          </w:p>
          <w:p w14:paraId="2D768A72" w14:textId="77777777" w:rsidR="00157882" w:rsidRPr="002C2D4C" w:rsidRDefault="00157882" w:rsidP="00157882">
            <w:pPr>
              <w:pStyle w:val="Example"/>
              <w:rPr>
                <w:color w:val="auto"/>
              </w:rPr>
            </w:pPr>
          </w:p>
          <w:p w14:paraId="2D768A73" w14:textId="77777777" w:rsidR="00157882" w:rsidRPr="000A41B1" w:rsidRDefault="00157882" w:rsidP="00157882">
            <w:pPr>
              <w:pStyle w:val="Example"/>
              <w:rPr>
                <w:color w:val="auto"/>
              </w:rPr>
            </w:pPr>
            <w:r>
              <w:rPr>
                <w:color w:val="auto"/>
              </w:rPr>
              <w:t>WSDL name: eventName</w:t>
            </w:r>
          </w:p>
        </w:tc>
      </w:tr>
      <w:tr w:rsidR="00157882" w:rsidRPr="000A41B1" w14:paraId="2D768A79" w14:textId="77777777" w:rsidTr="00247F2C">
        <w:trPr>
          <w:trHeight w:val="331"/>
        </w:trPr>
        <w:tc>
          <w:tcPr>
            <w:tcW w:w="1935" w:type="dxa"/>
          </w:tcPr>
          <w:p w14:paraId="2D768A75" w14:textId="77777777" w:rsidR="00157882" w:rsidRDefault="00157882" w:rsidP="00247F2C">
            <w:pPr>
              <w:pStyle w:val="TableText"/>
            </w:pPr>
            <w:r>
              <w:t>State</w:t>
            </w:r>
          </w:p>
        </w:tc>
        <w:tc>
          <w:tcPr>
            <w:tcW w:w="1935" w:type="dxa"/>
          </w:tcPr>
          <w:p w14:paraId="2D768A76" w14:textId="77777777" w:rsidR="00157882" w:rsidRDefault="00157882" w:rsidP="00247F2C">
            <w:pPr>
              <w:pStyle w:val="TableText"/>
            </w:pPr>
            <w:r>
              <w:t>String(2)</w:t>
            </w:r>
          </w:p>
        </w:tc>
        <w:tc>
          <w:tcPr>
            <w:tcW w:w="2430" w:type="dxa"/>
          </w:tcPr>
          <w:p w14:paraId="2D768A77" w14:textId="77777777" w:rsidR="00157882" w:rsidRPr="000A41B1" w:rsidRDefault="00157882" w:rsidP="00247F2C">
            <w:pPr>
              <w:pStyle w:val="TableText"/>
              <w:rPr>
                <w:color w:val="auto"/>
              </w:rPr>
            </w:pPr>
            <w:r>
              <w:rPr>
                <w:color w:val="auto"/>
              </w:rPr>
              <w:t>State associated with the location</w:t>
            </w:r>
          </w:p>
        </w:tc>
        <w:tc>
          <w:tcPr>
            <w:tcW w:w="2430" w:type="dxa"/>
          </w:tcPr>
          <w:p w14:paraId="2D768A78" w14:textId="77777777" w:rsidR="00157882" w:rsidRPr="000A41B1" w:rsidRDefault="00157882" w:rsidP="00247F2C">
            <w:pPr>
              <w:pStyle w:val="Example"/>
              <w:rPr>
                <w:color w:val="auto"/>
              </w:rPr>
            </w:pPr>
            <w:r>
              <w:rPr>
                <w:color w:val="auto"/>
              </w:rPr>
              <w:t>WSDL name: state</w:t>
            </w:r>
          </w:p>
        </w:tc>
      </w:tr>
      <w:tr w:rsidR="00157882" w:rsidRPr="000A41B1" w14:paraId="2D768A7E" w14:textId="77777777" w:rsidTr="00247F2C">
        <w:trPr>
          <w:trHeight w:val="331"/>
        </w:trPr>
        <w:tc>
          <w:tcPr>
            <w:tcW w:w="1935" w:type="dxa"/>
          </w:tcPr>
          <w:p w14:paraId="2D768A7A" w14:textId="77777777" w:rsidR="00157882" w:rsidRDefault="00157882" w:rsidP="00247F2C">
            <w:pPr>
              <w:pStyle w:val="TableText"/>
            </w:pPr>
            <w:r>
              <w:t>Property Manager ATTUID</w:t>
            </w:r>
          </w:p>
        </w:tc>
        <w:tc>
          <w:tcPr>
            <w:tcW w:w="1935" w:type="dxa"/>
          </w:tcPr>
          <w:p w14:paraId="2D768A7B" w14:textId="77777777" w:rsidR="00157882" w:rsidRPr="007E7A71" w:rsidRDefault="00157882" w:rsidP="00247F2C">
            <w:pPr>
              <w:pStyle w:val="TableText"/>
              <w:rPr>
                <w:highlight w:val="yellow"/>
              </w:rPr>
            </w:pPr>
            <w:r w:rsidRPr="007E7A71">
              <w:t>String(</w:t>
            </w:r>
            <w:r>
              <w:t>50</w:t>
            </w:r>
            <w:r w:rsidRPr="007E7A71">
              <w:t>)</w:t>
            </w:r>
          </w:p>
        </w:tc>
        <w:tc>
          <w:tcPr>
            <w:tcW w:w="2430" w:type="dxa"/>
          </w:tcPr>
          <w:p w14:paraId="2D768A7C" w14:textId="77777777" w:rsidR="00157882" w:rsidRPr="007E7A71" w:rsidRDefault="00157882" w:rsidP="00247F2C">
            <w:pPr>
              <w:pStyle w:val="TableText"/>
              <w:rPr>
                <w:color w:val="auto"/>
                <w:highlight w:val="yellow"/>
              </w:rPr>
            </w:pPr>
            <w:r>
              <w:t>AT&amp;T User ID of the Property Manager.</w:t>
            </w:r>
          </w:p>
        </w:tc>
        <w:tc>
          <w:tcPr>
            <w:tcW w:w="2430" w:type="dxa"/>
          </w:tcPr>
          <w:p w14:paraId="2D768A7D" w14:textId="77777777" w:rsidR="00157882" w:rsidRPr="000A41B1" w:rsidRDefault="00157882" w:rsidP="00247F2C">
            <w:pPr>
              <w:pStyle w:val="Example"/>
              <w:rPr>
                <w:color w:val="auto"/>
              </w:rPr>
            </w:pPr>
            <w:r>
              <w:rPr>
                <w:color w:val="auto"/>
              </w:rPr>
              <w:t>WSDL name: pmATTUID</w:t>
            </w:r>
          </w:p>
        </w:tc>
      </w:tr>
      <w:tr w:rsidR="00157882" w:rsidRPr="000A41B1" w14:paraId="2D768A83" w14:textId="77777777" w:rsidTr="00247F2C">
        <w:trPr>
          <w:trHeight w:val="331"/>
        </w:trPr>
        <w:tc>
          <w:tcPr>
            <w:tcW w:w="1935" w:type="dxa"/>
          </w:tcPr>
          <w:p w14:paraId="2D768A7F" w14:textId="77777777" w:rsidR="00157882" w:rsidRDefault="00157882" w:rsidP="00247F2C">
            <w:pPr>
              <w:pStyle w:val="TableText"/>
            </w:pPr>
            <w:r>
              <w:t>Assessment Notes</w:t>
            </w:r>
          </w:p>
        </w:tc>
        <w:tc>
          <w:tcPr>
            <w:tcW w:w="1935" w:type="dxa"/>
          </w:tcPr>
          <w:p w14:paraId="2D768A80" w14:textId="77777777" w:rsidR="00157882" w:rsidRPr="00D90900" w:rsidRDefault="00157882" w:rsidP="00247F2C">
            <w:pPr>
              <w:pStyle w:val="TableText"/>
              <w:rPr>
                <w:highlight w:val="yellow"/>
              </w:rPr>
            </w:pPr>
            <w:r w:rsidRPr="004F042A">
              <w:t>String (1000)</w:t>
            </w:r>
          </w:p>
        </w:tc>
        <w:tc>
          <w:tcPr>
            <w:tcW w:w="2430" w:type="dxa"/>
          </w:tcPr>
          <w:p w14:paraId="2D768A81" w14:textId="77777777" w:rsidR="00157882" w:rsidRPr="000A41B1" w:rsidRDefault="00157882" w:rsidP="00247F2C">
            <w:pPr>
              <w:pStyle w:val="TableText"/>
              <w:rPr>
                <w:color w:val="auto"/>
              </w:rPr>
            </w:pPr>
            <w:r>
              <w:rPr>
                <w:color w:val="auto"/>
              </w:rPr>
              <w:t>Notes providing an assessment of the incident.</w:t>
            </w:r>
          </w:p>
        </w:tc>
        <w:tc>
          <w:tcPr>
            <w:tcW w:w="2430" w:type="dxa"/>
          </w:tcPr>
          <w:p w14:paraId="2D768A82" w14:textId="77777777" w:rsidR="00157882" w:rsidRPr="000A41B1" w:rsidRDefault="00157882" w:rsidP="00247F2C">
            <w:pPr>
              <w:pStyle w:val="Example"/>
              <w:rPr>
                <w:color w:val="auto"/>
              </w:rPr>
            </w:pPr>
            <w:r>
              <w:rPr>
                <w:color w:val="auto"/>
              </w:rPr>
              <w:t>WSDL name: assessNotes</w:t>
            </w:r>
          </w:p>
        </w:tc>
      </w:tr>
      <w:tr w:rsidR="00157882" w:rsidRPr="000A41B1" w14:paraId="2D768A88" w14:textId="77777777" w:rsidTr="00247F2C">
        <w:trPr>
          <w:trHeight w:val="331"/>
        </w:trPr>
        <w:tc>
          <w:tcPr>
            <w:tcW w:w="1935" w:type="dxa"/>
          </w:tcPr>
          <w:p w14:paraId="2D768A84" w14:textId="77777777" w:rsidR="00157882" w:rsidRDefault="00157882" w:rsidP="00247F2C">
            <w:pPr>
              <w:pStyle w:val="TableText"/>
            </w:pPr>
            <w:r>
              <w:t>Status Notes</w:t>
            </w:r>
          </w:p>
        </w:tc>
        <w:tc>
          <w:tcPr>
            <w:tcW w:w="1935" w:type="dxa"/>
          </w:tcPr>
          <w:p w14:paraId="2D768A85" w14:textId="77777777" w:rsidR="00157882" w:rsidRPr="00D90900" w:rsidRDefault="00157882" w:rsidP="00247F2C">
            <w:pPr>
              <w:pStyle w:val="TableText"/>
              <w:rPr>
                <w:highlight w:val="yellow"/>
              </w:rPr>
            </w:pPr>
            <w:r w:rsidRPr="004F042A">
              <w:t>String (1000)</w:t>
            </w:r>
          </w:p>
        </w:tc>
        <w:tc>
          <w:tcPr>
            <w:tcW w:w="2430" w:type="dxa"/>
          </w:tcPr>
          <w:p w14:paraId="2D768A86" w14:textId="77777777" w:rsidR="00157882" w:rsidRPr="000A41B1" w:rsidRDefault="00157882" w:rsidP="00247F2C">
            <w:pPr>
              <w:pStyle w:val="TableText"/>
              <w:rPr>
                <w:color w:val="auto"/>
              </w:rPr>
            </w:pPr>
            <w:r>
              <w:rPr>
                <w:color w:val="auto"/>
              </w:rPr>
              <w:t>Notes providing status of the incident.</w:t>
            </w:r>
          </w:p>
        </w:tc>
        <w:tc>
          <w:tcPr>
            <w:tcW w:w="2430" w:type="dxa"/>
          </w:tcPr>
          <w:p w14:paraId="2D768A87" w14:textId="77777777" w:rsidR="00157882" w:rsidRPr="000A41B1" w:rsidRDefault="00157882" w:rsidP="00247F2C">
            <w:pPr>
              <w:pStyle w:val="Example"/>
              <w:rPr>
                <w:color w:val="auto"/>
              </w:rPr>
            </w:pPr>
            <w:r>
              <w:rPr>
                <w:color w:val="auto"/>
              </w:rPr>
              <w:t>WSDL name: statusNotes</w:t>
            </w:r>
          </w:p>
        </w:tc>
      </w:tr>
      <w:tr w:rsidR="00157882" w:rsidRPr="000A41B1" w14:paraId="2D768A91" w14:textId="77777777" w:rsidTr="00247F2C">
        <w:trPr>
          <w:trHeight w:val="331"/>
        </w:trPr>
        <w:tc>
          <w:tcPr>
            <w:tcW w:w="1935" w:type="dxa"/>
          </w:tcPr>
          <w:p w14:paraId="2D768A89" w14:textId="77777777" w:rsidR="00157882" w:rsidRDefault="00157882" w:rsidP="00247F2C">
            <w:pPr>
              <w:pStyle w:val="TableText"/>
            </w:pPr>
            <w:r>
              <w:t>Damage Indicator</w:t>
            </w:r>
          </w:p>
        </w:tc>
        <w:tc>
          <w:tcPr>
            <w:tcW w:w="1935" w:type="dxa"/>
          </w:tcPr>
          <w:p w14:paraId="2D768A8A" w14:textId="77777777" w:rsidR="00157882" w:rsidRPr="00D90900" w:rsidRDefault="00157882" w:rsidP="00247F2C">
            <w:pPr>
              <w:pStyle w:val="TableText"/>
              <w:rPr>
                <w:highlight w:val="yellow"/>
              </w:rPr>
            </w:pPr>
            <w:r>
              <w:t>Char(1)</w:t>
            </w:r>
          </w:p>
        </w:tc>
        <w:tc>
          <w:tcPr>
            <w:tcW w:w="2430" w:type="dxa"/>
          </w:tcPr>
          <w:p w14:paraId="2D768A8B" w14:textId="77777777" w:rsidR="00157882" w:rsidRPr="000A41B1" w:rsidRDefault="00157882" w:rsidP="00247F2C">
            <w:pPr>
              <w:pStyle w:val="TableText"/>
              <w:rPr>
                <w:color w:val="auto"/>
              </w:rPr>
            </w:pPr>
            <w:r>
              <w:rPr>
                <w:color w:val="auto"/>
              </w:rPr>
              <w:t>Indicates whether there as any damage to the property or not.</w:t>
            </w:r>
          </w:p>
        </w:tc>
        <w:tc>
          <w:tcPr>
            <w:tcW w:w="2430" w:type="dxa"/>
          </w:tcPr>
          <w:p w14:paraId="2D768A8C" w14:textId="77777777" w:rsidR="00157882" w:rsidRDefault="00157882" w:rsidP="00247F2C">
            <w:pPr>
              <w:pStyle w:val="Example"/>
              <w:rPr>
                <w:color w:val="auto"/>
              </w:rPr>
            </w:pPr>
            <w:r>
              <w:rPr>
                <w:color w:val="auto"/>
              </w:rPr>
              <w:t>Values:</w:t>
            </w:r>
          </w:p>
          <w:p w14:paraId="2D768A8D" w14:textId="77777777" w:rsidR="00157882" w:rsidRDefault="00157882" w:rsidP="00247F2C">
            <w:pPr>
              <w:pStyle w:val="Example"/>
              <w:numPr>
                <w:ilvl w:val="0"/>
                <w:numId w:val="27"/>
              </w:numPr>
              <w:rPr>
                <w:color w:val="auto"/>
              </w:rPr>
            </w:pPr>
            <w:r>
              <w:rPr>
                <w:color w:val="auto"/>
              </w:rPr>
              <w:t>Y</w:t>
            </w:r>
          </w:p>
          <w:p w14:paraId="2D768A8E" w14:textId="77777777" w:rsidR="00157882" w:rsidRDefault="00157882" w:rsidP="00247F2C">
            <w:pPr>
              <w:pStyle w:val="Example"/>
              <w:numPr>
                <w:ilvl w:val="0"/>
                <w:numId w:val="27"/>
              </w:numPr>
              <w:rPr>
                <w:color w:val="auto"/>
              </w:rPr>
            </w:pPr>
            <w:r>
              <w:rPr>
                <w:color w:val="auto"/>
              </w:rPr>
              <w:t>N</w:t>
            </w:r>
          </w:p>
          <w:p w14:paraId="2D768A8F" w14:textId="77777777" w:rsidR="0015600B" w:rsidRDefault="0015600B">
            <w:pPr>
              <w:pStyle w:val="Example"/>
              <w:ind w:left="720"/>
              <w:rPr>
                <w:color w:val="auto"/>
              </w:rPr>
            </w:pPr>
          </w:p>
          <w:p w14:paraId="2D768A90" w14:textId="77777777" w:rsidR="0015600B" w:rsidRDefault="00157882">
            <w:pPr>
              <w:pStyle w:val="Example"/>
              <w:rPr>
                <w:color w:val="auto"/>
              </w:rPr>
            </w:pPr>
            <w:r>
              <w:rPr>
                <w:color w:val="auto"/>
              </w:rPr>
              <w:t>WSDL name: damageIndicator</w:t>
            </w:r>
          </w:p>
        </w:tc>
      </w:tr>
      <w:tr w:rsidR="00157882" w:rsidRPr="000A41B1" w14:paraId="2D768A9A" w14:textId="77777777" w:rsidTr="00247F2C">
        <w:trPr>
          <w:trHeight w:val="331"/>
        </w:trPr>
        <w:tc>
          <w:tcPr>
            <w:tcW w:w="1935" w:type="dxa"/>
          </w:tcPr>
          <w:p w14:paraId="2D768A92" w14:textId="77777777" w:rsidR="00157882" w:rsidRDefault="00157882" w:rsidP="00247F2C">
            <w:pPr>
              <w:pStyle w:val="TableText"/>
            </w:pPr>
            <w:r>
              <w:t>Commercial Power Indicator</w:t>
            </w:r>
          </w:p>
        </w:tc>
        <w:tc>
          <w:tcPr>
            <w:tcW w:w="1935" w:type="dxa"/>
          </w:tcPr>
          <w:p w14:paraId="2D768A93" w14:textId="77777777" w:rsidR="00157882" w:rsidRPr="00D90900" w:rsidRDefault="00157882" w:rsidP="00247F2C">
            <w:pPr>
              <w:pStyle w:val="TableText"/>
              <w:rPr>
                <w:highlight w:val="yellow"/>
              </w:rPr>
            </w:pPr>
            <w:r>
              <w:t>Char(1)</w:t>
            </w:r>
          </w:p>
        </w:tc>
        <w:tc>
          <w:tcPr>
            <w:tcW w:w="2430" w:type="dxa"/>
          </w:tcPr>
          <w:p w14:paraId="2D768A94" w14:textId="77777777" w:rsidR="00157882" w:rsidRPr="000A41B1" w:rsidRDefault="00157882" w:rsidP="00247F2C">
            <w:pPr>
              <w:pStyle w:val="TableText"/>
              <w:rPr>
                <w:color w:val="auto"/>
              </w:rPr>
            </w:pPr>
            <w:r>
              <w:rPr>
                <w:color w:val="auto"/>
              </w:rPr>
              <w:t>Indicates whether there is commercial power or not.</w:t>
            </w:r>
          </w:p>
        </w:tc>
        <w:tc>
          <w:tcPr>
            <w:tcW w:w="2430" w:type="dxa"/>
          </w:tcPr>
          <w:p w14:paraId="2D768A95" w14:textId="77777777" w:rsidR="00157882" w:rsidRDefault="00157882" w:rsidP="00247F2C">
            <w:pPr>
              <w:pStyle w:val="Example"/>
              <w:rPr>
                <w:color w:val="auto"/>
              </w:rPr>
            </w:pPr>
            <w:r>
              <w:rPr>
                <w:color w:val="auto"/>
              </w:rPr>
              <w:t>Values:</w:t>
            </w:r>
          </w:p>
          <w:p w14:paraId="2D768A96" w14:textId="77777777" w:rsidR="00157882" w:rsidRDefault="00157882" w:rsidP="00247F2C">
            <w:pPr>
              <w:pStyle w:val="Example"/>
              <w:numPr>
                <w:ilvl w:val="0"/>
                <w:numId w:val="27"/>
              </w:numPr>
              <w:rPr>
                <w:color w:val="auto"/>
              </w:rPr>
            </w:pPr>
            <w:r>
              <w:rPr>
                <w:color w:val="auto"/>
              </w:rPr>
              <w:t>Y</w:t>
            </w:r>
          </w:p>
          <w:p w14:paraId="2D768A97" w14:textId="77777777" w:rsidR="00157882" w:rsidRDefault="00157882" w:rsidP="00247F2C">
            <w:pPr>
              <w:pStyle w:val="Example"/>
              <w:numPr>
                <w:ilvl w:val="0"/>
                <w:numId w:val="27"/>
              </w:numPr>
              <w:rPr>
                <w:color w:val="auto"/>
              </w:rPr>
            </w:pPr>
            <w:r>
              <w:rPr>
                <w:color w:val="auto"/>
              </w:rPr>
              <w:t>N</w:t>
            </w:r>
          </w:p>
          <w:p w14:paraId="2D768A98" w14:textId="77777777" w:rsidR="0015600B" w:rsidRDefault="0015600B">
            <w:pPr>
              <w:pStyle w:val="Example"/>
              <w:ind w:left="720"/>
              <w:rPr>
                <w:color w:val="auto"/>
              </w:rPr>
            </w:pPr>
          </w:p>
          <w:p w14:paraId="2D768A99" w14:textId="77777777" w:rsidR="0015600B" w:rsidRDefault="00157882">
            <w:pPr>
              <w:pStyle w:val="Example"/>
              <w:rPr>
                <w:color w:val="auto"/>
              </w:rPr>
            </w:pPr>
            <w:r>
              <w:rPr>
                <w:color w:val="auto"/>
              </w:rPr>
              <w:t>WSDL name: comPowerIndicator</w:t>
            </w:r>
          </w:p>
        </w:tc>
      </w:tr>
      <w:tr w:rsidR="00157882" w:rsidRPr="000A41B1" w14:paraId="2D768AA3" w14:textId="77777777" w:rsidTr="00247F2C">
        <w:trPr>
          <w:trHeight w:val="331"/>
        </w:trPr>
        <w:tc>
          <w:tcPr>
            <w:tcW w:w="1935" w:type="dxa"/>
          </w:tcPr>
          <w:p w14:paraId="2D768A9B" w14:textId="77777777" w:rsidR="00157882" w:rsidRDefault="00157882" w:rsidP="00247F2C">
            <w:pPr>
              <w:pStyle w:val="TableText"/>
            </w:pPr>
            <w:r>
              <w:t>On Generator Indicator</w:t>
            </w:r>
          </w:p>
        </w:tc>
        <w:tc>
          <w:tcPr>
            <w:tcW w:w="1935" w:type="dxa"/>
          </w:tcPr>
          <w:p w14:paraId="2D768A9C" w14:textId="77777777" w:rsidR="00157882" w:rsidRPr="00D90900" w:rsidRDefault="00157882" w:rsidP="00247F2C">
            <w:pPr>
              <w:pStyle w:val="TableText"/>
              <w:rPr>
                <w:highlight w:val="yellow"/>
              </w:rPr>
            </w:pPr>
            <w:r>
              <w:t>Char(1)</w:t>
            </w:r>
          </w:p>
        </w:tc>
        <w:tc>
          <w:tcPr>
            <w:tcW w:w="2430" w:type="dxa"/>
          </w:tcPr>
          <w:p w14:paraId="2D768A9D" w14:textId="77777777" w:rsidR="00157882" w:rsidRPr="000A41B1" w:rsidRDefault="00157882" w:rsidP="00247F2C">
            <w:pPr>
              <w:pStyle w:val="TableText"/>
              <w:rPr>
                <w:color w:val="auto"/>
              </w:rPr>
            </w:pPr>
            <w:r>
              <w:rPr>
                <w:color w:val="auto"/>
              </w:rPr>
              <w:t>Indicates whether there the property is on a generator or not.</w:t>
            </w:r>
          </w:p>
        </w:tc>
        <w:tc>
          <w:tcPr>
            <w:tcW w:w="2430" w:type="dxa"/>
          </w:tcPr>
          <w:p w14:paraId="2D768A9E" w14:textId="77777777" w:rsidR="00157882" w:rsidRDefault="00157882" w:rsidP="00247F2C">
            <w:pPr>
              <w:pStyle w:val="Example"/>
              <w:rPr>
                <w:color w:val="auto"/>
              </w:rPr>
            </w:pPr>
            <w:r>
              <w:rPr>
                <w:color w:val="auto"/>
              </w:rPr>
              <w:t>Values:</w:t>
            </w:r>
          </w:p>
          <w:p w14:paraId="2D768A9F" w14:textId="77777777" w:rsidR="00157882" w:rsidRDefault="00157882" w:rsidP="00247F2C">
            <w:pPr>
              <w:pStyle w:val="Example"/>
              <w:numPr>
                <w:ilvl w:val="0"/>
                <w:numId w:val="27"/>
              </w:numPr>
              <w:rPr>
                <w:color w:val="auto"/>
              </w:rPr>
            </w:pPr>
            <w:r>
              <w:rPr>
                <w:color w:val="auto"/>
              </w:rPr>
              <w:t>Y</w:t>
            </w:r>
          </w:p>
          <w:p w14:paraId="2D768AA0" w14:textId="77777777" w:rsidR="00157882" w:rsidRDefault="00157882" w:rsidP="00247F2C">
            <w:pPr>
              <w:pStyle w:val="Example"/>
              <w:numPr>
                <w:ilvl w:val="0"/>
                <w:numId w:val="27"/>
              </w:numPr>
              <w:rPr>
                <w:color w:val="auto"/>
              </w:rPr>
            </w:pPr>
            <w:r>
              <w:rPr>
                <w:color w:val="auto"/>
              </w:rPr>
              <w:t>N</w:t>
            </w:r>
          </w:p>
          <w:p w14:paraId="2D768AA1" w14:textId="77777777" w:rsidR="0015600B" w:rsidRDefault="0015600B">
            <w:pPr>
              <w:pStyle w:val="Example"/>
              <w:ind w:left="720"/>
              <w:rPr>
                <w:color w:val="auto"/>
              </w:rPr>
            </w:pPr>
          </w:p>
          <w:p w14:paraId="2D768AA2" w14:textId="77777777" w:rsidR="0015600B" w:rsidRDefault="00157882">
            <w:pPr>
              <w:pStyle w:val="Example"/>
              <w:rPr>
                <w:color w:val="auto"/>
              </w:rPr>
            </w:pPr>
            <w:r>
              <w:rPr>
                <w:color w:val="auto"/>
              </w:rPr>
              <w:t>WSLD name: onGeneratorIndicator</w:t>
            </w:r>
          </w:p>
        </w:tc>
      </w:tr>
      <w:tr w:rsidR="00157882" w:rsidRPr="000A41B1" w14:paraId="2D768AAC" w14:textId="77777777" w:rsidTr="00247F2C">
        <w:trPr>
          <w:trHeight w:val="331"/>
        </w:trPr>
        <w:tc>
          <w:tcPr>
            <w:tcW w:w="1935" w:type="dxa"/>
          </w:tcPr>
          <w:p w14:paraId="2D768AA4" w14:textId="77777777" w:rsidR="00157882" w:rsidRDefault="00157882" w:rsidP="00247F2C">
            <w:pPr>
              <w:pStyle w:val="TableText"/>
            </w:pPr>
            <w:r>
              <w:t xml:space="preserve">Un-Occupiable </w:t>
            </w:r>
            <w:r>
              <w:lastRenderedPageBreak/>
              <w:t>Indicator</w:t>
            </w:r>
          </w:p>
        </w:tc>
        <w:tc>
          <w:tcPr>
            <w:tcW w:w="1935" w:type="dxa"/>
          </w:tcPr>
          <w:p w14:paraId="2D768AA5" w14:textId="77777777" w:rsidR="00157882" w:rsidRPr="00D90900" w:rsidRDefault="00157882" w:rsidP="00247F2C">
            <w:pPr>
              <w:pStyle w:val="TableText"/>
              <w:rPr>
                <w:highlight w:val="yellow"/>
              </w:rPr>
            </w:pPr>
            <w:r>
              <w:lastRenderedPageBreak/>
              <w:t>Char(1)</w:t>
            </w:r>
          </w:p>
        </w:tc>
        <w:tc>
          <w:tcPr>
            <w:tcW w:w="2430" w:type="dxa"/>
          </w:tcPr>
          <w:p w14:paraId="2D768AA6" w14:textId="77777777" w:rsidR="00157882" w:rsidRPr="000A41B1" w:rsidRDefault="00157882" w:rsidP="00247F2C">
            <w:pPr>
              <w:pStyle w:val="TableText"/>
              <w:rPr>
                <w:color w:val="auto"/>
              </w:rPr>
            </w:pPr>
            <w:r>
              <w:rPr>
                <w:color w:val="auto"/>
              </w:rPr>
              <w:t xml:space="preserve">Indicates whether there </w:t>
            </w:r>
            <w:r>
              <w:rPr>
                <w:color w:val="auto"/>
              </w:rPr>
              <w:lastRenderedPageBreak/>
              <w:t>the property is occupiable or not.</w:t>
            </w:r>
          </w:p>
        </w:tc>
        <w:tc>
          <w:tcPr>
            <w:tcW w:w="2430" w:type="dxa"/>
          </w:tcPr>
          <w:p w14:paraId="2D768AA7" w14:textId="77777777" w:rsidR="00157882" w:rsidRDefault="00157882" w:rsidP="00247F2C">
            <w:pPr>
              <w:pStyle w:val="Example"/>
              <w:rPr>
                <w:color w:val="auto"/>
              </w:rPr>
            </w:pPr>
            <w:r>
              <w:rPr>
                <w:color w:val="auto"/>
              </w:rPr>
              <w:lastRenderedPageBreak/>
              <w:t>Values:</w:t>
            </w:r>
          </w:p>
          <w:p w14:paraId="2D768AA8" w14:textId="77777777" w:rsidR="00157882" w:rsidRDefault="00157882" w:rsidP="00247F2C">
            <w:pPr>
              <w:pStyle w:val="Example"/>
              <w:numPr>
                <w:ilvl w:val="0"/>
                <w:numId w:val="27"/>
              </w:numPr>
              <w:rPr>
                <w:color w:val="auto"/>
              </w:rPr>
            </w:pPr>
            <w:r>
              <w:rPr>
                <w:color w:val="auto"/>
              </w:rPr>
              <w:lastRenderedPageBreak/>
              <w:t>Y</w:t>
            </w:r>
          </w:p>
          <w:p w14:paraId="2D768AA9" w14:textId="77777777" w:rsidR="00157882" w:rsidRDefault="00157882" w:rsidP="00247F2C">
            <w:pPr>
              <w:pStyle w:val="Example"/>
              <w:numPr>
                <w:ilvl w:val="0"/>
                <w:numId w:val="27"/>
              </w:numPr>
              <w:rPr>
                <w:color w:val="auto"/>
              </w:rPr>
            </w:pPr>
            <w:r>
              <w:rPr>
                <w:color w:val="auto"/>
              </w:rPr>
              <w:t>N</w:t>
            </w:r>
          </w:p>
          <w:p w14:paraId="2D768AAA" w14:textId="77777777" w:rsidR="0015600B" w:rsidRDefault="0015600B">
            <w:pPr>
              <w:pStyle w:val="Example"/>
              <w:ind w:left="720"/>
              <w:rPr>
                <w:color w:val="auto"/>
              </w:rPr>
            </w:pPr>
          </w:p>
          <w:p w14:paraId="2D768AAB" w14:textId="77777777" w:rsidR="0015600B" w:rsidRDefault="00157882">
            <w:pPr>
              <w:pStyle w:val="Example"/>
              <w:rPr>
                <w:color w:val="auto"/>
              </w:rPr>
            </w:pPr>
            <w:r>
              <w:rPr>
                <w:color w:val="auto"/>
              </w:rPr>
              <w:t>WSDL name: unOccupiableIndicator</w:t>
            </w:r>
          </w:p>
        </w:tc>
      </w:tr>
      <w:tr w:rsidR="00157882" w:rsidRPr="000A41B1" w14:paraId="2D768AB2" w14:textId="77777777" w:rsidTr="00247F2C">
        <w:trPr>
          <w:trHeight w:val="331"/>
        </w:trPr>
        <w:tc>
          <w:tcPr>
            <w:tcW w:w="8730" w:type="dxa"/>
            <w:gridSpan w:val="4"/>
            <w:shd w:val="clear" w:color="auto" w:fill="F2F2F2"/>
          </w:tcPr>
          <w:p w14:paraId="2D768AAD" w14:textId="77777777" w:rsidR="00157882" w:rsidRDefault="00157882" w:rsidP="00247F2C">
            <w:pPr>
              <w:pStyle w:val="Example"/>
              <w:rPr>
                <w:color w:val="auto"/>
              </w:rPr>
            </w:pPr>
            <w:r>
              <w:rPr>
                <w:color w:val="auto"/>
              </w:rPr>
              <w:lastRenderedPageBreak/>
              <w:t>Request Status [1].  Includes the following fields:</w:t>
            </w:r>
          </w:p>
          <w:p w14:paraId="2D768AAE" w14:textId="77777777" w:rsidR="00157882" w:rsidRDefault="00157882" w:rsidP="00247F2C">
            <w:pPr>
              <w:pStyle w:val="Example"/>
              <w:numPr>
                <w:ilvl w:val="0"/>
                <w:numId w:val="20"/>
              </w:numPr>
              <w:rPr>
                <w:color w:val="auto"/>
              </w:rPr>
            </w:pPr>
            <w:r>
              <w:rPr>
                <w:color w:val="auto"/>
              </w:rPr>
              <w:t>Status Code</w:t>
            </w:r>
          </w:p>
          <w:p w14:paraId="2D768AAF" w14:textId="77777777" w:rsidR="00157882" w:rsidRDefault="00157882" w:rsidP="00247F2C">
            <w:pPr>
              <w:pStyle w:val="Example"/>
              <w:numPr>
                <w:ilvl w:val="0"/>
                <w:numId w:val="20"/>
              </w:numPr>
              <w:rPr>
                <w:color w:val="auto"/>
              </w:rPr>
            </w:pPr>
            <w:r>
              <w:rPr>
                <w:color w:val="auto"/>
              </w:rPr>
              <w:t>Status Message</w:t>
            </w:r>
          </w:p>
          <w:p w14:paraId="2D768AB0" w14:textId="77777777" w:rsidR="0015600B" w:rsidRDefault="0015600B">
            <w:pPr>
              <w:pStyle w:val="Example"/>
              <w:rPr>
                <w:color w:val="auto"/>
              </w:rPr>
            </w:pPr>
          </w:p>
          <w:p w14:paraId="2D768AB1" w14:textId="77777777" w:rsidR="0015600B" w:rsidRDefault="00157882">
            <w:pPr>
              <w:pStyle w:val="Example"/>
              <w:rPr>
                <w:color w:val="auto"/>
              </w:rPr>
            </w:pPr>
            <w:r>
              <w:rPr>
                <w:color w:val="auto"/>
              </w:rPr>
              <w:t>WSDL name: requestStatus</w:t>
            </w:r>
          </w:p>
        </w:tc>
      </w:tr>
      <w:tr w:rsidR="00157882" w:rsidRPr="000A41B1" w14:paraId="2D768AB9" w14:textId="77777777" w:rsidTr="00247F2C">
        <w:trPr>
          <w:trHeight w:val="331"/>
        </w:trPr>
        <w:tc>
          <w:tcPr>
            <w:tcW w:w="1935" w:type="dxa"/>
          </w:tcPr>
          <w:p w14:paraId="2D768AB3" w14:textId="77777777" w:rsidR="00157882" w:rsidRDefault="00157882" w:rsidP="00247F2C">
            <w:pPr>
              <w:pStyle w:val="TableText"/>
            </w:pPr>
            <w:r>
              <w:t>Status Code</w:t>
            </w:r>
          </w:p>
        </w:tc>
        <w:tc>
          <w:tcPr>
            <w:tcW w:w="1935" w:type="dxa"/>
          </w:tcPr>
          <w:p w14:paraId="2D768AB4" w14:textId="77777777" w:rsidR="00157882" w:rsidRDefault="00157882" w:rsidP="00247F2C">
            <w:pPr>
              <w:pStyle w:val="TableText"/>
            </w:pPr>
            <w:r>
              <w:t>Number</w:t>
            </w:r>
          </w:p>
        </w:tc>
        <w:tc>
          <w:tcPr>
            <w:tcW w:w="2430" w:type="dxa"/>
          </w:tcPr>
          <w:p w14:paraId="2D768AB5" w14:textId="77777777" w:rsidR="00157882" w:rsidRPr="000A41B1" w:rsidRDefault="00157882" w:rsidP="00247F2C">
            <w:pPr>
              <w:pStyle w:val="TableText"/>
              <w:rPr>
                <w:color w:val="auto"/>
              </w:rPr>
            </w:pPr>
            <w:r>
              <w:rPr>
                <w:color w:val="auto"/>
              </w:rPr>
              <w:t>Code depicting the success of failure of the transaction.</w:t>
            </w:r>
          </w:p>
        </w:tc>
        <w:tc>
          <w:tcPr>
            <w:tcW w:w="2430" w:type="dxa"/>
          </w:tcPr>
          <w:p w14:paraId="2D768AB6" w14:textId="77777777" w:rsidR="00157882" w:rsidRDefault="00157882" w:rsidP="002849C8">
            <w:pPr>
              <w:pStyle w:val="Example"/>
              <w:rPr>
                <w:color w:val="auto"/>
              </w:rPr>
            </w:pPr>
            <w:r>
              <w:rPr>
                <w:color w:val="auto"/>
              </w:rPr>
              <w:t>See section 4.12 for more information.</w:t>
            </w:r>
          </w:p>
          <w:p w14:paraId="2D768AB7" w14:textId="77777777" w:rsidR="00157882" w:rsidRDefault="00157882" w:rsidP="002849C8">
            <w:pPr>
              <w:pStyle w:val="Example"/>
              <w:rPr>
                <w:color w:val="auto"/>
              </w:rPr>
            </w:pPr>
          </w:p>
          <w:p w14:paraId="2D768AB8" w14:textId="77777777" w:rsidR="00157882" w:rsidRPr="000A41B1" w:rsidRDefault="00157882" w:rsidP="002849C8">
            <w:pPr>
              <w:pStyle w:val="Example"/>
              <w:rPr>
                <w:color w:val="auto"/>
              </w:rPr>
            </w:pPr>
            <w:r>
              <w:rPr>
                <w:color w:val="auto"/>
              </w:rPr>
              <w:t xml:space="preserve">WSDL name: </w:t>
            </w:r>
            <w:r>
              <w:rPr>
                <w:rFonts w:cs="Arial"/>
                <w:color w:val="auto"/>
              </w:rPr>
              <w:t>requestStatus&gt;statusCode</w:t>
            </w:r>
          </w:p>
        </w:tc>
      </w:tr>
      <w:tr w:rsidR="00157882" w:rsidRPr="000A41B1" w14:paraId="2D768AC0" w14:textId="77777777" w:rsidTr="00247F2C">
        <w:trPr>
          <w:trHeight w:val="331"/>
        </w:trPr>
        <w:tc>
          <w:tcPr>
            <w:tcW w:w="1935" w:type="dxa"/>
          </w:tcPr>
          <w:p w14:paraId="2D768ABA" w14:textId="77777777" w:rsidR="00157882" w:rsidRDefault="00157882" w:rsidP="00247F2C">
            <w:pPr>
              <w:pStyle w:val="TableText"/>
            </w:pPr>
            <w:r>
              <w:t>Status Message</w:t>
            </w:r>
          </w:p>
        </w:tc>
        <w:tc>
          <w:tcPr>
            <w:tcW w:w="1935" w:type="dxa"/>
          </w:tcPr>
          <w:p w14:paraId="2D768ABB" w14:textId="77777777" w:rsidR="00157882" w:rsidRDefault="00157882" w:rsidP="00247F2C">
            <w:pPr>
              <w:pStyle w:val="TableText"/>
            </w:pPr>
            <w:r>
              <w:t>String(100)</w:t>
            </w:r>
          </w:p>
        </w:tc>
        <w:tc>
          <w:tcPr>
            <w:tcW w:w="2430" w:type="dxa"/>
          </w:tcPr>
          <w:p w14:paraId="2D768ABC" w14:textId="77777777" w:rsidR="00157882" w:rsidRPr="000A41B1" w:rsidRDefault="00157882" w:rsidP="00247F2C">
            <w:pPr>
              <w:pStyle w:val="TableText"/>
              <w:rPr>
                <w:color w:val="auto"/>
              </w:rPr>
            </w:pPr>
            <w:r>
              <w:rPr>
                <w:color w:val="auto"/>
              </w:rPr>
              <w:t>Additional field providing a narrative</w:t>
            </w:r>
          </w:p>
        </w:tc>
        <w:tc>
          <w:tcPr>
            <w:tcW w:w="2430" w:type="dxa"/>
          </w:tcPr>
          <w:p w14:paraId="2D768ABD" w14:textId="77777777" w:rsidR="00157882" w:rsidRDefault="00157882" w:rsidP="002849C8">
            <w:pPr>
              <w:pStyle w:val="Example"/>
              <w:rPr>
                <w:color w:val="auto"/>
              </w:rPr>
            </w:pPr>
            <w:r>
              <w:rPr>
                <w:color w:val="auto"/>
              </w:rPr>
              <w:t>See section 4.12 for more information.</w:t>
            </w:r>
          </w:p>
          <w:p w14:paraId="2D768ABE" w14:textId="77777777" w:rsidR="00157882" w:rsidRDefault="00157882" w:rsidP="002849C8">
            <w:pPr>
              <w:pStyle w:val="Example"/>
              <w:rPr>
                <w:color w:val="auto"/>
              </w:rPr>
            </w:pPr>
          </w:p>
          <w:p w14:paraId="2D768ABF" w14:textId="77777777" w:rsidR="00157882" w:rsidRPr="000A41B1" w:rsidRDefault="00157882" w:rsidP="002849C8">
            <w:pPr>
              <w:pStyle w:val="Example"/>
              <w:rPr>
                <w:color w:val="auto"/>
              </w:rPr>
            </w:pPr>
            <w:r>
              <w:rPr>
                <w:color w:val="auto"/>
              </w:rPr>
              <w:t xml:space="preserve">WSDL name: </w:t>
            </w:r>
            <w:r>
              <w:rPr>
                <w:rFonts w:cs="Arial"/>
                <w:color w:val="auto"/>
              </w:rPr>
              <w:t>requestStatus&gt;statusMessage</w:t>
            </w:r>
          </w:p>
        </w:tc>
      </w:tr>
    </w:tbl>
    <w:p w14:paraId="2D768AC1" w14:textId="77777777" w:rsidR="00247F2C" w:rsidRPr="00247F2C" w:rsidRDefault="00247F2C" w:rsidP="00247F2C"/>
    <w:p w14:paraId="2D768AC2" w14:textId="77777777" w:rsidR="00275CE5" w:rsidRDefault="00247F2C" w:rsidP="00275CE5">
      <w:pPr>
        <w:pStyle w:val="Heading2"/>
      </w:pPr>
      <w:bookmarkStart w:id="60" w:name="_Toc302729647"/>
      <w:r>
        <w:t>Get CRE Building Closure/Delayed Opening Data</w:t>
      </w:r>
      <w:bookmarkEnd w:id="60"/>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47F2C" w:rsidRPr="004019DE" w14:paraId="2D768AC5" w14:textId="77777777" w:rsidTr="00247F2C">
        <w:trPr>
          <w:trHeight w:val="415"/>
          <w:tblHeader/>
        </w:trPr>
        <w:tc>
          <w:tcPr>
            <w:tcW w:w="3870" w:type="dxa"/>
            <w:gridSpan w:val="2"/>
            <w:shd w:val="clear" w:color="auto" w:fill="FF7200"/>
            <w:vAlign w:val="center"/>
          </w:tcPr>
          <w:p w14:paraId="2D768AC3" w14:textId="77777777" w:rsidR="00247F2C" w:rsidRPr="007B1874" w:rsidRDefault="00247F2C" w:rsidP="00247F2C">
            <w:pPr>
              <w:pStyle w:val="CellHeading"/>
            </w:pPr>
            <w:r w:rsidRPr="007B1874">
              <w:t>Operation</w:t>
            </w:r>
          </w:p>
        </w:tc>
        <w:tc>
          <w:tcPr>
            <w:tcW w:w="4860" w:type="dxa"/>
            <w:gridSpan w:val="2"/>
            <w:shd w:val="clear" w:color="auto" w:fill="FF7200"/>
            <w:vAlign w:val="center"/>
          </w:tcPr>
          <w:p w14:paraId="2D768AC4" w14:textId="77777777" w:rsidR="00247F2C" w:rsidRPr="007B1874" w:rsidRDefault="00247F2C" w:rsidP="00247F2C">
            <w:pPr>
              <w:pStyle w:val="CellHeading"/>
            </w:pPr>
            <w:r w:rsidRPr="007B1874">
              <w:t>Description</w:t>
            </w:r>
          </w:p>
        </w:tc>
      </w:tr>
      <w:tr w:rsidR="00247F2C" w:rsidRPr="000A41B1" w14:paraId="2D768AC8" w14:textId="77777777" w:rsidTr="00247F2C">
        <w:trPr>
          <w:trHeight w:val="331"/>
        </w:trPr>
        <w:tc>
          <w:tcPr>
            <w:tcW w:w="3870" w:type="dxa"/>
            <w:gridSpan w:val="2"/>
          </w:tcPr>
          <w:p w14:paraId="2D768AC6" w14:textId="77777777" w:rsidR="00247F2C" w:rsidRDefault="00247F2C" w:rsidP="00247F2C">
            <w:pPr>
              <w:pStyle w:val="TableText"/>
            </w:pPr>
            <w:r>
              <w:t>Get CRE Building Closure/Delayed Opening data.</w:t>
            </w:r>
          </w:p>
        </w:tc>
        <w:tc>
          <w:tcPr>
            <w:tcW w:w="4860" w:type="dxa"/>
            <w:gridSpan w:val="2"/>
          </w:tcPr>
          <w:p w14:paraId="2D768AC7" w14:textId="77777777" w:rsidR="00247F2C" w:rsidRPr="000A41B1" w:rsidRDefault="00247F2C" w:rsidP="00247F2C">
            <w:pPr>
              <w:pStyle w:val="Example"/>
              <w:numPr>
                <w:ilvl w:val="0"/>
                <w:numId w:val="20"/>
              </w:numPr>
              <w:rPr>
                <w:color w:val="auto"/>
              </w:rPr>
            </w:pPr>
            <w:r w:rsidRPr="00535D27">
              <w:rPr>
                <w:color w:val="auto"/>
              </w:rPr>
              <w:t xml:space="preserve">Gets information </w:t>
            </w:r>
            <w:r>
              <w:rPr>
                <w:color w:val="auto"/>
              </w:rPr>
              <w:t>about the Building that are closed or have a delayed opening</w:t>
            </w:r>
          </w:p>
        </w:tc>
      </w:tr>
      <w:tr w:rsidR="00247F2C" w:rsidRPr="000A41B1" w14:paraId="2D768ACA" w14:textId="77777777" w:rsidTr="00247F2C">
        <w:trPr>
          <w:trHeight w:val="331"/>
        </w:trPr>
        <w:tc>
          <w:tcPr>
            <w:tcW w:w="8730" w:type="dxa"/>
            <w:gridSpan w:val="4"/>
            <w:shd w:val="clear" w:color="auto" w:fill="D9D9D9"/>
          </w:tcPr>
          <w:p w14:paraId="2D768AC9" w14:textId="77777777" w:rsidR="00247F2C" w:rsidRPr="003C5EEF" w:rsidRDefault="00247F2C" w:rsidP="00247F2C">
            <w:pPr>
              <w:pStyle w:val="Example"/>
              <w:rPr>
                <w:b/>
                <w:color w:val="auto"/>
              </w:rPr>
            </w:pPr>
            <w:r w:rsidRPr="003C5EEF">
              <w:rPr>
                <w:b/>
                <w:color w:val="auto"/>
              </w:rPr>
              <w:t>Input</w:t>
            </w:r>
          </w:p>
        </w:tc>
      </w:tr>
      <w:tr w:rsidR="00247F2C" w:rsidRPr="000A41B1" w14:paraId="2D768ACF" w14:textId="77777777" w:rsidTr="00247F2C">
        <w:trPr>
          <w:trHeight w:val="331"/>
        </w:trPr>
        <w:tc>
          <w:tcPr>
            <w:tcW w:w="1935" w:type="dxa"/>
            <w:shd w:val="clear" w:color="auto" w:fill="F2F2F2"/>
          </w:tcPr>
          <w:p w14:paraId="2D768ACB" w14:textId="77777777" w:rsidR="00247F2C" w:rsidRDefault="00247F2C" w:rsidP="00247F2C">
            <w:pPr>
              <w:pStyle w:val="TableText"/>
            </w:pPr>
            <w:r>
              <w:t>Field Name</w:t>
            </w:r>
          </w:p>
        </w:tc>
        <w:tc>
          <w:tcPr>
            <w:tcW w:w="1935" w:type="dxa"/>
            <w:shd w:val="clear" w:color="auto" w:fill="F2F2F2"/>
          </w:tcPr>
          <w:p w14:paraId="2D768ACC" w14:textId="77777777" w:rsidR="00247F2C" w:rsidRDefault="00247F2C" w:rsidP="00247F2C">
            <w:pPr>
              <w:pStyle w:val="TableText"/>
            </w:pPr>
            <w:r>
              <w:t>Field Type</w:t>
            </w:r>
          </w:p>
        </w:tc>
        <w:tc>
          <w:tcPr>
            <w:tcW w:w="2430" w:type="dxa"/>
            <w:shd w:val="clear" w:color="auto" w:fill="F2F2F2"/>
          </w:tcPr>
          <w:p w14:paraId="2D768ACD" w14:textId="77777777" w:rsidR="00247F2C" w:rsidRDefault="00247F2C" w:rsidP="00247F2C">
            <w:pPr>
              <w:pStyle w:val="Example"/>
              <w:rPr>
                <w:color w:val="auto"/>
              </w:rPr>
            </w:pPr>
            <w:r>
              <w:rPr>
                <w:color w:val="auto"/>
              </w:rPr>
              <w:t>Description</w:t>
            </w:r>
          </w:p>
        </w:tc>
        <w:tc>
          <w:tcPr>
            <w:tcW w:w="2430" w:type="dxa"/>
            <w:shd w:val="clear" w:color="auto" w:fill="F2F2F2"/>
          </w:tcPr>
          <w:p w14:paraId="2D768ACE" w14:textId="77777777" w:rsidR="00247F2C" w:rsidRDefault="00247F2C" w:rsidP="00247F2C">
            <w:pPr>
              <w:pStyle w:val="Example"/>
              <w:rPr>
                <w:color w:val="auto"/>
              </w:rPr>
            </w:pPr>
            <w:r>
              <w:rPr>
                <w:color w:val="auto"/>
              </w:rPr>
              <w:t>Notes/Values</w:t>
            </w:r>
          </w:p>
        </w:tc>
      </w:tr>
      <w:tr w:rsidR="00247F2C" w:rsidRPr="000A41B1" w14:paraId="2D768AD4" w14:textId="77777777" w:rsidTr="00247F2C">
        <w:trPr>
          <w:trHeight w:val="331"/>
        </w:trPr>
        <w:tc>
          <w:tcPr>
            <w:tcW w:w="1935" w:type="dxa"/>
          </w:tcPr>
          <w:p w14:paraId="2D768AD0" w14:textId="77777777" w:rsidR="00247F2C" w:rsidRDefault="00247F2C" w:rsidP="00247F2C">
            <w:pPr>
              <w:pStyle w:val="TableText"/>
            </w:pPr>
            <w:r>
              <w:t>Token</w:t>
            </w:r>
          </w:p>
        </w:tc>
        <w:tc>
          <w:tcPr>
            <w:tcW w:w="1935" w:type="dxa"/>
          </w:tcPr>
          <w:p w14:paraId="2D768AD1" w14:textId="77777777" w:rsidR="00247F2C" w:rsidRDefault="00247F2C" w:rsidP="00247F2C">
            <w:pPr>
              <w:pStyle w:val="TableText"/>
            </w:pPr>
            <w:r>
              <w:t>String(20)</w:t>
            </w:r>
          </w:p>
        </w:tc>
        <w:tc>
          <w:tcPr>
            <w:tcW w:w="2430" w:type="dxa"/>
          </w:tcPr>
          <w:p w14:paraId="2D768AD2" w14:textId="77777777" w:rsidR="00247F2C" w:rsidRPr="000A41B1" w:rsidRDefault="00247F2C" w:rsidP="00247F2C">
            <w:pPr>
              <w:pStyle w:val="TableText"/>
              <w:rPr>
                <w:color w:val="auto"/>
              </w:rPr>
            </w:pPr>
            <w:r>
              <w:rPr>
                <w:color w:val="auto"/>
              </w:rPr>
              <w:t>Security token provided by the applicationLogon service</w:t>
            </w:r>
          </w:p>
        </w:tc>
        <w:tc>
          <w:tcPr>
            <w:tcW w:w="2430" w:type="dxa"/>
          </w:tcPr>
          <w:p w14:paraId="2D768AD3" w14:textId="77777777" w:rsidR="00247F2C" w:rsidRPr="000A41B1" w:rsidRDefault="00157882" w:rsidP="00247F2C">
            <w:pPr>
              <w:pStyle w:val="Example"/>
              <w:rPr>
                <w:color w:val="auto"/>
              </w:rPr>
            </w:pPr>
            <w:r>
              <w:rPr>
                <w:color w:val="auto"/>
              </w:rPr>
              <w:t>WSDL name: token</w:t>
            </w:r>
          </w:p>
        </w:tc>
      </w:tr>
      <w:tr w:rsidR="00247F2C" w:rsidRPr="000A41B1" w14:paraId="2D768AD9" w14:textId="77777777" w:rsidTr="00247F2C">
        <w:trPr>
          <w:trHeight w:val="331"/>
        </w:trPr>
        <w:tc>
          <w:tcPr>
            <w:tcW w:w="1935" w:type="dxa"/>
          </w:tcPr>
          <w:p w14:paraId="2D768AD5" w14:textId="77777777" w:rsidR="00247F2C" w:rsidRPr="00D90900" w:rsidRDefault="00247F2C" w:rsidP="00247F2C">
            <w:pPr>
              <w:pStyle w:val="TableText"/>
              <w:rPr>
                <w:highlight w:val="yellow"/>
              </w:rPr>
            </w:pPr>
            <w:r w:rsidRPr="004F042A">
              <w:t>Year</w:t>
            </w:r>
          </w:p>
        </w:tc>
        <w:tc>
          <w:tcPr>
            <w:tcW w:w="1935" w:type="dxa"/>
          </w:tcPr>
          <w:p w14:paraId="2D768AD6" w14:textId="77777777" w:rsidR="00247F2C" w:rsidRPr="00D90900" w:rsidRDefault="00247F2C" w:rsidP="00247F2C">
            <w:pPr>
              <w:pStyle w:val="TableText"/>
              <w:rPr>
                <w:highlight w:val="yellow"/>
              </w:rPr>
            </w:pPr>
            <w:r>
              <w:t>String(4)</w:t>
            </w:r>
          </w:p>
        </w:tc>
        <w:tc>
          <w:tcPr>
            <w:tcW w:w="2430" w:type="dxa"/>
          </w:tcPr>
          <w:p w14:paraId="2D768AD7" w14:textId="77777777" w:rsidR="00247F2C" w:rsidRPr="000A41B1" w:rsidRDefault="00247F2C" w:rsidP="00247F2C">
            <w:pPr>
              <w:pStyle w:val="TableText"/>
              <w:rPr>
                <w:color w:val="auto"/>
              </w:rPr>
            </w:pPr>
          </w:p>
        </w:tc>
        <w:tc>
          <w:tcPr>
            <w:tcW w:w="2430" w:type="dxa"/>
          </w:tcPr>
          <w:p w14:paraId="2D768AD8" w14:textId="77777777" w:rsidR="00247F2C" w:rsidRPr="000A41B1" w:rsidRDefault="00157882" w:rsidP="00157882">
            <w:pPr>
              <w:pStyle w:val="Example"/>
              <w:rPr>
                <w:color w:val="auto"/>
              </w:rPr>
            </w:pPr>
            <w:r>
              <w:rPr>
                <w:color w:val="auto"/>
              </w:rPr>
              <w:t>WSDL name: year</w:t>
            </w:r>
          </w:p>
        </w:tc>
      </w:tr>
      <w:tr w:rsidR="00247F2C" w:rsidRPr="000A41B1" w14:paraId="2D768AE3" w14:textId="77777777" w:rsidTr="00247F2C">
        <w:trPr>
          <w:trHeight w:val="331"/>
        </w:trPr>
        <w:tc>
          <w:tcPr>
            <w:tcW w:w="1935" w:type="dxa"/>
          </w:tcPr>
          <w:p w14:paraId="2D768ADA" w14:textId="77777777" w:rsidR="00247F2C" w:rsidRDefault="00247F2C" w:rsidP="00247F2C">
            <w:pPr>
              <w:pStyle w:val="TableText"/>
            </w:pPr>
            <w:r>
              <w:t>Event Name</w:t>
            </w:r>
          </w:p>
        </w:tc>
        <w:tc>
          <w:tcPr>
            <w:tcW w:w="1935" w:type="dxa"/>
          </w:tcPr>
          <w:p w14:paraId="2D768ADB" w14:textId="77777777" w:rsidR="00247F2C" w:rsidRDefault="00247F2C" w:rsidP="00247F2C">
            <w:pPr>
              <w:pStyle w:val="TableText"/>
            </w:pPr>
            <w:r w:rsidRPr="00A36437">
              <w:t>String(50)</w:t>
            </w:r>
          </w:p>
          <w:p w14:paraId="2D768ADC" w14:textId="77777777" w:rsidR="00247F2C" w:rsidRPr="00A04B80" w:rsidRDefault="00247F2C" w:rsidP="00247F2C">
            <w:pPr>
              <w:pStyle w:val="TableText"/>
              <w:rPr>
                <w:highlight w:val="yellow"/>
              </w:rPr>
            </w:pPr>
          </w:p>
        </w:tc>
        <w:tc>
          <w:tcPr>
            <w:tcW w:w="2430" w:type="dxa"/>
          </w:tcPr>
          <w:p w14:paraId="2D768ADD" w14:textId="77777777" w:rsidR="00247F2C" w:rsidRPr="000A41B1" w:rsidRDefault="00247F2C" w:rsidP="00247F2C">
            <w:pPr>
              <w:pStyle w:val="TableText"/>
              <w:rPr>
                <w:color w:val="auto"/>
              </w:rPr>
            </w:pPr>
            <w:r>
              <w:rPr>
                <w:color w:val="auto"/>
              </w:rPr>
              <w:t>Identifies the type of incident.</w:t>
            </w:r>
          </w:p>
        </w:tc>
        <w:tc>
          <w:tcPr>
            <w:tcW w:w="2430" w:type="dxa"/>
          </w:tcPr>
          <w:p w14:paraId="2D768ADE" w14:textId="77777777" w:rsidR="00247F2C" w:rsidRDefault="00247F2C" w:rsidP="00247F2C">
            <w:pPr>
              <w:pStyle w:val="Example"/>
              <w:rPr>
                <w:color w:val="auto"/>
              </w:rPr>
            </w:pPr>
          </w:p>
          <w:p w14:paraId="2D768ADF" w14:textId="77777777" w:rsidR="00247F2C" w:rsidRDefault="00247F2C" w:rsidP="00247F2C">
            <w:pPr>
              <w:pStyle w:val="Example"/>
              <w:rPr>
                <w:color w:val="auto"/>
              </w:rPr>
            </w:pPr>
            <w:r>
              <w:rPr>
                <w:color w:val="auto"/>
              </w:rPr>
              <w:t>Screen name: Event</w:t>
            </w:r>
          </w:p>
          <w:p w14:paraId="2D768AE0" w14:textId="77777777" w:rsidR="00157882" w:rsidRDefault="00157882" w:rsidP="00247F2C">
            <w:pPr>
              <w:pStyle w:val="Example"/>
              <w:rPr>
                <w:color w:val="auto"/>
              </w:rPr>
            </w:pPr>
          </w:p>
          <w:p w14:paraId="2D768AE1" w14:textId="77777777" w:rsidR="00157882" w:rsidRDefault="00157882" w:rsidP="00247F2C">
            <w:pPr>
              <w:pStyle w:val="Example"/>
              <w:rPr>
                <w:color w:val="auto"/>
              </w:rPr>
            </w:pPr>
            <w:r>
              <w:rPr>
                <w:color w:val="auto"/>
              </w:rPr>
              <w:t>WSDL name: eventName</w:t>
            </w:r>
          </w:p>
          <w:p w14:paraId="2D768AE2" w14:textId="77777777" w:rsidR="00247F2C" w:rsidRPr="000A41B1" w:rsidRDefault="00247F2C" w:rsidP="00247F2C">
            <w:pPr>
              <w:pStyle w:val="Example"/>
              <w:rPr>
                <w:color w:val="auto"/>
              </w:rPr>
            </w:pPr>
          </w:p>
        </w:tc>
      </w:tr>
      <w:tr w:rsidR="00247F2C" w:rsidRPr="000A41B1" w14:paraId="2D768AE5" w14:textId="77777777" w:rsidTr="00247F2C">
        <w:trPr>
          <w:trHeight w:val="331"/>
        </w:trPr>
        <w:tc>
          <w:tcPr>
            <w:tcW w:w="8730" w:type="dxa"/>
            <w:gridSpan w:val="4"/>
            <w:shd w:val="clear" w:color="auto" w:fill="D9D9D9"/>
          </w:tcPr>
          <w:p w14:paraId="2D768AE4" w14:textId="77777777" w:rsidR="00247F2C" w:rsidRPr="003C5EEF" w:rsidRDefault="00247F2C" w:rsidP="00247F2C">
            <w:pPr>
              <w:pStyle w:val="Example"/>
              <w:rPr>
                <w:b/>
                <w:color w:val="auto"/>
              </w:rPr>
            </w:pPr>
            <w:r w:rsidRPr="003C5EEF">
              <w:rPr>
                <w:b/>
                <w:color w:val="auto"/>
              </w:rPr>
              <w:lastRenderedPageBreak/>
              <w:t>Output</w:t>
            </w:r>
          </w:p>
        </w:tc>
      </w:tr>
      <w:tr w:rsidR="00157882" w:rsidRPr="000A41B1" w14:paraId="2D768AEA" w14:textId="77777777" w:rsidTr="00247F2C">
        <w:trPr>
          <w:trHeight w:val="331"/>
        </w:trPr>
        <w:tc>
          <w:tcPr>
            <w:tcW w:w="1935" w:type="dxa"/>
          </w:tcPr>
          <w:p w14:paraId="2D768AE6" w14:textId="77777777" w:rsidR="00157882" w:rsidRDefault="00157882" w:rsidP="00247F2C">
            <w:pPr>
              <w:pStyle w:val="TableText"/>
            </w:pPr>
            <w:r>
              <w:t>RecNumber</w:t>
            </w:r>
          </w:p>
        </w:tc>
        <w:tc>
          <w:tcPr>
            <w:tcW w:w="1935" w:type="dxa"/>
          </w:tcPr>
          <w:p w14:paraId="2D768AE7" w14:textId="77777777" w:rsidR="00157882" w:rsidRDefault="00157882" w:rsidP="00247F2C">
            <w:pPr>
              <w:pStyle w:val="TableText"/>
            </w:pPr>
            <w:r>
              <w:t>Number(11)</w:t>
            </w:r>
          </w:p>
        </w:tc>
        <w:tc>
          <w:tcPr>
            <w:tcW w:w="2430" w:type="dxa"/>
          </w:tcPr>
          <w:p w14:paraId="2D768AE8" w14:textId="77777777" w:rsidR="00157882" w:rsidRPr="000A41B1" w:rsidRDefault="00157882" w:rsidP="00247F2C">
            <w:pPr>
              <w:pStyle w:val="TableText"/>
              <w:rPr>
                <w:color w:val="auto"/>
              </w:rPr>
            </w:pPr>
            <w:r>
              <w:rPr>
                <w:color w:val="auto"/>
              </w:rPr>
              <w:t>Identifier associated with each incident.</w:t>
            </w:r>
          </w:p>
        </w:tc>
        <w:tc>
          <w:tcPr>
            <w:tcW w:w="2430" w:type="dxa"/>
          </w:tcPr>
          <w:p w14:paraId="2D768AE9" w14:textId="77777777" w:rsidR="00157882" w:rsidRPr="000A41B1" w:rsidRDefault="00157882" w:rsidP="00B54491">
            <w:pPr>
              <w:pStyle w:val="Example"/>
              <w:ind w:left="360"/>
              <w:rPr>
                <w:color w:val="auto"/>
              </w:rPr>
            </w:pPr>
            <w:r>
              <w:rPr>
                <w:color w:val="auto"/>
              </w:rPr>
              <w:t>WSDL name: recNumber</w:t>
            </w:r>
          </w:p>
        </w:tc>
      </w:tr>
      <w:tr w:rsidR="00157882" w:rsidRPr="000A41B1" w14:paraId="2D768AEF" w14:textId="77777777" w:rsidTr="00247F2C">
        <w:trPr>
          <w:trHeight w:val="331"/>
        </w:trPr>
        <w:tc>
          <w:tcPr>
            <w:tcW w:w="1935" w:type="dxa"/>
          </w:tcPr>
          <w:p w14:paraId="2D768AEB" w14:textId="77777777" w:rsidR="00157882" w:rsidRDefault="00157882" w:rsidP="00247F2C">
            <w:pPr>
              <w:pStyle w:val="TableText"/>
            </w:pPr>
            <w:r>
              <w:t>GEOLOC</w:t>
            </w:r>
          </w:p>
        </w:tc>
        <w:tc>
          <w:tcPr>
            <w:tcW w:w="1935" w:type="dxa"/>
          </w:tcPr>
          <w:p w14:paraId="2D768AEC" w14:textId="77777777" w:rsidR="00157882" w:rsidRDefault="00157882" w:rsidP="00247F2C">
            <w:pPr>
              <w:pStyle w:val="TableText"/>
            </w:pPr>
            <w:r>
              <w:t>String(15)</w:t>
            </w:r>
          </w:p>
        </w:tc>
        <w:tc>
          <w:tcPr>
            <w:tcW w:w="2430" w:type="dxa"/>
          </w:tcPr>
          <w:p w14:paraId="2D768AED" w14:textId="77777777" w:rsidR="00157882" w:rsidRPr="000A41B1" w:rsidRDefault="00157882" w:rsidP="00247F2C">
            <w:pPr>
              <w:pStyle w:val="TableText"/>
              <w:rPr>
                <w:color w:val="auto"/>
              </w:rPr>
            </w:pPr>
            <w:r>
              <w:rPr>
                <w:color w:val="auto"/>
              </w:rPr>
              <w:t>GEOLOC field related to the incident.</w:t>
            </w:r>
          </w:p>
        </w:tc>
        <w:tc>
          <w:tcPr>
            <w:tcW w:w="2430" w:type="dxa"/>
          </w:tcPr>
          <w:p w14:paraId="2D768AEE" w14:textId="77777777" w:rsidR="00157882" w:rsidRPr="000A41B1" w:rsidRDefault="00157882" w:rsidP="00247F2C">
            <w:pPr>
              <w:pStyle w:val="Example"/>
              <w:rPr>
                <w:color w:val="auto"/>
              </w:rPr>
            </w:pPr>
            <w:r>
              <w:rPr>
                <w:color w:val="auto"/>
              </w:rPr>
              <w:t>WSDL name: geoLoc</w:t>
            </w:r>
          </w:p>
        </w:tc>
      </w:tr>
      <w:tr w:rsidR="00157882" w:rsidRPr="000A41B1" w14:paraId="2D768AFB" w14:textId="77777777" w:rsidTr="00247F2C">
        <w:trPr>
          <w:trHeight w:val="331"/>
        </w:trPr>
        <w:tc>
          <w:tcPr>
            <w:tcW w:w="1935" w:type="dxa"/>
          </w:tcPr>
          <w:p w14:paraId="2D768AF0" w14:textId="77777777" w:rsidR="00157882" w:rsidRDefault="00157882" w:rsidP="00247F2C">
            <w:pPr>
              <w:pStyle w:val="TableText"/>
            </w:pPr>
            <w:r>
              <w:t>Event Name</w:t>
            </w:r>
          </w:p>
        </w:tc>
        <w:tc>
          <w:tcPr>
            <w:tcW w:w="1935" w:type="dxa"/>
          </w:tcPr>
          <w:p w14:paraId="2D768AF1" w14:textId="77777777" w:rsidR="00157882" w:rsidRPr="00A04B80" w:rsidRDefault="00157882" w:rsidP="00247F2C">
            <w:pPr>
              <w:pStyle w:val="TableText"/>
              <w:rPr>
                <w:highlight w:val="yellow"/>
              </w:rPr>
            </w:pPr>
            <w:r w:rsidRPr="00A36437">
              <w:t>String(50)</w:t>
            </w:r>
          </w:p>
        </w:tc>
        <w:tc>
          <w:tcPr>
            <w:tcW w:w="2430" w:type="dxa"/>
          </w:tcPr>
          <w:p w14:paraId="2D768AF2" w14:textId="77777777" w:rsidR="00157882" w:rsidRPr="000A41B1" w:rsidRDefault="00157882" w:rsidP="00247F2C">
            <w:pPr>
              <w:pStyle w:val="TableText"/>
              <w:rPr>
                <w:color w:val="auto"/>
              </w:rPr>
            </w:pPr>
            <w:r>
              <w:rPr>
                <w:color w:val="auto"/>
              </w:rPr>
              <w:t>Identifies the type of incident.</w:t>
            </w:r>
          </w:p>
        </w:tc>
        <w:tc>
          <w:tcPr>
            <w:tcW w:w="2430" w:type="dxa"/>
          </w:tcPr>
          <w:p w14:paraId="2D768AF3" w14:textId="77777777" w:rsidR="00157882" w:rsidRDefault="00157882" w:rsidP="00247F2C">
            <w:pPr>
              <w:pStyle w:val="Example"/>
              <w:numPr>
                <w:ilvl w:val="0"/>
                <w:numId w:val="20"/>
              </w:numPr>
              <w:rPr>
                <w:color w:val="auto"/>
              </w:rPr>
            </w:pPr>
            <w:r>
              <w:rPr>
                <w:color w:val="auto"/>
              </w:rPr>
              <w:t>HURRICANE</w:t>
            </w:r>
          </w:p>
          <w:p w14:paraId="2D768AF4" w14:textId="77777777" w:rsidR="00157882" w:rsidRDefault="00157882" w:rsidP="00247F2C">
            <w:pPr>
              <w:pStyle w:val="Example"/>
              <w:numPr>
                <w:ilvl w:val="0"/>
                <w:numId w:val="20"/>
              </w:numPr>
              <w:rPr>
                <w:color w:val="auto"/>
              </w:rPr>
            </w:pPr>
            <w:r>
              <w:rPr>
                <w:color w:val="auto"/>
              </w:rPr>
              <w:t>TORNADO</w:t>
            </w:r>
          </w:p>
          <w:p w14:paraId="2D768AF5" w14:textId="77777777" w:rsidR="00157882" w:rsidRDefault="00157882" w:rsidP="00247F2C">
            <w:pPr>
              <w:pStyle w:val="Example"/>
              <w:numPr>
                <w:ilvl w:val="0"/>
                <w:numId w:val="20"/>
              </w:numPr>
              <w:rPr>
                <w:color w:val="auto"/>
              </w:rPr>
            </w:pPr>
            <w:r>
              <w:rPr>
                <w:color w:val="auto"/>
              </w:rPr>
              <w:t>FLOOD</w:t>
            </w:r>
          </w:p>
          <w:p w14:paraId="2D768AF6" w14:textId="77777777" w:rsidR="00157882" w:rsidRDefault="00157882" w:rsidP="00247F2C">
            <w:pPr>
              <w:pStyle w:val="Example"/>
              <w:numPr>
                <w:ilvl w:val="0"/>
                <w:numId w:val="20"/>
              </w:numPr>
              <w:rPr>
                <w:color w:val="auto"/>
              </w:rPr>
            </w:pPr>
            <w:r>
              <w:rPr>
                <w:color w:val="auto"/>
              </w:rPr>
              <w:t>WILDFIRE</w:t>
            </w:r>
          </w:p>
          <w:p w14:paraId="2D768AF7" w14:textId="77777777" w:rsidR="00157882" w:rsidRDefault="00157882" w:rsidP="00247F2C">
            <w:pPr>
              <w:pStyle w:val="Example"/>
              <w:rPr>
                <w:color w:val="auto"/>
              </w:rPr>
            </w:pPr>
          </w:p>
          <w:p w14:paraId="2D768AF8" w14:textId="77777777" w:rsidR="00157882" w:rsidRDefault="00157882" w:rsidP="00B54491">
            <w:pPr>
              <w:pStyle w:val="Example"/>
              <w:rPr>
                <w:color w:val="auto"/>
              </w:rPr>
            </w:pPr>
            <w:r>
              <w:rPr>
                <w:color w:val="auto"/>
              </w:rPr>
              <w:t>Screen name: Event</w:t>
            </w:r>
          </w:p>
          <w:p w14:paraId="2D768AF9" w14:textId="77777777" w:rsidR="00157882" w:rsidRDefault="00157882" w:rsidP="00B54491">
            <w:pPr>
              <w:pStyle w:val="Example"/>
              <w:rPr>
                <w:color w:val="auto"/>
              </w:rPr>
            </w:pPr>
          </w:p>
          <w:p w14:paraId="2D768AFA" w14:textId="77777777" w:rsidR="00157882" w:rsidRPr="000A41B1" w:rsidRDefault="00157882" w:rsidP="00B54491">
            <w:pPr>
              <w:pStyle w:val="Example"/>
              <w:rPr>
                <w:color w:val="auto"/>
              </w:rPr>
            </w:pPr>
            <w:r>
              <w:rPr>
                <w:color w:val="auto"/>
              </w:rPr>
              <w:t>WSDL name: eventName</w:t>
            </w:r>
          </w:p>
        </w:tc>
      </w:tr>
      <w:tr w:rsidR="00157882" w:rsidRPr="000A41B1" w14:paraId="2D768B03" w14:textId="77777777" w:rsidTr="00247F2C">
        <w:trPr>
          <w:trHeight w:val="331"/>
        </w:trPr>
        <w:tc>
          <w:tcPr>
            <w:tcW w:w="1935" w:type="dxa"/>
          </w:tcPr>
          <w:p w14:paraId="2D768AFC" w14:textId="77777777" w:rsidR="00157882" w:rsidRDefault="00157882" w:rsidP="00247F2C">
            <w:pPr>
              <w:pStyle w:val="TableText"/>
            </w:pPr>
            <w:r>
              <w:t>Initial Report Date</w:t>
            </w:r>
          </w:p>
        </w:tc>
        <w:tc>
          <w:tcPr>
            <w:tcW w:w="1935" w:type="dxa"/>
          </w:tcPr>
          <w:p w14:paraId="2D768AFD" w14:textId="77777777" w:rsidR="00157882" w:rsidRDefault="00157882" w:rsidP="00247F2C">
            <w:pPr>
              <w:pStyle w:val="TableText"/>
            </w:pPr>
            <w:r>
              <w:t>Date</w:t>
            </w:r>
          </w:p>
        </w:tc>
        <w:tc>
          <w:tcPr>
            <w:tcW w:w="2430" w:type="dxa"/>
          </w:tcPr>
          <w:p w14:paraId="2D768AFE" w14:textId="77777777" w:rsidR="00157882" w:rsidRPr="000A41B1" w:rsidRDefault="00157882" w:rsidP="00247F2C">
            <w:pPr>
              <w:pStyle w:val="TableText"/>
              <w:rPr>
                <w:color w:val="auto"/>
              </w:rPr>
            </w:pPr>
            <w:r>
              <w:rPr>
                <w:color w:val="auto"/>
              </w:rPr>
              <w:t>Date when the incident was initially reported</w:t>
            </w:r>
          </w:p>
        </w:tc>
        <w:tc>
          <w:tcPr>
            <w:tcW w:w="2430" w:type="dxa"/>
          </w:tcPr>
          <w:p w14:paraId="2D768AFF" w14:textId="77777777" w:rsidR="00157882" w:rsidRDefault="00157882" w:rsidP="00247F2C">
            <w:pPr>
              <w:pStyle w:val="Example"/>
              <w:rPr>
                <w:color w:val="auto"/>
              </w:rPr>
            </w:pPr>
            <w:r>
              <w:rPr>
                <w:color w:val="auto"/>
              </w:rPr>
              <w:t>Format:</w:t>
            </w:r>
          </w:p>
          <w:p w14:paraId="2D768B00" w14:textId="77777777" w:rsidR="0015600B" w:rsidRDefault="00157882">
            <w:pPr>
              <w:pStyle w:val="Example"/>
              <w:tabs>
                <w:tab w:val="right" w:pos="2214"/>
              </w:tabs>
              <w:rPr>
                <w:color w:val="auto"/>
              </w:rPr>
            </w:pPr>
            <w:r>
              <w:rPr>
                <w:color w:val="auto"/>
              </w:rPr>
              <w:t>mm/dd/yyyy</w:t>
            </w:r>
            <w:r>
              <w:rPr>
                <w:color w:val="auto"/>
              </w:rPr>
              <w:tab/>
            </w:r>
          </w:p>
          <w:p w14:paraId="2D768B01" w14:textId="77777777" w:rsidR="0015600B" w:rsidRDefault="0015600B">
            <w:pPr>
              <w:pStyle w:val="Example"/>
              <w:tabs>
                <w:tab w:val="right" w:pos="2214"/>
              </w:tabs>
              <w:rPr>
                <w:color w:val="auto"/>
              </w:rPr>
            </w:pPr>
          </w:p>
          <w:p w14:paraId="2D768B02" w14:textId="77777777" w:rsidR="0015600B" w:rsidRDefault="00157882">
            <w:pPr>
              <w:pStyle w:val="Example"/>
              <w:tabs>
                <w:tab w:val="right" w:pos="2214"/>
              </w:tabs>
              <w:rPr>
                <w:color w:val="auto"/>
              </w:rPr>
            </w:pPr>
            <w:r>
              <w:rPr>
                <w:color w:val="auto"/>
              </w:rPr>
              <w:t>WSDL name: initialRptDate</w:t>
            </w:r>
          </w:p>
        </w:tc>
      </w:tr>
      <w:tr w:rsidR="00157882" w:rsidRPr="000A41B1" w14:paraId="2D768B0E" w14:textId="77777777" w:rsidTr="00247F2C">
        <w:trPr>
          <w:trHeight w:val="331"/>
        </w:trPr>
        <w:tc>
          <w:tcPr>
            <w:tcW w:w="1935" w:type="dxa"/>
          </w:tcPr>
          <w:p w14:paraId="2D768B04" w14:textId="77777777" w:rsidR="00157882" w:rsidRDefault="00157882" w:rsidP="00247F2C">
            <w:pPr>
              <w:pStyle w:val="TableText"/>
            </w:pPr>
            <w:r>
              <w:t>Building Status</w:t>
            </w:r>
          </w:p>
        </w:tc>
        <w:tc>
          <w:tcPr>
            <w:tcW w:w="1935" w:type="dxa"/>
          </w:tcPr>
          <w:p w14:paraId="2D768B05" w14:textId="77777777" w:rsidR="00157882" w:rsidRDefault="00157882" w:rsidP="00247F2C">
            <w:pPr>
              <w:pStyle w:val="TableText"/>
            </w:pPr>
            <w:r>
              <w:t>Char(20)</w:t>
            </w:r>
          </w:p>
        </w:tc>
        <w:tc>
          <w:tcPr>
            <w:tcW w:w="2430" w:type="dxa"/>
          </w:tcPr>
          <w:p w14:paraId="2D768B06" w14:textId="77777777" w:rsidR="00157882" w:rsidRPr="000A41B1" w:rsidRDefault="00157882" w:rsidP="00247F2C">
            <w:pPr>
              <w:pStyle w:val="TableText"/>
              <w:rPr>
                <w:color w:val="auto"/>
              </w:rPr>
            </w:pPr>
            <w:r>
              <w:rPr>
                <w:color w:val="auto"/>
              </w:rPr>
              <w:t>Indicated the availability of the facility.</w:t>
            </w:r>
          </w:p>
        </w:tc>
        <w:tc>
          <w:tcPr>
            <w:tcW w:w="2430" w:type="dxa"/>
          </w:tcPr>
          <w:p w14:paraId="2D768B07" w14:textId="77777777" w:rsidR="00157882" w:rsidRDefault="00157882" w:rsidP="00247F2C">
            <w:pPr>
              <w:pStyle w:val="Example"/>
              <w:rPr>
                <w:color w:val="auto"/>
              </w:rPr>
            </w:pPr>
            <w:r>
              <w:rPr>
                <w:color w:val="auto"/>
              </w:rPr>
              <w:t>Values:</w:t>
            </w:r>
          </w:p>
          <w:p w14:paraId="2D768B08" w14:textId="77777777" w:rsidR="00157882" w:rsidRDefault="00157882" w:rsidP="00247F2C">
            <w:pPr>
              <w:pStyle w:val="Example"/>
              <w:numPr>
                <w:ilvl w:val="0"/>
                <w:numId w:val="27"/>
              </w:numPr>
              <w:rPr>
                <w:color w:val="auto"/>
              </w:rPr>
            </w:pPr>
            <w:r>
              <w:rPr>
                <w:color w:val="auto"/>
              </w:rPr>
              <w:t>OPENED</w:t>
            </w:r>
          </w:p>
          <w:p w14:paraId="2D768B09" w14:textId="77777777" w:rsidR="00157882" w:rsidRDefault="00157882" w:rsidP="00247F2C">
            <w:pPr>
              <w:pStyle w:val="Example"/>
              <w:numPr>
                <w:ilvl w:val="0"/>
                <w:numId w:val="27"/>
              </w:numPr>
              <w:rPr>
                <w:color w:val="auto"/>
              </w:rPr>
            </w:pPr>
            <w:r>
              <w:rPr>
                <w:color w:val="auto"/>
              </w:rPr>
              <w:t>CLOSED</w:t>
            </w:r>
          </w:p>
          <w:p w14:paraId="2D768B0A" w14:textId="77777777" w:rsidR="00157882" w:rsidRDefault="00157882" w:rsidP="00247F2C">
            <w:pPr>
              <w:pStyle w:val="Example"/>
              <w:numPr>
                <w:ilvl w:val="0"/>
                <w:numId w:val="27"/>
              </w:numPr>
              <w:rPr>
                <w:color w:val="auto"/>
              </w:rPr>
            </w:pPr>
            <w:r>
              <w:rPr>
                <w:color w:val="auto"/>
              </w:rPr>
              <w:t>DELAYED OPENING</w:t>
            </w:r>
          </w:p>
          <w:p w14:paraId="2D768B0B" w14:textId="77777777" w:rsidR="00157882" w:rsidRDefault="00157882" w:rsidP="00247F2C">
            <w:pPr>
              <w:pStyle w:val="Example"/>
              <w:numPr>
                <w:ilvl w:val="0"/>
                <w:numId w:val="27"/>
              </w:numPr>
              <w:rPr>
                <w:color w:val="auto"/>
              </w:rPr>
            </w:pPr>
            <w:r>
              <w:rPr>
                <w:color w:val="auto"/>
              </w:rPr>
              <w:t>RE-OPENED</w:t>
            </w:r>
          </w:p>
          <w:p w14:paraId="2D768B0C" w14:textId="77777777" w:rsidR="0015600B" w:rsidRDefault="0015600B">
            <w:pPr>
              <w:pStyle w:val="Example"/>
              <w:ind w:left="720"/>
              <w:rPr>
                <w:color w:val="auto"/>
              </w:rPr>
            </w:pPr>
          </w:p>
          <w:p w14:paraId="2D768B0D" w14:textId="77777777" w:rsidR="0015600B" w:rsidRDefault="00157882">
            <w:pPr>
              <w:pStyle w:val="Example"/>
              <w:rPr>
                <w:color w:val="auto"/>
                <w:szCs w:val="16"/>
              </w:rPr>
            </w:pPr>
            <w:r>
              <w:rPr>
                <w:color w:val="auto"/>
              </w:rPr>
              <w:t>WSDL name: buildingStatus</w:t>
            </w:r>
          </w:p>
        </w:tc>
      </w:tr>
      <w:tr w:rsidR="00157882" w:rsidRPr="000A41B1" w14:paraId="2D768B18" w14:textId="77777777" w:rsidTr="00247F2C">
        <w:trPr>
          <w:trHeight w:val="331"/>
        </w:trPr>
        <w:tc>
          <w:tcPr>
            <w:tcW w:w="1935" w:type="dxa"/>
          </w:tcPr>
          <w:p w14:paraId="2D768B0F" w14:textId="77777777" w:rsidR="00157882" w:rsidRDefault="00157882" w:rsidP="00247F2C">
            <w:pPr>
              <w:pStyle w:val="TableText"/>
            </w:pPr>
            <w:r>
              <w:t>Building Type</w:t>
            </w:r>
          </w:p>
        </w:tc>
        <w:tc>
          <w:tcPr>
            <w:tcW w:w="1935" w:type="dxa"/>
          </w:tcPr>
          <w:p w14:paraId="2D768B10" w14:textId="77777777" w:rsidR="00157882" w:rsidRPr="00DA5EC6" w:rsidRDefault="00157882" w:rsidP="00247F2C">
            <w:pPr>
              <w:pStyle w:val="TableText"/>
              <w:rPr>
                <w:highlight w:val="yellow"/>
              </w:rPr>
            </w:pPr>
            <w:r w:rsidRPr="00006CC3">
              <w:t>String(10)</w:t>
            </w:r>
          </w:p>
        </w:tc>
        <w:tc>
          <w:tcPr>
            <w:tcW w:w="2430" w:type="dxa"/>
          </w:tcPr>
          <w:p w14:paraId="2D768B11" w14:textId="77777777" w:rsidR="00157882" w:rsidRPr="000A41B1" w:rsidRDefault="00157882" w:rsidP="00247F2C">
            <w:pPr>
              <w:pStyle w:val="TableText"/>
              <w:rPr>
                <w:color w:val="auto"/>
              </w:rPr>
            </w:pPr>
            <w:r>
              <w:rPr>
                <w:color w:val="auto"/>
              </w:rPr>
              <w:t>Indicates the type of building</w:t>
            </w:r>
          </w:p>
        </w:tc>
        <w:tc>
          <w:tcPr>
            <w:tcW w:w="2430" w:type="dxa"/>
          </w:tcPr>
          <w:p w14:paraId="2D768B12" w14:textId="77777777" w:rsidR="00157882" w:rsidRDefault="00157882" w:rsidP="00247F2C">
            <w:pPr>
              <w:pStyle w:val="Example"/>
              <w:rPr>
                <w:color w:val="auto"/>
              </w:rPr>
            </w:pPr>
            <w:r>
              <w:rPr>
                <w:color w:val="auto"/>
              </w:rPr>
              <w:t>Values:</w:t>
            </w:r>
          </w:p>
          <w:p w14:paraId="2D768B13" w14:textId="77777777" w:rsidR="00157882" w:rsidRDefault="00157882" w:rsidP="00247F2C">
            <w:pPr>
              <w:pStyle w:val="Example"/>
              <w:numPr>
                <w:ilvl w:val="0"/>
                <w:numId w:val="27"/>
              </w:numPr>
              <w:rPr>
                <w:color w:val="auto"/>
              </w:rPr>
            </w:pPr>
            <w:r>
              <w:rPr>
                <w:color w:val="auto"/>
              </w:rPr>
              <w:t>ADM</w:t>
            </w:r>
          </w:p>
          <w:p w14:paraId="2D768B14" w14:textId="77777777" w:rsidR="00157882" w:rsidRDefault="00157882" w:rsidP="006D7C6C">
            <w:pPr>
              <w:pStyle w:val="Example"/>
              <w:numPr>
                <w:ilvl w:val="0"/>
                <w:numId w:val="27"/>
              </w:numPr>
              <w:rPr>
                <w:color w:val="auto"/>
              </w:rPr>
            </w:pPr>
            <w:r>
              <w:rPr>
                <w:color w:val="auto"/>
              </w:rPr>
              <w:t>CO</w:t>
            </w:r>
          </w:p>
          <w:p w14:paraId="2D768B15" w14:textId="77777777" w:rsidR="00157882" w:rsidRDefault="00157882" w:rsidP="00B54491">
            <w:pPr>
              <w:pStyle w:val="Example"/>
              <w:rPr>
                <w:color w:val="auto"/>
              </w:rPr>
            </w:pPr>
            <w:r>
              <w:rPr>
                <w:color w:val="auto"/>
              </w:rPr>
              <w:t>Screen name: Type</w:t>
            </w:r>
          </w:p>
          <w:p w14:paraId="2D768B16" w14:textId="77777777" w:rsidR="00157882" w:rsidRDefault="00157882" w:rsidP="00B54491">
            <w:pPr>
              <w:pStyle w:val="Example"/>
              <w:rPr>
                <w:color w:val="auto"/>
              </w:rPr>
            </w:pPr>
          </w:p>
          <w:p w14:paraId="2D768B17" w14:textId="77777777" w:rsidR="00157882" w:rsidRPr="000A41B1" w:rsidRDefault="00157882" w:rsidP="00B54491">
            <w:pPr>
              <w:pStyle w:val="Example"/>
              <w:rPr>
                <w:color w:val="auto"/>
              </w:rPr>
            </w:pPr>
            <w:r>
              <w:rPr>
                <w:color w:val="auto"/>
              </w:rPr>
              <w:t>WSDL name: buildingType</w:t>
            </w:r>
          </w:p>
        </w:tc>
      </w:tr>
      <w:tr w:rsidR="00157882" w:rsidRPr="000A41B1" w14:paraId="2D768B1D" w14:textId="77777777" w:rsidTr="00247F2C">
        <w:trPr>
          <w:trHeight w:val="331"/>
        </w:trPr>
        <w:tc>
          <w:tcPr>
            <w:tcW w:w="1935" w:type="dxa"/>
          </w:tcPr>
          <w:p w14:paraId="2D768B19" w14:textId="77777777" w:rsidR="00157882" w:rsidRDefault="00157882" w:rsidP="00247F2C">
            <w:pPr>
              <w:pStyle w:val="TableText"/>
            </w:pPr>
            <w:r>
              <w:t>Building Address</w:t>
            </w:r>
          </w:p>
        </w:tc>
        <w:tc>
          <w:tcPr>
            <w:tcW w:w="1935" w:type="dxa"/>
          </w:tcPr>
          <w:p w14:paraId="2D768B1A" w14:textId="77777777" w:rsidR="00157882" w:rsidRPr="00A04B80" w:rsidRDefault="00157882" w:rsidP="00247F2C">
            <w:pPr>
              <w:pStyle w:val="TableText"/>
              <w:rPr>
                <w:highlight w:val="yellow"/>
              </w:rPr>
            </w:pPr>
            <w:r w:rsidRPr="005A27F8">
              <w:t>String(255)</w:t>
            </w:r>
          </w:p>
        </w:tc>
        <w:tc>
          <w:tcPr>
            <w:tcW w:w="2430" w:type="dxa"/>
          </w:tcPr>
          <w:p w14:paraId="2D768B1B" w14:textId="77777777" w:rsidR="00157882" w:rsidRPr="000A41B1" w:rsidRDefault="00157882" w:rsidP="00247F2C">
            <w:pPr>
              <w:pStyle w:val="TableText"/>
              <w:rPr>
                <w:color w:val="auto"/>
              </w:rPr>
            </w:pPr>
            <w:r>
              <w:rPr>
                <w:color w:val="auto"/>
              </w:rPr>
              <w:t>Address of the building</w:t>
            </w:r>
          </w:p>
        </w:tc>
        <w:tc>
          <w:tcPr>
            <w:tcW w:w="2430" w:type="dxa"/>
          </w:tcPr>
          <w:p w14:paraId="2D768B1C" w14:textId="77777777" w:rsidR="00157882" w:rsidRPr="000A41B1" w:rsidRDefault="00157882" w:rsidP="00247F2C">
            <w:pPr>
              <w:pStyle w:val="Example"/>
              <w:rPr>
                <w:color w:val="auto"/>
              </w:rPr>
            </w:pPr>
            <w:r>
              <w:rPr>
                <w:color w:val="auto"/>
              </w:rPr>
              <w:t>WSDL name: buildingAddress</w:t>
            </w:r>
          </w:p>
        </w:tc>
      </w:tr>
      <w:tr w:rsidR="00157882" w:rsidRPr="000A41B1" w14:paraId="2D768B22" w14:textId="77777777" w:rsidTr="00247F2C">
        <w:trPr>
          <w:trHeight w:val="331"/>
        </w:trPr>
        <w:tc>
          <w:tcPr>
            <w:tcW w:w="1935" w:type="dxa"/>
          </w:tcPr>
          <w:p w14:paraId="2D768B1E" w14:textId="77777777" w:rsidR="00157882" w:rsidRDefault="00157882" w:rsidP="00247F2C">
            <w:pPr>
              <w:pStyle w:val="TableText"/>
            </w:pPr>
            <w:r>
              <w:t>State</w:t>
            </w:r>
          </w:p>
        </w:tc>
        <w:tc>
          <w:tcPr>
            <w:tcW w:w="1935" w:type="dxa"/>
          </w:tcPr>
          <w:p w14:paraId="2D768B1F" w14:textId="77777777" w:rsidR="00157882" w:rsidRPr="00DA5EC6" w:rsidRDefault="00157882" w:rsidP="00247F2C">
            <w:pPr>
              <w:pStyle w:val="TableText"/>
              <w:rPr>
                <w:highlight w:val="yellow"/>
              </w:rPr>
            </w:pPr>
            <w:r w:rsidRPr="00006CC3">
              <w:t>String(2)</w:t>
            </w:r>
          </w:p>
        </w:tc>
        <w:tc>
          <w:tcPr>
            <w:tcW w:w="2430" w:type="dxa"/>
          </w:tcPr>
          <w:p w14:paraId="2D768B20" w14:textId="77777777" w:rsidR="00157882" w:rsidRPr="000A41B1" w:rsidRDefault="00157882" w:rsidP="00247F2C">
            <w:pPr>
              <w:pStyle w:val="TableText"/>
              <w:rPr>
                <w:color w:val="auto"/>
              </w:rPr>
            </w:pPr>
            <w:r>
              <w:rPr>
                <w:color w:val="auto"/>
              </w:rPr>
              <w:t>State associated with the location</w:t>
            </w:r>
          </w:p>
        </w:tc>
        <w:tc>
          <w:tcPr>
            <w:tcW w:w="2430" w:type="dxa"/>
          </w:tcPr>
          <w:p w14:paraId="2D768B21" w14:textId="77777777" w:rsidR="00157882" w:rsidRPr="000A41B1" w:rsidRDefault="00157882" w:rsidP="00247F2C">
            <w:pPr>
              <w:pStyle w:val="Example"/>
              <w:rPr>
                <w:color w:val="auto"/>
              </w:rPr>
            </w:pPr>
            <w:r>
              <w:rPr>
                <w:color w:val="auto"/>
              </w:rPr>
              <w:t>WSDL name: state</w:t>
            </w:r>
          </w:p>
        </w:tc>
      </w:tr>
      <w:tr w:rsidR="00157882" w:rsidRPr="000A41B1" w14:paraId="2D768B27" w14:textId="77777777" w:rsidTr="00247F2C">
        <w:trPr>
          <w:trHeight w:val="331"/>
        </w:trPr>
        <w:tc>
          <w:tcPr>
            <w:tcW w:w="1935" w:type="dxa"/>
          </w:tcPr>
          <w:p w14:paraId="2D768B23" w14:textId="77777777" w:rsidR="00157882" w:rsidRDefault="00157882" w:rsidP="00247F2C">
            <w:pPr>
              <w:pStyle w:val="TableText"/>
            </w:pPr>
            <w:r>
              <w:t>Property Manager ATTUID</w:t>
            </w:r>
          </w:p>
        </w:tc>
        <w:tc>
          <w:tcPr>
            <w:tcW w:w="1935" w:type="dxa"/>
          </w:tcPr>
          <w:p w14:paraId="2D768B24" w14:textId="77777777" w:rsidR="00157882" w:rsidRPr="007E7A71" w:rsidRDefault="00157882" w:rsidP="00247F2C">
            <w:pPr>
              <w:pStyle w:val="TableText"/>
              <w:rPr>
                <w:highlight w:val="yellow"/>
              </w:rPr>
            </w:pPr>
            <w:r w:rsidRPr="007E7A71">
              <w:t>String(6)</w:t>
            </w:r>
          </w:p>
        </w:tc>
        <w:tc>
          <w:tcPr>
            <w:tcW w:w="2430" w:type="dxa"/>
          </w:tcPr>
          <w:p w14:paraId="2D768B25" w14:textId="77777777" w:rsidR="00157882" w:rsidRPr="007E7A71" w:rsidRDefault="00157882" w:rsidP="00247F2C">
            <w:pPr>
              <w:pStyle w:val="TableText"/>
              <w:rPr>
                <w:color w:val="auto"/>
                <w:highlight w:val="yellow"/>
              </w:rPr>
            </w:pPr>
            <w:r>
              <w:t>AT&amp;T User ID of the Property Manager.</w:t>
            </w:r>
          </w:p>
        </w:tc>
        <w:tc>
          <w:tcPr>
            <w:tcW w:w="2430" w:type="dxa"/>
          </w:tcPr>
          <w:p w14:paraId="2D768B26" w14:textId="77777777" w:rsidR="00157882" w:rsidRPr="0029293D" w:rsidRDefault="00157882" w:rsidP="00B54491">
            <w:pPr>
              <w:pStyle w:val="Example"/>
            </w:pPr>
            <w:r>
              <w:rPr>
                <w:color w:val="auto"/>
              </w:rPr>
              <w:t>WSDL name: PMAttuid</w:t>
            </w:r>
          </w:p>
        </w:tc>
      </w:tr>
      <w:tr w:rsidR="00157882" w:rsidRPr="000A41B1" w14:paraId="2D768B2D" w14:textId="77777777" w:rsidTr="00247F2C">
        <w:trPr>
          <w:trHeight w:val="331"/>
        </w:trPr>
        <w:tc>
          <w:tcPr>
            <w:tcW w:w="1935" w:type="dxa"/>
          </w:tcPr>
          <w:p w14:paraId="2D768B28" w14:textId="77777777" w:rsidR="00157882" w:rsidRDefault="00157882" w:rsidP="00247F2C">
            <w:pPr>
              <w:pStyle w:val="TableText"/>
            </w:pPr>
            <w:r>
              <w:t>Assessment Notes</w:t>
            </w:r>
          </w:p>
        </w:tc>
        <w:tc>
          <w:tcPr>
            <w:tcW w:w="1935" w:type="dxa"/>
          </w:tcPr>
          <w:p w14:paraId="2D768B29" w14:textId="77777777" w:rsidR="00157882" w:rsidRPr="00DA5EC6" w:rsidRDefault="00157882" w:rsidP="00247F2C">
            <w:pPr>
              <w:pStyle w:val="TableText"/>
              <w:rPr>
                <w:highlight w:val="yellow"/>
              </w:rPr>
            </w:pPr>
            <w:r w:rsidRPr="00006CC3">
              <w:t>String (1000)</w:t>
            </w:r>
          </w:p>
        </w:tc>
        <w:tc>
          <w:tcPr>
            <w:tcW w:w="2430" w:type="dxa"/>
          </w:tcPr>
          <w:p w14:paraId="2D768B2A" w14:textId="77777777" w:rsidR="00157882" w:rsidRPr="000A41B1" w:rsidRDefault="00157882" w:rsidP="00247F2C">
            <w:pPr>
              <w:pStyle w:val="TableText"/>
              <w:rPr>
                <w:color w:val="auto"/>
              </w:rPr>
            </w:pPr>
            <w:r>
              <w:rPr>
                <w:color w:val="auto"/>
              </w:rPr>
              <w:t xml:space="preserve">Notes providing an assessment of the </w:t>
            </w:r>
            <w:r>
              <w:rPr>
                <w:color w:val="auto"/>
              </w:rPr>
              <w:lastRenderedPageBreak/>
              <w:t>incident.</w:t>
            </w:r>
          </w:p>
        </w:tc>
        <w:tc>
          <w:tcPr>
            <w:tcW w:w="2430" w:type="dxa"/>
          </w:tcPr>
          <w:p w14:paraId="2D768B2B" w14:textId="77777777" w:rsidR="00157882" w:rsidRDefault="00157882" w:rsidP="00157882">
            <w:pPr>
              <w:pStyle w:val="Example"/>
              <w:rPr>
                <w:color w:val="auto"/>
              </w:rPr>
            </w:pPr>
            <w:r>
              <w:rPr>
                <w:color w:val="auto"/>
              </w:rPr>
              <w:lastRenderedPageBreak/>
              <w:t>WSDL name:</w:t>
            </w:r>
          </w:p>
          <w:p w14:paraId="2D768B2C" w14:textId="77777777" w:rsidR="00157882" w:rsidRPr="000A41B1" w:rsidRDefault="00157882" w:rsidP="00247F2C">
            <w:pPr>
              <w:pStyle w:val="Example"/>
              <w:rPr>
                <w:color w:val="auto"/>
              </w:rPr>
            </w:pPr>
            <w:r>
              <w:rPr>
                <w:color w:val="auto"/>
              </w:rPr>
              <w:t>Assessnotes</w:t>
            </w:r>
          </w:p>
        </w:tc>
      </w:tr>
      <w:tr w:rsidR="00157882" w:rsidRPr="000A41B1" w14:paraId="2D768B32" w14:textId="77777777" w:rsidTr="00247F2C">
        <w:trPr>
          <w:trHeight w:val="331"/>
        </w:trPr>
        <w:tc>
          <w:tcPr>
            <w:tcW w:w="1935" w:type="dxa"/>
          </w:tcPr>
          <w:p w14:paraId="2D768B2E" w14:textId="77777777" w:rsidR="00157882" w:rsidRDefault="00157882" w:rsidP="00247F2C">
            <w:pPr>
              <w:pStyle w:val="TableText"/>
            </w:pPr>
            <w:r>
              <w:lastRenderedPageBreak/>
              <w:t>Status Notes</w:t>
            </w:r>
          </w:p>
        </w:tc>
        <w:tc>
          <w:tcPr>
            <w:tcW w:w="1935" w:type="dxa"/>
          </w:tcPr>
          <w:p w14:paraId="2D768B2F" w14:textId="77777777" w:rsidR="00157882" w:rsidRPr="00DA5EC6" w:rsidRDefault="00157882" w:rsidP="00247F2C">
            <w:pPr>
              <w:pStyle w:val="TableText"/>
              <w:rPr>
                <w:highlight w:val="yellow"/>
              </w:rPr>
            </w:pPr>
            <w:r w:rsidRPr="00006CC3">
              <w:t>String (1000)</w:t>
            </w:r>
          </w:p>
        </w:tc>
        <w:tc>
          <w:tcPr>
            <w:tcW w:w="2430" w:type="dxa"/>
          </w:tcPr>
          <w:p w14:paraId="2D768B30" w14:textId="77777777" w:rsidR="00157882" w:rsidRPr="000A41B1" w:rsidRDefault="00157882" w:rsidP="00247F2C">
            <w:pPr>
              <w:pStyle w:val="TableText"/>
              <w:rPr>
                <w:color w:val="auto"/>
              </w:rPr>
            </w:pPr>
            <w:r>
              <w:rPr>
                <w:color w:val="auto"/>
              </w:rPr>
              <w:t>Notes providing status of the incident.</w:t>
            </w:r>
          </w:p>
        </w:tc>
        <w:tc>
          <w:tcPr>
            <w:tcW w:w="2430" w:type="dxa"/>
          </w:tcPr>
          <w:p w14:paraId="2D768B31" w14:textId="77777777" w:rsidR="00157882" w:rsidRPr="000A41B1" w:rsidRDefault="00157882" w:rsidP="00247F2C">
            <w:pPr>
              <w:pStyle w:val="Example"/>
              <w:rPr>
                <w:color w:val="auto"/>
              </w:rPr>
            </w:pPr>
            <w:r>
              <w:rPr>
                <w:color w:val="auto"/>
              </w:rPr>
              <w:t>WSDL name: statusNotes</w:t>
            </w:r>
          </w:p>
        </w:tc>
      </w:tr>
      <w:tr w:rsidR="00157882" w:rsidRPr="000A41B1" w14:paraId="2D768B38" w14:textId="77777777" w:rsidTr="00247F2C">
        <w:trPr>
          <w:trHeight w:val="331"/>
        </w:trPr>
        <w:tc>
          <w:tcPr>
            <w:tcW w:w="8730" w:type="dxa"/>
            <w:gridSpan w:val="4"/>
            <w:shd w:val="clear" w:color="auto" w:fill="F2F2F2"/>
          </w:tcPr>
          <w:p w14:paraId="2D768B33" w14:textId="77777777" w:rsidR="00157882" w:rsidRDefault="00157882" w:rsidP="00247F2C">
            <w:pPr>
              <w:pStyle w:val="Example"/>
              <w:rPr>
                <w:color w:val="auto"/>
              </w:rPr>
            </w:pPr>
            <w:r>
              <w:rPr>
                <w:color w:val="auto"/>
              </w:rPr>
              <w:t>Request Status [1].  Includes the following fields:</w:t>
            </w:r>
          </w:p>
          <w:p w14:paraId="2D768B34" w14:textId="77777777" w:rsidR="00157882" w:rsidRDefault="00157882" w:rsidP="00247F2C">
            <w:pPr>
              <w:pStyle w:val="Example"/>
              <w:numPr>
                <w:ilvl w:val="0"/>
                <w:numId w:val="20"/>
              </w:numPr>
              <w:rPr>
                <w:color w:val="auto"/>
              </w:rPr>
            </w:pPr>
            <w:r>
              <w:rPr>
                <w:color w:val="auto"/>
              </w:rPr>
              <w:t>Status Code</w:t>
            </w:r>
          </w:p>
          <w:p w14:paraId="2D768B35" w14:textId="77777777" w:rsidR="00157882" w:rsidRDefault="00157882" w:rsidP="00247F2C">
            <w:pPr>
              <w:pStyle w:val="Example"/>
              <w:numPr>
                <w:ilvl w:val="0"/>
                <w:numId w:val="20"/>
              </w:numPr>
              <w:rPr>
                <w:color w:val="auto"/>
              </w:rPr>
            </w:pPr>
            <w:r>
              <w:rPr>
                <w:color w:val="auto"/>
              </w:rPr>
              <w:t>Status Message</w:t>
            </w:r>
          </w:p>
          <w:p w14:paraId="2D768B36" w14:textId="77777777" w:rsidR="0015600B" w:rsidRDefault="0015600B">
            <w:pPr>
              <w:pStyle w:val="Example"/>
              <w:rPr>
                <w:color w:val="auto"/>
              </w:rPr>
            </w:pPr>
          </w:p>
          <w:p w14:paraId="2D768B37" w14:textId="77777777" w:rsidR="0015600B" w:rsidRDefault="00157882">
            <w:pPr>
              <w:pStyle w:val="Example"/>
              <w:rPr>
                <w:color w:val="auto"/>
              </w:rPr>
            </w:pPr>
            <w:r>
              <w:rPr>
                <w:color w:val="auto"/>
              </w:rPr>
              <w:t>WSDL name: requestStatus</w:t>
            </w:r>
          </w:p>
        </w:tc>
      </w:tr>
      <w:tr w:rsidR="00157882" w:rsidRPr="000A41B1" w14:paraId="2D768B3F" w14:textId="77777777" w:rsidTr="00247F2C">
        <w:trPr>
          <w:trHeight w:val="331"/>
        </w:trPr>
        <w:tc>
          <w:tcPr>
            <w:tcW w:w="1935" w:type="dxa"/>
          </w:tcPr>
          <w:p w14:paraId="2D768B39" w14:textId="77777777" w:rsidR="00157882" w:rsidRDefault="00157882" w:rsidP="00247F2C">
            <w:pPr>
              <w:pStyle w:val="TableText"/>
            </w:pPr>
            <w:r>
              <w:t>Status Code</w:t>
            </w:r>
          </w:p>
        </w:tc>
        <w:tc>
          <w:tcPr>
            <w:tcW w:w="1935" w:type="dxa"/>
          </w:tcPr>
          <w:p w14:paraId="2D768B3A" w14:textId="77777777" w:rsidR="00157882" w:rsidRDefault="00157882" w:rsidP="00247F2C">
            <w:pPr>
              <w:pStyle w:val="TableText"/>
            </w:pPr>
            <w:r>
              <w:t>Number</w:t>
            </w:r>
          </w:p>
        </w:tc>
        <w:tc>
          <w:tcPr>
            <w:tcW w:w="2430" w:type="dxa"/>
          </w:tcPr>
          <w:p w14:paraId="2D768B3B" w14:textId="77777777" w:rsidR="00157882" w:rsidRPr="000A41B1" w:rsidRDefault="00157882" w:rsidP="00247F2C">
            <w:pPr>
              <w:pStyle w:val="TableText"/>
              <w:rPr>
                <w:color w:val="auto"/>
              </w:rPr>
            </w:pPr>
            <w:r>
              <w:rPr>
                <w:color w:val="auto"/>
              </w:rPr>
              <w:t>Code depicting the success of failure of the transaction.</w:t>
            </w:r>
          </w:p>
        </w:tc>
        <w:tc>
          <w:tcPr>
            <w:tcW w:w="2430" w:type="dxa"/>
          </w:tcPr>
          <w:p w14:paraId="2D768B3C" w14:textId="77777777" w:rsidR="00157882" w:rsidRDefault="00157882" w:rsidP="00FC4F51">
            <w:pPr>
              <w:pStyle w:val="Example"/>
              <w:rPr>
                <w:color w:val="auto"/>
              </w:rPr>
            </w:pPr>
            <w:r>
              <w:rPr>
                <w:color w:val="auto"/>
              </w:rPr>
              <w:t>See section 4.12 for more information.</w:t>
            </w:r>
          </w:p>
          <w:p w14:paraId="2D768B3D" w14:textId="77777777" w:rsidR="00157882" w:rsidRDefault="00157882" w:rsidP="00FC4F51">
            <w:pPr>
              <w:pStyle w:val="Example"/>
              <w:rPr>
                <w:color w:val="auto"/>
              </w:rPr>
            </w:pPr>
          </w:p>
          <w:p w14:paraId="2D768B3E" w14:textId="77777777" w:rsidR="00157882" w:rsidRPr="000A41B1" w:rsidRDefault="00157882" w:rsidP="00FC4F51">
            <w:pPr>
              <w:pStyle w:val="Example"/>
              <w:rPr>
                <w:color w:val="auto"/>
              </w:rPr>
            </w:pPr>
            <w:r>
              <w:rPr>
                <w:color w:val="auto"/>
              </w:rPr>
              <w:t xml:space="preserve">WSDL name: </w:t>
            </w:r>
            <w:r w:rsidRPr="007A3D40">
              <w:rPr>
                <w:rFonts w:cs="Arial"/>
                <w:color w:val="auto"/>
              </w:rPr>
              <w:t>requestStatus&gt;statusCode</w:t>
            </w:r>
          </w:p>
        </w:tc>
      </w:tr>
      <w:tr w:rsidR="00157882" w:rsidRPr="000A41B1" w14:paraId="2D768B46" w14:textId="77777777" w:rsidTr="00247F2C">
        <w:trPr>
          <w:trHeight w:val="331"/>
        </w:trPr>
        <w:tc>
          <w:tcPr>
            <w:tcW w:w="1935" w:type="dxa"/>
          </w:tcPr>
          <w:p w14:paraId="2D768B40" w14:textId="77777777" w:rsidR="00157882" w:rsidRDefault="00157882" w:rsidP="00247F2C">
            <w:pPr>
              <w:pStyle w:val="TableText"/>
            </w:pPr>
            <w:r>
              <w:t>Status Message</w:t>
            </w:r>
          </w:p>
        </w:tc>
        <w:tc>
          <w:tcPr>
            <w:tcW w:w="1935" w:type="dxa"/>
          </w:tcPr>
          <w:p w14:paraId="2D768B41" w14:textId="77777777" w:rsidR="00157882" w:rsidRDefault="00157882" w:rsidP="00247F2C">
            <w:pPr>
              <w:pStyle w:val="TableText"/>
            </w:pPr>
            <w:r>
              <w:t>String(100)</w:t>
            </w:r>
          </w:p>
        </w:tc>
        <w:tc>
          <w:tcPr>
            <w:tcW w:w="2430" w:type="dxa"/>
          </w:tcPr>
          <w:p w14:paraId="2D768B42" w14:textId="77777777" w:rsidR="00157882" w:rsidRPr="000A41B1" w:rsidRDefault="00157882" w:rsidP="00247F2C">
            <w:pPr>
              <w:pStyle w:val="TableText"/>
              <w:rPr>
                <w:color w:val="auto"/>
              </w:rPr>
            </w:pPr>
            <w:r>
              <w:rPr>
                <w:color w:val="auto"/>
              </w:rPr>
              <w:t>Additional field providing a narrative</w:t>
            </w:r>
          </w:p>
        </w:tc>
        <w:tc>
          <w:tcPr>
            <w:tcW w:w="2430" w:type="dxa"/>
          </w:tcPr>
          <w:p w14:paraId="2D768B43" w14:textId="77777777" w:rsidR="00157882" w:rsidRDefault="00157882" w:rsidP="00FC4F51">
            <w:pPr>
              <w:pStyle w:val="Example"/>
              <w:rPr>
                <w:color w:val="auto"/>
              </w:rPr>
            </w:pPr>
            <w:r>
              <w:rPr>
                <w:color w:val="auto"/>
              </w:rPr>
              <w:t>See section 4.12 for more information.</w:t>
            </w:r>
          </w:p>
          <w:p w14:paraId="2D768B44" w14:textId="77777777" w:rsidR="00157882" w:rsidRDefault="00157882" w:rsidP="00FC4F51">
            <w:pPr>
              <w:pStyle w:val="Example"/>
              <w:rPr>
                <w:color w:val="auto"/>
              </w:rPr>
            </w:pPr>
          </w:p>
          <w:p w14:paraId="2D768B45" w14:textId="77777777" w:rsidR="00157882" w:rsidRPr="000A41B1" w:rsidRDefault="00157882" w:rsidP="00FC4F51">
            <w:pPr>
              <w:pStyle w:val="Example"/>
              <w:rPr>
                <w:color w:val="auto"/>
              </w:rPr>
            </w:pPr>
            <w:r>
              <w:rPr>
                <w:color w:val="auto"/>
              </w:rPr>
              <w:t xml:space="preserve">WSDL name: </w:t>
            </w:r>
            <w:r w:rsidRPr="007A3D40">
              <w:rPr>
                <w:rFonts w:cs="Arial"/>
                <w:color w:val="auto"/>
              </w:rPr>
              <w:t>requestStatus&gt;status</w:t>
            </w:r>
            <w:r>
              <w:rPr>
                <w:rFonts w:cs="Arial"/>
                <w:color w:val="auto"/>
              </w:rPr>
              <w:t>Messsage</w:t>
            </w:r>
          </w:p>
        </w:tc>
      </w:tr>
    </w:tbl>
    <w:p w14:paraId="2D768B47" w14:textId="77777777" w:rsidR="00247F2C" w:rsidRPr="00247F2C" w:rsidRDefault="00247F2C" w:rsidP="00247F2C"/>
    <w:p w14:paraId="2D768B48" w14:textId="3144ADB3" w:rsidR="00275CE5" w:rsidRDefault="00247F2C" w:rsidP="00275CE5">
      <w:pPr>
        <w:pStyle w:val="Heading2"/>
      </w:pPr>
      <w:bookmarkStart w:id="61" w:name="_Toc295120888"/>
      <w:bookmarkStart w:id="62" w:name="_Toc302729648"/>
      <w:r>
        <w:t>Add Incident Picture by Record Number</w:t>
      </w:r>
      <w:bookmarkEnd w:id="61"/>
      <w:bookmarkEnd w:id="62"/>
      <w:r w:rsidR="00B82FC0">
        <w:t xml:space="preserve"> (Bonus)</w:t>
      </w:r>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47F2C" w:rsidRPr="004019DE" w14:paraId="2D768B4B" w14:textId="77777777" w:rsidTr="00247F2C">
        <w:trPr>
          <w:trHeight w:val="415"/>
          <w:tblHeader/>
        </w:trPr>
        <w:tc>
          <w:tcPr>
            <w:tcW w:w="3870" w:type="dxa"/>
            <w:gridSpan w:val="2"/>
            <w:shd w:val="clear" w:color="auto" w:fill="FF7200"/>
            <w:vAlign w:val="center"/>
          </w:tcPr>
          <w:p w14:paraId="2D768B49" w14:textId="77777777" w:rsidR="00247F2C" w:rsidRPr="007B1874" w:rsidRDefault="00247F2C" w:rsidP="00247F2C">
            <w:pPr>
              <w:pStyle w:val="CellHeading"/>
            </w:pPr>
            <w:r w:rsidRPr="007B1874">
              <w:t>Operation</w:t>
            </w:r>
          </w:p>
        </w:tc>
        <w:tc>
          <w:tcPr>
            <w:tcW w:w="4860" w:type="dxa"/>
            <w:gridSpan w:val="2"/>
            <w:shd w:val="clear" w:color="auto" w:fill="FF7200"/>
            <w:vAlign w:val="center"/>
          </w:tcPr>
          <w:p w14:paraId="2D768B4A" w14:textId="77777777" w:rsidR="00247F2C" w:rsidRPr="007B1874" w:rsidRDefault="00247F2C" w:rsidP="00247F2C">
            <w:pPr>
              <w:pStyle w:val="CellHeading"/>
            </w:pPr>
            <w:r w:rsidRPr="007B1874">
              <w:t>Description</w:t>
            </w:r>
          </w:p>
        </w:tc>
      </w:tr>
      <w:tr w:rsidR="00247F2C" w:rsidRPr="000A41B1" w14:paraId="2D768B52" w14:textId="77777777" w:rsidTr="00247F2C">
        <w:trPr>
          <w:trHeight w:val="331"/>
        </w:trPr>
        <w:tc>
          <w:tcPr>
            <w:tcW w:w="3870" w:type="dxa"/>
            <w:gridSpan w:val="2"/>
          </w:tcPr>
          <w:p w14:paraId="2D768B4C" w14:textId="77777777" w:rsidR="00247F2C" w:rsidRDefault="00247F2C" w:rsidP="00247F2C">
            <w:pPr>
              <w:pStyle w:val="TableText"/>
            </w:pPr>
            <w:r>
              <w:t>Add Incident Picture by Record Number</w:t>
            </w:r>
          </w:p>
        </w:tc>
        <w:tc>
          <w:tcPr>
            <w:tcW w:w="4860" w:type="dxa"/>
            <w:gridSpan w:val="2"/>
          </w:tcPr>
          <w:p w14:paraId="2D768B4D" w14:textId="77777777" w:rsidR="00247F2C" w:rsidRDefault="00247F2C" w:rsidP="00247F2C">
            <w:pPr>
              <w:pStyle w:val="Example"/>
              <w:numPr>
                <w:ilvl w:val="0"/>
                <w:numId w:val="20"/>
              </w:numPr>
              <w:rPr>
                <w:color w:val="auto"/>
              </w:rPr>
            </w:pPr>
            <w:r>
              <w:rPr>
                <w:color w:val="auto"/>
              </w:rPr>
              <w:t>Stores a picture associated to an incident.</w:t>
            </w:r>
          </w:p>
          <w:p w14:paraId="2D768B4E" w14:textId="77777777" w:rsidR="003807F6" w:rsidRDefault="003807F6" w:rsidP="003807F6">
            <w:pPr>
              <w:pStyle w:val="Example"/>
              <w:numPr>
                <w:ilvl w:val="0"/>
                <w:numId w:val="20"/>
              </w:numPr>
              <w:rPr>
                <w:color w:val="auto"/>
              </w:rPr>
            </w:pPr>
            <w:r>
              <w:rPr>
                <w:color w:val="auto"/>
              </w:rPr>
              <w:t>Note that this operation follows the “SOAP with attachment” specific</w:t>
            </w:r>
            <w:r w:rsidR="00F929EC">
              <w:rPr>
                <w:color w:val="auto"/>
              </w:rPr>
              <w:t>ation to include the image file needed by this transaction.</w:t>
            </w:r>
          </w:p>
          <w:p w14:paraId="2D768B4F" w14:textId="77777777" w:rsidR="00F333B4" w:rsidRDefault="00AA249A" w:rsidP="00F333B4">
            <w:pPr>
              <w:pStyle w:val="Example"/>
              <w:rPr>
                <w:color w:val="auto"/>
              </w:rPr>
            </w:pPr>
            <w:hyperlink r:id="rId15" w:anchor="SOAPReferenceToAttachements" w:history="1">
              <w:r w:rsidR="003807F6" w:rsidRPr="00D30653">
                <w:rPr>
                  <w:rStyle w:val="Hyperlink"/>
                </w:rPr>
                <w:t>http://www.w3.org/TR/SOAP-attachments#SOAPReferenceToAttachements</w:t>
              </w:r>
            </w:hyperlink>
          </w:p>
          <w:p w14:paraId="2D768B50" w14:textId="77777777" w:rsidR="00F333B4" w:rsidRDefault="003807F6" w:rsidP="00F333B4">
            <w:pPr>
              <w:pStyle w:val="Example"/>
              <w:numPr>
                <w:ilvl w:val="0"/>
                <w:numId w:val="52"/>
              </w:numPr>
              <w:rPr>
                <w:color w:val="auto"/>
              </w:rPr>
            </w:pPr>
            <w:r>
              <w:rPr>
                <w:color w:val="auto"/>
              </w:rPr>
              <w:t>Per the specification, the operation expects a multi-part message.  The first message is SOAP payload.  The second message is the actual image file.</w:t>
            </w:r>
          </w:p>
          <w:p w14:paraId="2D768B51" w14:textId="77777777" w:rsidR="00F333B4" w:rsidRDefault="00F929EC" w:rsidP="00F333B4">
            <w:pPr>
              <w:pStyle w:val="Example"/>
              <w:numPr>
                <w:ilvl w:val="0"/>
                <w:numId w:val="52"/>
              </w:numPr>
              <w:rPr>
                <w:color w:val="auto"/>
              </w:rPr>
            </w:pPr>
            <w:r>
              <w:rPr>
                <w:color w:val="auto"/>
              </w:rPr>
              <w:t>See section 4.14 for an example.</w:t>
            </w:r>
          </w:p>
        </w:tc>
      </w:tr>
      <w:tr w:rsidR="00247F2C" w:rsidRPr="000A41B1" w14:paraId="2D768B54" w14:textId="77777777" w:rsidTr="00247F2C">
        <w:trPr>
          <w:trHeight w:val="331"/>
        </w:trPr>
        <w:tc>
          <w:tcPr>
            <w:tcW w:w="8730" w:type="dxa"/>
            <w:gridSpan w:val="4"/>
            <w:shd w:val="clear" w:color="auto" w:fill="D9D9D9"/>
          </w:tcPr>
          <w:p w14:paraId="2D768B53" w14:textId="77777777" w:rsidR="00247F2C" w:rsidRPr="003C5EEF" w:rsidRDefault="00247F2C" w:rsidP="00247F2C">
            <w:pPr>
              <w:pStyle w:val="Example"/>
              <w:rPr>
                <w:b/>
                <w:color w:val="auto"/>
              </w:rPr>
            </w:pPr>
            <w:r w:rsidRPr="003C5EEF">
              <w:rPr>
                <w:b/>
                <w:color w:val="auto"/>
              </w:rPr>
              <w:t>Input</w:t>
            </w:r>
          </w:p>
        </w:tc>
      </w:tr>
      <w:tr w:rsidR="00247F2C" w:rsidRPr="000A41B1" w14:paraId="2D768B59" w14:textId="77777777" w:rsidTr="00247F2C">
        <w:trPr>
          <w:trHeight w:val="331"/>
        </w:trPr>
        <w:tc>
          <w:tcPr>
            <w:tcW w:w="1935" w:type="dxa"/>
            <w:shd w:val="clear" w:color="auto" w:fill="F2F2F2"/>
          </w:tcPr>
          <w:p w14:paraId="2D768B55" w14:textId="77777777" w:rsidR="00247F2C" w:rsidRDefault="00247F2C" w:rsidP="00247F2C">
            <w:pPr>
              <w:pStyle w:val="TableText"/>
            </w:pPr>
            <w:r>
              <w:t>Field Name</w:t>
            </w:r>
          </w:p>
        </w:tc>
        <w:tc>
          <w:tcPr>
            <w:tcW w:w="1935" w:type="dxa"/>
            <w:shd w:val="clear" w:color="auto" w:fill="F2F2F2"/>
          </w:tcPr>
          <w:p w14:paraId="2D768B56" w14:textId="77777777" w:rsidR="00247F2C" w:rsidRDefault="00247F2C" w:rsidP="00247F2C">
            <w:pPr>
              <w:pStyle w:val="TableText"/>
            </w:pPr>
            <w:r>
              <w:t>Field Type</w:t>
            </w:r>
          </w:p>
        </w:tc>
        <w:tc>
          <w:tcPr>
            <w:tcW w:w="2430" w:type="dxa"/>
            <w:shd w:val="clear" w:color="auto" w:fill="F2F2F2"/>
          </w:tcPr>
          <w:p w14:paraId="2D768B57" w14:textId="77777777" w:rsidR="00247F2C" w:rsidRDefault="00247F2C" w:rsidP="00247F2C">
            <w:pPr>
              <w:pStyle w:val="Example"/>
              <w:rPr>
                <w:color w:val="auto"/>
              </w:rPr>
            </w:pPr>
            <w:r>
              <w:rPr>
                <w:color w:val="auto"/>
              </w:rPr>
              <w:t>Description</w:t>
            </w:r>
          </w:p>
        </w:tc>
        <w:tc>
          <w:tcPr>
            <w:tcW w:w="2430" w:type="dxa"/>
            <w:shd w:val="clear" w:color="auto" w:fill="F2F2F2"/>
          </w:tcPr>
          <w:p w14:paraId="2D768B58" w14:textId="77777777" w:rsidR="00247F2C" w:rsidRDefault="00247F2C" w:rsidP="00247F2C">
            <w:pPr>
              <w:pStyle w:val="Example"/>
              <w:rPr>
                <w:color w:val="auto"/>
              </w:rPr>
            </w:pPr>
            <w:r>
              <w:rPr>
                <w:color w:val="auto"/>
              </w:rPr>
              <w:t>Notes/Values</w:t>
            </w:r>
          </w:p>
        </w:tc>
      </w:tr>
      <w:tr w:rsidR="003807F6" w:rsidRPr="000A41B1" w14:paraId="2D768B5B" w14:textId="77777777" w:rsidTr="003807F6">
        <w:trPr>
          <w:trHeight w:val="331"/>
        </w:trPr>
        <w:tc>
          <w:tcPr>
            <w:tcW w:w="8730" w:type="dxa"/>
            <w:gridSpan w:val="4"/>
            <w:shd w:val="clear" w:color="auto" w:fill="92CDDC" w:themeFill="accent5" w:themeFillTint="99"/>
          </w:tcPr>
          <w:p w14:paraId="2D768B5A" w14:textId="77777777" w:rsidR="003807F6" w:rsidRPr="003C5EEF" w:rsidRDefault="003807F6" w:rsidP="003807F6">
            <w:pPr>
              <w:pStyle w:val="Example"/>
              <w:rPr>
                <w:b/>
                <w:color w:val="auto"/>
              </w:rPr>
            </w:pPr>
            <w:r>
              <w:rPr>
                <w:b/>
                <w:color w:val="auto"/>
              </w:rPr>
              <w:t>Fields of SOAP payload (part #1)</w:t>
            </w:r>
          </w:p>
        </w:tc>
      </w:tr>
      <w:tr w:rsidR="00247F2C" w:rsidRPr="000A41B1" w14:paraId="2D768B60" w14:textId="77777777" w:rsidTr="00247F2C">
        <w:trPr>
          <w:trHeight w:val="331"/>
        </w:trPr>
        <w:tc>
          <w:tcPr>
            <w:tcW w:w="1935" w:type="dxa"/>
          </w:tcPr>
          <w:p w14:paraId="2D768B5C" w14:textId="77777777" w:rsidR="00247F2C" w:rsidRDefault="00247F2C" w:rsidP="00247F2C">
            <w:pPr>
              <w:pStyle w:val="TableText"/>
            </w:pPr>
            <w:r>
              <w:t>Token</w:t>
            </w:r>
          </w:p>
        </w:tc>
        <w:tc>
          <w:tcPr>
            <w:tcW w:w="1935" w:type="dxa"/>
          </w:tcPr>
          <w:p w14:paraId="2D768B5D" w14:textId="77777777" w:rsidR="00247F2C" w:rsidRDefault="00247F2C" w:rsidP="00247F2C">
            <w:pPr>
              <w:pStyle w:val="TableText"/>
            </w:pPr>
            <w:r>
              <w:t>String(20)</w:t>
            </w:r>
          </w:p>
        </w:tc>
        <w:tc>
          <w:tcPr>
            <w:tcW w:w="2430" w:type="dxa"/>
          </w:tcPr>
          <w:p w14:paraId="2D768B5E" w14:textId="77777777" w:rsidR="00247F2C" w:rsidRPr="000A41B1" w:rsidRDefault="00247F2C" w:rsidP="00247F2C">
            <w:pPr>
              <w:pStyle w:val="TableText"/>
              <w:rPr>
                <w:color w:val="auto"/>
              </w:rPr>
            </w:pPr>
            <w:r>
              <w:rPr>
                <w:color w:val="auto"/>
              </w:rPr>
              <w:t>Security token provided by the applicationLogon service</w:t>
            </w:r>
          </w:p>
        </w:tc>
        <w:tc>
          <w:tcPr>
            <w:tcW w:w="2430" w:type="dxa"/>
          </w:tcPr>
          <w:p w14:paraId="2D768B5F" w14:textId="77777777" w:rsidR="00247F2C" w:rsidRPr="000A41B1" w:rsidRDefault="00157882" w:rsidP="00247F2C">
            <w:pPr>
              <w:pStyle w:val="Example"/>
              <w:rPr>
                <w:color w:val="auto"/>
              </w:rPr>
            </w:pPr>
            <w:r>
              <w:rPr>
                <w:color w:val="auto"/>
              </w:rPr>
              <w:t>WSDL name: token</w:t>
            </w:r>
          </w:p>
        </w:tc>
      </w:tr>
      <w:tr w:rsidR="00157882" w:rsidRPr="000A41B1" w14:paraId="2D768B65" w14:textId="77777777" w:rsidTr="00247F2C">
        <w:trPr>
          <w:trHeight w:val="331"/>
        </w:trPr>
        <w:tc>
          <w:tcPr>
            <w:tcW w:w="1935" w:type="dxa"/>
          </w:tcPr>
          <w:p w14:paraId="2D768B61" w14:textId="77777777" w:rsidR="00157882" w:rsidRDefault="00157882" w:rsidP="00247F2C">
            <w:pPr>
              <w:pStyle w:val="TableText"/>
            </w:pPr>
            <w:r>
              <w:lastRenderedPageBreak/>
              <w:t>RecNumber</w:t>
            </w:r>
          </w:p>
        </w:tc>
        <w:tc>
          <w:tcPr>
            <w:tcW w:w="1935" w:type="dxa"/>
          </w:tcPr>
          <w:p w14:paraId="2D768B62" w14:textId="77777777" w:rsidR="00157882" w:rsidRDefault="00157882" w:rsidP="00247F2C">
            <w:pPr>
              <w:pStyle w:val="TableText"/>
            </w:pPr>
            <w:r>
              <w:t>Number(11)</w:t>
            </w:r>
          </w:p>
        </w:tc>
        <w:tc>
          <w:tcPr>
            <w:tcW w:w="2430" w:type="dxa"/>
          </w:tcPr>
          <w:p w14:paraId="2D768B63" w14:textId="77777777" w:rsidR="00157882" w:rsidRPr="000A41B1" w:rsidRDefault="00157882" w:rsidP="00247F2C">
            <w:pPr>
              <w:pStyle w:val="TableText"/>
              <w:rPr>
                <w:color w:val="auto"/>
              </w:rPr>
            </w:pPr>
            <w:r>
              <w:rPr>
                <w:color w:val="auto"/>
              </w:rPr>
              <w:t>Identifier associated with each incident.</w:t>
            </w:r>
          </w:p>
        </w:tc>
        <w:tc>
          <w:tcPr>
            <w:tcW w:w="2430" w:type="dxa"/>
          </w:tcPr>
          <w:p w14:paraId="2D768B64" w14:textId="77777777" w:rsidR="00157882" w:rsidRPr="000A41B1" w:rsidRDefault="00157882" w:rsidP="00247F2C">
            <w:pPr>
              <w:pStyle w:val="Example"/>
              <w:rPr>
                <w:color w:val="auto"/>
              </w:rPr>
            </w:pPr>
            <w:r>
              <w:rPr>
                <w:color w:val="auto"/>
              </w:rPr>
              <w:t>WSDL name: recNumber</w:t>
            </w:r>
          </w:p>
        </w:tc>
      </w:tr>
      <w:tr w:rsidR="00157882" w:rsidRPr="000A41B1" w14:paraId="2D768B6A" w14:textId="77777777" w:rsidTr="00247F2C">
        <w:trPr>
          <w:trHeight w:val="331"/>
        </w:trPr>
        <w:tc>
          <w:tcPr>
            <w:tcW w:w="1935" w:type="dxa"/>
          </w:tcPr>
          <w:p w14:paraId="2D768B66" w14:textId="77777777" w:rsidR="00157882" w:rsidRDefault="00157882" w:rsidP="00247F2C">
            <w:pPr>
              <w:pStyle w:val="TableText"/>
            </w:pPr>
            <w:r>
              <w:t xml:space="preserve">FileName </w:t>
            </w:r>
          </w:p>
        </w:tc>
        <w:tc>
          <w:tcPr>
            <w:tcW w:w="1935" w:type="dxa"/>
          </w:tcPr>
          <w:p w14:paraId="2D768B67" w14:textId="77777777" w:rsidR="00157882" w:rsidRDefault="00157882" w:rsidP="00247F2C">
            <w:pPr>
              <w:pStyle w:val="TableText"/>
            </w:pPr>
            <w:r>
              <w:t>String(50)</w:t>
            </w:r>
          </w:p>
        </w:tc>
        <w:tc>
          <w:tcPr>
            <w:tcW w:w="2430" w:type="dxa"/>
          </w:tcPr>
          <w:p w14:paraId="2D768B68" w14:textId="77777777" w:rsidR="00157882" w:rsidRPr="000A41B1" w:rsidRDefault="00157882" w:rsidP="00247F2C">
            <w:pPr>
              <w:pStyle w:val="TableText"/>
              <w:rPr>
                <w:color w:val="auto"/>
              </w:rPr>
            </w:pPr>
            <w:r>
              <w:rPr>
                <w:color w:val="auto"/>
              </w:rPr>
              <w:t>Name of the JPEG file.</w:t>
            </w:r>
          </w:p>
        </w:tc>
        <w:tc>
          <w:tcPr>
            <w:tcW w:w="2430" w:type="dxa"/>
          </w:tcPr>
          <w:p w14:paraId="2D768B69" w14:textId="77777777" w:rsidR="00157882" w:rsidRPr="000A41B1" w:rsidRDefault="00157882" w:rsidP="00247F2C">
            <w:pPr>
              <w:pStyle w:val="Example"/>
              <w:rPr>
                <w:color w:val="auto"/>
              </w:rPr>
            </w:pPr>
            <w:r>
              <w:rPr>
                <w:color w:val="auto"/>
              </w:rPr>
              <w:t>WSDL name: fileName</w:t>
            </w:r>
          </w:p>
        </w:tc>
      </w:tr>
      <w:tr w:rsidR="00157882" w:rsidRPr="000A41B1" w14:paraId="2D768B71" w14:textId="77777777" w:rsidTr="00247F2C">
        <w:trPr>
          <w:trHeight w:val="331"/>
        </w:trPr>
        <w:tc>
          <w:tcPr>
            <w:tcW w:w="1935" w:type="dxa"/>
          </w:tcPr>
          <w:p w14:paraId="2D768B6B" w14:textId="77777777" w:rsidR="00157882" w:rsidRDefault="00157882" w:rsidP="00247F2C">
            <w:pPr>
              <w:pStyle w:val="TableText"/>
            </w:pPr>
            <w:r>
              <w:t xml:space="preserve">Picture </w:t>
            </w:r>
          </w:p>
        </w:tc>
        <w:tc>
          <w:tcPr>
            <w:tcW w:w="1935" w:type="dxa"/>
          </w:tcPr>
          <w:p w14:paraId="2D768B6C" w14:textId="77777777" w:rsidR="00157882" w:rsidRDefault="00157882" w:rsidP="00247F2C">
            <w:pPr>
              <w:pStyle w:val="TableText"/>
            </w:pPr>
            <w:r>
              <w:t>Reference to Binary attachment</w:t>
            </w:r>
          </w:p>
        </w:tc>
        <w:tc>
          <w:tcPr>
            <w:tcW w:w="2430" w:type="dxa"/>
          </w:tcPr>
          <w:p w14:paraId="2D768B6D" w14:textId="77777777" w:rsidR="00157882" w:rsidRPr="000A41B1" w:rsidRDefault="00157882" w:rsidP="00247F2C">
            <w:pPr>
              <w:pStyle w:val="TableText"/>
              <w:rPr>
                <w:color w:val="auto"/>
              </w:rPr>
            </w:pPr>
            <w:r>
              <w:rPr>
                <w:color w:val="auto"/>
              </w:rPr>
              <w:t>Reference to JPEG file associated with the RecNumber.</w:t>
            </w:r>
          </w:p>
        </w:tc>
        <w:tc>
          <w:tcPr>
            <w:tcW w:w="2430" w:type="dxa"/>
          </w:tcPr>
          <w:p w14:paraId="2D768B6E" w14:textId="77777777" w:rsidR="00157882" w:rsidRDefault="00157882" w:rsidP="00247F2C">
            <w:pPr>
              <w:pStyle w:val="Example"/>
              <w:rPr>
                <w:color w:val="auto"/>
              </w:rPr>
            </w:pPr>
            <w:r>
              <w:rPr>
                <w:color w:val="auto"/>
              </w:rPr>
              <w:t>Note that the actual image file must be included as part of the second part of the message.</w:t>
            </w:r>
          </w:p>
          <w:p w14:paraId="2D768B6F" w14:textId="77777777" w:rsidR="00157882" w:rsidRDefault="00157882" w:rsidP="00247F2C">
            <w:pPr>
              <w:pStyle w:val="Example"/>
              <w:rPr>
                <w:color w:val="auto"/>
              </w:rPr>
            </w:pPr>
          </w:p>
          <w:p w14:paraId="2D768B70" w14:textId="77777777" w:rsidR="00157882" w:rsidRPr="000A41B1" w:rsidRDefault="00157882" w:rsidP="00247F2C">
            <w:pPr>
              <w:pStyle w:val="Example"/>
              <w:rPr>
                <w:color w:val="auto"/>
              </w:rPr>
            </w:pPr>
            <w:r>
              <w:rPr>
                <w:color w:val="auto"/>
              </w:rPr>
              <w:t>WSDL name: picture</w:t>
            </w:r>
          </w:p>
        </w:tc>
      </w:tr>
      <w:tr w:rsidR="00157882" w:rsidRPr="000A41B1" w14:paraId="2D768B73" w14:textId="77777777" w:rsidTr="003807F6">
        <w:trPr>
          <w:trHeight w:val="331"/>
        </w:trPr>
        <w:tc>
          <w:tcPr>
            <w:tcW w:w="8730" w:type="dxa"/>
            <w:gridSpan w:val="4"/>
            <w:shd w:val="clear" w:color="auto" w:fill="92CDDC" w:themeFill="accent5" w:themeFillTint="99"/>
          </w:tcPr>
          <w:p w14:paraId="2D768B72" w14:textId="77777777" w:rsidR="00157882" w:rsidRPr="003C5EEF" w:rsidRDefault="00157882" w:rsidP="003807F6">
            <w:pPr>
              <w:pStyle w:val="Example"/>
              <w:rPr>
                <w:b/>
                <w:color w:val="auto"/>
              </w:rPr>
            </w:pPr>
            <w:r>
              <w:rPr>
                <w:b/>
                <w:color w:val="auto"/>
              </w:rPr>
              <w:t>Image payload (part #2)</w:t>
            </w:r>
          </w:p>
        </w:tc>
      </w:tr>
      <w:tr w:rsidR="00157882" w:rsidRPr="000A41B1" w14:paraId="2D768B75" w14:textId="77777777" w:rsidTr="003807F6">
        <w:trPr>
          <w:trHeight w:val="331"/>
        </w:trPr>
        <w:tc>
          <w:tcPr>
            <w:tcW w:w="8730" w:type="dxa"/>
            <w:gridSpan w:val="4"/>
          </w:tcPr>
          <w:p w14:paraId="2D768B74" w14:textId="77777777" w:rsidR="00157882" w:rsidRDefault="00157882" w:rsidP="00F333B4">
            <w:pPr>
              <w:pStyle w:val="Example"/>
              <w:jc w:val="center"/>
              <w:rPr>
                <w:color w:val="auto"/>
              </w:rPr>
            </w:pPr>
            <w:r>
              <w:rPr>
                <w:color w:val="auto"/>
              </w:rPr>
              <w:t xml:space="preserve">Raw Image file </w:t>
            </w:r>
          </w:p>
        </w:tc>
      </w:tr>
      <w:tr w:rsidR="00157882" w:rsidRPr="000A41B1" w14:paraId="2D768B77" w14:textId="77777777" w:rsidTr="00247F2C">
        <w:trPr>
          <w:trHeight w:val="331"/>
        </w:trPr>
        <w:tc>
          <w:tcPr>
            <w:tcW w:w="8730" w:type="dxa"/>
            <w:gridSpan w:val="4"/>
            <w:shd w:val="clear" w:color="auto" w:fill="D9D9D9"/>
          </w:tcPr>
          <w:p w14:paraId="2D768B76" w14:textId="77777777" w:rsidR="00157882" w:rsidRPr="003C5EEF" w:rsidRDefault="00157882" w:rsidP="00247F2C">
            <w:pPr>
              <w:pStyle w:val="Example"/>
              <w:rPr>
                <w:b/>
                <w:color w:val="auto"/>
              </w:rPr>
            </w:pPr>
            <w:r w:rsidRPr="003C5EEF">
              <w:rPr>
                <w:b/>
                <w:color w:val="auto"/>
              </w:rPr>
              <w:t>Output</w:t>
            </w:r>
          </w:p>
        </w:tc>
      </w:tr>
      <w:tr w:rsidR="00157882" w:rsidRPr="000A41B1" w14:paraId="2D768B7C" w14:textId="77777777" w:rsidTr="00247F2C">
        <w:trPr>
          <w:trHeight w:val="331"/>
        </w:trPr>
        <w:tc>
          <w:tcPr>
            <w:tcW w:w="1935" w:type="dxa"/>
          </w:tcPr>
          <w:p w14:paraId="2D768B78" w14:textId="77777777" w:rsidR="00157882" w:rsidRDefault="00157882" w:rsidP="00247F2C">
            <w:pPr>
              <w:pStyle w:val="TableText"/>
            </w:pPr>
            <w:r>
              <w:t>Image URI</w:t>
            </w:r>
          </w:p>
        </w:tc>
        <w:tc>
          <w:tcPr>
            <w:tcW w:w="1935" w:type="dxa"/>
          </w:tcPr>
          <w:p w14:paraId="2D768B79" w14:textId="77777777" w:rsidR="00157882" w:rsidRDefault="00157882" w:rsidP="00247F2C">
            <w:pPr>
              <w:pStyle w:val="TableText"/>
            </w:pPr>
            <w:r>
              <w:t>String(100)</w:t>
            </w:r>
          </w:p>
        </w:tc>
        <w:tc>
          <w:tcPr>
            <w:tcW w:w="2430" w:type="dxa"/>
          </w:tcPr>
          <w:p w14:paraId="2D768B7A" w14:textId="77777777" w:rsidR="00157882" w:rsidRPr="000A41B1" w:rsidRDefault="00157882" w:rsidP="00247F2C">
            <w:pPr>
              <w:pStyle w:val="TableText"/>
              <w:rPr>
                <w:color w:val="auto"/>
              </w:rPr>
            </w:pPr>
            <w:r>
              <w:rPr>
                <w:color w:val="auto"/>
              </w:rPr>
              <w:t>URI to the path where the image is stored on the web server</w:t>
            </w:r>
          </w:p>
        </w:tc>
        <w:tc>
          <w:tcPr>
            <w:tcW w:w="2430" w:type="dxa"/>
          </w:tcPr>
          <w:p w14:paraId="2D768B7B" w14:textId="77777777" w:rsidR="00157882" w:rsidRPr="000A41B1" w:rsidRDefault="00157882" w:rsidP="00247F2C">
            <w:pPr>
              <w:pStyle w:val="Example"/>
              <w:rPr>
                <w:color w:val="auto"/>
              </w:rPr>
            </w:pPr>
            <w:r>
              <w:rPr>
                <w:color w:val="auto"/>
              </w:rPr>
              <w:t>WSDL name: imageURI</w:t>
            </w:r>
          </w:p>
        </w:tc>
      </w:tr>
      <w:tr w:rsidR="00157882" w:rsidRPr="000A41B1" w14:paraId="2D768B82" w14:textId="77777777" w:rsidTr="00247F2C">
        <w:trPr>
          <w:trHeight w:val="331"/>
        </w:trPr>
        <w:tc>
          <w:tcPr>
            <w:tcW w:w="8730" w:type="dxa"/>
            <w:gridSpan w:val="4"/>
            <w:shd w:val="clear" w:color="auto" w:fill="F2F2F2"/>
          </w:tcPr>
          <w:p w14:paraId="2D768B7D" w14:textId="77777777" w:rsidR="00157882" w:rsidRDefault="00157882" w:rsidP="00247F2C">
            <w:pPr>
              <w:pStyle w:val="Example"/>
              <w:rPr>
                <w:color w:val="auto"/>
              </w:rPr>
            </w:pPr>
            <w:r>
              <w:rPr>
                <w:color w:val="auto"/>
              </w:rPr>
              <w:t>Request Status [1].  Includes the following fields:</w:t>
            </w:r>
          </w:p>
          <w:p w14:paraId="2D768B7E" w14:textId="77777777" w:rsidR="00157882" w:rsidRDefault="00157882" w:rsidP="00247F2C">
            <w:pPr>
              <w:pStyle w:val="Example"/>
              <w:numPr>
                <w:ilvl w:val="0"/>
                <w:numId w:val="20"/>
              </w:numPr>
              <w:rPr>
                <w:color w:val="auto"/>
              </w:rPr>
            </w:pPr>
            <w:r>
              <w:rPr>
                <w:color w:val="auto"/>
              </w:rPr>
              <w:t>Status Code</w:t>
            </w:r>
          </w:p>
          <w:p w14:paraId="2D768B7F" w14:textId="77777777" w:rsidR="00157882" w:rsidRDefault="00157882" w:rsidP="00247F2C">
            <w:pPr>
              <w:pStyle w:val="Example"/>
              <w:numPr>
                <w:ilvl w:val="0"/>
                <w:numId w:val="20"/>
              </w:numPr>
              <w:rPr>
                <w:color w:val="auto"/>
              </w:rPr>
            </w:pPr>
            <w:r>
              <w:rPr>
                <w:color w:val="auto"/>
              </w:rPr>
              <w:t>Status Message</w:t>
            </w:r>
          </w:p>
          <w:p w14:paraId="2D768B80" w14:textId="77777777" w:rsidR="00157882" w:rsidRDefault="00157882" w:rsidP="00157882">
            <w:pPr>
              <w:pStyle w:val="Example"/>
              <w:rPr>
                <w:color w:val="auto"/>
              </w:rPr>
            </w:pPr>
          </w:p>
          <w:p w14:paraId="2D768B81" w14:textId="77777777" w:rsidR="0015600B" w:rsidRDefault="00157882">
            <w:pPr>
              <w:pStyle w:val="Example"/>
              <w:rPr>
                <w:color w:val="auto"/>
              </w:rPr>
            </w:pPr>
            <w:r>
              <w:rPr>
                <w:color w:val="auto"/>
              </w:rPr>
              <w:t>WSDL name:  requestStatus</w:t>
            </w:r>
          </w:p>
        </w:tc>
      </w:tr>
      <w:tr w:rsidR="00157882" w:rsidRPr="00DA5EC6" w14:paraId="2D768B89" w14:textId="77777777" w:rsidTr="00247F2C">
        <w:trPr>
          <w:trHeight w:val="331"/>
        </w:trPr>
        <w:tc>
          <w:tcPr>
            <w:tcW w:w="1935" w:type="dxa"/>
          </w:tcPr>
          <w:p w14:paraId="2D768B83" w14:textId="77777777" w:rsidR="00157882" w:rsidRPr="00DA5EC6" w:rsidRDefault="00157882" w:rsidP="00247F2C">
            <w:pPr>
              <w:pStyle w:val="TableText"/>
              <w:rPr>
                <w:rFonts w:cs="Arial"/>
              </w:rPr>
            </w:pPr>
            <w:r w:rsidRPr="00DA5EC6">
              <w:rPr>
                <w:rFonts w:cs="Arial"/>
              </w:rPr>
              <w:t>Status Code</w:t>
            </w:r>
          </w:p>
        </w:tc>
        <w:tc>
          <w:tcPr>
            <w:tcW w:w="1935" w:type="dxa"/>
          </w:tcPr>
          <w:p w14:paraId="2D768B84" w14:textId="77777777" w:rsidR="00157882" w:rsidRPr="00DA5EC6" w:rsidRDefault="00157882" w:rsidP="00247F2C">
            <w:pPr>
              <w:pStyle w:val="TableText"/>
              <w:rPr>
                <w:rFonts w:cs="Arial"/>
              </w:rPr>
            </w:pPr>
            <w:r w:rsidRPr="00DA5EC6">
              <w:rPr>
                <w:rFonts w:cs="Arial"/>
              </w:rPr>
              <w:t>Number</w:t>
            </w:r>
          </w:p>
        </w:tc>
        <w:tc>
          <w:tcPr>
            <w:tcW w:w="2430" w:type="dxa"/>
          </w:tcPr>
          <w:p w14:paraId="2D768B85" w14:textId="77777777" w:rsidR="00157882" w:rsidRPr="00DA5EC6" w:rsidRDefault="00157882" w:rsidP="00247F2C">
            <w:pPr>
              <w:pStyle w:val="TableText"/>
              <w:rPr>
                <w:rFonts w:cs="Arial"/>
                <w:color w:val="auto"/>
              </w:rPr>
            </w:pPr>
            <w:r w:rsidRPr="00DA5EC6">
              <w:rPr>
                <w:rFonts w:cs="Arial"/>
                <w:color w:val="auto"/>
              </w:rPr>
              <w:t>Code depicting the success of failure of the transaction.</w:t>
            </w:r>
          </w:p>
        </w:tc>
        <w:tc>
          <w:tcPr>
            <w:tcW w:w="2430" w:type="dxa"/>
          </w:tcPr>
          <w:p w14:paraId="2D768B86" w14:textId="77777777" w:rsidR="00157882" w:rsidRDefault="00157882" w:rsidP="00FC4F51">
            <w:pPr>
              <w:pStyle w:val="Example"/>
              <w:rPr>
                <w:color w:val="auto"/>
              </w:rPr>
            </w:pPr>
            <w:r>
              <w:rPr>
                <w:color w:val="auto"/>
              </w:rPr>
              <w:t>See section 4.12 for more information.</w:t>
            </w:r>
          </w:p>
          <w:p w14:paraId="2D768B87" w14:textId="77777777" w:rsidR="00157882" w:rsidRDefault="00157882" w:rsidP="00FC4F51">
            <w:pPr>
              <w:pStyle w:val="Example"/>
              <w:rPr>
                <w:color w:val="auto"/>
              </w:rPr>
            </w:pPr>
          </w:p>
          <w:p w14:paraId="2D768B88" w14:textId="77777777" w:rsidR="00157882" w:rsidRPr="00DA5EC6" w:rsidRDefault="00157882" w:rsidP="00FC4F51">
            <w:pPr>
              <w:pStyle w:val="Example"/>
              <w:rPr>
                <w:rFonts w:ascii="Arial" w:hAnsi="Arial" w:cs="Arial"/>
                <w:color w:val="auto"/>
              </w:rPr>
            </w:pPr>
            <w:r w:rsidRPr="007A3D40">
              <w:rPr>
                <w:rFonts w:cs="Arial"/>
                <w:color w:val="auto"/>
              </w:rPr>
              <w:t>requestStatus&gt;status</w:t>
            </w:r>
            <w:r>
              <w:rPr>
                <w:rFonts w:cs="Arial"/>
                <w:color w:val="auto"/>
              </w:rPr>
              <w:t>Code</w:t>
            </w:r>
          </w:p>
        </w:tc>
      </w:tr>
      <w:tr w:rsidR="00157882" w:rsidRPr="00DA5EC6" w14:paraId="2D768B90" w14:textId="77777777" w:rsidTr="00247F2C">
        <w:trPr>
          <w:trHeight w:val="331"/>
        </w:trPr>
        <w:tc>
          <w:tcPr>
            <w:tcW w:w="1935" w:type="dxa"/>
          </w:tcPr>
          <w:p w14:paraId="2D768B8A" w14:textId="77777777" w:rsidR="00157882" w:rsidRPr="00DA5EC6" w:rsidRDefault="00157882" w:rsidP="00247F2C">
            <w:pPr>
              <w:pStyle w:val="TableText"/>
              <w:rPr>
                <w:rFonts w:cs="Arial"/>
              </w:rPr>
            </w:pPr>
            <w:r w:rsidRPr="00DA5EC6">
              <w:rPr>
                <w:rFonts w:cs="Arial"/>
              </w:rPr>
              <w:t>Status Message</w:t>
            </w:r>
          </w:p>
        </w:tc>
        <w:tc>
          <w:tcPr>
            <w:tcW w:w="1935" w:type="dxa"/>
          </w:tcPr>
          <w:p w14:paraId="2D768B8B" w14:textId="77777777" w:rsidR="00157882" w:rsidRPr="00DA5EC6" w:rsidRDefault="00157882" w:rsidP="00247F2C">
            <w:pPr>
              <w:pStyle w:val="TableText"/>
              <w:rPr>
                <w:rFonts w:cs="Arial"/>
              </w:rPr>
            </w:pPr>
            <w:r w:rsidRPr="00DA5EC6">
              <w:rPr>
                <w:rFonts w:cs="Arial"/>
              </w:rPr>
              <w:t>String(100)</w:t>
            </w:r>
          </w:p>
        </w:tc>
        <w:tc>
          <w:tcPr>
            <w:tcW w:w="2430" w:type="dxa"/>
          </w:tcPr>
          <w:p w14:paraId="2D768B8C" w14:textId="77777777" w:rsidR="00157882" w:rsidRPr="00DA5EC6" w:rsidRDefault="00157882" w:rsidP="00247F2C">
            <w:pPr>
              <w:pStyle w:val="TableText"/>
              <w:rPr>
                <w:rFonts w:cs="Arial"/>
                <w:color w:val="auto"/>
              </w:rPr>
            </w:pPr>
            <w:r w:rsidRPr="00DA5EC6">
              <w:rPr>
                <w:rFonts w:cs="Arial"/>
                <w:color w:val="auto"/>
              </w:rPr>
              <w:t>Additional field providing a narrative</w:t>
            </w:r>
          </w:p>
        </w:tc>
        <w:tc>
          <w:tcPr>
            <w:tcW w:w="2430" w:type="dxa"/>
          </w:tcPr>
          <w:p w14:paraId="2D768B8D" w14:textId="77777777" w:rsidR="00157882" w:rsidRDefault="00157882" w:rsidP="00FC4F51">
            <w:pPr>
              <w:pStyle w:val="Example"/>
              <w:rPr>
                <w:color w:val="auto"/>
              </w:rPr>
            </w:pPr>
            <w:r>
              <w:rPr>
                <w:color w:val="auto"/>
              </w:rPr>
              <w:t>See section 4.12 for more information.</w:t>
            </w:r>
          </w:p>
          <w:p w14:paraId="2D768B8E" w14:textId="77777777" w:rsidR="00157882" w:rsidRDefault="00157882" w:rsidP="00FC4F51">
            <w:pPr>
              <w:pStyle w:val="Example"/>
              <w:rPr>
                <w:color w:val="auto"/>
              </w:rPr>
            </w:pPr>
          </w:p>
          <w:p w14:paraId="2D768B8F" w14:textId="77777777" w:rsidR="00157882" w:rsidRPr="00DA5EC6" w:rsidRDefault="00157882" w:rsidP="00157882">
            <w:pPr>
              <w:pStyle w:val="Example"/>
              <w:rPr>
                <w:rFonts w:ascii="Arial" w:hAnsi="Arial" w:cs="Arial"/>
                <w:color w:val="auto"/>
              </w:rPr>
            </w:pPr>
            <w:r w:rsidRPr="007A3D40">
              <w:rPr>
                <w:rFonts w:cs="Arial"/>
                <w:color w:val="auto"/>
              </w:rPr>
              <w:t>requestStatus&gt;status</w:t>
            </w:r>
            <w:r>
              <w:rPr>
                <w:rFonts w:cs="Arial"/>
                <w:color w:val="auto"/>
              </w:rPr>
              <w:t>Messsage</w:t>
            </w:r>
          </w:p>
        </w:tc>
      </w:tr>
    </w:tbl>
    <w:p w14:paraId="2D768B91" w14:textId="77777777" w:rsidR="00247F2C" w:rsidRPr="00247F2C" w:rsidRDefault="00247F2C" w:rsidP="00247F2C"/>
    <w:p w14:paraId="2D768B92" w14:textId="32C87DED" w:rsidR="00275CE5" w:rsidRDefault="00247F2C" w:rsidP="00275CE5">
      <w:pPr>
        <w:pStyle w:val="Heading2"/>
      </w:pPr>
      <w:bookmarkStart w:id="63" w:name="_Toc295120889"/>
      <w:bookmarkStart w:id="64" w:name="_Toc302729649"/>
      <w:r>
        <w:t>Delete Incident Picture by FileName and Record Number</w:t>
      </w:r>
      <w:bookmarkEnd w:id="63"/>
      <w:bookmarkEnd w:id="64"/>
      <w:r w:rsidR="00B82FC0">
        <w:t xml:space="preserve"> (Bonus)</w:t>
      </w:r>
    </w:p>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247F2C" w:rsidRPr="004019DE" w14:paraId="2D768B95" w14:textId="77777777" w:rsidTr="00247F2C">
        <w:trPr>
          <w:trHeight w:val="415"/>
          <w:tblHeader/>
        </w:trPr>
        <w:tc>
          <w:tcPr>
            <w:tcW w:w="3870" w:type="dxa"/>
            <w:gridSpan w:val="2"/>
            <w:shd w:val="clear" w:color="auto" w:fill="FF7200"/>
            <w:vAlign w:val="center"/>
          </w:tcPr>
          <w:p w14:paraId="2D768B93" w14:textId="77777777" w:rsidR="00247F2C" w:rsidRPr="007B1874" w:rsidRDefault="00247F2C" w:rsidP="00247F2C">
            <w:pPr>
              <w:pStyle w:val="CellHeading"/>
            </w:pPr>
            <w:r w:rsidRPr="007B1874">
              <w:t>Operation</w:t>
            </w:r>
          </w:p>
        </w:tc>
        <w:tc>
          <w:tcPr>
            <w:tcW w:w="4860" w:type="dxa"/>
            <w:gridSpan w:val="2"/>
            <w:shd w:val="clear" w:color="auto" w:fill="FF7200"/>
            <w:vAlign w:val="center"/>
          </w:tcPr>
          <w:p w14:paraId="2D768B94" w14:textId="77777777" w:rsidR="00247F2C" w:rsidRPr="007B1874" w:rsidRDefault="00247F2C" w:rsidP="00247F2C">
            <w:pPr>
              <w:pStyle w:val="CellHeading"/>
            </w:pPr>
            <w:r w:rsidRPr="007B1874">
              <w:t>Description</w:t>
            </w:r>
          </w:p>
        </w:tc>
      </w:tr>
      <w:tr w:rsidR="00247F2C" w:rsidRPr="000A41B1" w14:paraId="2D768B98" w14:textId="77777777" w:rsidTr="00247F2C">
        <w:trPr>
          <w:trHeight w:val="331"/>
        </w:trPr>
        <w:tc>
          <w:tcPr>
            <w:tcW w:w="3870" w:type="dxa"/>
            <w:gridSpan w:val="2"/>
          </w:tcPr>
          <w:p w14:paraId="2D768B96" w14:textId="77777777" w:rsidR="00247F2C" w:rsidRDefault="00247F2C" w:rsidP="00247F2C">
            <w:pPr>
              <w:pStyle w:val="TableText"/>
            </w:pPr>
            <w:r>
              <w:t>Delete Incident Picture by FileName and Record Number</w:t>
            </w:r>
          </w:p>
        </w:tc>
        <w:tc>
          <w:tcPr>
            <w:tcW w:w="4860" w:type="dxa"/>
            <w:gridSpan w:val="2"/>
          </w:tcPr>
          <w:p w14:paraId="2D768B97" w14:textId="77777777" w:rsidR="00247F2C" w:rsidRPr="000A41B1" w:rsidRDefault="00247F2C" w:rsidP="00247F2C">
            <w:pPr>
              <w:pStyle w:val="Example"/>
              <w:numPr>
                <w:ilvl w:val="0"/>
                <w:numId w:val="20"/>
              </w:numPr>
              <w:rPr>
                <w:color w:val="auto"/>
              </w:rPr>
            </w:pPr>
            <w:r>
              <w:rPr>
                <w:color w:val="auto"/>
              </w:rPr>
              <w:t>Deletes a specific picture related to an incident.</w:t>
            </w:r>
          </w:p>
        </w:tc>
      </w:tr>
      <w:tr w:rsidR="00247F2C" w:rsidRPr="000A41B1" w14:paraId="2D768B9A" w14:textId="77777777" w:rsidTr="00247F2C">
        <w:trPr>
          <w:trHeight w:val="331"/>
        </w:trPr>
        <w:tc>
          <w:tcPr>
            <w:tcW w:w="8730" w:type="dxa"/>
            <w:gridSpan w:val="4"/>
            <w:shd w:val="clear" w:color="auto" w:fill="D9D9D9"/>
          </w:tcPr>
          <w:p w14:paraId="2D768B99" w14:textId="77777777" w:rsidR="00247F2C" w:rsidRPr="003C5EEF" w:rsidRDefault="00247F2C" w:rsidP="00247F2C">
            <w:pPr>
              <w:pStyle w:val="Example"/>
              <w:rPr>
                <w:b/>
                <w:color w:val="auto"/>
              </w:rPr>
            </w:pPr>
            <w:r w:rsidRPr="003C5EEF">
              <w:rPr>
                <w:b/>
                <w:color w:val="auto"/>
              </w:rPr>
              <w:t>Input</w:t>
            </w:r>
          </w:p>
        </w:tc>
      </w:tr>
      <w:tr w:rsidR="00247F2C" w:rsidRPr="000A41B1" w14:paraId="2D768B9F" w14:textId="77777777" w:rsidTr="00247F2C">
        <w:trPr>
          <w:trHeight w:val="331"/>
        </w:trPr>
        <w:tc>
          <w:tcPr>
            <w:tcW w:w="1935" w:type="dxa"/>
            <w:shd w:val="clear" w:color="auto" w:fill="F2F2F2"/>
          </w:tcPr>
          <w:p w14:paraId="2D768B9B" w14:textId="77777777" w:rsidR="00247F2C" w:rsidRDefault="00247F2C" w:rsidP="00247F2C">
            <w:pPr>
              <w:pStyle w:val="TableText"/>
            </w:pPr>
            <w:r>
              <w:t>Field Name</w:t>
            </w:r>
          </w:p>
        </w:tc>
        <w:tc>
          <w:tcPr>
            <w:tcW w:w="1935" w:type="dxa"/>
            <w:shd w:val="clear" w:color="auto" w:fill="F2F2F2"/>
          </w:tcPr>
          <w:p w14:paraId="2D768B9C" w14:textId="77777777" w:rsidR="00247F2C" w:rsidRDefault="00247F2C" w:rsidP="00247F2C">
            <w:pPr>
              <w:pStyle w:val="TableText"/>
            </w:pPr>
            <w:r>
              <w:t>Field Type</w:t>
            </w:r>
          </w:p>
        </w:tc>
        <w:tc>
          <w:tcPr>
            <w:tcW w:w="2430" w:type="dxa"/>
            <w:shd w:val="clear" w:color="auto" w:fill="F2F2F2"/>
          </w:tcPr>
          <w:p w14:paraId="2D768B9D" w14:textId="77777777" w:rsidR="00247F2C" w:rsidRDefault="00247F2C" w:rsidP="00247F2C">
            <w:pPr>
              <w:pStyle w:val="Example"/>
              <w:rPr>
                <w:color w:val="auto"/>
              </w:rPr>
            </w:pPr>
            <w:r>
              <w:rPr>
                <w:color w:val="auto"/>
              </w:rPr>
              <w:t>Description</w:t>
            </w:r>
          </w:p>
        </w:tc>
        <w:tc>
          <w:tcPr>
            <w:tcW w:w="2430" w:type="dxa"/>
            <w:shd w:val="clear" w:color="auto" w:fill="F2F2F2"/>
          </w:tcPr>
          <w:p w14:paraId="2D768B9E" w14:textId="77777777" w:rsidR="00247F2C" w:rsidRDefault="00247F2C" w:rsidP="00247F2C">
            <w:pPr>
              <w:pStyle w:val="Example"/>
              <w:rPr>
                <w:color w:val="auto"/>
              </w:rPr>
            </w:pPr>
            <w:r>
              <w:rPr>
                <w:color w:val="auto"/>
              </w:rPr>
              <w:t>Notes/Values</w:t>
            </w:r>
          </w:p>
        </w:tc>
      </w:tr>
      <w:tr w:rsidR="00D63C0E" w:rsidRPr="000A41B1" w14:paraId="2D768BA4" w14:textId="77777777" w:rsidTr="00247F2C">
        <w:trPr>
          <w:trHeight w:val="331"/>
        </w:trPr>
        <w:tc>
          <w:tcPr>
            <w:tcW w:w="1935" w:type="dxa"/>
          </w:tcPr>
          <w:p w14:paraId="2D768BA0" w14:textId="77777777" w:rsidR="00D63C0E" w:rsidRPr="00DA5EC6" w:rsidRDefault="00D63C0E" w:rsidP="00247F2C">
            <w:pPr>
              <w:pStyle w:val="TableText"/>
              <w:rPr>
                <w:rFonts w:cs="Arial"/>
              </w:rPr>
            </w:pPr>
            <w:r w:rsidRPr="00DA5EC6">
              <w:rPr>
                <w:rFonts w:cs="Arial"/>
              </w:rPr>
              <w:t>Token</w:t>
            </w:r>
          </w:p>
        </w:tc>
        <w:tc>
          <w:tcPr>
            <w:tcW w:w="1935" w:type="dxa"/>
          </w:tcPr>
          <w:p w14:paraId="2D768BA1" w14:textId="77777777" w:rsidR="00D63C0E" w:rsidRPr="00DA5EC6" w:rsidRDefault="00D63C0E" w:rsidP="00247F2C">
            <w:pPr>
              <w:pStyle w:val="TableText"/>
              <w:rPr>
                <w:rFonts w:cs="Arial"/>
              </w:rPr>
            </w:pPr>
            <w:r w:rsidRPr="00DA5EC6">
              <w:rPr>
                <w:rFonts w:cs="Arial"/>
              </w:rPr>
              <w:t>String(20)</w:t>
            </w:r>
          </w:p>
        </w:tc>
        <w:tc>
          <w:tcPr>
            <w:tcW w:w="2430" w:type="dxa"/>
          </w:tcPr>
          <w:p w14:paraId="2D768BA2" w14:textId="77777777" w:rsidR="00D63C0E" w:rsidRPr="00DA5EC6" w:rsidRDefault="00D63C0E" w:rsidP="00247F2C">
            <w:pPr>
              <w:pStyle w:val="TableText"/>
              <w:rPr>
                <w:rFonts w:cs="Arial"/>
                <w:color w:val="auto"/>
              </w:rPr>
            </w:pPr>
            <w:r w:rsidRPr="00DA5EC6">
              <w:rPr>
                <w:rFonts w:cs="Arial"/>
                <w:color w:val="auto"/>
              </w:rPr>
              <w:t xml:space="preserve">Security token provided </w:t>
            </w:r>
            <w:r w:rsidRPr="00DA5EC6">
              <w:rPr>
                <w:rFonts w:cs="Arial"/>
                <w:color w:val="auto"/>
              </w:rPr>
              <w:lastRenderedPageBreak/>
              <w:t>by the applicationLogon service</w:t>
            </w:r>
          </w:p>
        </w:tc>
        <w:tc>
          <w:tcPr>
            <w:tcW w:w="2430" w:type="dxa"/>
          </w:tcPr>
          <w:p w14:paraId="2D768BA3" w14:textId="77777777" w:rsidR="00D63C0E" w:rsidRPr="00DA5EC6" w:rsidRDefault="00D63C0E" w:rsidP="00247F2C">
            <w:pPr>
              <w:pStyle w:val="Example"/>
              <w:rPr>
                <w:rFonts w:ascii="Arial" w:hAnsi="Arial" w:cs="Arial"/>
                <w:color w:val="auto"/>
              </w:rPr>
            </w:pPr>
            <w:r>
              <w:rPr>
                <w:rFonts w:cs="Arial"/>
                <w:color w:val="auto"/>
              </w:rPr>
              <w:lastRenderedPageBreak/>
              <w:t>WSDL name: token</w:t>
            </w:r>
          </w:p>
        </w:tc>
      </w:tr>
      <w:tr w:rsidR="00D63C0E" w:rsidRPr="000A41B1" w14:paraId="2D768BA9" w14:textId="77777777" w:rsidTr="00247F2C">
        <w:trPr>
          <w:trHeight w:val="331"/>
        </w:trPr>
        <w:tc>
          <w:tcPr>
            <w:tcW w:w="1935" w:type="dxa"/>
          </w:tcPr>
          <w:p w14:paraId="2D768BA5" w14:textId="77777777" w:rsidR="00D63C0E" w:rsidRPr="00DA5EC6" w:rsidRDefault="00D63C0E" w:rsidP="00247F2C">
            <w:pPr>
              <w:pStyle w:val="TableText"/>
              <w:rPr>
                <w:rFonts w:cs="Arial"/>
              </w:rPr>
            </w:pPr>
            <w:r w:rsidRPr="00DA5EC6">
              <w:rPr>
                <w:rFonts w:cs="Arial"/>
              </w:rPr>
              <w:lastRenderedPageBreak/>
              <w:t>FileName</w:t>
            </w:r>
          </w:p>
        </w:tc>
        <w:tc>
          <w:tcPr>
            <w:tcW w:w="1935" w:type="dxa"/>
          </w:tcPr>
          <w:p w14:paraId="2D768BA6" w14:textId="77777777" w:rsidR="00D63C0E" w:rsidRPr="00DA5EC6" w:rsidRDefault="00D63C0E" w:rsidP="00247F2C">
            <w:pPr>
              <w:pStyle w:val="TableText"/>
              <w:rPr>
                <w:rFonts w:cs="Arial"/>
              </w:rPr>
            </w:pPr>
            <w:r w:rsidRPr="00DA5EC6">
              <w:rPr>
                <w:rFonts w:cs="Arial"/>
              </w:rPr>
              <w:t>String(100)</w:t>
            </w:r>
          </w:p>
        </w:tc>
        <w:tc>
          <w:tcPr>
            <w:tcW w:w="2430" w:type="dxa"/>
          </w:tcPr>
          <w:p w14:paraId="2D768BA7" w14:textId="77777777" w:rsidR="00D63C0E" w:rsidRPr="00DA5EC6" w:rsidRDefault="00D63C0E" w:rsidP="00247F2C">
            <w:pPr>
              <w:pStyle w:val="TableText"/>
              <w:rPr>
                <w:rFonts w:cs="Arial"/>
                <w:color w:val="auto"/>
              </w:rPr>
            </w:pPr>
            <w:r w:rsidRPr="00DA5EC6">
              <w:rPr>
                <w:rFonts w:cs="Arial"/>
                <w:color w:val="auto"/>
              </w:rPr>
              <w:t>Filename of the image file.</w:t>
            </w:r>
          </w:p>
        </w:tc>
        <w:tc>
          <w:tcPr>
            <w:tcW w:w="2430" w:type="dxa"/>
          </w:tcPr>
          <w:p w14:paraId="2D768BA8" w14:textId="77777777" w:rsidR="00D63C0E" w:rsidRPr="00DA5EC6" w:rsidRDefault="00D63C0E" w:rsidP="00247F2C">
            <w:pPr>
              <w:pStyle w:val="Example"/>
              <w:rPr>
                <w:rFonts w:ascii="Arial" w:hAnsi="Arial" w:cs="Arial"/>
                <w:color w:val="auto"/>
              </w:rPr>
            </w:pPr>
            <w:r>
              <w:rPr>
                <w:rFonts w:cs="Arial"/>
                <w:color w:val="auto"/>
              </w:rPr>
              <w:t>WSDL name: fileName</w:t>
            </w:r>
          </w:p>
        </w:tc>
      </w:tr>
      <w:tr w:rsidR="00D63C0E" w:rsidRPr="000A41B1" w14:paraId="2D768BAE" w14:textId="77777777" w:rsidTr="00247F2C">
        <w:trPr>
          <w:trHeight w:val="331"/>
        </w:trPr>
        <w:tc>
          <w:tcPr>
            <w:tcW w:w="1935" w:type="dxa"/>
          </w:tcPr>
          <w:p w14:paraId="2D768BAA" w14:textId="77777777" w:rsidR="00D63C0E" w:rsidRPr="00DA5EC6" w:rsidRDefault="00D63C0E" w:rsidP="00247F2C">
            <w:pPr>
              <w:pStyle w:val="TableText"/>
              <w:rPr>
                <w:rFonts w:cs="Arial"/>
              </w:rPr>
            </w:pPr>
            <w:r w:rsidRPr="00DA5EC6">
              <w:rPr>
                <w:rFonts w:cs="Arial"/>
              </w:rPr>
              <w:t>RecNumber</w:t>
            </w:r>
          </w:p>
        </w:tc>
        <w:tc>
          <w:tcPr>
            <w:tcW w:w="1935" w:type="dxa"/>
          </w:tcPr>
          <w:p w14:paraId="2D768BAB" w14:textId="77777777" w:rsidR="00D63C0E" w:rsidRPr="00DA5EC6" w:rsidRDefault="00D63C0E" w:rsidP="00247F2C">
            <w:pPr>
              <w:pStyle w:val="TableText"/>
              <w:rPr>
                <w:rFonts w:cs="Arial"/>
              </w:rPr>
            </w:pPr>
            <w:r w:rsidRPr="00DA5EC6">
              <w:rPr>
                <w:rFonts w:cs="Arial"/>
              </w:rPr>
              <w:t>Number</w:t>
            </w:r>
            <w:r>
              <w:rPr>
                <w:rFonts w:cs="Arial"/>
              </w:rPr>
              <w:t>(11)</w:t>
            </w:r>
          </w:p>
        </w:tc>
        <w:tc>
          <w:tcPr>
            <w:tcW w:w="2430" w:type="dxa"/>
          </w:tcPr>
          <w:p w14:paraId="2D768BAC" w14:textId="77777777" w:rsidR="00D63C0E" w:rsidRPr="00DA5EC6" w:rsidRDefault="00D63C0E" w:rsidP="00247F2C">
            <w:pPr>
              <w:pStyle w:val="TableText"/>
              <w:rPr>
                <w:rFonts w:cs="Arial"/>
                <w:color w:val="auto"/>
              </w:rPr>
            </w:pPr>
            <w:r w:rsidRPr="00DA5EC6">
              <w:rPr>
                <w:rFonts w:cs="Arial"/>
                <w:color w:val="auto"/>
              </w:rPr>
              <w:t>Record ID of the incident</w:t>
            </w:r>
          </w:p>
        </w:tc>
        <w:tc>
          <w:tcPr>
            <w:tcW w:w="2430" w:type="dxa"/>
          </w:tcPr>
          <w:p w14:paraId="2D768BAD" w14:textId="77777777" w:rsidR="00D63C0E" w:rsidRPr="00DA5EC6" w:rsidRDefault="00D63C0E" w:rsidP="00247F2C">
            <w:pPr>
              <w:pStyle w:val="Example"/>
              <w:rPr>
                <w:rFonts w:ascii="Arial" w:hAnsi="Arial" w:cs="Arial"/>
                <w:color w:val="auto"/>
              </w:rPr>
            </w:pPr>
            <w:r>
              <w:rPr>
                <w:rFonts w:cs="Arial"/>
                <w:color w:val="auto"/>
              </w:rPr>
              <w:t>WSDL name: recNumber</w:t>
            </w:r>
          </w:p>
        </w:tc>
      </w:tr>
      <w:tr w:rsidR="00D63C0E" w:rsidRPr="000A41B1" w14:paraId="2D768BB0" w14:textId="77777777" w:rsidTr="00247F2C">
        <w:trPr>
          <w:trHeight w:val="331"/>
        </w:trPr>
        <w:tc>
          <w:tcPr>
            <w:tcW w:w="8730" w:type="dxa"/>
            <w:gridSpan w:val="4"/>
            <w:shd w:val="clear" w:color="auto" w:fill="D9D9D9"/>
          </w:tcPr>
          <w:p w14:paraId="2D768BAF" w14:textId="77777777" w:rsidR="00D63C0E" w:rsidRPr="003C5EEF" w:rsidRDefault="00D63C0E" w:rsidP="00247F2C">
            <w:pPr>
              <w:pStyle w:val="Example"/>
              <w:rPr>
                <w:b/>
                <w:color w:val="auto"/>
              </w:rPr>
            </w:pPr>
            <w:r w:rsidRPr="003C5EEF">
              <w:rPr>
                <w:b/>
                <w:color w:val="auto"/>
              </w:rPr>
              <w:t>Output</w:t>
            </w:r>
          </w:p>
        </w:tc>
      </w:tr>
      <w:tr w:rsidR="00D63C0E" w:rsidRPr="000A41B1" w14:paraId="2D768BB6" w14:textId="77777777" w:rsidTr="00247F2C">
        <w:trPr>
          <w:trHeight w:val="331"/>
        </w:trPr>
        <w:tc>
          <w:tcPr>
            <w:tcW w:w="8730" w:type="dxa"/>
            <w:gridSpan w:val="4"/>
            <w:shd w:val="clear" w:color="auto" w:fill="F2F2F2"/>
          </w:tcPr>
          <w:p w14:paraId="2D768BB1" w14:textId="77777777" w:rsidR="00D63C0E" w:rsidRDefault="00D63C0E" w:rsidP="00247F2C">
            <w:pPr>
              <w:pStyle w:val="Example"/>
              <w:rPr>
                <w:color w:val="auto"/>
              </w:rPr>
            </w:pPr>
            <w:r>
              <w:rPr>
                <w:color w:val="auto"/>
              </w:rPr>
              <w:t>Request Status [1].  Includes the following fields:</w:t>
            </w:r>
          </w:p>
          <w:p w14:paraId="2D768BB2" w14:textId="77777777" w:rsidR="00D63C0E" w:rsidRDefault="00D63C0E" w:rsidP="00247F2C">
            <w:pPr>
              <w:pStyle w:val="Example"/>
              <w:numPr>
                <w:ilvl w:val="0"/>
                <w:numId w:val="20"/>
              </w:numPr>
              <w:rPr>
                <w:color w:val="auto"/>
              </w:rPr>
            </w:pPr>
            <w:r>
              <w:rPr>
                <w:color w:val="auto"/>
              </w:rPr>
              <w:t>Status Code</w:t>
            </w:r>
          </w:p>
          <w:p w14:paraId="2D768BB3" w14:textId="77777777" w:rsidR="00D63C0E" w:rsidRDefault="00D63C0E" w:rsidP="00247F2C">
            <w:pPr>
              <w:pStyle w:val="Example"/>
              <w:numPr>
                <w:ilvl w:val="0"/>
                <w:numId w:val="20"/>
              </w:numPr>
              <w:rPr>
                <w:color w:val="auto"/>
              </w:rPr>
            </w:pPr>
            <w:r>
              <w:rPr>
                <w:color w:val="auto"/>
              </w:rPr>
              <w:t>Status Message</w:t>
            </w:r>
          </w:p>
          <w:p w14:paraId="2D768BB4" w14:textId="77777777" w:rsidR="0015600B" w:rsidRDefault="0015600B">
            <w:pPr>
              <w:pStyle w:val="Example"/>
              <w:rPr>
                <w:color w:val="auto"/>
              </w:rPr>
            </w:pPr>
          </w:p>
          <w:p w14:paraId="2D768BB5" w14:textId="77777777" w:rsidR="0015600B" w:rsidRDefault="00D63C0E">
            <w:pPr>
              <w:pStyle w:val="Example"/>
              <w:rPr>
                <w:color w:val="auto"/>
              </w:rPr>
            </w:pPr>
            <w:r>
              <w:rPr>
                <w:color w:val="auto"/>
              </w:rPr>
              <w:t>WSDL name: requestStatus</w:t>
            </w:r>
          </w:p>
        </w:tc>
      </w:tr>
      <w:tr w:rsidR="00D63C0E" w:rsidRPr="00DA5EC6" w14:paraId="2D768BBD" w14:textId="77777777" w:rsidTr="00247F2C">
        <w:trPr>
          <w:trHeight w:val="331"/>
        </w:trPr>
        <w:tc>
          <w:tcPr>
            <w:tcW w:w="1935" w:type="dxa"/>
          </w:tcPr>
          <w:p w14:paraId="2D768BB7" w14:textId="77777777" w:rsidR="00D63C0E" w:rsidRPr="00DA5EC6" w:rsidRDefault="00D63C0E" w:rsidP="00247F2C">
            <w:pPr>
              <w:pStyle w:val="TableText"/>
              <w:rPr>
                <w:rFonts w:cs="Arial"/>
              </w:rPr>
            </w:pPr>
            <w:r w:rsidRPr="00DA5EC6">
              <w:rPr>
                <w:rFonts w:cs="Arial"/>
              </w:rPr>
              <w:t>Status Code</w:t>
            </w:r>
          </w:p>
        </w:tc>
        <w:tc>
          <w:tcPr>
            <w:tcW w:w="1935" w:type="dxa"/>
          </w:tcPr>
          <w:p w14:paraId="2D768BB8" w14:textId="77777777" w:rsidR="00D63C0E" w:rsidRPr="00DA5EC6" w:rsidRDefault="00D63C0E" w:rsidP="00247F2C">
            <w:pPr>
              <w:pStyle w:val="TableText"/>
              <w:rPr>
                <w:rFonts w:cs="Arial"/>
              </w:rPr>
            </w:pPr>
            <w:r w:rsidRPr="00DA5EC6">
              <w:rPr>
                <w:rFonts w:cs="Arial"/>
              </w:rPr>
              <w:t>Number</w:t>
            </w:r>
          </w:p>
        </w:tc>
        <w:tc>
          <w:tcPr>
            <w:tcW w:w="2430" w:type="dxa"/>
          </w:tcPr>
          <w:p w14:paraId="2D768BB9" w14:textId="77777777" w:rsidR="00D63C0E" w:rsidRPr="00DA5EC6" w:rsidRDefault="00D63C0E" w:rsidP="00247F2C">
            <w:pPr>
              <w:pStyle w:val="TableText"/>
              <w:rPr>
                <w:rFonts w:cs="Arial"/>
                <w:color w:val="auto"/>
              </w:rPr>
            </w:pPr>
            <w:r w:rsidRPr="00DA5EC6">
              <w:rPr>
                <w:rFonts w:cs="Arial"/>
                <w:color w:val="auto"/>
              </w:rPr>
              <w:t>Code depicting the success of failure of the transaction.</w:t>
            </w:r>
          </w:p>
        </w:tc>
        <w:tc>
          <w:tcPr>
            <w:tcW w:w="2430" w:type="dxa"/>
          </w:tcPr>
          <w:p w14:paraId="2D768BBA" w14:textId="77777777" w:rsidR="00D63C0E" w:rsidRDefault="00D63C0E" w:rsidP="00FC4F51">
            <w:pPr>
              <w:pStyle w:val="Example"/>
              <w:rPr>
                <w:color w:val="auto"/>
              </w:rPr>
            </w:pPr>
            <w:r>
              <w:rPr>
                <w:color w:val="auto"/>
              </w:rPr>
              <w:t>See section 4.12 for more information.</w:t>
            </w:r>
          </w:p>
          <w:p w14:paraId="2D768BBB" w14:textId="77777777" w:rsidR="00D63C0E" w:rsidRDefault="00D63C0E" w:rsidP="00FC4F51">
            <w:pPr>
              <w:pStyle w:val="Example"/>
              <w:rPr>
                <w:color w:val="auto"/>
              </w:rPr>
            </w:pPr>
          </w:p>
          <w:p w14:paraId="2D768BBC" w14:textId="77777777" w:rsidR="00D63C0E" w:rsidRPr="00DA5EC6" w:rsidRDefault="00D63C0E" w:rsidP="00FC4F51">
            <w:pPr>
              <w:pStyle w:val="Example"/>
              <w:rPr>
                <w:rFonts w:ascii="Arial" w:hAnsi="Arial" w:cs="Arial"/>
                <w:color w:val="auto"/>
              </w:rPr>
            </w:pPr>
            <w:r w:rsidRPr="007A3D40">
              <w:rPr>
                <w:rFonts w:cs="Arial"/>
                <w:color w:val="auto"/>
              </w:rPr>
              <w:t>requestStatus&gt;status</w:t>
            </w:r>
            <w:r>
              <w:rPr>
                <w:rFonts w:cs="Arial"/>
                <w:color w:val="auto"/>
              </w:rPr>
              <w:t>Code</w:t>
            </w:r>
          </w:p>
        </w:tc>
      </w:tr>
      <w:tr w:rsidR="00D63C0E" w:rsidRPr="00DA5EC6" w14:paraId="2D768BC4" w14:textId="77777777" w:rsidTr="00247F2C">
        <w:trPr>
          <w:trHeight w:val="331"/>
        </w:trPr>
        <w:tc>
          <w:tcPr>
            <w:tcW w:w="1935" w:type="dxa"/>
          </w:tcPr>
          <w:p w14:paraId="2D768BBE" w14:textId="77777777" w:rsidR="00D63C0E" w:rsidRPr="00DA5EC6" w:rsidRDefault="00D63C0E" w:rsidP="00247F2C">
            <w:pPr>
              <w:pStyle w:val="TableText"/>
              <w:rPr>
                <w:rFonts w:cs="Arial"/>
              </w:rPr>
            </w:pPr>
            <w:r w:rsidRPr="00DA5EC6">
              <w:rPr>
                <w:rFonts w:cs="Arial"/>
              </w:rPr>
              <w:t>Status Message</w:t>
            </w:r>
          </w:p>
        </w:tc>
        <w:tc>
          <w:tcPr>
            <w:tcW w:w="1935" w:type="dxa"/>
          </w:tcPr>
          <w:p w14:paraId="2D768BBF" w14:textId="77777777" w:rsidR="00D63C0E" w:rsidRPr="00DA5EC6" w:rsidRDefault="00D63C0E" w:rsidP="00247F2C">
            <w:pPr>
              <w:pStyle w:val="TableText"/>
              <w:rPr>
                <w:rFonts w:cs="Arial"/>
              </w:rPr>
            </w:pPr>
            <w:r w:rsidRPr="00DA5EC6">
              <w:rPr>
                <w:rFonts w:cs="Arial"/>
              </w:rPr>
              <w:t>String(100)</w:t>
            </w:r>
          </w:p>
        </w:tc>
        <w:tc>
          <w:tcPr>
            <w:tcW w:w="2430" w:type="dxa"/>
          </w:tcPr>
          <w:p w14:paraId="2D768BC0" w14:textId="77777777" w:rsidR="00D63C0E" w:rsidRPr="00DA5EC6" w:rsidRDefault="00D63C0E" w:rsidP="00247F2C">
            <w:pPr>
              <w:pStyle w:val="TableText"/>
              <w:rPr>
                <w:rFonts w:cs="Arial"/>
                <w:color w:val="auto"/>
              </w:rPr>
            </w:pPr>
            <w:r w:rsidRPr="00DA5EC6">
              <w:rPr>
                <w:rFonts w:cs="Arial"/>
                <w:color w:val="auto"/>
              </w:rPr>
              <w:t>Additional field providing a narrative</w:t>
            </w:r>
          </w:p>
        </w:tc>
        <w:tc>
          <w:tcPr>
            <w:tcW w:w="2430" w:type="dxa"/>
          </w:tcPr>
          <w:p w14:paraId="2D768BC1" w14:textId="77777777" w:rsidR="00D63C0E" w:rsidRDefault="00D63C0E" w:rsidP="00FC4F51">
            <w:pPr>
              <w:pStyle w:val="Example"/>
              <w:rPr>
                <w:color w:val="auto"/>
              </w:rPr>
            </w:pPr>
            <w:r>
              <w:rPr>
                <w:color w:val="auto"/>
              </w:rPr>
              <w:t>See section 4.12 for more information.</w:t>
            </w:r>
          </w:p>
          <w:p w14:paraId="2D768BC2" w14:textId="77777777" w:rsidR="00D63C0E" w:rsidRDefault="00D63C0E" w:rsidP="00FC4F51">
            <w:pPr>
              <w:pStyle w:val="Example"/>
              <w:rPr>
                <w:color w:val="auto"/>
              </w:rPr>
            </w:pPr>
          </w:p>
          <w:p w14:paraId="2D768BC3" w14:textId="77777777" w:rsidR="00D63C0E" w:rsidRPr="00DA5EC6" w:rsidRDefault="00D63C0E" w:rsidP="00FC4F51">
            <w:pPr>
              <w:pStyle w:val="Example"/>
              <w:rPr>
                <w:rFonts w:ascii="Arial" w:hAnsi="Arial" w:cs="Arial"/>
                <w:color w:val="auto"/>
              </w:rPr>
            </w:pPr>
            <w:r w:rsidRPr="007A3D40">
              <w:rPr>
                <w:rFonts w:cs="Arial"/>
                <w:color w:val="auto"/>
              </w:rPr>
              <w:t>requestStatus&gt;status</w:t>
            </w:r>
            <w:r>
              <w:rPr>
                <w:rFonts w:cs="Arial"/>
                <w:color w:val="auto"/>
              </w:rPr>
              <w:t>Messsage</w:t>
            </w:r>
          </w:p>
        </w:tc>
      </w:tr>
    </w:tbl>
    <w:p w14:paraId="2D768BC5" w14:textId="77777777" w:rsidR="00247F2C" w:rsidRPr="00247F2C" w:rsidRDefault="00247F2C" w:rsidP="00247F2C"/>
    <w:p w14:paraId="2D768BC6" w14:textId="5093B507" w:rsidR="00275CE5" w:rsidRDefault="00247F2C" w:rsidP="00275CE5">
      <w:pPr>
        <w:pStyle w:val="Heading2"/>
      </w:pPr>
      <w:bookmarkStart w:id="65" w:name="_Toc302729650"/>
      <w:r>
        <w:t xml:space="preserve">Get Incident Picture by </w:t>
      </w:r>
      <w:r w:rsidR="008252D2">
        <w:t>Record Number</w:t>
      </w:r>
      <w:bookmarkEnd w:id="65"/>
      <w:r w:rsidR="00B82FC0">
        <w:t xml:space="preserve"> (Bonus)</w:t>
      </w:r>
    </w:p>
    <w:p w14:paraId="2D768BC7" w14:textId="77777777" w:rsidR="00C44122" w:rsidRDefault="00C44122" w:rsidP="00C44122">
      <w:pPr>
        <w:rPr>
          <w:color w:val="auto"/>
        </w:rPr>
      </w:pPr>
      <w:r w:rsidRPr="00C4384E">
        <w:rPr>
          <w:color w:val="auto"/>
        </w:rPr>
        <w:t>There will be no specific web service operation required to retrieve the pictures.</w:t>
      </w:r>
      <w:r>
        <w:rPr>
          <w:color w:val="auto"/>
        </w:rPr>
        <w:t xml:space="preserve">  The pictures will be strategically placed on directory accessible via the web server.   The mobile client will issue an HTTP GET request to retrieve the pictures based on the URI provided by the Retrieve incident transaction.</w:t>
      </w:r>
    </w:p>
    <w:p w14:paraId="2D768BC8" w14:textId="77777777" w:rsidR="00C44122" w:rsidRDefault="00C44122" w:rsidP="00C44122">
      <w:pPr>
        <w:rPr>
          <w:color w:val="auto"/>
        </w:rPr>
      </w:pPr>
    </w:p>
    <w:p w14:paraId="2D768BC9" w14:textId="77777777" w:rsidR="00C44122" w:rsidRDefault="00C44122" w:rsidP="00C44122">
      <w:pPr>
        <w:rPr>
          <w:color w:val="auto"/>
        </w:rPr>
      </w:pPr>
      <w:r>
        <w:rPr>
          <w:color w:val="auto"/>
        </w:rPr>
        <w:t>Format</w:t>
      </w:r>
    </w:p>
    <w:p w14:paraId="2D768BCA" w14:textId="77777777" w:rsidR="00C44122" w:rsidRDefault="00AA249A" w:rsidP="00C44122">
      <w:pPr>
        <w:rPr>
          <w:color w:val="auto"/>
        </w:rPr>
      </w:pPr>
      <w:hyperlink r:id="rId16" w:history="1">
        <w:r w:rsidR="00C44122" w:rsidRPr="00E06065">
          <w:rPr>
            <w:rStyle w:val="Hyperlink"/>
          </w:rPr>
          <w:t>https://hostname:port/incident_number/image_filename.jpg</w:t>
        </w:r>
      </w:hyperlink>
    </w:p>
    <w:p w14:paraId="2D768BCB" w14:textId="77777777" w:rsidR="00C44122" w:rsidRDefault="00C44122" w:rsidP="00C44122">
      <w:pPr>
        <w:rPr>
          <w:color w:val="auto"/>
        </w:rPr>
      </w:pPr>
    </w:p>
    <w:p w14:paraId="2D768BCC" w14:textId="77777777" w:rsidR="00C44122" w:rsidRDefault="00C44122" w:rsidP="00C44122">
      <w:pPr>
        <w:rPr>
          <w:color w:val="auto"/>
        </w:rPr>
      </w:pPr>
      <w:r>
        <w:rPr>
          <w:color w:val="auto"/>
        </w:rPr>
        <w:t>e.g.</w:t>
      </w:r>
    </w:p>
    <w:p w14:paraId="2D768BCD" w14:textId="77777777" w:rsidR="00C44122" w:rsidRPr="00C4384E" w:rsidRDefault="00C44122" w:rsidP="00C44122">
      <w:pPr>
        <w:rPr>
          <w:color w:val="auto"/>
        </w:rPr>
      </w:pPr>
      <w:r w:rsidRPr="00C44122">
        <w:rPr>
          <w:color w:val="auto"/>
        </w:rPr>
        <w:t>https://attcodingchallenge.att.com:82/101010/val.jpg</w:t>
      </w:r>
    </w:p>
    <w:p w14:paraId="2D768BCE" w14:textId="77777777" w:rsidR="00C44122" w:rsidRDefault="00C44122" w:rsidP="00C44122"/>
    <w:p w14:paraId="2D768BCF" w14:textId="77777777" w:rsidR="008519D1" w:rsidRDefault="008519D1"/>
    <w:p w14:paraId="2D768BD0" w14:textId="77777777" w:rsidR="00DA07B1" w:rsidRDefault="00DA07B1" w:rsidP="006C263A"/>
    <w:p w14:paraId="2D768BD1" w14:textId="77777777" w:rsidR="00DA07B1" w:rsidRDefault="00DA07B1" w:rsidP="006C263A"/>
    <w:p w14:paraId="2D768BD2" w14:textId="77777777" w:rsidR="006C263A" w:rsidRDefault="006C263A" w:rsidP="00AC6E37">
      <w:pPr>
        <w:pStyle w:val="Heading2"/>
      </w:pPr>
      <w:bookmarkStart w:id="66" w:name="_Ref293269133"/>
      <w:bookmarkStart w:id="67" w:name="_Toc295120891"/>
      <w:bookmarkStart w:id="68" w:name="_Toc302729651"/>
      <w:r>
        <w:t>Incident Structure Definition</w:t>
      </w:r>
      <w:bookmarkEnd w:id="66"/>
      <w:bookmarkEnd w:id="67"/>
      <w:bookmarkEnd w:id="68"/>
    </w:p>
    <w:p w14:paraId="2D768BD3" w14:textId="77777777" w:rsidR="006C263A" w:rsidRDefault="006C263A" w:rsidP="006C263A"/>
    <w:p w14:paraId="2D768BD4" w14:textId="77777777" w:rsidR="006C263A" w:rsidRDefault="006C263A" w:rsidP="006C263A"/>
    <w:tbl>
      <w:tblPr>
        <w:tblW w:w="87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430"/>
        <w:gridCol w:w="2430"/>
      </w:tblGrid>
      <w:tr w:rsidR="006C263A" w:rsidRPr="001A5A32" w14:paraId="2D768BD6" w14:textId="77777777" w:rsidTr="00B80900">
        <w:trPr>
          <w:trHeight w:val="331"/>
          <w:tblHeader/>
        </w:trPr>
        <w:tc>
          <w:tcPr>
            <w:tcW w:w="8730" w:type="dxa"/>
            <w:gridSpan w:val="4"/>
            <w:shd w:val="clear" w:color="auto" w:fill="0070C0"/>
          </w:tcPr>
          <w:p w14:paraId="2D768BD5" w14:textId="77777777" w:rsidR="006C263A" w:rsidRPr="001A5A32" w:rsidRDefault="006C263A" w:rsidP="00B80900">
            <w:pPr>
              <w:pStyle w:val="Example"/>
              <w:rPr>
                <w:b/>
                <w:color w:val="FFFFFF"/>
              </w:rPr>
            </w:pPr>
            <w:r w:rsidRPr="001A5A32">
              <w:rPr>
                <w:b/>
                <w:color w:val="FFFFFF"/>
              </w:rPr>
              <w:lastRenderedPageBreak/>
              <w:t>Incident Structure</w:t>
            </w:r>
          </w:p>
        </w:tc>
      </w:tr>
      <w:tr w:rsidR="006C263A" w:rsidRPr="000A41B1" w14:paraId="2D768BDB" w14:textId="77777777" w:rsidTr="00B80900">
        <w:trPr>
          <w:trHeight w:val="331"/>
          <w:tblHeader/>
        </w:trPr>
        <w:tc>
          <w:tcPr>
            <w:tcW w:w="1935" w:type="dxa"/>
            <w:shd w:val="clear" w:color="auto" w:fill="F2F2F2"/>
          </w:tcPr>
          <w:p w14:paraId="2D768BD7" w14:textId="77777777" w:rsidR="006C263A" w:rsidRDefault="006C263A" w:rsidP="00B80900">
            <w:pPr>
              <w:pStyle w:val="TableText"/>
            </w:pPr>
            <w:r>
              <w:t>Field Name</w:t>
            </w:r>
          </w:p>
        </w:tc>
        <w:tc>
          <w:tcPr>
            <w:tcW w:w="1935" w:type="dxa"/>
            <w:shd w:val="clear" w:color="auto" w:fill="F2F2F2"/>
          </w:tcPr>
          <w:p w14:paraId="2D768BD8" w14:textId="77777777" w:rsidR="006C263A" w:rsidRDefault="006C263A" w:rsidP="00B80900">
            <w:pPr>
              <w:pStyle w:val="TableText"/>
            </w:pPr>
            <w:r>
              <w:t>Field Type</w:t>
            </w:r>
          </w:p>
        </w:tc>
        <w:tc>
          <w:tcPr>
            <w:tcW w:w="2430" w:type="dxa"/>
            <w:shd w:val="clear" w:color="auto" w:fill="F2F2F2"/>
          </w:tcPr>
          <w:p w14:paraId="2D768BD9" w14:textId="77777777" w:rsidR="006C263A" w:rsidRDefault="006C263A" w:rsidP="00B80900">
            <w:pPr>
              <w:pStyle w:val="Example"/>
              <w:rPr>
                <w:color w:val="auto"/>
              </w:rPr>
            </w:pPr>
            <w:r>
              <w:rPr>
                <w:color w:val="auto"/>
              </w:rPr>
              <w:t>Description</w:t>
            </w:r>
          </w:p>
        </w:tc>
        <w:tc>
          <w:tcPr>
            <w:tcW w:w="2430" w:type="dxa"/>
            <w:shd w:val="clear" w:color="auto" w:fill="F2F2F2"/>
          </w:tcPr>
          <w:p w14:paraId="2D768BDA" w14:textId="77777777" w:rsidR="006C263A" w:rsidRDefault="006C263A" w:rsidP="00B80900">
            <w:pPr>
              <w:pStyle w:val="Example"/>
              <w:rPr>
                <w:color w:val="auto"/>
              </w:rPr>
            </w:pPr>
            <w:r>
              <w:rPr>
                <w:color w:val="auto"/>
              </w:rPr>
              <w:t>Notes/Values</w:t>
            </w:r>
          </w:p>
        </w:tc>
      </w:tr>
      <w:tr w:rsidR="00D63C0E" w:rsidRPr="000A41B1" w14:paraId="2D768BE0" w14:textId="77777777" w:rsidTr="00B80900">
        <w:trPr>
          <w:trHeight w:val="331"/>
        </w:trPr>
        <w:tc>
          <w:tcPr>
            <w:tcW w:w="1935" w:type="dxa"/>
          </w:tcPr>
          <w:p w14:paraId="2D768BDC" w14:textId="77777777" w:rsidR="00D63C0E" w:rsidRPr="00927D1B" w:rsidRDefault="00D63C0E" w:rsidP="00B80900">
            <w:pPr>
              <w:pStyle w:val="TableText"/>
            </w:pPr>
            <w:r>
              <w:t>GEOLOC</w:t>
            </w:r>
          </w:p>
        </w:tc>
        <w:tc>
          <w:tcPr>
            <w:tcW w:w="1935" w:type="dxa"/>
          </w:tcPr>
          <w:p w14:paraId="2D768BDD" w14:textId="77777777" w:rsidR="00D63C0E" w:rsidRPr="00A36437" w:rsidRDefault="00D63C0E" w:rsidP="00B80900">
            <w:pPr>
              <w:pStyle w:val="TableText"/>
            </w:pPr>
            <w:r>
              <w:t>String(15)</w:t>
            </w:r>
          </w:p>
        </w:tc>
        <w:tc>
          <w:tcPr>
            <w:tcW w:w="2430" w:type="dxa"/>
          </w:tcPr>
          <w:p w14:paraId="2D768BDE" w14:textId="77777777" w:rsidR="00D63C0E" w:rsidRDefault="00D63C0E" w:rsidP="00B80900">
            <w:pPr>
              <w:pStyle w:val="TableText"/>
              <w:rPr>
                <w:color w:val="auto"/>
              </w:rPr>
            </w:pPr>
            <w:r>
              <w:rPr>
                <w:color w:val="auto"/>
              </w:rPr>
              <w:t>GEOLOC field</w:t>
            </w:r>
          </w:p>
        </w:tc>
        <w:tc>
          <w:tcPr>
            <w:tcW w:w="2430" w:type="dxa"/>
          </w:tcPr>
          <w:p w14:paraId="2D768BDF" w14:textId="77777777" w:rsidR="00D63C0E" w:rsidRDefault="00D63C0E" w:rsidP="00B80900">
            <w:pPr>
              <w:pStyle w:val="Example"/>
              <w:rPr>
                <w:color w:val="auto"/>
              </w:rPr>
            </w:pPr>
            <w:r>
              <w:rPr>
                <w:color w:val="auto"/>
              </w:rPr>
              <w:t>WSDL name: geoLoc</w:t>
            </w:r>
          </w:p>
        </w:tc>
      </w:tr>
      <w:tr w:rsidR="00D63C0E" w:rsidRPr="000A41B1" w14:paraId="2D768BE9" w14:textId="77777777" w:rsidTr="00B80900">
        <w:trPr>
          <w:trHeight w:val="331"/>
        </w:trPr>
        <w:tc>
          <w:tcPr>
            <w:tcW w:w="1935" w:type="dxa"/>
          </w:tcPr>
          <w:p w14:paraId="2D768BE1" w14:textId="77777777" w:rsidR="00D63C0E" w:rsidRDefault="00D63C0E" w:rsidP="00B80900">
            <w:pPr>
              <w:pStyle w:val="TableText"/>
            </w:pPr>
            <w:r w:rsidRPr="00927D1B">
              <w:t>Event Name</w:t>
            </w:r>
          </w:p>
        </w:tc>
        <w:tc>
          <w:tcPr>
            <w:tcW w:w="1935" w:type="dxa"/>
          </w:tcPr>
          <w:p w14:paraId="2D768BE2" w14:textId="77777777" w:rsidR="00D63C0E" w:rsidRPr="00A04B80" w:rsidRDefault="00D63C0E" w:rsidP="00B80900">
            <w:pPr>
              <w:pStyle w:val="TableText"/>
              <w:rPr>
                <w:highlight w:val="yellow"/>
              </w:rPr>
            </w:pPr>
            <w:r w:rsidRPr="00A36437">
              <w:t>String(50)</w:t>
            </w:r>
          </w:p>
        </w:tc>
        <w:tc>
          <w:tcPr>
            <w:tcW w:w="2430" w:type="dxa"/>
          </w:tcPr>
          <w:p w14:paraId="2D768BE3" w14:textId="77777777" w:rsidR="00D63C0E" w:rsidRPr="000A41B1" w:rsidRDefault="00D63C0E" w:rsidP="00B80900">
            <w:pPr>
              <w:pStyle w:val="TableText"/>
              <w:rPr>
                <w:color w:val="auto"/>
              </w:rPr>
            </w:pPr>
            <w:r>
              <w:rPr>
                <w:color w:val="auto"/>
              </w:rPr>
              <w:t>Identifies the type of incident.</w:t>
            </w:r>
          </w:p>
        </w:tc>
        <w:tc>
          <w:tcPr>
            <w:tcW w:w="2430" w:type="dxa"/>
          </w:tcPr>
          <w:p w14:paraId="2D768BE4" w14:textId="77777777" w:rsidR="00D63C0E" w:rsidRDefault="00D63C0E" w:rsidP="00B80900">
            <w:pPr>
              <w:pStyle w:val="Example"/>
              <w:rPr>
                <w:color w:val="auto"/>
              </w:rPr>
            </w:pPr>
            <w:r>
              <w:rPr>
                <w:color w:val="auto"/>
              </w:rPr>
              <w:t>Screen name: Event</w:t>
            </w:r>
          </w:p>
          <w:p w14:paraId="2D768BE5" w14:textId="77777777" w:rsidR="00D63C0E" w:rsidRDefault="00D63C0E" w:rsidP="00B80900">
            <w:pPr>
              <w:pStyle w:val="Example"/>
              <w:rPr>
                <w:color w:val="auto"/>
              </w:rPr>
            </w:pPr>
          </w:p>
          <w:p w14:paraId="2D768BE6" w14:textId="77777777" w:rsidR="00D63C0E" w:rsidRPr="001C6A51" w:rsidRDefault="00D63C0E" w:rsidP="00D63C0E">
            <w:pPr>
              <w:pStyle w:val="Example"/>
              <w:rPr>
                <w:color w:val="auto"/>
              </w:rPr>
            </w:pPr>
            <w:r>
              <w:rPr>
                <w:color w:val="auto"/>
              </w:rPr>
              <w:t>WSDL name: eventName</w:t>
            </w:r>
          </w:p>
          <w:p w14:paraId="2D768BE7" w14:textId="77777777" w:rsidR="00D63C0E" w:rsidRDefault="00D63C0E" w:rsidP="00B80900">
            <w:pPr>
              <w:pStyle w:val="Example"/>
              <w:rPr>
                <w:color w:val="auto"/>
              </w:rPr>
            </w:pPr>
          </w:p>
          <w:p w14:paraId="2D768BE8" w14:textId="77777777" w:rsidR="00D63C0E" w:rsidRPr="000A41B1" w:rsidRDefault="00D63C0E" w:rsidP="00B80900">
            <w:pPr>
              <w:pStyle w:val="Example"/>
              <w:rPr>
                <w:color w:val="auto"/>
              </w:rPr>
            </w:pPr>
          </w:p>
        </w:tc>
      </w:tr>
      <w:tr w:rsidR="00D63C0E" w:rsidRPr="000A41B1" w14:paraId="2D768BF6" w14:textId="77777777" w:rsidTr="00B80900">
        <w:trPr>
          <w:trHeight w:val="331"/>
        </w:trPr>
        <w:tc>
          <w:tcPr>
            <w:tcW w:w="1935" w:type="dxa"/>
          </w:tcPr>
          <w:p w14:paraId="2D768BEA" w14:textId="77777777" w:rsidR="00D63C0E" w:rsidRDefault="00D63C0E" w:rsidP="00B80900">
            <w:pPr>
              <w:pStyle w:val="TableText"/>
            </w:pPr>
            <w:r>
              <w:t xml:space="preserve">Incident Status </w:t>
            </w:r>
          </w:p>
          <w:p w14:paraId="2D768BEB" w14:textId="77777777" w:rsidR="00D63C0E" w:rsidRDefault="00D63C0E" w:rsidP="00B80900">
            <w:pPr>
              <w:pStyle w:val="TableText"/>
            </w:pPr>
          </w:p>
        </w:tc>
        <w:tc>
          <w:tcPr>
            <w:tcW w:w="1935" w:type="dxa"/>
          </w:tcPr>
          <w:p w14:paraId="2D768BEC" w14:textId="77777777" w:rsidR="00D63C0E" w:rsidRDefault="00D63C0E" w:rsidP="00B80900">
            <w:pPr>
              <w:pStyle w:val="TableText"/>
            </w:pPr>
            <w:r>
              <w:t>Char(10)</w:t>
            </w:r>
          </w:p>
        </w:tc>
        <w:tc>
          <w:tcPr>
            <w:tcW w:w="2430" w:type="dxa"/>
          </w:tcPr>
          <w:p w14:paraId="2D768BED" w14:textId="77777777" w:rsidR="00D63C0E" w:rsidRPr="000A41B1" w:rsidRDefault="00D63C0E" w:rsidP="00B80900">
            <w:pPr>
              <w:pStyle w:val="TableText"/>
              <w:rPr>
                <w:color w:val="auto"/>
              </w:rPr>
            </w:pPr>
            <w:r>
              <w:rPr>
                <w:color w:val="auto"/>
              </w:rPr>
              <w:t>Identifies the status of the incident.</w:t>
            </w:r>
          </w:p>
        </w:tc>
        <w:tc>
          <w:tcPr>
            <w:tcW w:w="2430" w:type="dxa"/>
          </w:tcPr>
          <w:p w14:paraId="2D768BEE" w14:textId="77777777" w:rsidR="00D63C0E" w:rsidRDefault="00D63C0E" w:rsidP="00B80900">
            <w:pPr>
              <w:pStyle w:val="Example"/>
              <w:numPr>
                <w:ilvl w:val="0"/>
                <w:numId w:val="20"/>
              </w:numPr>
              <w:rPr>
                <w:color w:val="auto"/>
              </w:rPr>
            </w:pPr>
            <w:r>
              <w:rPr>
                <w:color w:val="auto"/>
              </w:rPr>
              <w:t>OPEN</w:t>
            </w:r>
          </w:p>
          <w:p w14:paraId="2D768BEF" w14:textId="77777777" w:rsidR="00D63C0E" w:rsidRDefault="00D63C0E" w:rsidP="00B80900">
            <w:pPr>
              <w:pStyle w:val="Example"/>
              <w:numPr>
                <w:ilvl w:val="0"/>
                <w:numId w:val="20"/>
              </w:numPr>
              <w:rPr>
                <w:color w:val="auto"/>
              </w:rPr>
            </w:pPr>
            <w:r>
              <w:rPr>
                <w:color w:val="auto"/>
              </w:rPr>
              <w:t>CLOSED</w:t>
            </w:r>
          </w:p>
          <w:p w14:paraId="2D768BF0" w14:textId="77777777" w:rsidR="00D63C0E" w:rsidRDefault="00D63C0E" w:rsidP="00B80900">
            <w:pPr>
              <w:pStyle w:val="Example"/>
              <w:rPr>
                <w:color w:val="auto"/>
              </w:rPr>
            </w:pPr>
          </w:p>
          <w:p w14:paraId="2D768BF1" w14:textId="77777777" w:rsidR="00D63C0E" w:rsidRDefault="00D63C0E" w:rsidP="00B80900">
            <w:pPr>
              <w:pStyle w:val="Example"/>
              <w:rPr>
                <w:color w:val="auto"/>
              </w:rPr>
            </w:pPr>
            <w:r>
              <w:rPr>
                <w:color w:val="auto"/>
              </w:rPr>
              <w:t xml:space="preserve">Screen name: </w:t>
            </w:r>
            <w:r w:rsidRPr="006665D9">
              <w:rPr>
                <w:color w:val="auto"/>
              </w:rPr>
              <w:t>Report Open/closed</w:t>
            </w:r>
          </w:p>
          <w:p w14:paraId="2D768BF2" w14:textId="77777777" w:rsidR="00D63C0E" w:rsidRDefault="00D63C0E" w:rsidP="00B80900">
            <w:pPr>
              <w:pStyle w:val="Example"/>
              <w:rPr>
                <w:color w:val="auto"/>
              </w:rPr>
            </w:pPr>
          </w:p>
          <w:p w14:paraId="2D768BF3" w14:textId="77777777" w:rsidR="00D63C0E" w:rsidRPr="001C6A51" w:rsidRDefault="00D63C0E" w:rsidP="00D63C0E">
            <w:pPr>
              <w:pStyle w:val="Example"/>
              <w:rPr>
                <w:color w:val="auto"/>
              </w:rPr>
            </w:pPr>
            <w:r>
              <w:rPr>
                <w:color w:val="auto"/>
              </w:rPr>
              <w:t>WSDL name: incidentStatus</w:t>
            </w:r>
          </w:p>
          <w:p w14:paraId="2D768BF4" w14:textId="77777777" w:rsidR="00D63C0E" w:rsidRDefault="00D63C0E" w:rsidP="00B80900">
            <w:pPr>
              <w:pStyle w:val="Example"/>
              <w:rPr>
                <w:color w:val="auto"/>
              </w:rPr>
            </w:pPr>
          </w:p>
          <w:p w14:paraId="2D768BF5" w14:textId="77777777" w:rsidR="00D63C0E" w:rsidRPr="000A41B1" w:rsidRDefault="00D63C0E" w:rsidP="00B80900">
            <w:pPr>
              <w:pStyle w:val="Example"/>
              <w:rPr>
                <w:color w:val="auto"/>
              </w:rPr>
            </w:pPr>
          </w:p>
        </w:tc>
      </w:tr>
      <w:tr w:rsidR="00D63C0E" w:rsidRPr="000A41B1" w14:paraId="2D768C01" w14:textId="77777777" w:rsidTr="00B80900">
        <w:trPr>
          <w:trHeight w:val="331"/>
        </w:trPr>
        <w:tc>
          <w:tcPr>
            <w:tcW w:w="1935" w:type="dxa"/>
          </w:tcPr>
          <w:p w14:paraId="2D768BF7" w14:textId="77777777" w:rsidR="00D63C0E" w:rsidRDefault="00D63C0E" w:rsidP="00B80900">
            <w:pPr>
              <w:pStyle w:val="TableText"/>
            </w:pPr>
            <w:r>
              <w:t xml:space="preserve">Incident Completion Date </w:t>
            </w:r>
          </w:p>
          <w:p w14:paraId="2D768BF8" w14:textId="77777777" w:rsidR="00D63C0E" w:rsidRDefault="00D63C0E" w:rsidP="00B80900">
            <w:pPr>
              <w:pStyle w:val="TableText"/>
            </w:pPr>
          </w:p>
        </w:tc>
        <w:tc>
          <w:tcPr>
            <w:tcW w:w="1935" w:type="dxa"/>
          </w:tcPr>
          <w:p w14:paraId="2D768BF9" w14:textId="77777777" w:rsidR="00D63C0E" w:rsidRDefault="00D63C0E" w:rsidP="00B80900">
            <w:pPr>
              <w:pStyle w:val="TableText"/>
            </w:pPr>
            <w:r>
              <w:t>Date</w:t>
            </w:r>
          </w:p>
        </w:tc>
        <w:tc>
          <w:tcPr>
            <w:tcW w:w="2430" w:type="dxa"/>
          </w:tcPr>
          <w:p w14:paraId="2D768BFA" w14:textId="77777777" w:rsidR="00D63C0E" w:rsidRPr="000A41B1" w:rsidRDefault="00D63C0E" w:rsidP="00B80900">
            <w:pPr>
              <w:pStyle w:val="TableText"/>
              <w:rPr>
                <w:color w:val="auto"/>
              </w:rPr>
            </w:pPr>
            <w:r>
              <w:rPr>
                <w:color w:val="auto"/>
              </w:rPr>
              <w:t>Date that the incident report was completed.</w:t>
            </w:r>
          </w:p>
        </w:tc>
        <w:tc>
          <w:tcPr>
            <w:tcW w:w="2430" w:type="dxa"/>
          </w:tcPr>
          <w:p w14:paraId="2D768BFB" w14:textId="77777777" w:rsidR="00D63C0E" w:rsidRDefault="00D63C0E" w:rsidP="00B80900">
            <w:pPr>
              <w:pStyle w:val="Example"/>
              <w:rPr>
                <w:color w:val="auto"/>
              </w:rPr>
            </w:pPr>
          </w:p>
          <w:p w14:paraId="2D768BFC" w14:textId="77777777" w:rsidR="00D63C0E" w:rsidRDefault="00D63C0E" w:rsidP="00B80900">
            <w:pPr>
              <w:pStyle w:val="Example"/>
              <w:rPr>
                <w:color w:val="auto"/>
              </w:rPr>
            </w:pPr>
            <w:r>
              <w:rPr>
                <w:color w:val="auto"/>
              </w:rPr>
              <w:t>Screen name: Completion Date</w:t>
            </w:r>
          </w:p>
          <w:p w14:paraId="2D768BFD" w14:textId="77777777" w:rsidR="00D63C0E" w:rsidRDefault="00D63C0E" w:rsidP="00B80900">
            <w:pPr>
              <w:pStyle w:val="Example"/>
              <w:rPr>
                <w:color w:val="auto"/>
              </w:rPr>
            </w:pPr>
          </w:p>
          <w:p w14:paraId="2D768BFE" w14:textId="77777777" w:rsidR="00D63C0E" w:rsidRPr="001C6A51" w:rsidRDefault="00D63C0E" w:rsidP="00D63C0E">
            <w:pPr>
              <w:pStyle w:val="Example"/>
              <w:rPr>
                <w:color w:val="auto"/>
              </w:rPr>
            </w:pPr>
            <w:r>
              <w:rPr>
                <w:color w:val="auto"/>
              </w:rPr>
              <w:t xml:space="preserve">WSDL name: </w:t>
            </w:r>
            <w:r w:rsidRPr="00562098">
              <w:rPr>
                <w:iCs/>
                <w:color w:val="auto"/>
              </w:rPr>
              <w:t>incidentCompltnDate</w:t>
            </w:r>
          </w:p>
          <w:p w14:paraId="2D768BFF" w14:textId="77777777" w:rsidR="00D63C0E" w:rsidRDefault="00D63C0E" w:rsidP="00B80900">
            <w:pPr>
              <w:pStyle w:val="Example"/>
              <w:rPr>
                <w:color w:val="auto"/>
              </w:rPr>
            </w:pPr>
          </w:p>
          <w:p w14:paraId="2D768C00" w14:textId="77777777" w:rsidR="00D63C0E" w:rsidRPr="000A41B1" w:rsidRDefault="00D63C0E" w:rsidP="00B80900">
            <w:pPr>
              <w:pStyle w:val="Example"/>
              <w:rPr>
                <w:color w:val="auto"/>
              </w:rPr>
            </w:pPr>
          </w:p>
        </w:tc>
      </w:tr>
      <w:tr w:rsidR="00D63C0E" w:rsidRPr="000A41B1" w14:paraId="2D768C06" w14:textId="77777777" w:rsidTr="00B80900">
        <w:trPr>
          <w:trHeight w:val="331"/>
        </w:trPr>
        <w:tc>
          <w:tcPr>
            <w:tcW w:w="1935" w:type="dxa"/>
          </w:tcPr>
          <w:p w14:paraId="2D768C02" w14:textId="77777777" w:rsidR="00D63C0E" w:rsidRDefault="00D63C0E" w:rsidP="00B80900">
            <w:pPr>
              <w:pStyle w:val="TableText"/>
            </w:pPr>
            <w:r>
              <w:t>Work Request Number</w:t>
            </w:r>
          </w:p>
        </w:tc>
        <w:tc>
          <w:tcPr>
            <w:tcW w:w="1935" w:type="dxa"/>
          </w:tcPr>
          <w:p w14:paraId="2D768C03" w14:textId="77777777" w:rsidR="00D63C0E" w:rsidRDefault="00D63C0E" w:rsidP="001352ED">
            <w:pPr>
              <w:pStyle w:val="TableText"/>
            </w:pPr>
            <w:r>
              <w:t>Number (50)</w:t>
            </w:r>
          </w:p>
        </w:tc>
        <w:tc>
          <w:tcPr>
            <w:tcW w:w="2430" w:type="dxa"/>
          </w:tcPr>
          <w:p w14:paraId="2D768C04" w14:textId="77777777" w:rsidR="00D63C0E" w:rsidRPr="000A41B1" w:rsidRDefault="00D63C0E" w:rsidP="00B80900">
            <w:pPr>
              <w:pStyle w:val="TableText"/>
              <w:rPr>
                <w:color w:val="auto"/>
              </w:rPr>
            </w:pPr>
            <w:r>
              <w:rPr>
                <w:color w:val="auto"/>
              </w:rPr>
              <w:t>Work Request number associated with the incident</w:t>
            </w:r>
          </w:p>
        </w:tc>
        <w:tc>
          <w:tcPr>
            <w:tcW w:w="2430" w:type="dxa"/>
          </w:tcPr>
          <w:p w14:paraId="2D768C05" w14:textId="77777777" w:rsidR="00D63C0E" w:rsidRPr="000A41B1" w:rsidRDefault="00D63C0E" w:rsidP="00B80900">
            <w:pPr>
              <w:pStyle w:val="Example"/>
              <w:rPr>
                <w:color w:val="auto"/>
              </w:rPr>
            </w:pPr>
            <w:r>
              <w:rPr>
                <w:color w:val="auto"/>
              </w:rPr>
              <w:t>WSDL name: workReqnumber</w:t>
            </w:r>
          </w:p>
        </w:tc>
      </w:tr>
      <w:tr w:rsidR="00D63C0E" w:rsidRPr="000A41B1" w14:paraId="2D768C10" w14:textId="77777777" w:rsidTr="00B80900">
        <w:trPr>
          <w:trHeight w:val="331"/>
        </w:trPr>
        <w:tc>
          <w:tcPr>
            <w:tcW w:w="1935" w:type="dxa"/>
          </w:tcPr>
          <w:p w14:paraId="2D768C07" w14:textId="77777777" w:rsidR="00D63C0E" w:rsidRDefault="00D63C0E" w:rsidP="00B80900">
            <w:pPr>
              <w:pStyle w:val="TableText"/>
            </w:pPr>
            <w:r>
              <w:t>Incident Year</w:t>
            </w:r>
          </w:p>
        </w:tc>
        <w:tc>
          <w:tcPr>
            <w:tcW w:w="1935" w:type="dxa"/>
          </w:tcPr>
          <w:p w14:paraId="2D768C08" w14:textId="77777777" w:rsidR="00D63C0E" w:rsidRDefault="00D63C0E" w:rsidP="00B80900">
            <w:pPr>
              <w:pStyle w:val="TableText"/>
            </w:pPr>
            <w:r>
              <w:t>String(4)</w:t>
            </w:r>
          </w:p>
        </w:tc>
        <w:tc>
          <w:tcPr>
            <w:tcW w:w="2430" w:type="dxa"/>
          </w:tcPr>
          <w:p w14:paraId="2D768C09" w14:textId="77777777" w:rsidR="00D63C0E" w:rsidRPr="000A41B1" w:rsidRDefault="00D63C0E" w:rsidP="00B80900">
            <w:pPr>
              <w:pStyle w:val="TableText"/>
              <w:rPr>
                <w:color w:val="auto"/>
              </w:rPr>
            </w:pPr>
            <w:r>
              <w:rPr>
                <w:color w:val="auto"/>
              </w:rPr>
              <w:t>Year that the incident took place.</w:t>
            </w:r>
          </w:p>
        </w:tc>
        <w:tc>
          <w:tcPr>
            <w:tcW w:w="2430" w:type="dxa"/>
          </w:tcPr>
          <w:p w14:paraId="2D768C0A" w14:textId="77777777" w:rsidR="00D63C0E" w:rsidRDefault="00D63C0E" w:rsidP="00B80900">
            <w:pPr>
              <w:pStyle w:val="Example"/>
              <w:rPr>
                <w:color w:val="auto"/>
              </w:rPr>
            </w:pPr>
            <w:r>
              <w:rPr>
                <w:color w:val="auto"/>
              </w:rPr>
              <w:t>Format:</w:t>
            </w:r>
          </w:p>
          <w:p w14:paraId="2D768C0B" w14:textId="77777777" w:rsidR="00D63C0E" w:rsidRDefault="00D63C0E" w:rsidP="00B80900">
            <w:pPr>
              <w:pStyle w:val="Example"/>
              <w:rPr>
                <w:color w:val="auto"/>
              </w:rPr>
            </w:pPr>
            <w:r>
              <w:rPr>
                <w:color w:val="auto"/>
              </w:rPr>
              <w:t>yyyy</w:t>
            </w:r>
          </w:p>
          <w:p w14:paraId="2D768C0C" w14:textId="77777777" w:rsidR="00D63C0E" w:rsidRDefault="00D63C0E" w:rsidP="00B80900">
            <w:pPr>
              <w:pStyle w:val="Example"/>
              <w:rPr>
                <w:color w:val="auto"/>
              </w:rPr>
            </w:pPr>
          </w:p>
          <w:p w14:paraId="2D768C0D" w14:textId="77777777" w:rsidR="00D63C0E" w:rsidRDefault="00D63C0E" w:rsidP="00B80900">
            <w:pPr>
              <w:pStyle w:val="Example"/>
              <w:rPr>
                <w:color w:val="auto"/>
              </w:rPr>
            </w:pPr>
            <w:r>
              <w:rPr>
                <w:color w:val="auto"/>
              </w:rPr>
              <w:t>Screen name: Event Year</w:t>
            </w:r>
          </w:p>
          <w:p w14:paraId="2D768C0E" w14:textId="77777777" w:rsidR="00D63C0E" w:rsidRDefault="00D63C0E" w:rsidP="00B80900">
            <w:pPr>
              <w:pStyle w:val="Example"/>
              <w:rPr>
                <w:color w:val="auto"/>
              </w:rPr>
            </w:pPr>
          </w:p>
          <w:p w14:paraId="2D768C0F" w14:textId="77777777" w:rsidR="00D63C0E" w:rsidRPr="000A41B1" w:rsidRDefault="00D63C0E" w:rsidP="00B80900">
            <w:pPr>
              <w:pStyle w:val="Example"/>
              <w:rPr>
                <w:color w:val="auto"/>
              </w:rPr>
            </w:pPr>
            <w:r>
              <w:rPr>
                <w:color w:val="auto"/>
              </w:rPr>
              <w:t>WSDL name: incidentYear</w:t>
            </w:r>
          </w:p>
        </w:tc>
      </w:tr>
      <w:tr w:rsidR="00D63C0E" w:rsidRPr="000A41B1" w14:paraId="2D768C15" w14:textId="77777777" w:rsidTr="00B80900">
        <w:trPr>
          <w:trHeight w:val="331"/>
        </w:trPr>
        <w:tc>
          <w:tcPr>
            <w:tcW w:w="1935" w:type="dxa"/>
          </w:tcPr>
          <w:p w14:paraId="2D768C11" w14:textId="77777777" w:rsidR="00D63C0E" w:rsidRDefault="00D63C0E" w:rsidP="00B80900">
            <w:pPr>
              <w:pStyle w:val="TableText"/>
            </w:pPr>
            <w:r>
              <w:t>Requestor ATTUID</w:t>
            </w:r>
          </w:p>
        </w:tc>
        <w:tc>
          <w:tcPr>
            <w:tcW w:w="1935" w:type="dxa"/>
          </w:tcPr>
          <w:p w14:paraId="2D768C12" w14:textId="77777777" w:rsidR="00D63C0E" w:rsidRDefault="00D63C0E" w:rsidP="00B80900">
            <w:pPr>
              <w:pStyle w:val="TableText"/>
            </w:pPr>
            <w:r>
              <w:t>String(50)</w:t>
            </w:r>
          </w:p>
        </w:tc>
        <w:tc>
          <w:tcPr>
            <w:tcW w:w="2430" w:type="dxa"/>
          </w:tcPr>
          <w:p w14:paraId="2D768C13" w14:textId="77777777" w:rsidR="00D63C0E" w:rsidRPr="000A41B1" w:rsidRDefault="00D63C0E" w:rsidP="00B80900">
            <w:pPr>
              <w:pStyle w:val="TableText"/>
              <w:rPr>
                <w:color w:val="auto"/>
              </w:rPr>
            </w:pPr>
            <w:r>
              <w:rPr>
                <w:color w:val="auto"/>
              </w:rPr>
              <w:t>AT&amp;T User ID of the requestor</w:t>
            </w:r>
          </w:p>
        </w:tc>
        <w:tc>
          <w:tcPr>
            <w:tcW w:w="2430" w:type="dxa"/>
          </w:tcPr>
          <w:p w14:paraId="2D768C14" w14:textId="77777777" w:rsidR="00D63C0E" w:rsidRPr="000A41B1" w:rsidRDefault="00D63C0E" w:rsidP="00B80900">
            <w:pPr>
              <w:pStyle w:val="Example"/>
              <w:rPr>
                <w:color w:val="auto"/>
              </w:rPr>
            </w:pPr>
            <w:r>
              <w:rPr>
                <w:color w:val="auto"/>
              </w:rPr>
              <w:t>WSDL name: reqATTUID</w:t>
            </w:r>
          </w:p>
        </w:tc>
      </w:tr>
      <w:tr w:rsidR="00D63C0E" w:rsidRPr="000A41B1" w14:paraId="2D768C1C" w14:textId="77777777" w:rsidTr="00B80900">
        <w:trPr>
          <w:trHeight w:val="331"/>
        </w:trPr>
        <w:tc>
          <w:tcPr>
            <w:tcW w:w="1935" w:type="dxa"/>
          </w:tcPr>
          <w:p w14:paraId="2D768C16" w14:textId="77777777" w:rsidR="00D63C0E" w:rsidRDefault="00D63C0E" w:rsidP="00B80900">
            <w:pPr>
              <w:pStyle w:val="TableText"/>
            </w:pPr>
            <w:r>
              <w:t>Contact Phone</w:t>
            </w:r>
          </w:p>
        </w:tc>
        <w:tc>
          <w:tcPr>
            <w:tcW w:w="1935" w:type="dxa"/>
          </w:tcPr>
          <w:p w14:paraId="2D768C17" w14:textId="77777777" w:rsidR="00D63C0E" w:rsidRDefault="00D63C0E" w:rsidP="00B80900">
            <w:pPr>
              <w:pStyle w:val="TableText"/>
            </w:pPr>
            <w:r>
              <w:t>String(10)</w:t>
            </w:r>
          </w:p>
        </w:tc>
        <w:tc>
          <w:tcPr>
            <w:tcW w:w="2430" w:type="dxa"/>
          </w:tcPr>
          <w:p w14:paraId="2D768C18" w14:textId="77777777" w:rsidR="00D63C0E" w:rsidRPr="000A41B1" w:rsidRDefault="00D63C0E" w:rsidP="00B80900">
            <w:pPr>
              <w:pStyle w:val="TableText"/>
              <w:rPr>
                <w:color w:val="auto"/>
              </w:rPr>
            </w:pPr>
            <w:r>
              <w:rPr>
                <w:color w:val="auto"/>
              </w:rPr>
              <w:t>Telephone Number of a contact person associated with the incident.</w:t>
            </w:r>
          </w:p>
        </w:tc>
        <w:tc>
          <w:tcPr>
            <w:tcW w:w="2430" w:type="dxa"/>
          </w:tcPr>
          <w:p w14:paraId="2D768C19" w14:textId="77777777" w:rsidR="00D63C0E" w:rsidRDefault="00D63C0E" w:rsidP="00B80900">
            <w:pPr>
              <w:pStyle w:val="Example"/>
              <w:rPr>
                <w:color w:val="auto"/>
              </w:rPr>
            </w:pPr>
            <w:r>
              <w:rPr>
                <w:color w:val="auto"/>
              </w:rPr>
              <w:t>Telephone number representation with no parenthesis or dashes.</w:t>
            </w:r>
          </w:p>
          <w:p w14:paraId="2D768C1A" w14:textId="77777777" w:rsidR="00D63C0E" w:rsidRDefault="00D63C0E" w:rsidP="00B80900">
            <w:pPr>
              <w:pStyle w:val="Example"/>
              <w:rPr>
                <w:color w:val="auto"/>
              </w:rPr>
            </w:pPr>
          </w:p>
          <w:p w14:paraId="2D768C1B" w14:textId="77777777" w:rsidR="00D63C0E" w:rsidRPr="000A41B1" w:rsidRDefault="00D63C0E" w:rsidP="00B80900">
            <w:pPr>
              <w:pStyle w:val="Example"/>
              <w:rPr>
                <w:color w:val="auto"/>
              </w:rPr>
            </w:pPr>
            <w:r>
              <w:rPr>
                <w:color w:val="auto"/>
              </w:rPr>
              <w:t>WSDL name: contactPhone</w:t>
            </w:r>
          </w:p>
        </w:tc>
      </w:tr>
      <w:tr w:rsidR="00D63C0E" w:rsidRPr="000A41B1" w14:paraId="2D768C24" w14:textId="77777777" w:rsidTr="00B80900">
        <w:trPr>
          <w:trHeight w:val="331"/>
        </w:trPr>
        <w:tc>
          <w:tcPr>
            <w:tcW w:w="1935" w:type="dxa"/>
          </w:tcPr>
          <w:p w14:paraId="2D768C1D" w14:textId="77777777" w:rsidR="00D63C0E" w:rsidRDefault="00D63C0E" w:rsidP="00B80900">
            <w:pPr>
              <w:pStyle w:val="TableText"/>
            </w:pPr>
            <w:r>
              <w:lastRenderedPageBreak/>
              <w:t>Initial Report Date</w:t>
            </w:r>
          </w:p>
        </w:tc>
        <w:tc>
          <w:tcPr>
            <w:tcW w:w="1935" w:type="dxa"/>
          </w:tcPr>
          <w:p w14:paraId="2D768C1E" w14:textId="77777777" w:rsidR="00D63C0E" w:rsidRDefault="00D63C0E" w:rsidP="00B80900">
            <w:pPr>
              <w:pStyle w:val="TableText"/>
            </w:pPr>
            <w:r>
              <w:t>Date</w:t>
            </w:r>
          </w:p>
        </w:tc>
        <w:tc>
          <w:tcPr>
            <w:tcW w:w="2430" w:type="dxa"/>
          </w:tcPr>
          <w:p w14:paraId="2D768C1F" w14:textId="77777777" w:rsidR="00D63C0E" w:rsidRPr="000A41B1" w:rsidRDefault="00D63C0E" w:rsidP="00B80900">
            <w:pPr>
              <w:pStyle w:val="TableText"/>
              <w:rPr>
                <w:color w:val="auto"/>
              </w:rPr>
            </w:pPr>
            <w:r>
              <w:rPr>
                <w:color w:val="auto"/>
              </w:rPr>
              <w:t>Date when the incident was initially reported</w:t>
            </w:r>
          </w:p>
        </w:tc>
        <w:tc>
          <w:tcPr>
            <w:tcW w:w="2430" w:type="dxa"/>
          </w:tcPr>
          <w:p w14:paraId="2D768C20" w14:textId="77777777" w:rsidR="00D63C0E" w:rsidRDefault="00D63C0E" w:rsidP="00B80900">
            <w:pPr>
              <w:pStyle w:val="Example"/>
              <w:rPr>
                <w:color w:val="auto"/>
              </w:rPr>
            </w:pPr>
            <w:r>
              <w:rPr>
                <w:color w:val="auto"/>
              </w:rPr>
              <w:t>Format:</w:t>
            </w:r>
          </w:p>
          <w:p w14:paraId="2D768C21" w14:textId="77777777" w:rsidR="00D63C0E" w:rsidRDefault="00D63C0E" w:rsidP="00B80900">
            <w:pPr>
              <w:pStyle w:val="Example"/>
              <w:rPr>
                <w:color w:val="auto"/>
              </w:rPr>
            </w:pPr>
            <w:r>
              <w:rPr>
                <w:color w:val="auto"/>
              </w:rPr>
              <w:t>mm/dd/yyyy</w:t>
            </w:r>
          </w:p>
          <w:p w14:paraId="2D768C22" w14:textId="77777777" w:rsidR="00D63C0E" w:rsidRDefault="00D63C0E" w:rsidP="00B80900">
            <w:pPr>
              <w:pStyle w:val="Example"/>
              <w:rPr>
                <w:color w:val="auto"/>
              </w:rPr>
            </w:pPr>
          </w:p>
          <w:p w14:paraId="2D768C23" w14:textId="77777777" w:rsidR="00D63C0E" w:rsidRPr="000A41B1" w:rsidRDefault="00D63C0E" w:rsidP="00B80900">
            <w:pPr>
              <w:pStyle w:val="Example"/>
              <w:rPr>
                <w:color w:val="auto"/>
              </w:rPr>
            </w:pPr>
            <w:r>
              <w:rPr>
                <w:color w:val="auto"/>
              </w:rPr>
              <w:t>WSDL name: initialRptDate</w:t>
            </w:r>
          </w:p>
        </w:tc>
      </w:tr>
      <w:tr w:rsidR="00D63C0E" w:rsidRPr="000A41B1" w14:paraId="2D768C2C" w14:textId="77777777" w:rsidTr="00B80900">
        <w:trPr>
          <w:trHeight w:val="331"/>
        </w:trPr>
        <w:tc>
          <w:tcPr>
            <w:tcW w:w="1935" w:type="dxa"/>
          </w:tcPr>
          <w:p w14:paraId="2D768C25" w14:textId="77777777" w:rsidR="00D63C0E" w:rsidRDefault="00D63C0E" w:rsidP="00B80900">
            <w:pPr>
              <w:pStyle w:val="TableText"/>
            </w:pPr>
            <w:r>
              <w:t>Damage Indicator</w:t>
            </w:r>
          </w:p>
        </w:tc>
        <w:tc>
          <w:tcPr>
            <w:tcW w:w="1935" w:type="dxa"/>
          </w:tcPr>
          <w:p w14:paraId="2D768C26" w14:textId="77777777" w:rsidR="00D63C0E" w:rsidRPr="00D90900" w:rsidRDefault="00D63C0E" w:rsidP="00B80900">
            <w:pPr>
              <w:pStyle w:val="TableText"/>
              <w:rPr>
                <w:highlight w:val="yellow"/>
              </w:rPr>
            </w:pPr>
            <w:r>
              <w:t>Char(1)</w:t>
            </w:r>
          </w:p>
        </w:tc>
        <w:tc>
          <w:tcPr>
            <w:tcW w:w="2430" w:type="dxa"/>
          </w:tcPr>
          <w:p w14:paraId="2D768C27" w14:textId="77777777" w:rsidR="00D63C0E" w:rsidRPr="000A41B1" w:rsidRDefault="00D63C0E" w:rsidP="00B80900">
            <w:pPr>
              <w:pStyle w:val="TableText"/>
              <w:rPr>
                <w:color w:val="auto"/>
              </w:rPr>
            </w:pPr>
            <w:r>
              <w:rPr>
                <w:color w:val="auto"/>
              </w:rPr>
              <w:t>Indicates whether there as any damage to the property or not.</w:t>
            </w:r>
          </w:p>
        </w:tc>
        <w:tc>
          <w:tcPr>
            <w:tcW w:w="2430" w:type="dxa"/>
          </w:tcPr>
          <w:p w14:paraId="2D768C28" w14:textId="77777777" w:rsidR="00D63C0E" w:rsidRDefault="00D63C0E" w:rsidP="00B80900">
            <w:pPr>
              <w:pStyle w:val="Example"/>
              <w:rPr>
                <w:color w:val="auto"/>
              </w:rPr>
            </w:pPr>
            <w:r>
              <w:rPr>
                <w:color w:val="auto"/>
              </w:rPr>
              <w:t>Values:</w:t>
            </w:r>
          </w:p>
          <w:p w14:paraId="2D768C29" w14:textId="77777777" w:rsidR="00D63C0E" w:rsidRDefault="00D63C0E" w:rsidP="00B80900">
            <w:pPr>
              <w:pStyle w:val="Example"/>
              <w:numPr>
                <w:ilvl w:val="0"/>
                <w:numId w:val="27"/>
              </w:numPr>
              <w:rPr>
                <w:color w:val="auto"/>
              </w:rPr>
            </w:pPr>
            <w:r>
              <w:rPr>
                <w:color w:val="auto"/>
              </w:rPr>
              <w:t>Y</w:t>
            </w:r>
          </w:p>
          <w:p w14:paraId="2D768C2A" w14:textId="77777777" w:rsidR="00D63C0E" w:rsidRDefault="00D63C0E" w:rsidP="00B80900">
            <w:pPr>
              <w:pStyle w:val="Example"/>
              <w:numPr>
                <w:ilvl w:val="0"/>
                <w:numId w:val="27"/>
              </w:numPr>
              <w:rPr>
                <w:color w:val="auto"/>
              </w:rPr>
            </w:pPr>
            <w:r>
              <w:rPr>
                <w:color w:val="auto"/>
              </w:rPr>
              <w:t>N</w:t>
            </w:r>
          </w:p>
          <w:p w14:paraId="2D768C2B" w14:textId="77777777" w:rsidR="0015600B" w:rsidRDefault="00D63C0E">
            <w:pPr>
              <w:pStyle w:val="Example"/>
              <w:rPr>
                <w:color w:val="auto"/>
              </w:rPr>
            </w:pPr>
            <w:r>
              <w:rPr>
                <w:color w:val="auto"/>
              </w:rPr>
              <w:t>WSDL name: damageIndicator</w:t>
            </w:r>
          </w:p>
        </w:tc>
      </w:tr>
      <w:tr w:rsidR="00D63C0E" w:rsidRPr="000A41B1" w14:paraId="2D768C35" w14:textId="77777777" w:rsidTr="00B80900">
        <w:trPr>
          <w:trHeight w:val="331"/>
        </w:trPr>
        <w:tc>
          <w:tcPr>
            <w:tcW w:w="1935" w:type="dxa"/>
          </w:tcPr>
          <w:p w14:paraId="2D768C2D" w14:textId="77777777" w:rsidR="00D63C0E" w:rsidRDefault="00D63C0E" w:rsidP="00B80900">
            <w:pPr>
              <w:pStyle w:val="TableText"/>
            </w:pPr>
            <w:r>
              <w:t>Commercial Power Indicator</w:t>
            </w:r>
          </w:p>
        </w:tc>
        <w:tc>
          <w:tcPr>
            <w:tcW w:w="1935" w:type="dxa"/>
          </w:tcPr>
          <w:p w14:paraId="2D768C2E" w14:textId="77777777" w:rsidR="00D63C0E" w:rsidRPr="00D90900" w:rsidRDefault="00D63C0E" w:rsidP="00B80900">
            <w:pPr>
              <w:pStyle w:val="TableText"/>
              <w:rPr>
                <w:highlight w:val="yellow"/>
              </w:rPr>
            </w:pPr>
            <w:r>
              <w:t>Char(1)</w:t>
            </w:r>
          </w:p>
        </w:tc>
        <w:tc>
          <w:tcPr>
            <w:tcW w:w="2430" w:type="dxa"/>
          </w:tcPr>
          <w:p w14:paraId="2D768C2F" w14:textId="77777777" w:rsidR="00D63C0E" w:rsidRPr="000A41B1" w:rsidRDefault="00D63C0E" w:rsidP="00B80900">
            <w:pPr>
              <w:pStyle w:val="TableText"/>
              <w:rPr>
                <w:color w:val="auto"/>
              </w:rPr>
            </w:pPr>
            <w:r>
              <w:rPr>
                <w:color w:val="auto"/>
              </w:rPr>
              <w:t>Indicates whether there is commercial power or not.</w:t>
            </w:r>
          </w:p>
        </w:tc>
        <w:tc>
          <w:tcPr>
            <w:tcW w:w="2430" w:type="dxa"/>
          </w:tcPr>
          <w:p w14:paraId="2D768C30" w14:textId="77777777" w:rsidR="00D63C0E" w:rsidRDefault="00D63C0E" w:rsidP="00B80900">
            <w:pPr>
              <w:pStyle w:val="Example"/>
              <w:rPr>
                <w:color w:val="auto"/>
              </w:rPr>
            </w:pPr>
            <w:r>
              <w:rPr>
                <w:color w:val="auto"/>
              </w:rPr>
              <w:t>Values:</w:t>
            </w:r>
          </w:p>
          <w:p w14:paraId="2D768C31" w14:textId="77777777" w:rsidR="00D63C0E" w:rsidRDefault="00D63C0E" w:rsidP="00B80900">
            <w:pPr>
              <w:pStyle w:val="Example"/>
              <w:numPr>
                <w:ilvl w:val="0"/>
                <w:numId w:val="27"/>
              </w:numPr>
              <w:rPr>
                <w:color w:val="auto"/>
              </w:rPr>
            </w:pPr>
            <w:r>
              <w:rPr>
                <w:color w:val="auto"/>
              </w:rPr>
              <w:t>Y</w:t>
            </w:r>
          </w:p>
          <w:p w14:paraId="2D768C32" w14:textId="77777777" w:rsidR="00D63C0E" w:rsidRDefault="00D63C0E" w:rsidP="00B80900">
            <w:pPr>
              <w:pStyle w:val="Example"/>
              <w:numPr>
                <w:ilvl w:val="0"/>
                <w:numId w:val="27"/>
              </w:numPr>
              <w:rPr>
                <w:color w:val="auto"/>
              </w:rPr>
            </w:pPr>
            <w:r>
              <w:rPr>
                <w:color w:val="auto"/>
              </w:rPr>
              <w:t>N</w:t>
            </w:r>
          </w:p>
          <w:p w14:paraId="2D768C33" w14:textId="77777777" w:rsidR="0015600B" w:rsidRDefault="0015600B">
            <w:pPr>
              <w:pStyle w:val="Example"/>
              <w:ind w:left="720"/>
              <w:rPr>
                <w:color w:val="auto"/>
              </w:rPr>
            </w:pPr>
          </w:p>
          <w:p w14:paraId="2D768C34" w14:textId="77777777" w:rsidR="0015600B" w:rsidRDefault="00D63C0E">
            <w:pPr>
              <w:pStyle w:val="Example"/>
              <w:rPr>
                <w:color w:val="auto"/>
              </w:rPr>
            </w:pPr>
            <w:r>
              <w:rPr>
                <w:color w:val="auto"/>
              </w:rPr>
              <w:t>WSDL name: comPowerIndicator</w:t>
            </w:r>
          </w:p>
        </w:tc>
      </w:tr>
      <w:tr w:rsidR="00D63C0E" w:rsidRPr="000A41B1" w14:paraId="2D768C3E" w14:textId="77777777" w:rsidTr="00B80900">
        <w:trPr>
          <w:trHeight w:val="331"/>
        </w:trPr>
        <w:tc>
          <w:tcPr>
            <w:tcW w:w="1935" w:type="dxa"/>
          </w:tcPr>
          <w:p w14:paraId="2D768C36" w14:textId="77777777" w:rsidR="00D63C0E" w:rsidRDefault="00D63C0E" w:rsidP="00B80900">
            <w:pPr>
              <w:pStyle w:val="TableText"/>
            </w:pPr>
            <w:r>
              <w:t>On Generator Indicator</w:t>
            </w:r>
          </w:p>
        </w:tc>
        <w:tc>
          <w:tcPr>
            <w:tcW w:w="1935" w:type="dxa"/>
          </w:tcPr>
          <w:p w14:paraId="2D768C37" w14:textId="77777777" w:rsidR="00D63C0E" w:rsidRPr="00D90900" w:rsidRDefault="00D63C0E" w:rsidP="00B80900">
            <w:pPr>
              <w:pStyle w:val="TableText"/>
              <w:rPr>
                <w:highlight w:val="yellow"/>
              </w:rPr>
            </w:pPr>
            <w:r>
              <w:t>Char(1)</w:t>
            </w:r>
          </w:p>
        </w:tc>
        <w:tc>
          <w:tcPr>
            <w:tcW w:w="2430" w:type="dxa"/>
          </w:tcPr>
          <w:p w14:paraId="2D768C38" w14:textId="77777777" w:rsidR="00D63C0E" w:rsidRPr="000A41B1" w:rsidRDefault="00D63C0E" w:rsidP="00B80900">
            <w:pPr>
              <w:pStyle w:val="TableText"/>
              <w:rPr>
                <w:color w:val="auto"/>
              </w:rPr>
            </w:pPr>
            <w:r>
              <w:rPr>
                <w:color w:val="auto"/>
              </w:rPr>
              <w:t>Indicates whether there the property is on a generator or not.</w:t>
            </w:r>
          </w:p>
        </w:tc>
        <w:tc>
          <w:tcPr>
            <w:tcW w:w="2430" w:type="dxa"/>
          </w:tcPr>
          <w:p w14:paraId="2D768C39" w14:textId="77777777" w:rsidR="00D63C0E" w:rsidRDefault="00D63C0E" w:rsidP="00B80900">
            <w:pPr>
              <w:pStyle w:val="Example"/>
              <w:rPr>
                <w:color w:val="auto"/>
              </w:rPr>
            </w:pPr>
            <w:r>
              <w:rPr>
                <w:color w:val="auto"/>
              </w:rPr>
              <w:t>Values:</w:t>
            </w:r>
          </w:p>
          <w:p w14:paraId="2D768C3A" w14:textId="77777777" w:rsidR="00D63C0E" w:rsidRDefault="00D63C0E" w:rsidP="00B80900">
            <w:pPr>
              <w:pStyle w:val="Example"/>
              <w:numPr>
                <w:ilvl w:val="0"/>
                <w:numId w:val="27"/>
              </w:numPr>
              <w:rPr>
                <w:color w:val="auto"/>
              </w:rPr>
            </w:pPr>
            <w:r>
              <w:rPr>
                <w:color w:val="auto"/>
              </w:rPr>
              <w:t>Y</w:t>
            </w:r>
          </w:p>
          <w:p w14:paraId="2D768C3B" w14:textId="77777777" w:rsidR="00D63C0E" w:rsidRDefault="00D63C0E" w:rsidP="00B80900">
            <w:pPr>
              <w:pStyle w:val="Example"/>
              <w:numPr>
                <w:ilvl w:val="0"/>
                <w:numId w:val="27"/>
              </w:numPr>
              <w:rPr>
                <w:color w:val="auto"/>
              </w:rPr>
            </w:pPr>
            <w:r>
              <w:rPr>
                <w:color w:val="auto"/>
              </w:rPr>
              <w:t>N</w:t>
            </w:r>
          </w:p>
          <w:p w14:paraId="2D768C3C" w14:textId="77777777" w:rsidR="0015600B" w:rsidRDefault="0015600B">
            <w:pPr>
              <w:pStyle w:val="Example"/>
              <w:ind w:left="720"/>
              <w:rPr>
                <w:color w:val="auto"/>
              </w:rPr>
            </w:pPr>
          </w:p>
          <w:p w14:paraId="2D768C3D" w14:textId="77777777" w:rsidR="0015600B" w:rsidRDefault="00D63C0E">
            <w:pPr>
              <w:pStyle w:val="Example"/>
              <w:rPr>
                <w:color w:val="auto"/>
              </w:rPr>
            </w:pPr>
            <w:r>
              <w:rPr>
                <w:color w:val="auto"/>
              </w:rPr>
              <w:t>WSDL name: onGenIndicator</w:t>
            </w:r>
          </w:p>
        </w:tc>
      </w:tr>
      <w:tr w:rsidR="00D63C0E" w:rsidRPr="000A41B1" w14:paraId="2D768C47" w14:textId="77777777" w:rsidTr="00B80900">
        <w:trPr>
          <w:trHeight w:val="331"/>
        </w:trPr>
        <w:tc>
          <w:tcPr>
            <w:tcW w:w="1935" w:type="dxa"/>
          </w:tcPr>
          <w:p w14:paraId="2D768C3F" w14:textId="77777777" w:rsidR="00D63C0E" w:rsidRDefault="00D63C0E" w:rsidP="00B80900">
            <w:pPr>
              <w:pStyle w:val="TableText"/>
            </w:pPr>
            <w:r>
              <w:t>Un-Occupiable Indicator</w:t>
            </w:r>
          </w:p>
        </w:tc>
        <w:tc>
          <w:tcPr>
            <w:tcW w:w="1935" w:type="dxa"/>
          </w:tcPr>
          <w:p w14:paraId="2D768C40" w14:textId="77777777" w:rsidR="00D63C0E" w:rsidRPr="00D90900" w:rsidRDefault="00D63C0E" w:rsidP="00B80900">
            <w:pPr>
              <w:pStyle w:val="TableText"/>
              <w:rPr>
                <w:highlight w:val="yellow"/>
              </w:rPr>
            </w:pPr>
            <w:r>
              <w:t>Char(1)</w:t>
            </w:r>
          </w:p>
        </w:tc>
        <w:tc>
          <w:tcPr>
            <w:tcW w:w="2430" w:type="dxa"/>
          </w:tcPr>
          <w:p w14:paraId="2D768C41" w14:textId="77777777" w:rsidR="00D63C0E" w:rsidRPr="000A41B1" w:rsidRDefault="00D63C0E" w:rsidP="00B80900">
            <w:pPr>
              <w:pStyle w:val="TableText"/>
              <w:rPr>
                <w:color w:val="auto"/>
              </w:rPr>
            </w:pPr>
            <w:r>
              <w:rPr>
                <w:color w:val="auto"/>
              </w:rPr>
              <w:t>Indicates whether there the property is occupiable or not.</w:t>
            </w:r>
          </w:p>
        </w:tc>
        <w:tc>
          <w:tcPr>
            <w:tcW w:w="2430" w:type="dxa"/>
          </w:tcPr>
          <w:p w14:paraId="2D768C42" w14:textId="77777777" w:rsidR="00D63C0E" w:rsidRDefault="00D63C0E" w:rsidP="00B80900">
            <w:pPr>
              <w:pStyle w:val="Example"/>
              <w:rPr>
                <w:color w:val="auto"/>
              </w:rPr>
            </w:pPr>
            <w:r>
              <w:rPr>
                <w:color w:val="auto"/>
              </w:rPr>
              <w:t>Values:</w:t>
            </w:r>
          </w:p>
          <w:p w14:paraId="2D768C43" w14:textId="77777777" w:rsidR="00D63C0E" w:rsidRDefault="00D63C0E" w:rsidP="00B80900">
            <w:pPr>
              <w:pStyle w:val="Example"/>
              <w:numPr>
                <w:ilvl w:val="0"/>
                <w:numId w:val="27"/>
              </w:numPr>
              <w:rPr>
                <w:color w:val="auto"/>
              </w:rPr>
            </w:pPr>
            <w:r>
              <w:rPr>
                <w:color w:val="auto"/>
              </w:rPr>
              <w:t>Y</w:t>
            </w:r>
          </w:p>
          <w:p w14:paraId="2D768C44" w14:textId="77777777" w:rsidR="00D63C0E" w:rsidRDefault="00D63C0E" w:rsidP="00B80900">
            <w:pPr>
              <w:pStyle w:val="Example"/>
              <w:numPr>
                <w:ilvl w:val="0"/>
                <w:numId w:val="27"/>
              </w:numPr>
              <w:rPr>
                <w:color w:val="auto"/>
              </w:rPr>
            </w:pPr>
            <w:r>
              <w:rPr>
                <w:color w:val="auto"/>
              </w:rPr>
              <w:t>N</w:t>
            </w:r>
          </w:p>
          <w:p w14:paraId="2D768C45" w14:textId="77777777" w:rsidR="0015600B" w:rsidRDefault="0015600B">
            <w:pPr>
              <w:pStyle w:val="Example"/>
              <w:ind w:left="720"/>
              <w:rPr>
                <w:color w:val="auto"/>
              </w:rPr>
            </w:pPr>
          </w:p>
          <w:p w14:paraId="2D768C46" w14:textId="77777777" w:rsidR="0015600B" w:rsidRDefault="00D63C0E">
            <w:pPr>
              <w:pStyle w:val="Example"/>
              <w:rPr>
                <w:color w:val="auto"/>
              </w:rPr>
            </w:pPr>
            <w:r>
              <w:rPr>
                <w:color w:val="auto"/>
              </w:rPr>
              <w:t>WSDL name: unOccupiableIndicator</w:t>
            </w:r>
          </w:p>
        </w:tc>
      </w:tr>
      <w:tr w:rsidR="00D63C0E" w:rsidRPr="000A41B1" w14:paraId="2D768C50" w14:textId="77777777" w:rsidTr="00B80900">
        <w:trPr>
          <w:trHeight w:val="331"/>
        </w:trPr>
        <w:tc>
          <w:tcPr>
            <w:tcW w:w="1935" w:type="dxa"/>
          </w:tcPr>
          <w:p w14:paraId="2D768C48" w14:textId="77777777" w:rsidR="00D63C0E" w:rsidRDefault="00D63C0E" w:rsidP="00B80900">
            <w:pPr>
              <w:pStyle w:val="TableText"/>
            </w:pPr>
            <w:r>
              <w:t>Mobility CO Indicator</w:t>
            </w:r>
          </w:p>
        </w:tc>
        <w:tc>
          <w:tcPr>
            <w:tcW w:w="1935" w:type="dxa"/>
          </w:tcPr>
          <w:p w14:paraId="2D768C49" w14:textId="77777777" w:rsidR="00D63C0E" w:rsidRPr="00D90900" w:rsidRDefault="00D63C0E" w:rsidP="00B80900">
            <w:pPr>
              <w:pStyle w:val="TableText"/>
              <w:rPr>
                <w:highlight w:val="yellow"/>
              </w:rPr>
            </w:pPr>
            <w:r>
              <w:t>Char(1)</w:t>
            </w:r>
          </w:p>
        </w:tc>
        <w:tc>
          <w:tcPr>
            <w:tcW w:w="2430" w:type="dxa"/>
          </w:tcPr>
          <w:p w14:paraId="2D768C4A" w14:textId="77777777" w:rsidR="00D63C0E" w:rsidRPr="000A41B1" w:rsidRDefault="00D63C0E" w:rsidP="00B80900">
            <w:pPr>
              <w:pStyle w:val="TableText"/>
              <w:rPr>
                <w:color w:val="auto"/>
              </w:rPr>
            </w:pPr>
            <w:r>
              <w:rPr>
                <w:color w:val="auto"/>
              </w:rPr>
              <w:t>Indicates whether there the property is a Mobility Central Office or not.</w:t>
            </w:r>
          </w:p>
        </w:tc>
        <w:tc>
          <w:tcPr>
            <w:tcW w:w="2430" w:type="dxa"/>
          </w:tcPr>
          <w:p w14:paraId="2D768C4B" w14:textId="77777777" w:rsidR="00D63C0E" w:rsidRDefault="00D63C0E" w:rsidP="00B80900">
            <w:pPr>
              <w:pStyle w:val="Example"/>
              <w:rPr>
                <w:color w:val="auto"/>
              </w:rPr>
            </w:pPr>
            <w:r>
              <w:rPr>
                <w:color w:val="auto"/>
              </w:rPr>
              <w:t>Values:</w:t>
            </w:r>
          </w:p>
          <w:p w14:paraId="2D768C4C" w14:textId="77777777" w:rsidR="00D63C0E" w:rsidRDefault="00D63C0E" w:rsidP="00B80900">
            <w:pPr>
              <w:pStyle w:val="Example"/>
              <w:numPr>
                <w:ilvl w:val="0"/>
                <w:numId w:val="27"/>
              </w:numPr>
              <w:rPr>
                <w:color w:val="auto"/>
              </w:rPr>
            </w:pPr>
            <w:r>
              <w:rPr>
                <w:color w:val="auto"/>
              </w:rPr>
              <w:t>Y</w:t>
            </w:r>
          </w:p>
          <w:p w14:paraId="2D768C4D" w14:textId="77777777" w:rsidR="00D63C0E" w:rsidRDefault="00D63C0E" w:rsidP="00B80900">
            <w:pPr>
              <w:pStyle w:val="Example"/>
              <w:numPr>
                <w:ilvl w:val="0"/>
                <w:numId w:val="27"/>
              </w:numPr>
              <w:rPr>
                <w:color w:val="auto"/>
              </w:rPr>
            </w:pPr>
            <w:r>
              <w:rPr>
                <w:color w:val="auto"/>
              </w:rPr>
              <w:t>N</w:t>
            </w:r>
          </w:p>
          <w:p w14:paraId="2D768C4E" w14:textId="77777777" w:rsidR="0015600B" w:rsidRDefault="0015600B">
            <w:pPr>
              <w:pStyle w:val="Example"/>
              <w:ind w:left="720"/>
              <w:rPr>
                <w:color w:val="auto"/>
              </w:rPr>
            </w:pPr>
          </w:p>
          <w:p w14:paraId="2D768C4F" w14:textId="77777777" w:rsidR="0015600B" w:rsidRDefault="00D63C0E">
            <w:pPr>
              <w:pStyle w:val="Example"/>
              <w:rPr>
                <w:color w:val="auto"/>
              </w:rPr>
            </w:pPr>
            <w:r>
              <w:rPr>
                <w:color w:val="auto"/>
              </w:rPr>
              <w:t>WSDL name: mobCOIndicator</w:t>
            </w:r>
          </w:p>
        </w:tc>
      </w:tr>
      <w:tr w:rsidR="00D63C0E" w:rsidRPr="000A41B1" w14:paraId="2D768C55" w14:textId="77777777" w:rsidTr="00B80900">
        <w:trPr>
          <w:trHeight w:val="331"/>
        </w:trPr>
        <w:tc>
          <w:tcPr>
            <w:tcW w:w="1935" w:type="dxa"/>
          </w:tcPr>
          <w:p w14:paraId="2D768C51" w14:textId="77777777" w:rsidR="00D63C0E" w:rsidRDefault="00D63C0E" w:rsidP="00B80900">
            <w:pPr>
              <w:pStyle w:val="TableText"/>
            </w:pPr>
            <w:r>
              <w:t>Building Name</w:t>
            </w:r>
          </w:p>
        </w:tc>
        <w:tc>
          <w:tcPr>
            <w:tcW w:w="1935" w:type="dxa"/>
          </w:tcPr>
          <w:p w14:paraId="2D768C52" w14:textId="77777777" w:rsidR="00D63C0E" w:rsidRPr="00A04B80" w:rsidRDefault="00D63C0E" w:rsidP="00B80900">
            <w:pPr>
              <w:pStyle w:val="TableText"/>
              <w:rPr>
                <w:highlight w:val="yellow"/>
              </w:rPr>
            </w:pPr>
            <w:r w:rsidRPr="00A36437">
              <w:t>String(50)</w:t>
            </w:r>
          </w:p>
        </w:tc>
        <w:tc>
          <w:tcPr>
            <w:tcW w:w="2430" w:type="dxa"/>
          </w:tcPr>
          <w:p w14:paraId="2D768C53" w14:textId="77777777" w:rsidR="00D63C0E" w:rsidRPr="000A41B1" w:rsidRDefault="00D63C0E" w:rsidP="00B80900">
            <w:pPr>
              <w:pStyle w:val="TableText"/>
              <w:rPr>
                <w:color w:val="auto"/>
              </w:rPr>
            </w:pPr>
            <w:r>
              <w:rPr>
                <w:color w:val="auto"/>
              </w:rPr>
              <w:t>Name of the building</w:t>
            </w:r>
          </w:p>
        </w:tc>
        <w:tc>
          <w:tcPr>
            <w:tcW w:w="2430" w:type="dxa"/>
          </w:tcPr>
          <w:p w14:paraId="2D768C54" w14:textId="77777777" w:rsidR="00D63C0E" w:rsidRDefault="00D63C0E" w:rsidP="00B80900">
            <w:pPr>
              <w:pStyle w:val="Example"/>
              <w:rPr>
                <w:color w:val="auto"/>
              </w:rPr>
            </w:pPr>
            <w:r>
              <w:rPr>
                <w:color w:val="auto"/>
              </w:rPr>
              <w:t>WSDL name: buildingName</w:t>
            </w:r>
          </w:p>
        </w:tc>
      </w:tr>
      <w:tr w:rsidR="00D63C0E" w:rsidRPr="000A41B1" w14:paraId="2D768C5C" w14:textId="77777777" w:rsidTr="00B80900">
        <w:trPr>
          <w:trHeight w:val="331"/>
        </w:trPr>
        <w:tc>
          <w:tcPr>
            <w:tcW w:w="1935" w:type="dxa"/>
          </w:tcPr>
          <w:p w14:paraId="2D768C56" w14:textId="77777777" w:rsidR="00D63C0E" w:rsidRDefault="00D63C0E" w:rsidP="00B80900">
            <w:pPr>
              <w:pStyle w:val="TableText"/>
            </w:pPr>
            <w:r>
              <w:t>Building Address</w:t>
            </w:r>
          </w:p>
        </w:tc>
        <w:tc>
          <w:tcPr>
            <w:tcW w:w="1935" w:type="dxa"/>
          </w:tcPr>
          <w:p w14:paraId="2D768C57" w14:textId="77777777" w:rsidR="00D63C0E" w:rsidRPr="00A04B80" w:rsidRDefault="00D63C0E" w:rsidP="00B80900">
            <w:pPr>
              <w:pStyle w:val="TableText"/>
              <w:rPr>
                <w:highlight w:val="yellow"/>
              </w:rPr>
            </w:pPr>
            <w:r w:rsidRPr="005A27F8">
              <w:t>String(255)</w:t>
            </w:r>
          </w:p>
        </w:tc>
        <w:tc>
          <w:tcPr>
            <w:tcW w:w="2430" w:type="dxa"/>
          </w:tcPr>
          <w:p w14:paraId="2D768C58" w14:textId="77777777" w:rsidR="00D63C0E" w:rsidRPr="000A41B1" w:rsidRDefault="00D63C0E" w:rsidP="00B80900">
            <w:pPr>
              <w:pStyle w:val="TableText"/>
              <w:rPr>
                <w:color w:val="auto"/>
              </w:rPr>
            </w:pPr>
            <w:r>
              <w:rPr>
                <w:color w:val="auto"/>
              </w:rPr>
              <w:t>Address of the building</w:t>
            </w:r>
          </w:p>
        </w:tc>
        <w:tc>
          <w:tcPr>
            <w:tcW w:w="2430" w:type="dxa"/>
          </w:tcPr>
          <w:p w14:paraId="2D768C59" w14:textId="77777777" w:rsidR="00D63C0E" w:rsidRDefault="00D63C0E" w:rsidP="00B80900">
            <w:pPr>
              <w:pStyle w:val="Example"/>
              <w:rPr>
                <w:color w:val="auto"/>
              </w:rPr>
            </w:pPr>
            <w:r>
              <w:rPr>
                <w:color w:val="auto"/>
              </w:rPr>
              <w:t>Screen name: Address</w:t>
            </w:r>
          </w:p>
          <w:p w14:paraId="2D768C5A" w14:textId="77777777" w:rsidR="00D63C0E" w:rsidRDefault="00D63C0E" w:rsidP="00B80900">
            <w:pPr>
              <w:pStyle w:val="Example"/>
              <w:rPr>
                <w:color w:val="auto"/>
              </w:rPr>
            </w:pPr>
          </w:p>
          <w:p w14:paraId="2D768C5B" w14:textId="77777777" w:rsidR="00D63C0E" w:rsidRPr="000A41B1" w:rsidRDefault="00D63C0E" w:rsidP="00B80900">
            <w:pPr>
              <w:pStyle w:val="Example"/>
              <w:rPr>
                <w:color w:val="auto"/>
              </w:rPr>
            </w:pPr>
            <w:r>
              <w:rPr>
                <w:color w:val="auto"/>
              </w:rPr>
              <w:t>WSDL name: buildingAddress</w:t>
            </w:r>
          </w:p>
        </w:tc>
      </w:tr>
      <w:tr w:rsidR="00D63C0E" w:rsidRPr="000A41B1" w14:paraId="2D768C61" w14:textId="77777777" w:rsidTr="00B80900">
        <w:trPr>
          <w:trHeight w:val="331"/>
        </w:trPr>
        <w:tc>
          <w:tcPr>
            <w:tcW w:w="1935" w:type="dxa"/>
          </w:tcPr>
          <w:p w14:paraId="2D768C5D" w14:textId="77777777" w:rsidR="00D63C0E" w:rsidRDefault="00D63C0E" w:rsidP="00B80900">
            <w:pPr>
              <w:pStyle w:val="TableText"/>
            </w:pPr>
            <w:r>
              <w:lastRenderedPageBreak/>
              <w:t>State</w:t>
            </w:r>
          </w:p>
        </w:tc>
        <w:tc>
          <w:tcPr>
            <w:tcW w:w="1935" w:type="dxa"/>
          </w:tcPr>
          <w:p w14:paraId="2D768C5E" w14:textId="77777777" w:rsidR="00D63C0E" w:rsidRDefault="00D63C0E" w:rsidP="00B80900">
            <w:pPr>
              <w:pStyle w:val="TableText"/>
            </w:pPr>
            <w:r>
              <w:t>String(2)</w:t>
            </w:r>
          </w:p>
        </w:tc>
        <w:tc>
          <w:tcPr>
            <w:tcW w:w="2430" w:type="dxa"/>
          </w:tcPr>
          <w:p w14:paraId="2D768C5F" w14:textId="77777777" w:rsidR="00D63C0E" w:rsidRPr="000A41B1" w:rsidRDefault="00D63C0E" w:rsidP="00B80900">
            <w:pPr>
              <w:pStyle w:val="TableText"/>
              <w:rPr>
                <w:color w:val="auto"/>
              </w:rPr>
            </w:pPr>
            <w:r>
              <w:rPr>
                <w:color w:val="auto"/>
              </w:rPr>
              <w:t>State associated with the location</w:t>
            </w:r>
          </w:p>
        </w:tc>
        <w:tc>
          <w:tcPr>
            <w:tcW w:w="2430" w:type="dxa"/>
          </w:tcPr>
          <w:p w14:paraId="2D768C60" w14:textId="77777777" w:rsidR="00D63C0E" w:rsidRPr="000A41B1" w:rsidRDefault="00D63C0E" w:rsidP="00B80900">
            <w:pPr>
              <w:pStyle w:val="Example"/>
              <w:rPr>
                <w:color w:val="auto"/>
              </w:rPr>
            </w:pPr>
            <w:r>
              <w:rPr>
                <w:color w:val="auto"/>
              </w:rPr>
              <w:t>WSDL name: state</w:t>
            </w:r>
          </w:p>
        </w:tc>
      </w:tr>
      <w:tr w:rsidR="00D63C0E" w:rsidRPr="000A41B1" w14:paraId="2D768C66" w14:textId="77777777" w:rsidTr="00B80900">
        <w:trPr>
          <w:trHeight w:val="331"/>
        </w:trPr>
        <w:tc>
          <w:tcPr>
            <w:tcW w:w="1935" w:type="dxa"/>
          </w:tcPr>
          <w:p w14:paraId="2D768C62" w14:textId="77777777" w:rsidR="00D63C0E" w:rsidRDefault="00D63C0E" w:rsidP="00B80900">
            <w:pPr>
              <w:pStyle w:val="TableText"/>
            </w:pPr>
            <w:r>
              <w:t>Property Manager ATTUID</w:t>
            </w:r>
          </w:p>
        </w:tc>
        <w:tc>
          <w:tcPr>
            <w:tcW w:w="1935" w:type="dxa"/>
          </w:tcPr>
          <w:p w14:paraId="2D768C63" w14:textId="77777777" w:rsidR="00D63C0E" w:rsidRPr="007E7A71" w:rsidRDefault="00D63C0E" w:rsidP="00B80900">
            <w:pPr>
              <w:pStyle w:val="TableText"/>
              <w:rPr>
                <w:highlight w:val="yellow"/>
              </w:rPr>
            </w:pPr>
            <w:r w:rsidRPr="007E7A71">
              <w:t>String(</w:t>
            </w:r>
            <w:r>
              <w:t>50</w:t>
            </w:r>
            <w:r w:rsidRPr="007E7A71">
              <w:t>)</w:t>
            </w:r>
          </w:p>
        </w:tc>
        <w:tc>
          <w:tcPr>
            <w:tcW w:w="2430" w:type="dxa"/>
          </w:tcPr>
          <w:p w14:paraId="2D768C64" w14:textId="77777777" w:rsidR="00D63C0E" w:rsidRPr="007E7A71" w:rsidRDefault="00D63C0E" w:rsidP="00B80900">
            <w:pPr>
              <w:pStyle w:val="TableText"/>
              <w:rPr>
                <w:color w:val="auto"/>
                <w:highlight w:val="yellow"/>
              </w:rPr>
            </w:pPr>
            <w:r>
              <w:t>AT&amp;T User ID of the Property Manager.</w:t>
            </w:r>
          </w:p>
        </w:tc>
        <w:tc>
          <w:tcPr>
            <w:tcW w:w="2430" w:type="dxa"/>
          </w:tcPr>
          <w:p w14:paraId="2D768C65" w14:textId="77777777" w:rsidR="00D63C0E" w:rsidRPr="000A41B1" w:rsidRDefault="00D63C0E" w:rsidP="00B80900">
            <w:pPr>
              <w:pStyle w:val="Example"/>
              <w:rPr>
                <w:color w:val="auto"/>
              </w:rPr>
            </w:pPr>
            <w:r>
              <w:rPr>
                <w:color w:val="auto"/>
              </w:rPr>
              <w:t>WSDL name: PMAttuid</w:t>
            </w:r>
          </w:p>
        </w:tc>
      </w:tr>
      <w:tr w:rsidR="00D63C0E" w:rsidRPr="000A41B1" w14:paraId="2D768C71" w14:textId="77777777" w:rsidTr="00B80900">
        <w:trPr>
          <w:trHeight w:val="331"/>
        </w:trPr>
        <w:tc>
          <w:tcPr>
            <w:tcW w:w="1935" w:type="dxa"/>
          </w:tcPr>
          <w:p w14:paraId="2D768C67" w14:textId="77777777" w:rsidR="00D63C0E" w:rsidRDefault="00D63C0E" w:rsidP="00B80900">
            <w:pPr>
              <w:pStyle w:val="TableText"/>
            </w:pPr>
            <w:r>
              <w:t>Building Status</w:t>
            </w:r>
          </w:p>
        </w:tc>
        <w:tc>
          <w:tcPr>
            <w:tcW w:w="1935" w:type="dxa"/>
          </w:tcPr>
          <w:p w14:paraId="2D768C68" w14:textId="77777777" w:rsidR="00D63C0E" w:rsidRDefault="00D63C0E" w:rsidP="00B80900">
            <w:pPr>
              <w:pStyle w:val="TableText"/>
            </w:pPr>
            <w:r>
              <w:t>Char(20)</w:t>
            </w:r>
          </w:p>
        </w:tc>
        <w:tc>
          <w:tcPr>
            <w:tcW w:w="2430" w:type="dxa"/>
          </w:tcPr>
          <w:p w14:paraId="2D768C69" w14:textId="77777777" w:rsidR="00D63C0E" w:rsidRPr="000A41B1" w:rsidRDefault="00D63C0E" w:rsidP="00B80900">
            <w:pPr>
              <w:pStyle w:val="TableText"/>
              <w:rPr>
                <w:color w:val="auto"/>
              </w:rPr>
            </w:pPr>
            <w:r>
              <w:rPr>
                <w:color w:val="auto"/>
              </w:rPr>
              <w:t>Indicated the availability of the facility.</w:t>
            </w:r>
          </w:p>
        </w:tc>
        <w:tc>
          <w:tcPr>
            <w:tcW w:w="2430" w:type="dxa"/>
          </w:tcPr>
          <w:p w14:paraId="2D768C6A" w14:textId="77777777" w:rsidR="00D63C0E" w:rsidRDefault="00D63C0E" w:rsidP="00B80900">
            <w:pPr>
              <w:pStyle w:val="Example"/>
              <w:rPr>
                <w:color w:val="auto"/>
              </w:rPr>
            </w:pPr>
            <w:r>
              <w:rPr>
                <w:color w:val="auto"/>
              </w:rPr>
              <w:t>Values:</w:t>
            </w:r>
          </w:p>
          <w:p w14:paraId="2D768C6B" w14:textId="77777777" w:rsidR="00D63C0E" w:rsidRDefault="00D63C0E" w:rsidP="00B80900">
            <w:pPr>
              <w:pStyle w:val="Example"/>
              <w:numPr>
                <w:ilvl w:val="0"/>
                <w:numId w:val="27"/>
              </w:numPr>
              <w:rPr>
                <w:color w:val="auto"/>
              </w:rPr>
            </w:pPr>
            <w:r>
              <w:rPr>
                <w:color w:val="auto"/>
              </w:rPr>
              <w:t>OPENED</w:t>
            </w:r>
          </w:p>
          <w:p w14:paraId="2D768C6C" w14:textId="77777777" w:rsidR="00D63C0E" w:rsidRDefault="00D63C0E" w:rsidP="00B80900">
            <w:pPr>
              <w:pStyle w:val="Example"/>
              <w:numPr>
                <w:ilvl w:val="0"/>
                <w:numId w:val="27"/>
              </w:numPr>
              <w:rPr>
                <w:color w:val="auto"/>
              </w:rPr>
            </w:pPr>
            <w:r>
              <w:rPr>
                <w:color w:val="auto"/>
              </w:rPr>
              <w:t>CLOSED</w:t>
            </w:r>
          </w:p>
          <w:p w14:paraId="2D768C6D" w14:textId="77777777" w:rsidR="00D63C0E" w:rsidRDefault="00D63C0E" w:rsidP="00B80900">
            <w:pPr>
              <w:pStyle w:val="Example"/>
              <w:numPr>
                <w:ilvl w:val="0"/>
                <w:numId w:val="27"/>
              </w:numPr>
              <w:rPr>
                <w:color w:val="auto"/>
              </w:rPr>
            </w:pPr>
            <w:r>
              <w:rPr>
                <w:color w:val="auto"/>
              </w:rPr>
              <w:t>DELAYED OPENING</w:t>
            </w:r>
          </w:p>
          <w:p w14:paraId="2D768C6E" w14:textId="77777777" w:rsidR="00D63C0E" w:rsidRDefault="00D63C0E" w:rsidP="00B80900">
            <w:pPr>
              <w:pStyle w:val="Example"/>
              <w:numPr>
                <w:ilvl w:val="0"/>
                <w:numId w:val="27"/>
              </w:numPr>
              <w:rPr>
                <w:color w:val="auto"/>
              </w:rPr>
            </w:pPr>
            <w:r>
              <w:rPr>
                <w:color w:val="auto"/>
              </w:rPr>
              <w:t>RE-OPENED</w:t>
            </w:r>
          </w:p>
          <w:p w14:paraId="2D768C6F" w14:textId="77777777" w:rsidR="0015600B" w:rsidRDefault="0015600B">
            <w:pPr>
              <w:pStyle w:val="Example"/>
              <w:ind w:left="720"/>
              <w:rPr>
                <w:color w:val="auto"/>
              </w:rPr>
            </w:pPr>
          </w:p>
          <w:p w14:paraId="2D768C70" w14:textId="77777777" w:rsidR="0015600B" w:rsidRDefault="00D63C0E">
            <w:pPr>
              <w:pStyle w:val="Example"/>
              <w:rPr>
                <w:color w:val="auto"/>
              </w:rPr>
            </w:pPr>
            <w:r>
              <w:rPr>
                <w:color w:val="auto"/>
              </w:rPr>
              <w:t>WSDL name: buildingStatus</w:t>
            </w:r>
          </w:p>
        </w:tc>
      </w:tr>
      <w:tr w:rsidR="00D63C0E" w:rsidRPr="000A41B1" w14:paraId="2D768C7E" w14:textId="77777777" w:rsidTr="00B80900">
        <w:trPr>
          <w:trHeight w:val="331"/>
        </w:trPr>
        <w:tc>
          <w:tcPr>
            <w:tcW w:w="1935" w:type="dxa"/>
          </w:tcPr>
          <w:p w14:paraId="2D768C72" w14:textId="77777777" w:rsidR="00D63C0E" w:rsidRDefault="00D63C0E" w:rsidP="00B80900">
            <w:pPr>
              <w:pStyle w:val="TableText"/>
            </w:pPr>
            <w:r>
              <w:t>Building Type</w:t>
            </w:r>
          </w:p>
        </w:tc>
        <w:tc>
          <w:tcPr>
            <w:tcW w:w="1935" w:type="dxa"/>
          </w:tcPr>
          <w:p w14:paraId="2D768C73" w14:textId="77777777" w:rsidR="00D63C0E" w:rsidRPr="00DA5EC6" w:rsidRDefault="00D63C0E" w:rsidP="00B80900">
            <w:pPr>
              <w:pStyle w:val="TableText"/>
              <w:rPr>
                <w:highlight w:val="yellow"/>
              </w:rPr>
            </w:pPr>
            <w:r w:rsidRPr="00006CC3">
              <w:t>String(10)</w:t>
            </w:r>
          </w:p>
        </w:tc>
        <w:tc>
          <w:tcPr>
            <w:tcW w:w="2430" w:type="dxa"/>
          </w:tcPr>
          <w:p w14:paraId="2D768C74" w14:textId="77777777" w:rsidR="00D63C0E" w:rsidRPr="000A41B1" w:rsidRDefault="00D63C0E" w:rsidP="00B80900">
            <w:pPr>
              <w:pStyle w:val="TableText"/>
              <w:rPr>
                <w:color w:val="auto"/>
              </w:rPr>
            </w:pPr>
            <w:r>
              <w:rPr>
                <w:color w:val="auto"/>
              </w:rPr>
              <w:t>Indicates the type of building</w:t>
            </w:r>
          </w:p>
        </w:tc>
        <w:tc>
          <w:tcPr>
            <w:tcW w:w="2430" w:type="dxa"/>
          </w:tcPr>
          <w:p w14:paraId="2D768C75" w14:textId="77777777" w:rsidR="00D63C0E" w:rsidRDefault="00D63C0E" w:rsidP="00B80900">
            <w:pPr>
              <w:pStyle w:val="Example"/>
              <w:rPr>
                <w:color w:val="auto"/>
              </w:rPr>
            </w:pPr>
            <w:r>
              <w:rPr>
                <w:color w:val="auto"/>
              </w:rPr>
              <w:t>Values:</w:t>
            </w:r>
          </w:p>
          <w:p w14:paraId="2D768C76" w14:textId="77777777" w:rsidR="00D63C0E" w:rsidRDefault="00D63C0E" w:rsidP="00B80900">
            <w:pPr>
              <w:pStyle w:val="Example"/>
              <w:numPr>
                <w:ilvl w:val="0"/>
                <w:numId w:val="27"/>
              </w:numPr>
              <w:rPr>
                <w:color w:val="auto"/>
              </w:rPr>
            </w:pPr>
            <w:r>
              <w:rPr>
                <w:color w:val="auto"/>
              </w:rPr>
              <w:t>ADM</w:t>
            </w:r>
          </w:p>
          <w:p w14:paraId="2D768C77" w14:textId="77777777" w:rsidR="00D63C0E" w:rsidRDefault="00D63C0E" w:rsidP="00B80900">
            <w:pPr>
              <w:pStyle w:val="Example"/>
              <w:numPr>
                <w:ilvl w:val="0"/>
                <w:numId w:val="27"/>
              </w:numPr>
              <w:rPr>
                <w:color w:val="auto"/>
              </w:rPr>
            </w:pPr>
            <w:r>
              <w:rPr>
                <w:color w:val="auto"/>
              </w:rPr>
              <w:t>CO</w:t>
            </w:r>
          </w:p>
          <w:p w14:paraId="2D768C78" w14:textId="77777777" w:rsidR="00D63C0E" w:rsidRDefault="00D63C0E" w:rsidP="00B80900">
            <w:pPr>
              <w:pStyle w:val="Example"/>
              <w:numPr>
                <w:ilvl w:val="0"/>
                <w:numId w:val="27"/>
              </w:numPr>
              <w:rPr>
                <w:color w:val="auto"/>
              </w:rPr>
            </w:pPr>
            <w:r>
              <w:rPr>
                <w:color w:val="auto"/>
              </w:rPr>
              <w:t>Others (see reference data section)</w:t>
            </w:r>
          </w:p>
          <w:p w14:paraId="2D768C79" w14:textId="77777777" w:rsidR="00D63C0E" w:rsidRDefault="00D63C0E" w:rsidP="00B80900">
            <w:pPr>
              <w:pStyle w:val="Example"/>
              <w:rPr>
                <w:color w:val="auto"/>
              </w:rPr>
            </w:pPr>
          </w:p>
          <w:p w14:paraId="2D768C7A" w14:textId="77777777" w:rsidR="00D63C0E" w:rsidRDefault="00D63C0E" w:rsidP="00B80900">
            <w:pPr>
              <w:pStyle w:val="Example"/>
              <w:rPr>
                <w:color w:val="auto"/>
              </w:rPr>
            </w:pPr>
            <w:r>
              <w:rPr>
                <w:color w:val="auto"/>
              </w:rPr>
              <w:t>Screen name: Type</w:t>
            </w:r>
          </w:p>
          <w:p w14:paraId="2D768C7B" w14:textId="77777777" w:rsidR="00D63C0E" w:rsidRDefault="00D63C0E" w:rsidP="00B80900">
            <w:pPr>
              <w:pStyle w:val="Example"/>
              <w:rPr>
                <w:color w:val="auto"/>
              </w:rPr>
            </w:pPr>
          </w:p>
          <w:p w14:paraId="2D768C7C" w14:textId="77777777" w:rsidR="00D63C0E" w:rsidRDefault="00D63C0E" w:rsidP="00B80900">
            <w:pPr>
              <w:pStyle w:val="Example"/>
              <w:rPr>
                <w:color w:val="auto"/>
              </w:rPr>
            </w:pPr>
            <w:r>
              <w:rPr>
                <w:color w:val="auto"/>
              </w:rPr>
              <w:t>WSDL name: buildingType</w:t>
            </w:r>
          </w:p>
          <w:p w14:paraId="2D768C7D" w14:textId="77777777" w:rsidR="00D63C0E" w:rsidRPr="000A41B1" w:rsidRDefault="00D63C0E" w:rsidP="00B80900">
            <w:pPr>
              <w:pStyle w:val="Example"/>
              <w:rPr>
                <w:color w:val="auto"/>
              </w:rPr>
            </w:pPr>
          </w:p>
        </w:tc>
      </w:tr>
      <w:tr w:rsidR="00D63C0E" w:rsidRPr="000A41B1" w14:paraId="2D768C87" w14:textId="77777777" w:rsidTr="00B80900">
        <w:trPr>
          <w:trHeight w:val="331"/>
        </w:trPr>
        <w:tc>
          <w:tcPr>
            <w:tcW w:w="1935" w:type="dxa"/>
          </w:tcPr>
          <w:p w14:paraId="2D768C7F" w14:textId="77777777" w:rsidR="00D63C0E" w:rsidRDefault="00D63C0E" w:rsidP="00B80900">
            <w:pPr>
              <w:pStyle w:val="TableText"/>
            </w:pPr>
            <w:r>
              <w:t>CRE Lead</w:t>
            </w:r>
          </w:p>
        </w:tc>
        <w:tc>
          <w:tcPr>
            <w:tcW w:w="1935" w:type="dxa"/>
          </w:tcPr>
          <w:p w14:paraId="2D768C80" w14:textId="77777777" w:rsidR="00D63C0E" w:rsidRDefault="00D63C0E" w:rsidP="00B80900">
            <w:pPr>
              <w:pStyle w:val="TableText"/>
            </w:pPr>
            <w:r>
              <w:t>String(3)</w:t>
            </w:r>
          </w:p>
        </w:tc>
        <w:tc>
          <w:tcPr>
            <w:tcW w:w="2430" w:type="dxa"/>
          </w:tcPr>
          <w:p w14:paraId="2D768C81" w14:textId="77777777" w:rsidR="00D63C0E" w:rsidRPr="000A41B1" w:rsidRDefault="00D63C0E" w:rsidP="00B80900">
            <w:pPr>
              <w:pStyle w:val="TableText"/>
              <w:rPr>
                <w:color w:val="auto"/>
              </w:rPr>
            </w:pPr>
            <w:r>
              <w:rPr>
                <w:color w:val="auto"/>
              </w:rPr>
              <w:t>Indicated the type of Corporate Real Estate individual leading the incident.</w:t>
            </w:r>
          </w:p>
        </w:tc>
        <w:tc>
          <w:tcPr>
            <w:tcW w:w="2430" w:type="dxa"/>
          </w:tcPr>
          <w:p w14:paraId="2D768C82" w14:textId="77777777" w:rsidR="00D63C0E" w:rsidRDefault="00D63C0E" w:rsidP="00B80900">
            <w:pPr>
              <w:pStyle w:val="Example"/>
              <w:rPr>
                <w:color w:val="auto"/>
              </w:rPr>
            </w:pPr>
            <w:r>
              <w:rPr>
                <w:color w:val="auto"/>
              </w:rPr>
              <w:t>Values:</w:t>
            </w:r>
          </w:p>
          <w:p w14:paraId="2D768C83" w14:textId="77777777" w:rsidR="00D63C0E" w:rsidRDefault="00D63C0E" w:rsidP="00B80900">
            <w:pPr>
              <w:pStyle w:val="Example"/>
              <w:numPr>
                <w:ilvl w:val="0"/>
                <w:numId w:val="27"/>
              </w:numPr>
              <w:rPr>
                <w:color w:val="auto"/>
              </w:rPr>
            </w:pPr>
            <w:r>
              <w:rPr>
                <w:color w:val="auto"/>
              </w:rPr>
              <w:t>PM</w:t>
            </w:r>
          </w:p>
          <w:p w14:paraId="2D768C84" w14:textId="77777777" w:rsidR="00D63C0E" w:rsidRDefault="00D63C0E" w:rsidP="00B80900">
            <w:pPr>
              <w:pStyle w:val="Example"/>
              <w:numPr>
                <w:ilvl w:val="0"/>
                <w:numId w:val="27"/>
              </w:numPr>
              <w:rPr>
                <w:color w:val="auto"/>
              </w:rPr>
            </w:pPr>
            <w:r>
              <w:rPr>
                <w:color w:val="auto"/>
              </w:rPr>
              <w:t>PDC</w:t>
            </w:r>
          </w:p>
          <w:p w14:paraId="2D768C85" w14:textId="77777777" w:rsidR="0015600B" w:rsidRDefault="0015600B">
            <w:pPr>
              <w:pStyle w:val="Example"/>
              <w:ind w:left="720"/>
              <w:rPr>
                <w:color w:val="auto"/>
              </w:rPr>
            </w:pPr>
          </w:p>
          <w:p w14:paraId="2D768C86" w14:textId="77777777" w:rsidR="0015600B" w:rsidRDefault="00D63C0E">
            <w:pPr>
              <w:pStyle w:val="Example"/>
              <w:rPr>
                <w:color w:val="auto"/>
              </w:rPr>
            </w:pPr>
            <w:r>
              <w:rPr>
                <w:color w:val="auto"/>
              </w:rPr>
              <w:t>WSDL name: creLead</w:t>
            </w:r>
          </w:p>
        </w:tc>
      </w:tr>
      <w:tr w:rsidR="00D63C0E" w:rsidRPr="000A41B1" w14:paraId="2D768C8E" w14:textId="77777777" w:rsidTr="00B80900">
        <w:trPr>
          <w:trHeight w:val="331"/>
        </w:trPr>
        <w:tc>
          <w:tcPr>
            <w:tcW w:w="1935" w:type="dxa"/>
          </w:tcPr>
          <w:p w14:paraId="2D768C88" w14:textId="77777777" w:rsidR="00D63C0E" w:rsidRDefault="00D63C0E" w:rsidP="00B80900">
            <w:pPr>
              <w:pStyle w:val="TableText"/>
            </w:pPr>
            <w:r>
              <w:t>Estimated Expense Cost</w:t>
            </w:r>
          </w:p>
        </w:tc>
        <w:tc>
          <w:tcPr>
            <w:tcW w:w="1935" w:type="dxa"/>
          </w:tcPr>
          <w:p w14:paraId="2D768C89" w14:textId="77777777" w:rsidR="00D63C0E" w:rsidRDefault="00D63C0E" w:rsidP="00B80900">
            <w:pPr>
              <w:pStyle w:val="TableText"/>
            </w:pPr>
            <w:r>
              <w:t>Number</w:t>
            </w:r>
          </w:p>
        </w:tc>
        <w:tc>
          <w:tcPr>
            <w:tcW w:w="2430" w:type="dxa"/>
          </w:tcPr>
          <w:p w14:paraId="2D768C8A" w14:textId="77777777" w:rsidR="00D63C0E" w:rsidRDefault="00D63C0E" w:rsidP="00B80900">
            <w:pPr>
              <w:pStyle w:val="TableText"/>
              <w:rPr>
                <w:color w:val="auto"/>
              </w:rPr>
            </w:pPr>
            <w:r>
              <w:rPr>
                <w:color w:val="auto"/>
              </w:rPr>
              <w:t>Estimated Expense Costs associated with the incident.</w:t>
            </w:r>
          </w:p>
        </w:tc>
        <w:tc>
          <w:tcPr>
            <w:tcW w:w="2430" w:type="dxa"/>
          </w:tcPr>
          <w:p w14:paraId="2D768C8B" w14:textId="77777777" w:rsidR="00D63C0E" w:rsidRDefault="00D63C0E" w:rsidP="00B80900">
            <w:pPr>
              <w:pStyle w:val="Example"/>
              <w:rPr>
                <w:color w:val="auto"/>
              </w:rPr>
            </w:pPr>
            <w:r>
              <w:rPr>
                <w:color w:val="auto"/>
              </w:rPr>
              <w:t>&gt;= 0</w:t>
            </w:r>
          </w:p>
          <w:p w14:paraId="2D768C8C" w14:textId="77777777" w:rsidR="00D63C0E" w:rsidRDefault="00D63C0E" w:rsidP="00B80900">
            <w:pPr>
              <w:pStyle w:val="Example"/>
              <w:rPr>
                <w:color w:val="auto"/>
              </w:rPr>
            </w:pPr>
          </w:p>
          <w:p w14:paraId="2D768C8D" w14:textId="77777777" w:rsidR="00D63C0E" w:rsidRDefault="00D63C0E" w:rsidP="00B80900">
            <w:pPr>
              <w:pStyle w:val="Example"/>
              <w:rPr>
                <w:color w:val="auto"/>
              </w:rPr>
            </w:pPr>
            <w:r>
              <w:rPr>
                <w:color w:val="auto"/>
              </w:rPr>
              <w:t>WSDL name: estExpenseCost</w:t>
            </w:r>
          </w:p>
        </w:tc>
      </w:tr>
      <w:tr w:rsidR="00D63C0E" w:rsidRPr="000A41B1" w14:paraId="2D768C95" w14:textId="77777777" w:rsidTr="00B80900">
        <w:trPr>
          <w:trHeight w:val="331"/>
        </w:trPr>
        <w:tc>
          <w:tcPr>
            <w:tcW w:w="1935" w:type="dxa"/>
          </w:tcPr>
          <w:p w14:paraId="2D768C8F" w14:textId="77777777" w:rsidR="00D63C0E" w:rsidRDefault="00D63C0E" w:rsidP="00B80900">
            <w:pPr>
              <w:pStyle w:val="TableText"/>
            </w:pPr>
            <w:r>
              <w:t>Estimated Capital Cost</w:t>
            </w:r>
          </w:p>
        </w:tc>
        <w:tc>
          <w:tcPr>
            <w:tcW w:w="1935" w:type="dxa"/>
          </w:tcPr>
          <w:p w14:paraId="2D768C90" w14:textId="77777777" w:rsidR="00D63C0E" w:rsidRDefault="00D63C0E" w:rsidP="00B80900">
            <w:pPr>
              <w:pStyle w:val="TableText"/>
            </w:pPr>
            <w:r>
              <w:t>Number</w:t>
            </w:r>
          </w:p>
        </w:tc>
        <w:tc>
          <w:tcPr>
            <w:tcW w:w="2430" w:type="dxa"/>
          </w:tcPr>
          <w:p w14:paraId="2D768C91" w14:textId="77777777" w:rsidR="00D63C0E" w:rsidRPr="000A41B1" w:rsidRDefault="00D63C0E" w:rsidP="00B80900">
            <w:pPr>
              <w:pStyle w:val="TableText"/>
              <w:rPr>
                <w:color w:val="auto"/>
              </w:rPr>
            </w:pPr>
            <w:r>
              <w:rPr>
                <w:color w:val="auto"/>
              </w:rPr>
              <w:t>Estimated Capital Costs associated with the incident.</w:t>
            </w:r>
          </w:p>
        </w:tc>
        <w:tc>
          <w:tcPr>
            <w:tcW w:w="2430" w:type="dxa"/>
          </w:tcPr>
          <w:p w14:paraId="2D768C92" w14:textId="77777777" w:rsidR="00D63C0E" w:rsidRDefault="00D63C0E" w:rsidP="00B80900">
            <w:pPr>
              <w:pStyle w:val="Example"/>
              <w:rPr>
                <w:color w:val="auto"/>
              </w:rPr>
            </w:pPr>
            <w:r>
              <w:rPr>
                <w:color w:val="auto"/>
              </w:rPr>
              <w:t>&gt;= 0</w:t>
            </w:r>
          </w:p>
          <w:p w14:paraId="2D768C93" w14:textId="77777777" w:rsidR="00D63C0E" w:rsidRDefault="00D63C0E" w:rsidP="00B80900">
            <w:pPr>
              <w:pStyle w:val="Example"/>
              <w:rPr>
                <w:color w:val="auto"/>
              </w:rPr>
            </w:pPr>
          </w:p>
          <w:p w14:paraId="2D768C94" w14:textId="77777777" w:rsidR="00D63C0E" w:rsidRPr="000A41B1" w:rsidRDefault="00D63C0E" w:rsidP="00B80900">
            <w:pPr>
              <w:pStyle w:val="Example"/>
              <w:rPr>
                <w:color w:val="auto"/>
              </w:rPr>
            </w:pPr>
            <w:r>
              <w:rPr>
                <w:color w:val="auto"/>
              </w:rPr>
              <w:t xml:space="preserve">WSDL name: </w:t>
            </w:r>
            <w:r w:rsidRPr="00D63C0E">
              <w:rPr>
                <w:color w:val="auto"/>
              </w:rPr>
              <w:t>estCapCost</w:t>
            </w:r>
          </w:p>
        </w:tc>
      </w:tr>
      <w:tr w:rsidR="00D63C0E" w:rsidRPr="000A41B1" w14:paraId="2D768C9E" w14:textId="77777777" w:rsidTr="00B80900">
        <w:trPr>
          <w:trHeight w:val="331"/>
        </w:trPr>
        <w:tc>
          <w:tcPr>
            <w:tcW w:w="1935" w:type="dxa"/>
          </w:tcPr>
          <w:p w14:paraId="2D768C96" w14:textId="77777777" w:rsidR="00D63C0E" w:rsidRDefault="00D63C0E" w:rsidP="00B80900">
            <w:pPr>
              <w:pStyle w:val="TableText"/>
            </w:pPr>
            <w:r>
              <w:t xml:space="preserve">Electrical Issue </w:t>
            </w:r>
            <w:r>
              <w:lastRenderedPageBreak/>
              <w:t>Indicator</w:t>
            </w:r>
          </w:p>
        </w:tc>
        <w:tc>
          <w:tcPr>
            <w:tcW w:w="1935" w:type="dxa"/>
          </w:tcPr>
          <w:p w14:paraId="2D768C97" w14:textId="77777777" w:rsidR="00D63C0E" w:rsidRPr="00D90900" w:rsidRDefault="00D63C0E" w:rsidP="00B80900">
            <w:pPr>
              <w:pStyle w:val="TableText"/>
              <w:rPr>
                <w:highlight w:val="yellow"/>
              </w:rPr>
            </w:pPr>
            <w:r>
              <w:lastRenderedPageBreak/>
              <w:t>Char(1)</w:t>
            </w:r>
          </w:p>
        </w:tc>
        <w:tc>
          <w:tcPr>
            <w:tcW w:w="2430" w:type="dxa"/>
          </w:tcPr>
          <w:p w14:paraId="2D768C98" w14:textId="77777777" w:rsidR="00D63C0E" w:rsidRPr="000A41B1" w:rsidRDefault="00D63C0E" w:rsidP="00B80900">
            <w:pPr>
              <w:pStyle w:val="TableText"/>
              <w:rPr>
                <w:color w:val="auto"/>
              </w:rPr>
            </w:pPr>
            <w:r>
              <w:rPr>
                <w:color w:val="auto"/>
              </w:rPr>
              <w:t xml:space="preserve">Indicates whether there </w:t>
            </w:r>
            <w:r>
              <w:rPr>
                <w:color w:val="auto"/>
              </w:rPr>
              <w:lastRenderedPageBreak/>
              <w:t>is an electrical issue or not.</w:t>
            </w:r>
          </w:p>
        </w:tc>
        <w:tc>
          <w:tcPr>
            <w:tcW w:w="2430" w:type="dxa"/>
          </w:tcPr>
          <w:p w14:paraId="2D768C99" w14:textId="77777777" w:rsidR="00D63C0E" w:rsidRDefault="00D63C0E" w:rsidP="00B80900">
            <w:pPr>
              <w:pStyle w:val="Example"/>
              <w:rPr>
                <w:color w:val="auto"/>
              </w:rPr>
            </w:pPr>
            <w:r>
              <w:rPr>
                <w:color w:val="auto"/>
              </w:rPr>
              <w:lastRenderedPageBreak/>
              <w:t>Values:</w:t>
            </w:r>
          </w:p>
          <w:p w14:paraId="2D768C9A" w14:textId="77777777" w:rsidR="00D63C0E" w:rsidRDefault="00D63C0E" w:rsidP="00B80900">
            <w:pPr>
              <w:pStyle w:val="Example"/>
              <w:numPr>
                <w:ilvl w:val="0"/>
                <w:numId w:val="27"/>
              </w:numPr>
              <w:rPr>
                <w:color w:val="auto"/>
              </w:rPr>
            </w:pPr>
            <w:r>
              <w:rPr>
                <w:color w:val="auto"/>
              </w:rPr>
              <w:lastRenderedPageBreak/>
              <w:t>Y</w:t>
            </w:r>
          </w:p>
          <w:p w14:paraId="2D768C9B" w14:textId="77777777" w:rsidR="00D63C0E" w:rsidRDefault="00D63C0E" w:rsidP="00B80900">
            <w:pPr>
              <w:pStyle w:val="Example"/>
              <w:numPr>
                <w:ilvl w:val="0"/>
                <w:numId w:val="27"/>
              </w:numPr>
              <w:rPr>
                <w:color w:val="auto"/>
              </w:rPr>
            </w:pPr>
            <w:r>
              <w:rPr>
                <w:color w:val="auto"/>
              </w:rPr>
              <w:t>N</w:t>
            </w:r>
          </w:p>
          <w:p w14:paraId="2D768C9C" w14:textId="77777777" w:rsidR="0015600B" w:rsidRDefault="0015600B">
            <w:pPr>
              <w:pStyle w:val="Example"/>
              <w:ind w:left="720"/>
              <w:rPr>
                <w:color w:val="auto"/>
              </w:rPr>
            </w:pPr>
          </w:p>
          <w:p w14:paraId="2D768C9D" w14:textId="77777777" w:rsidR="0015600B" w:rsidRDefault="00D63C0E">
            <w:pPr>
              <w:pStyle w:val="Example"/>
              <w:rPr>
                <w:color w:val="auto"/>
              </w:rPr>
            </w:pPr>
            <w:r>
              <w:rPr>
                <w:color w:val="auto"/>
              </w:rPr>
              <w:t>WSDL name: elecIssueIndicator</w:t>
            </w:r>
          </w:p>
        </w:tc>
      </w:tr>
      <w:tr w:rsidR="00D63C0E" w:rsidRPr="000A41B1" w14:paraId="2D768CA7" w14:textId="77777777" w:rsidTr="00B80900">
        <w:trPr>
          <w:trHeight w:val="331"/>
        </w:trPr>
        <w:tc>
          <w:tcPr>
            <w:tcW w:w="1935" w:type="dxa"/>
          </w:tcPr>
          <w:p w14:paraId="2D768C9F" w14:textId="77777777" w:rsidR="00D63C0E" w:rsidRDefault="00D63C0E" w:rsidP="00B80900">
            <w:pPr>
              <w:pStyle w:val="TableText"/>
            </w:pPr>
            <w:r>
              <w:lastRenderedPageBreak/>
              <w:t>Electrical Issue Closed Indicator</w:t>
            </w:r>
          </w:p>
        </w:tc>
        <w:tc>
          <w:tcPr>
            <w:tcW w:w="1935" w:type="dxa"/>
          </w:tcPr>
          <w:p w14:paraId="2D768CA0" w14:textId="77777777" w:rsidR="00D63C0E" w:rsidRPr="00D90900" w:rsidRDefault="00D63C0E" w:rsidP="00B80900">
            <w:pPr>
              <w:pStyle w:val="TableText"/>
              <w:rPr>
                <w:highlight w:val="yellow"/>
              </w:rPr>
            </w:pPr>
            <w:r>
              <w:t>Char(1)</w:t>
            </w:r>
          </w:p>
        </w:tc>
        <w:tc>
          <w:tcPr>
            <w:tcW w:w="2430" w:type="dxa"/>
          </w:tcPr>
          <w:p w14:paraId="2D768CA1" w14:textId="77777777" w:rsidR="00D63C0E" w:rsidRPr="000A41B1" w:rsidRDefault="00D63C0E" w:rsidP="00B80900">
            <w:pPr>
              <w:pStyle w:val="TableText"/>
              <w:rPr>
                <w:color w:val="auto"/>
              </w:rPr>
            </w:pPr>
            <w:r>
              <w:rPr>
                <w:color w:val="auto"/>
              </w:rPr>
              <w:t>Indicates whether the electrical issue was closed or not.</w:t>
            </w:r>
          </w:p>
        </w:tc>
        <w:tc>
          <w:tcPr>
            <w:tcW w:w="2430" w:type="dxa"/>
          </w:tcPr>
          <w:p w14:paraId="2D768CA2" w14:textId="77777777" w:rsidR="00D63C0E" w:rsidRDefault="00D63C0E" w:rsidP="00B80900">
            <w:pPr>
              <w:pStyle w:val="Example"/>
              <w:rPr>
                <w:color w:val="auto"/>
              </w:rPr>
            </w:pPr>
            <w:r>
              <w:rPr>
                <w:color w:val="auto"/>
              </w:rPr>
              <w:t>Values:</w:t>
            </w:r>
          </w:p>
          <w:p w14:paraId="2D768CA3" w14:textId="77777777" w:rsidR="00D63C0E" w:rsidRDefault="00D63C0E" w:rsidP="00B80900">
            <w:pPr>
              <w:pStyle w:val="Example"/>
              <w:numPr>
                <w:ilvl w:val="0"/>
                <w:numId w:val="27"/>
              </w:numPr>
              <w:rPr>
                <w:color w:val="auto"/>
              </w:rPr>
            </w:pPr>
            <w:r>
              <w:rPr>
                <w:color w:val="auto"/>
              </w:rPr>
              <w:t>Y</w:t>
            </w:r>
          </w:p>
          <w:p w14:paraId="2D768CA4" w14:textId="77777777" w:rsidR="00D63C0E" w:rsidRDefault="00D63C0E" w:rsidP="00B80900">
            <w:pPr>
              <w:pStyle w:val="Example"/>
              <w:numPr>
                <w:ilvl w:val="0"/>
                <w:numId w:val="27"/>
              </w:numPr>
              <w:rPr>
                <w:color w:val="auto"/>
              </w:rPr>
            </w:pPr>
            <w:r>
              <w:rPr>
                <w:color w:val="auto"/>
              </w:rPr>
              <w:t>N</w:t>
            </w:r>
          </w:p>
          <w:p w14:paraId="2D768CA5" w14:textId="77777777" w:rsidR="0015600B" w:rsidRDefault="0015600B">
            <w:pPr>
              <w:pStyle w:val="Example"/>
              <w:ind w:left="720"/>
              <w:rPr>
                <w:color w:val="auto"/>
              </w:rPr>
            </w:pPr>
          </w:p>
          <w:p w14:paraId="2D768CA6" w14:textId="77777777" w:rsidR="0015600B" w:rsidRDefault="00083534">
            <w:pPr>
              <w:pStyle w:val="Example"/>
              <w:rPr>
                <w:color w:val="auto"/>
              </w:rPr>
            </w:pPr>
            <w:r>
              <w:rPr>
                <w:color w:val="auto"/>
              </w:rPr>
              <w:t>WSDL name: elecIssueClsdIndicator</w:t>
            </w:r>
          </w:p>
        </w:tc>
      </w:tr>
      <w:tr w:rsidR="00D63C0E" w:rsidRPr="000A41B1" w14:paraId="2D768CB0" w14:textId="77777777" w:rsidTr="00B80900">
        <w:trPr>
          <w:trHeight w:val="331"/>
        </w:trPr>
        <w:tc>
          <w:tcPr>
            <w:tcW w:w="1935" w:type="dxa"/>
          </w:tcPr>
          <w:p w14:paraId="2D768CA8" w14:textId="77777777" w:rsidR="00D63C0E" w:rsidRDefault="00D63C0E" w:rsidP="00B80900">
            <w:pPr>
              <w:pStyle w:val="TableText"/>
            </w:pPr>
            <w:r>
              <w:t>Environmental Issue Indicator</w:t>
            </w:r>
          </w:p>
        </w:tc>
        <w:tc>
          <w:tcPr>
            <w:tcW w:w="1935" w:type="dxa"/>
          </w:tcPr>
          <w:p w14:paraId="2D768CA9" w14:textId="77777777" w:rsidR="00D63C0E" w:rsidRPr="00D90900" w:rsidRDefault="00D63C0E" w:rsidP="00B80900">
            <w:pPr>
              <w:pStyle w:val="TableText"/>
              <w:rPr>
                <w:highlight w:val="yellow"/>
              </w:rPr>
            </w:pPr>
            <w:r>
              <w:t>Char(1)</w:t>
            </w:r>
          </w:p>
        </w:tc>
        <w:tc>
          <w:tcPr>
            <w:tcW w:w="2430" w:type="dxa"/>
          </w:tcPr>
          <w:p w14:paraId="2D768CAA" w14:textId="77777777" w:rsidR="00D63C0E" w:rsidRPr="000A41B1" w:rsidRDefault="00D63C0E" w:rsidP="00B80900">
            <w:pPr>
              <w:pStyle w:val="TableText"/>
              <w:rPr>
                <w:color w:val="auto"/>
              </w:rPr>
            </w:pPr>
            <w:r>
              <w:rPr>
                <w:color w:val="auto"/>
              </w:rPr>
              <w:t>Indicates whether there is an environmental issue or not.</w:t>
            </w:r>
          </w:p>
        </w:tc>
        <w:tc>
          <w:tcPr>
            <w:tcW w:w="2430" w:type="dxa"/>
          </w:tcPr>
          <w:p w14:paraId="2D768CAB" w14:textId="77777777" w:rsidR="00D63C0E" w:rsidRDefault="00D63C0E" w:rsidP="00B80900">
            <w:pPr>
              <w:pStyle w:val="Example"/>
              <w:rPr>
                <w:color w:val="auto"/>
              </w:rPr>
            </w:pPr>
            <w:r>
              <w:rPr>
                <w:color w:val="auto"/>
              </w:rPr>
              <w:t>Values:</w:t>
            </w:r>
          </w:p>
          <w:p w14:paraId="2D768CAC" w14:textId="77777777" w:rsidR="00D63C0E" w:rsidRDefault="00D63C0E" w:rsidP="00B80900">
            <w:pPr>
              <w:pStyle w:val="Example"/>
              <w:numPr>
                <w:ilvl w:val="0"/>
                <w:numId w:val="27"/>
              </w:numPr>
              <w:rPr>
                <w:color w:val="auto"/>
              </w:rPr>
            </w:pPr>
            <w:r>
              <w:rPr>
                <w:color w:val="auto"/>
              </w:rPr>
              <w:t>Y</w:t>
            </w:r>
          </w:p>
          <w:p w14:paraId="2D768CAD" w14:textId="77777777" w:rsidR="00D63C0E" w:rsidRDefault="00D63C0E" w:rsidP="00B80900">
            <w:pPr>
              <w:pStyle w:val="Example"/>
              <w:numPr>
                <w:ilvl w:val="0"/>
                <w:numId w:val="27"/>
              </w:numPr>
              <w:rPr>
                <w:color w:val="auto"/>
              </w:rPr>
            </w:pPr>
            <w:r>
              <w:rPr>
                <w:color w:val="auto"/>
              </w:rPr>
              <w:t>N</w:t>
            </w:r>
          </w:p>
          <w:p w14:paraId="2D768CAE" w14:textId="77777777" w:rsidR="0015600B" w:rsidRDefault="0015600B">
            <w:pPr>
              <w:pStyle w:val="Example"/>
              <w:ind w:left="720"/>
              <w:rPr>
                <w:color w:val="auto"/>
              </w:rPr>
            </w:pPr>
          </w:p>
          <w:p w14:paraId="2D768CAF" w14:textId="77777777" w:rsidR="0015600B" w:rsidRDefault="00083534">
            <w:pPr>
              <w:pStyle w:val="Example"/>
              <w:rPr>
                <w:color w:val="auto"/>
              </w:rPr>
            </w:pPr>
            <w:r>
              <w:rPr>
                <w:color w:val="auto"/>
              </w:rPr>
              <w:t>WSDL name: envIssueIndicator</w:t>
            </w:r>
          </w:p>
        </w:tc>
      </w:tr>
      <w:tr w:rsidR="00D63C0E" w:rsidRPr="000A41B1" w14:paraId="2D768CB9" w14:textId="77777777" w:rsidTr="00B80900">
        <w:trPr>
          <w:trHeight w:val="331"/>
        </w:trPr>
        <w:tc>
          <w:tcPr>
            <w:tcW w:w="1935" w:type="dxa"/>
          </w:tcPr>
          <w:p w14:paraId="2D768CB1" w14:textId="77777777" w:rsidR="00D63C0E" w:rsidRDefault="00D63C0E" w:rsidP="00B80900">
            <w:pPr>
              <w:pStyle w:val="TableText"/>
            </w:pPr>
            <w:r>
              <w:t>Environmental Issue Closed Indicator</w:t>
            </w:r>
          </w:p>
        </w:tc>
        <w:tc>
          <w:tcPr>
            <w:tcW w:w="1935" w:type="dxa"/>
          </w:tcPr>
          <w:p w14:paraId="2D768CB2" w14:textId="77777777" w:rsidR="00D63C0E" w:rsidRPr="00D90900" w:rsidRDefault="00D63C0E" w:rsidP="00B80900">
            <w:pPr>
              <w:pStyle w:val="TableText"/>
              <w:rPr>
                <w:highlight w:val="yellow"/>
              </w:rPr>
            </w:pPr>
            <w:r>
              <w:t>Char(1)</w:t>
            </w:r>
          </w:p>
        </w:tc>
        <w:tc>
          <w:tcPr>
            <w:tcW w:w="2430" w:type="dxa"/>
          </w:tcPr>
          <w:p w14:paraId="2D768CB3" w14:textId="77777777" w:rsidR="00D63C0E" w:rsidRPr="000A41B1" w:rsidRDefault="00D63C0E" w:rsidP="00B80900">
            <w:pPr>
              <w:pStyle w:val="TableText"/>
              <w:rPr>
                <w:color w:val="auto"/>
              </w:rPr>
            </w:pPr>
            <w:r>
              <w:rPr>
                <w:color w:val="auto"/>
              </w:rPr>
              <w:t>Indicates whether the environmental issue was closed or not.</w:t>
            </w:r>
          </w:p>
        </w:tc>
        <w:tc>
          <w:tcPr>
            <w:tcW w:w="2430" w:type="dxa"/>
          </w:tcPr>
          <w:p w14:paraId="2D768CB4" w14:textId="77777777" w:rsidR="00D63C0E" w:rsidRDefault="00D63C0E" w:rsidP="00B80900">
            <w:pPr>
              <w:pStyle w:val="Example"/>
              <w:rPr>
                <w:color w:val="auto"/>
              </w:rPr>
            </w:pPr>
            <w:r>
              <w:rPr>
                <w:color w:val="auto"/>
              </w:rPr>
              <w:t>Values:</w:t>
            </w:r>
          </w:p>
          <w:p w14:paraId="2D768CB5" w14:textId="77777777" w:rsidR="00D63C0E" w:rsidRDefault="00D63C0E" w:rsidP="00B80900">
            <w:pPr>
              <w:pStyle w:val="Example"/>
              <w:numPr>
                <w:ilvl w:val="0"/>
                <w:numId w:val="27"/>
              </w:numPr>
              <w:rPr>
                <w:color w:val="auto"/>
              </w:rPr>
            </w:pPr>
            <w:r>
              <w:rPr>
                <w:color w:val="auto"/>
              </w:rPr>
              <w:t>Y</w:t>
            </w:r>
          </w:p>
          <w:p w14:paraId="2D768CB6" w14:textId="77777777" w:rsidR="00D63C0E" w:rsidRDefault="00D63C0E" w:rsidP="00B80900">
            <w:pPr>
              <w:pStyle w:val="Example"/>
              <w:numPr>
                <w:ilvl w:val="0"/>
                <w:numId w:val="27"/>
              </w:numPr>
              <w:rPr>
                <w:color w:val="auto"/>
              </w:rPr>
            </w:pPr>
            <w:r>
              <w:rPr>
                <w:color w:val="auto"/>
              </w:rPr>
              <w:t>N</w:t>
            </w:r>
          </w:p>
          <w:p w14:paraId="2D768CB7" w14:textId="77777777" w:rsidR="0015600B" w:rsidRDefault="0015600B">
            <w:pPr>
              <w:pStyle w:val="Example"/>
              <w:ind w:left="720"/>
              <w:rPr>
                <w:color w:val="auto"/>
              </w:rPr>
            </w:pPr>
          </w:p>
          <w:p w14:paraId="2D768CB8" w14:textId="77777777" w:rsidR="0015600B" w:rsidRDefault="00083534">
            <w:pPr>
              <w:pStyle w:val="Example"/>
              <w:rPr>
                <w:color w:val="auto"/>
              </w:rPr>
            </w:pPr>
            <w:r>
              <w:rPr>
                <w:color w:val="auto"/>
              </w:rPr>
              <w:t>WSDL name: envIssueClsdIndicator</w:t>
            </w:r>
          </w:p>
        </w:tc>
      </w:tr>
      <w:tr w:rsidR="00D63C0E" w:rsidRPr="000A41B1" w14:paraId="2D768CC2" w14:textId="77777777" w:rsidTr="00B80900">
        <w:trPr>
          <w:trHeight w:val="331"/>
        </w:trPr>
        <w:tc>
          <w:tcPr>
            <w:tcW w:w="1935" w:type="dxa"/>
          </w:tcPr>
          <w:p w14:paraId="2D768CBA" w14:textId="77777777" w:rsidR="00D63C0E" w:rsidRDefault="00D63C0E" w:rsidP="00B80900">
            <w:pPr>
              <w:pStyle w:val="TableText"/>
            </w:pPr>
            <w:r>
              <w:t>Fence/Gates Issue Indicator</w:t>
            </w:r>
          </w:p>
        </w:tc>
        <w:tc>
          <w:tcPr>
            <w:tcW w:w="1935" w:type="dxa"/>
          </w:tcPr>
          <w:p w14:paraId="2D768CBB" w14:textId="77777777" w:rsidR="00D63C0E" w:rsidRPr="00D90900" w:rsidRDefault="00D63C0E" w:rsidP="00B80900">
            <w:pPr>
              <w:pStyle w:val="TableText"/>
              <w:rPr>
                <w:highlight w:val="yellow"/>
              </w:rPr>
            </w:pPr>
            <w:r>
              <w:t>Char(1)</w:t>
            </w:r>
          </w:p>
        </w:tc>
        <w:tc>
          <w:tcPr>
            <w:tcW w:w="2430" w:type="dxa"/>
          </w:tcPr>
          <w:p w14:paraId="2D768CBC" w14:textId="77777777" w:rsidR="00D63C0E" w:rsidRPr="000A41B1" w:rsidRDefault="00D63C0E" w:rsidP="00B80900">
            <w:pPr>
              <w:pStyle w:val="TableText"/>
              <w:rPr>
                <w:color w:val="auto"/>
              </w:rPr>
            </w:pPr>
            <w:r>
              <w:rPr>
                <w:color w:val="auto"/>
              </w:rPr>
              <w:t>Indicates whether there is a fence/gates issue or not.</w:t>
            </w:r>
          </w:p>
        </w:tc>
        <w:tc>
          <w:tcPr>
            <w:tcW w:w="2430" w:type="dxa"/>
          </w:tcPr>
          <w:p w14:paraId="2D768CBD" w14:textId="77777777" w:rsidR="00D63C0E" w:rsidRDefault="00D63C0E" w:rsidP="00B80900">
            <w:pPr>
              <w:pStyle w:val="Example"/>
              <w:rPr>
                <w:color w:val="auto"/>
              </w:rPr>
            </w:pPr>
            <w:r>
              <w:rPr>
                <w:color w:val="auto"/>
              </w:rPr>
              <w:t>Values:</w:t>
            </w:r>
          </w:p>
          <w:p w14:paraId="2D768CBE" w14:textId="77777777" w:rsidR="00D63C0E" w:rsidRDefault="00D63C0E" w:rsidP="00B80900">
            <w:pPr>
              <w:pStyle w:val="Example"/>
              <w:numPr>
                <w:ilvl w:val="0"/>
                <w:numId w:val="27"/>
              </w:numPr>
              <w:rPr>
                <w:color w:val="auto"/>
              </w:rPr>
            </w:pPr>
            <w:r>
              <w:rPr>
                <w:color w:val="auto"/>
              </w:rPr>
              <w:t>Y</w:t>
            </w:r>
          </w:p>
          <w:p w14:paraId="2D768CBF" w14:textId="77777777" w:rsidR="00D63C0E" w:rsidRDefault="00D63C0E" w:rsidP="00B80900">
            <w:pPr>
              <w:pStyle w:val="Example"/>
              <w:numPr>
                <w:ilvl w:val="0"/>
                <w:numId w:val="27"/>
              </w:numPr>
              <w:rPr>
                <w:color w:val="auto"/>
              </w:rPr>
            </w:pPr>
            <w:r>
              <w:rPr>
                <w:color w:val="auto"/>
              </w:rPr>
              <w:t>N</w:t>
            </w:r>
          </w:p>
          <w:p w14:paraId="2D768CC0" w14:textId="77777777" w:rsidR="0015600B" w:rsidRDefault="0015600B">
            <w:pPr>
              <w:pStyle w:val="Example"/>
              <w:ind w:left="720"/>
              <w:rPr>
                <w:color w:val="auto"/>
              </w:rPr>
            </w:pPr>
          </w:p>
          <w:p w14:paraId="2D768CC1" w14:textId="77777777" w:rsidR="0015600B" w:rsidRDefault="00083534">
            <w:pPr>
              <w:pStyle w:val="Example"/>
              <w:rPr>
                <w:color w:val="auto"/>
              </w:rPr>
            </w:pPr>
            <w:r>
              <w:rPr>
                <w:color w:val="auto"/>
              </w:rPr>
              <w:t>WSDL name: fenceGateIssueIndicator</w:t>
            </w:r>
          </w:p>
        </w:tc>
      </w:tr>
      <w:tr w:rsidR="00D63C0E" w:rsidRPr="000A41B1" w14:paraId="2D768CCB" w14:textId="77777777" w:rsidTr="00B80900">
        <w:trPr>
          <w:trHeight w:val="331"/>
        </w:trPr>
        <w:tc>
          <w:tcPr>
            <w:tcW w:w="1935" w:type="dxa"/>
          </w:tcPr>
          <w:p w14:paraId="2D768CC3" w14:textId="77777777" w:rsidR="00D63C0E" w:rsidRDefault="00D63C0E" w:rsidP="00B80900">
            <w:pPr>
              <w:pStyle w:val="TableText"/>
            </w:pPr>
            <w:r>
              <w:t>Fence/Gates Issue Closed Indicator</w:t>
            </w:r>
          </w:p>
        </w:tc>
        <w:tc>
          <w:tcPr>
            <w:tcW w:w="1935" w:type="dxa"/>
          </w:tcPr>
          <w:p w14:paraId="2D768CC4" w14:textId="77777777" w:rsidR="00D63C0E" w:rsidRPr="00D90900" w:rsidRDefault="00D63C0E" w:rsidP="00B80900">
            <w:pPr>
              <w:pStyle w:val="TableText"/>
              <w:rPr>
                <w:highlight w:val="yellow"/>
              </w:rPr>
            </w:pPr>
            <w:r>
              <w:t>Char(1)</w:t>
            </w:r>
          </w:p>
        </w:tc>
        <w:tc>
          <w:tcPr>
            <w:tcW w:w="2430" w:type="dxa"/>
          </w:tcPr>
          <w:p w14:paraId="2D768CC5" w14:textId="77777777" w:rsidR="00D63C0E" w:rsidRPr="000A41B1" w:rsidRDefault="00D63C0E" w:rsidP="00B80900">
            <w:pPr>
              <w:pStyle w:val="TableText"/>
              <w:rPr>
                <w:color w:val="auto"/>
              </w:rPr>
            </w:pPr>
            <w:r>
              <w:rPr>
                <w:color w:val="auto"/>
              </w:rPr>
              <w:t>Indicates whether the fence/gates issue was closed or not.</w:t>
            </w:r>
          </w:p>
        </w:tc>
        <w:tc>
          <w:tcPr>
            <w:tcW w:w="2430" w:type="dxa"/>
          </w:tcPr>
          <w:p w14:paraId="2D768CC6" w14:textId="77777777" w:rsidR="00D63C0E" w:rsidRDefault="00D63C0E" w:rsidP="00B80900">
            <w:pPr>
              <w:pStyle w:val="Example"/>
              <w:rPr>
                <w:color w:val="auto"/>
              </w:rPr>
            </w:pPr>
            <w:r>
              <w:rPr>
                <w:color w:val="auto"/>
              </w:rPr>
              <w:t>Values:</w:t>
            </w:r>
          </w:p>
          <w:p w14:paraId="2D768CC7" w14:textId="77777777" w:rsidR="00D63C0E" w:rsidRDefault="00D63C0E" w:rsidP="00B80900">
            <w:pPr>
              <w:pStyle w:val="Example"/>
              <w:numPr>
                <w:ilvl w:val="0"/>
                <w:numId w:val="27"/>
              </w:numPr>
              <w:rPr>
                <w:color w:val="auto"/>
              </w:rPr>
            </w:pPr>
            <w:r>
              <w:rPr>
                <w:color w:val="auto"/>
              </w:rPr>
              <w:t>Y</w:t>
            </w:r>
          </w:p>
          <w:p w14:paraId="2D768CC8" w14:textId="77777777" w:rsidR="00D63C0E" w:rsidRDefault="00D63C0E" w:rsidP="00B80900">
            <w:pPr>
              <w:pStyle w:val="Example"/>
              <w:numPr>
                <w:ilvl w:val="0"/>
                <w:numId w:val="27"/>
              </w:numPr>
              <w:rPr>
                <w:color w:val="auto"/>
              </w:rPr>
            </w:pPr>
            <w:r>
              <w:rPr>
                <w:color w:val="auto"/>
              </w:rPr>
              <w:t>N</w:t>
            </w:r>
          </w:p>
          <w:p w14:paraId="2D768CC9" w14:textId="77777777" w:rsidR="0015600B" w:rsidRDefault="0015600B">
            <w:pPr>
              <w:pStyle w:val="Example"/>
              <w:ind w:left="720"/>
              <w:rPr>
                <w:color w:val="auto"/>
              </w:rPr>
            </w:pPr>
          </w:p>
          <w:p w14:paraId="2D768CCA" w14:textId="77777777" w:rsidR="0015600B" w:rsidRDefault="00083534">
            <w:pPr>
              <w:pStyle w:val="Example"/>
              <w:rPr>
                <w:color w:val="auto"/>
              </w:rPr>
            </w:pPr>
            <w:r>
              <w:rPr>
                <w:color w:val="auto"/>
              </w:rPr>
              <w:t>WSDL name: fenceGateIssueIndicator</w:t>
            </w:r>
          </w:p>
        </w:tc>
      </w:tr>
      <w:tr w:rsidR="00D63C0E" w:rsidRPr="000A41B1" w14:paraId="2D768CD4" w14:textId="77777777" w:rsidTr="00B80900">
        <w:trPr>
          <w:trHeight w:val="331"/>
        </w:trPr>
        <w:tc>
          <w:tcPr>
            <w:tcW w:w="1935" w:type="dxa"/>
          </w:tcPr>
          <w:p w14:paraId="2D768CCC" w14:textId="77777777" w:rsidR="00D63C0E" w:rsidRDefault="00D63C0E" w:rsidP="00B80900">
            <w:pPr>
              <w:pStyle w:val="TableText"/>
            </w:pPr>
            <w:r>
              <w:t>Generator Issue Indicator</w:t>
            </w:r>
          </w:p>
        </w:tc>
        <w:tc>
          <w:tcPr>
            <w:tcW w:w="1935" w:type="dxa"/>
          </w:tcPr>
          <w:p w14:paraId="2D768CCD" w14:textId="77777777" w:rsidR="00D63C0E" w:rsidRPr="00D90900" w:rsidRDefault="00D63C0E" w:rsidP="00B80900">
            <w:pPr>
              <w:pStyle w:val="TableText"/>
              <w:rPr>
                <w:highlight w:val="yellow"/>
              </w:rPr>
            </w:pPr>
            <w:r>
              <w:t>Char(1)</w:t>
            </w:r>
          </w:p>
        </w:tc>
        <w:tc>
          <w:tcPr>
            <w:tcW w:w="2430" w:type="dxa"/>
          </w:tcPr>
          <w:p w14:paraId="2D768CCE" w14:textId="77777777" w:rsidR="00D63C0E" w:rsidRPr="000A41B1" w:rsidRDefault="00D63C0E" w:rsidP="00B80900">
            <w:pPr>
              <w:pStyle w:val="TableText"/>
              <w:rPr>
                <w:color w:val="auto"/>
              </w:rPr>
            </w:pPr>
            <w:r>
              <w:rPr>
                <w:color w:val="auto"/>
              </w:rPr>
              <w:t>Indicates whether there is a generator issue or not.</w:t>
            </w:r>
          </w:p>
        </w:tc>
        <w:tc>
          <w:tcPr>
            <w:tcW w:w="2430" w:type="dxa"/>
          </w:tcPr>
          <w:p w14:paraId="2D768CCF" w14:textId="77777777" w:rsidR="00D63C0E" w:rsidRDefault="00D63C0E" w:rsidP="00B80900">
            <w:pPr>
              <w:pStyle w:val="Example"/>
              <w:rPr>
                <w:color w:val="auto"/>
              </w:rPr>
            </w:pPr>
            <w:r>
              <w:rPr>
                <w:color w:val="auto"/>
              </w:rPr>
              <w:t>Values:</w:t>
            </w:r>
          </w:p>
          <w:p w14:paraId="2D768CD0" w14:textId="77777777" w:rsidR="00D63C0E" w:rsidRDefault="00D63C0E" w:rsidP="00B80900">
            <w:pPr>
              <w:pStyle w:val="Example"/>
              <w:numPr>
                <w:ilvl w:val="0"/>
                <w:numId w:val="27"/>
              </w:numPr>
              <w:rPr>
                <w:color w:val="auto"/>
              </w:rPr>
            </w:pPr>
            <w:r>
              <w:rPr>
                <w:color w:val="auto"/>
              </w:rPr>
              <w:t>Y</w:t>
            </w:r>
          </w:p>
          <w:p w14:paraId="2D768CD1" w14:textId="77777777" w:rsidR="00D63C0E" w:rsidRDefault="00D63C0E" w:rsidP="00B80900">
            <w:pPr>
              <w:pStyle w:val="Example"/>
              <w:numPr>
                <w:ilvl w:val="0"/>
                <w:numId w:val="27"/>
              </w:numPr>
              <w:rPr>
                <w:color w:val="auto"/>
              </w:rPr>
            </w:pPr>
            <w:r>
              <w:rPr>
                <w:color w:val="auto"/>
              </w:rPr>
              <w:t>N</w:t>
            </w:r>
          </w:p>
          <w:p w14:paraId="2D768CD2" w14:textId="77777777" w:rsidR="0015600B" w:rsidRDefault="0015600B">
            <w:pPr>
              <w:pStyle w:val="Example"/>
              <w:ind w:left="720"/>
              <w:rPr>
                <w:color w:val="auto"/>
              </w:rPr>
            </w:pPr>
          </w:p>
          <w:p w14:paraId="2D768CD3" w14:textId="77777777" w:rsidR="0015600B" w:rsidRDefault="00083534">
            <w:pPr>
              <w:pStyle w:val="Example"/>
              <w:rPr>
                <w:color w:val="auto"/>
              </w:rPr>
            </w:pPr>
            <w:r>
              <w:rPr>
                <w:color w:val="auto"/>
              </w:rPr>
              <w:lastRenderedPageBreak/>
              <w:t>WSDL name: genIssueIndicator</w:t>
            </w:r>
          </w:p>
        </w:tc>
      </w:tr>
      <w:tr w:rsidR="00D63C0E" w:rsidRPr="000A41B1" w14:paraId="2D768CDD" w14:textId="77777777" w:rsidTr="00B80900">
        <w:trPr>
          <w:trHeight w:val="331"/>
        </w:trPr>
        <w:tc>
          <w:tcPr>
            <w:tcW w:w="1935" w:type="dxa"/>
          </w:tcPr>
          <w:p w14:paraId="2D768CD5" w14:textId="77777777" w:rsidR="00D63C0E" w:rsidRDefault="00D63C0E" w:rsidP="00B80900">
            <w:pPr>
              <w:pStyle w:val="TableText"/>
            </w:pPr>
            <w:r>
              <w:lastRenderedPageBreak/>
              <w:t>Generator Issue Closed Indicator</w:t>
            </w:r>
          </w:p>
        </w:tc>
        <w:tc>
          <w:tcPr>
            <w:tcW w:w="1935" w:type="dxa"/>
          </w:tcPr>
          <w:p w14:paraId="2D768CD6" w14:textId="77777777" w:rsidR="00D63C0E" w:rsidRPr="00D90900" w:rsidRDefault="00D63C0E" w:rsidP="00B80900">
            <w:pPr>
              <w:pStyle w:val="TableText"/>
              <w:rPr>
                <w:highlight w:val="yellow"/>
              </w:rPr>
            </w:pPr>
            <w:r>
              <w:t>Char(1)</w:t>
            </w:r>
          </w:p>
        </w:tc>
        <w:tc>
          <w:tcPr>
            <w:tcW w:w="2430" w:type="dxa"/>
          </w:tcPr>
          <w:p w14:paraId="2D768CD7" w14:textId="77777777" w:rsidR="00D63C0E" w:rsidRPr="000A41B1" w:rsidRDefault="00D63C0E" w:rsidP="00B80900">
            <w:pPr>
              <w:pStyle w:val="TableText"/>
              <w:rPr>
                <w:color w:val="auto"/>
              </w:rPr>
            </w:pPr>
            <w:r>
              <w:rPr>
                <w:color w:val="auto"/>
              </w:rPr>
              <w:t>Indicates whether the generator issue was closed or not.</w:t>
            </w:r>
          </w:p>
        </w:tc>
        <w:tc>
          <w:tcPr>
            <w:tcW w:w="2430" w:type="dxa"/>
          </w:tcPr>
          <w:p w14:paraId="2D768CD8" w14:textId="77777777" w:rsidR="00D63C0E" w:rsidRDefault="00D63C0E" w:rsidP="00B80900">
            <w:pPr>
              <w:pStyle w:val="Example"/>
              <w:rPr>
                <w:color w:val="auto"/>
              </w:rPr>
            </w:pPr>
            <w:r>
              <w:rPr>
                <w:color w:val="auto"/>
              </w:rPr>
              <w:t>Values:</w:t>
            </w:r>
          </w:p>
          <w:p w14:paraId="2D768CD9" w14:textId="77777777" w:rsidR="00D63C0E" w:rsidRDefault="00D63C0E" w:rsidP="00B80900">
            <w:pPr>
              <w:pStyle w:val="Example"/>
              <w:numPr>
                <w:ilvl w:val="0"/>
                <w:numId w:val="27"/>
              </w:numPr>
              <w:rPr>
                <w:color w:val="auto"/>
              </w:rPr>
            </w:pPr>
            <w:r>
              <w:rPr>
                <w:color w:val="auto"/>
              </w:rPr>
              <w:t>Y</w:t>
            </w:r>
          </w:p>
          <w:p w14:paraId="2D768CDA" w14:textId="77777777" w:rsidR="00D63C0E" w:rsidRDefault="00D63C0E" w:rsidP="00B80900">
            <w:pPr>
              <w:pStyle w:val="Example"/>
              <w:numPr>
                <w:ilvl w:val="0"/>
                <w:numId w:val="27"/>
              </w:numPr>
              <w:rPr>
                <w:color w:val="auto"/>
              </w:rPr>
            </w:pPr>
            <w:r>
              <w:rPr>
                <w:color w:val="auto"/>
              </w:rPr>
              <w:t>N</w:t>
            </w:r>
          </w:p>
          <w:p w14:paraId="2D768CDB" w14:textId="77777777" w:rsidR="0015600B" w:rsidRDefault="0015600B">
            <w:pPr>
              <w:pStyle w:val="Example"/>
              <w:ind w:left="720"/>
              <w:rPr>
                <w:color w:val="auto"/>
              </w:rPr>
            </w:pPr>
          </w:p>
          <w:p w14:paraId="2D768CDC" w14:textId="77777777" w:rsidR="0015600B" w:rsidRDefault="00083534">
            <w:pPr>
              <w:pStyle w:val="Example"/>
              <w:rPr>
                <w:color w:val="auto"/>
              </w:rPr>
            </w:pPr>
            <w:r>
              <w:rPr>
                <w:color w:val="auto"/>
              </w:rPr>
              <w:t>WSDL name: genIssueClsdIndicator</w:t>
            </w:r>
          </w:p>
        </w:tc>
      </w:tr>
      <w:tr w:rsidR="00D63C0E" w:rsidRPr="000A41B1" w14:paraId="2D768CE6" w14:textId="77777777" w:rsidTr="00B80900">
        <w:trPr>
          <w:trHeight w:val="331"/>
        </w:trPr>
        <w:tc>
          <w:tcPr>
            <w:tcW w:w="1935" w:type="dxa"/>
          </w:tcPr>
          <w:p w14:paraId="2D768CDE" w14:textId="77777777" w:rsidR="00D63C0E" w:rsidRDefault="00D63C0E" w:rsidP="00B80900">
            <w:pPr>
              <w:pStyle w:val="TableText"/>
            </w:pPr>
            <w:r>
              <w:t>Water Issue Indicator</w:t>
            </w:r>
          </w:p>
        </w:tc>
        <w:tc>
          <w:tcPr>
            <w:tcW w:w="1935" w:type="dxa"/>
          </w:tcPr>
          <w:p w14:paraId="2D768CDF" w14:textId="77777777" w:rsidR="00D63C0E" w:rsidRPr="00D90900" w:rsidRDefault="00D63C0E" w:rsidP="00B80900">
            <w:pPr>
              <w:pStyle w:val="TableText"/>
              <w:rPr>
                <w:highlight w:val="yellow"/>
              </w:rPr>
            </w:pPr>
            <w:r>
              <w:t>Char(1)</w:t>
            </w:r>
          </w:p>
        </w:tc>
        <w:tc>
          <w:tcPr>
            <w:tcW w:w="2430" w:type="dxa"/>
          </w:tcPr>
          <w:p w14:paraId="2D768CE0" w14:textId="77777777" w:rsidR="00D63C0E" w:rsidRPr="000A41B1" w:rsidRDefault="00D63C0E" w:rsidP="00B80900">
            <w:pPr>
              <w:pStyle w:val="TableText"/>
              <w:rPr>
                <w:color w:val="auto"/>
              </w:rPr>
            </w:pPr>
            <w:r>
              <w:rPr>
                <w:color w:val="auto"/>
              </w:rPr>
              <w:t>Indicates whether there is a water issue or not.</w:t>
            </w:r>
          </w:p>
        </w:tc>
        <w:tc>
          <w:tcPr>
            <w:tcW w:w="2430" w:type="dxa"/>
          </w:tcPr>
          <w:p w14:paraId="2D768CE1" w14:textId="77777777" w:rsidR="00D63C0E" w:rsidRDefault="00D63C0E" w:rsidP="00B80900">
            <w:pPr>
              <w:pStyle w:val="Example"/>
              <w:rPr>
                <w:color w:val="auto"/>
              </w:rPr>
            </w:pPr>
            <w:r>
              <w:rPr>
                <w:color w:val="auto"/>
              </w:rPr>
              <w:t>Values:</w:t>
            </w:r>
          </w:p>
          <w:p w14:paraId="2D768CE2" w14:textId="77777777" w:rsidR="00D63C0E" w:rsidRDefault="00D63C0E" w:rsidP="00B80900">
            <w:pPr>
              <w:pStyle w:val="Example"/>
              <w:numPr>
                <w:ilvl w:val="0"/>
                <w:numId w:val="27"/>
              </w:numPr>
              <w:rPr>
                <w:color w:val="auto"/>
              </w:rPr>
            </w:pPr>
            <w:r>
              <w:rPr>
                <w:color w:val="auto"/>
              </w:rPr>
              <w:t>Y</w:t>
            </w:r>
          </w:p>
          <w:p w14:paraId="2D768CE3" w14:textId="77777777" w:rsidR="00D63C0E" w:rsidRDefault="00D63C0E" w:rsidP="00B80900">
            <w:pPr>
              <w:pStyle w:val="Example"/>
              <w:numPr>
                <w:ilvl w:val="0"/>
                <w:numId w:val="27"/>
              </w:numPr>
              <w:rPr>
                <w:color w:val="auto"/>
              </w:rPr>
            </w:pPr>
            <w:r>
              <w:rPr>
                <w:color w:val="auto"/>
              </w:rPr>
              <w:t>N</w:t>
            </w:r>
          </w:p>
          <w:p w14:paraId="2D768CE4" w14:textId="77777777" w:rsidR="0015600B" w:rsidRDefault="0015600B">
            <w:pPr>
              <w:pStyle w:val="Example"/>
              <w:ind w:left="720"/>
              <w:rPr>
                <w:color w:val="auto"/>
              </w:rPr>
            </w:pPr>
          </w:p>
          <w:p w14:paraId="2D768CE5" w14:textId="77777777" w:rsidR="0015600B" w:rsidRDefault="00083534">
            <w:pPr>
              <w:pStyle w:val="Example"/>
              <w:rPr>
                <w:color w:val="auto"/>
              </w:rPr>
            </w:pPr>
            <w:r>
              <w:rPr>
                <w:color w:val="auto"/>
              </w:rPr>
              <w:t>WSDL name: waterIssueIndicator</w:t>
            </w:r>
          </w:p>
        </w:tc>
      </w:tr>
      <w:tr w:rsidR="00D63C0E" w:rsidRPr="000A41B1" w14:paraId="2D768CEF" w14:textId="77777777" w:rsidTr="00B80900">
        <w:trPr>
          <w:trHeight w:val="331"/>
        </w:trPr>
        <w:tc>
          <w:tcPr>
            <w:tcW w:w="1935" w:type="dxa"/>
          </w:tcPr>
          <w:p w14:paraId="2D768CE7" w14:textId="77777777" w:rsidR="00D63C0E" w:rsidRDefault="00D63C0E" w:rsidP="00B80900">
            <w:pPr>
              <w:pStyle w:val="TableText"/>
            </w:pPr>
            <w:r>
              <w:t>Water Issue Closed Indicator</w:t>
            </w:r>
          </w:p>
        </w:tc>
        <w:tc>
          <w:tcPr>
            <w:tcW w:w="1935" w:type="dxa"/>
          </w:tcPr>
          <w:p w14:paraId="2D768CE8" w14:textId="77777777" w:rsidR="00D63C0E" w:rsidRPr="00D90900" w:rsidRDefault="00D63C0E" w:rsidP="00B80900">
            <w:pPr>
              <w:pStyle w:val="TableText"/>
              <w:rPr>
                <w:highlight w:val="yellow"/>
              </w:rPr>
            </w:pPr>
            <w:r>
              <w:t>Char(1)</w:t>
            </w:r>
          </w:p>
        </w:tc>
        <w:tc>
          <w:tcPr>
            <w:tcW w:w="2430" w:type="dxa"/>
          </w:tcPr>
          <w:p w14:paraId="2D768CE9" w14:textId="77777777" w:rsidR="00D63C0E" w:rsidRPr="000A41B1" w:rsidRDefault="00D63C0E" w:rsidP="00B80900">
            <w:pPr>
              <w:pStyle w:val="TableText"/>
              <w:rPr>
                <w:color w:val="auto"/>
              </w:rPr>
            </w:pPr>
            <w:r>
              <w:rPr>
                <w:color w:val="auto"/>
              </w:rPr>
              <w:t>Indicates whether the water issue was closed or not.</w:t>
            </w:r>
          </w:p>
        </w:tc>
        <w:tc>
          <w:tcPr>
            <w:tcW w:w="2430" w:type="dxa"/>
          </w:tcPr>
          <w:p w14:paraId="2D768CEA" w14:textId="77777777" w:rsidR="00D63C0E" w:rsidRDefault="00D63C0E" w:rsidP="00B80900">
            <w:pPr>
              <w:pStyle w:val="Example"/>
              <w:rPr>
                <w:color w:val="auto"/>
              </w:rPr>
            </w:pPr>
            <w:r>
              <w:rPr>
                <w:color w:val="auto"/>
              </w:rPr>
              <w:t>Values:</w:t>
            </w:r>
          </w:p>
          <w:p w14:paraId="2D768CEB" w14:textId="77777777" w:rsidR="00D63C0E" w:rsidRDefault="00D63C0E" w:rsidP="00B80900">
            <w:pPr>
              <w:pStyle w:val="Example"/>
              <w:numPr>
                <w:ilvl w:val="0"/>
                <w:numId w:val="27"/>
              </w:numPr>
              <w:rPr>
                <w:color w:val="auto"/>
              </w:rPr>
            </w:pPr>
            <w:r>
              <w:rPr>
                <w:color w:val="auto"/>
              </w:rPr>
              <w:t>Y</w:t>
            </w:r>
          </w:p>
          <w:p w14:paraId="2D768CEC" w14:textId="77777777" w:rsidR="00D63C0E" w:rsidRDefault="00D63C0E" w:rsidP="00B80900">
            <w:pPr>
              <w:pStyle w:val="Example"/>
              <w:numPr>
                <w:ilvl w:val="0"/>
                <w:numId w:val="27"/>
              </w:numPr>
              <w:rPr>
                <w:color w:val="auto"/>
              </w:rPr>
            </w:pPr>
            <w:r>
              <w:rPr>
                <w:color w:val="auto"/>
              </w:rPr>
              <w:t>N</w:t>
            </w:r>
          </w:p>
          <w:p w14:paraId="2D768CED" w14:textId="77777777" w:rsidR="0015600B" w:rsidRDefault="0015600B">
            <w:pPr>
              <w:pStyle w:val="Example"/>
              <w:ind w:left="720"/>
              <w:rPr>
                <w:color w:val="auto"/>
              </w:rPr>
            </w:pPr>
          </w:p>
          <w:p w14:paraId="2D768CEE" w14:textId="77777777" w:rsidR="0015600B" w:rsidRDefault="00083534">
            <w:pPr>
              <w:pStyle w:val="Example"/>
              <w:rPr>
                <w:color w:val="auto"/>
              </w:rPr>
            </w:pPr>
            <w:r>
              <w:rPr>
                <w:color w:val="auto"/>
              </w:rPr>
              <w:t>WSDL name: waterIssueClsdIndicator</w:t>
            </w:r>
          </w:p>
        </w:tc>
      </w:tr>
      <w:tr w:rsidR="00D63C0E" w:rsidRPr="000A41B1" w14:paraId="2D768CF8" w14:textId="77777777" w:rsidTr="00B80900">
        <w:trPr>
          <w:trHeight w:val="331"/>
        </w:trPr>
        <w:tc>
          <w:tcPr>
            <w:tcW w:w="1935" w:type="dxa"/>
          </w:tcPr>
          <w:p w14:paraId="2D768CF0" w14:textId="77777777" w:rsidR="00D63C0E" w:rsidRDefault="00D63C0E" w:rsidP="00B80900">
            <w:pPr>
              <w:pStyle w:val="TableText"/>
            </w:pPr>
            <w:r>
              <w:t>Grounds Issue Indicator</w:t>
            </w:r>
          </w:p>
        </w:tc>
        <w:tc>
          <w:tcPr>
            <w:tcW w:w="1935" w:type="dxa"/>
          </w:tcPr>
          <w:p w14:paraId="2D768CF1" w14:textId="77777777" w:rsidR="00D63C0E" w:rsidRPr="00D90900" w:rsidRDefault="00D63C0E" w:rsidP="00B80900">
            <w:pPr>
              <w:pStyle w:val="TableText"/>
              <w:rPr>
                <w:highlight w:val="yellow"/>
              </w:rPr>
            </w:pPr>
            <w:r>
              <w:t>Char(1)</w:t>
            </w:r>
          </w:p>
        </w:tc>
        <w:tc>
          <w:tcPr>
            <w:tcW w:w="2430" w:type="dxa"/>
          </w:tcPr>
          <w:p w14:paraId="2D768CF2" w14:textId="77777777" w:rsidR="00D63C0E" w:rsidRPr="000A41B1" w:rsidRDefault="00D63C0E" w:rsidP="00B80900">
            <w:pPr>
              <w:pStyle w:val="TableText"/>
              <w:rPr>
                <w:color w:val="auto"/>
              </w:rPr>
            </w:pPr>
            <w:r>
              <w:rPr>
                <w:color w:val="auto"/>
              </w:rPr>
              <w:t>Indicates whether there is a grounds issue or not.</w:t>
            </w:r>
          </w:p>
        </w:tc>
        <w:tc>
          <w:tcPr>
            <w:tcW w:w="2430" w:type="dxa"/>
          </w:tcPr>
          <w:p w14:paraId="2D768CF3" w14:textId="77777777" w:rsidR="00D63C0E" w:rsidRDefault="00D63C0E" w:rsidP="00B80900">
            <w:pPr>
              <w:pStyle w:val="Example"/>
              <w:rPr>
                <w:color w:val="auto"/>
              </w:rPr>
            </w:pPr>
            <w:r>
              <w:rPr>
                <w:color w:val="auto"/>
              </w:rPr>
              <w:t>Values:</w:t>
            </w:r>
          </w:p>
          <w:p w14:paraId="2D768CF4" w14:textId="77777777" w:rsidR="00D63C0E" w:rsidRDefault="00D63C0E" w:rsidP="00B80900">
            <w:pPr>
              <w:pStyle w:val="Example"/>
              <w:numPr>
                <w:ilvl w:val="0"/>
                <w:numId w:val="27"/>
              </w:numPr>
              <w:rPr>
                <w:color w:val="auto"/>
              </w:rPr>
            </w:pPr>
            <w:r>
              <w:rPr>
                <w:color w:val="auto"/>
              </w:rPr>
              <w:t>Y</w:t>
            </w:r>
          </w:p>
          <w:p w14:paraId="2D768CF5" w14:textId="77777777" w:rsidR="00D63C0E" w:rsidRDefault="00D63C0E" w:rsidP="00B80900">
            <w:pPr>
              <w:pStyle w:val="Example"/>
              <w:numPr>
                <w:ilvl w:val="0"/>
                <w:numId w:val="27"/>
              </w:numPr>
              <w:rPr>
                <w:color w:val="auto"/>
              </w:rPr>
            </w:pPr>
            <w:r>
              <w:rPr>
                <w:color w:val="auto"/>
              </w:rPr>
              <w:t>N</w:t>
            </w:r>
          </w:p>
          <w:p w14:paraId="2D768CF6" w14:textId="77777777" w:rsidR="0015600B" w:rsidRDefault="0015600B">
            <w:pPr>
              <w:pStyle w:val="Example"/>
              <w:ind w:left="720"/>
              <w:rPr>
                <w:color w:val="auto"/>
              </w:rPr>
            </w:pPr>
          </w:p>
          <w:p w14:paraId="2D768CF7" w14:textId="77777777" w:rsidR="0015600B" w:rsidRDefault="00083534">
            <w:pPr>
              <w:pStyle w:val="Example"/>
              <w:rPr>
                <w:color w:val="auto"/>
              </w:rPr>
            </w:pPr>
            <w:r>
              <w:rPr>
                <w:color w:val="auto"/>
              </w:rPr>
              <w:t>WSDL name: groundsIssueIndicator</w:t>
            </w:r>
          </w:p>
        </w:tc>
      </w:tr>
      <w:tr w:rsidR="00D63C0E" w:rsidRPr="000A41B1" w14:paraId="2D768D01" w14:textId="77777777" w:rsidTr="00B80900">
        <w:trPr>
          <w:trHeight w:val="331"/>
        </w:trPr>
        <w:tc>
          <w:tcPr>
            <w:tcW w:w="1935" w:type="dxa"/>
          </w:tcPr>
          <w:p w14:paraId="2D768CF9" w14:textId="77777777" w:rsidR="00D63C0E" w:rsidRDefault="00D63C0E" w:rsidP="00B80900">
            <w:pPr>
              <w:pStyle w:val="TableText"/>
            </w:pPr>
            <w:r>
              <w:t>Grounds Issue Closed Indicator</w:t>
            </w:r>
          </w:p>
        </w:tc>
        <w:tc>
          <w:tcPr>
            <w:tcW w:w="1935" w:type="dxa"/>
          </w:tcPr>
          <w:p w14:paraId="2D768CFA" w14:textId="77777777" w:rsidR="00D63C0E" w:rsidRPr="00D90900" w:rsidRDefault="00D63C0E" w:rsidP="00B80900">
            <w:pPr>
              <w:pStyle w:val="TableText"/>
              <w:rPr>
                <w:highlight w:val="yellow"/>
              </w:rPr>
            </w:pPr>
            <w:r>
              <w:t>Char(1)</w:t>
            </w:r>
          </w:p>
        </w:tc>
        <w:tc>
          <w:tcPr>
            <w:tcW w:w="2430" w:type="dxa"/>
          </w:tcPr>
          <w:p w14:paraId="2D768CFB" w14:textId="77777777" w:rsidR="00D63C0E" w:rsidRPr="000A41B1" w:rsidRDefault="00D63C0E" w:rsidP="00B80900">
            <w:pPr>
              <w:pStyle w:val="TableText"/>
              <w:rPr>
                <w:color w:val="auto"/>
              </w:rPr>
            </w:pPr>
            <w:r>
              <w:rPr>
                <w:color w:val="auto"/>
              </w:rPr>
              <w:t>Indicates whether the grounds issue was closed or not.</w:t>
            </w:r>
          </w:p>
        </w:tc>
        <w:tc>
          <w:tcPr>
            <w:tcW w:w="2430" w:type="dxa"/>
          </w:tcPr>
          <w:p w14:paraId="2D768CFC" w14:textId="77777777" w:rsidR="00D63C0E" w:rsidRDefault="00D63C0E" w:rsidP="00B80900">
            <w:pPr>
              <w:pStyle w:val="Example"/>
              <w:rPr>
                <w:color w:val="auto"/>
              </w:rPr>
            </w:pPr>
            <w:r>
              <w:rPr>
                <w:color w:val="auto"/>
              </w:rPr>
              <w:t>Values:</w:t>
            </w:r>
          </w:p>
          <w:p w14:paraId="2D768CFD" w14:textId="77777777" w:rsidR="00D63C0E" w:rsidRDefault="00D63C0E" w:rsidP="00B80900">
            <w:pPr>
              <w:pStyle w:val="Example"/>
              <w:numPr>
                <w:ilvl w:val="0"/>
                <w:numId w:val="27"/>
              </w:numPr>
              <w:rPr>
                <w:color w:val="auto"/>
              </w:rPr>
            </w:pPr>
            <w:r>
              <w:rPr>
                <w:color w:val="auto"/>
              </w:rPr>
              <w:t>Y</w:t>
            </w:r>
          </w:p>
          <w:p w14:paraId="2D768CFE" w14:textId="77777777" w:rsidR="00D63C0E" w:rsidRDefault="00D63C0E" w:rsidP="00B80900">
            <w:pPr>
              <w:pStyle w:val="Example"/>
              <w:numPr>
                <w:ilvl w:val="0"/>
                <w:numId w:val="27"/>
              </w:numPr>
              <w:rPr>
                <w:color w:val="auto"/>
              </w:rPr>
            </w:pPr>
            <w:r>
              <w:rPr>
                <w:color w:val="auto"/>
              </w:rPr>
              <w:t>N</w:t>
            </w:r>
          </w:p>
          <w:p w14:paraId="2D768CFF" w14:textId="77777777" w:rsidR="0015600B" w:rsidRDefault="0015600B">
            <w:pPr>
              <w:pStyle w:val="Example"/>
              <w:ind w:left="720"/>
              <w:rPr>
                <w:color w:val="auto"/>
              </w:rPr>
            </w:pPr>
          </w:p>
          <w:p w14:paraId="2D768D00" w14:textId="77777777" w:rsidR="0015600B" w:rsidRDefault="00083534">
            <w:pPr>
              <w:pStyle w:val="Example"/>
              <w:rPr>
                <w:color w:val="auto"/>
              </w:rPr>
            </w:pPr>
            <w:r>
              <w:rPr>
                <w:color w:val="auto"/>
              </w:rPr>
              <w:t>WSDL name: groundsIssueClsdIndicator</w:t>
            </w:r>
          </w:p>
        </w:tc>
      </w:tr>
      <w:tr w:rsidR="00D63C0E" w:rsidRPr="000A41B1" w14:paraId="2D768D0A" w14:textId="77777777" w:rsidTr="00B80900">
        <w:trPr>
          <w:trHeight w:val="331"/>
        </w:trPr>
        <w:tc>
          <w:tcPr>
            <w:tcW w:w="1935" w:type="dxa"/>
          </w:tcPr>
          <w:p w14:paraId="2D768D02" w14:textId="77777777" w:rsidR="00D63C0E" w:rsidRDefault="00D63C0E" w:rsidP="00B80900">
            <w:pPr>
              <w:pStyle w:val="TableText"/>
            </w:pPr>
            <w:r>
              <w:t>Mechanical Issue Indicator</w:t>
            </w:r>
          </w:p>
        </w:tc>
        <w:tc>
          <w:tcPr>
            <w:tcW w:w="1935" w:type="dxa"/>
          </w:tcPr>
          <w:p w14:paraId="2D768D03" w14:textId="77777777" w:rsidR="00D63C0E" w:rsidRPr="00D90900" w:rsidRDefault="00D63C0E" w:rsidP="00B80900">
            <w:pPr>
              <w:pStyle w:val="TableText"/>
              <w:rPr>
                <w:highlight w:val="yellow"/>
              </w:rPr>
            </w:pPr>
            <w:r>
              <w:t>Char(1)</w:t>
            </w:r>
          </w:p>
        </w:tc>
        <w:tc>
          <w:tcPr>
            <w:tcW w:w="2430" w:type="dxa"/>
          </w:tcPr>
          <w:p w14:paraId="2D768D04" w14:textId="77777777" w:rsidR="00D63C0E" w:rsidRPr="000A41B1" w:rsidRDefault="00D63C0E" w:rsidP="00B80900">
            <w:pPr>
              <w:pStyle w:val="TableText"/>
              <w:rPr>
                <w:color w:val="auto"/>
              </w:rPr>
            </w:pPr>
            <w:r>
              <w:rPr>
                <w:color w:val="auto"/>
              </w:rPr>
              <w:t>Indicates whether there is a mechanical issue or not.</w:t>
            </w:r>
          </w:p>
        </w:tc>
        <w:tc>
          <w:tcPr>
            <w:tcW w:w="2430" w:type="dxa"/>
          </w:tcPr>
          <w:p w14:paraId="2D768D05" w14:textId="77777777" w:rsidR="00D63C0E" w:rsidRDefault="00D63C0E" w:rsidP="00B80900">
            <w:pPr>
              <w:pStyle w:val="Example"/>
              <w:rPr>
                <w:color w:val="auto"/>
              </w:rPr>
            </w:pPr>
            <w:r>
              <w:rPr>
                <w:color w:val="auto"/>
              </w:rPr>
              <w:t>Values:</w:t>
            </w:r>
          </w:p>
          <w:p w14:paraId="2D768D06" w14:textId="77777777" w:rsidR="00D63C0E" w:rsidRDefault="00D63C0E" w:rsidP="00B80900">
            <w:pPr>
              <w:pStyle w:val="Example"/>
              <w:numPr>
                <w:ilvl w:val="0"/>
                <w:numId w:val="27"/>
              </w:numPr>
              <w:rPr>
                <w:color w:val="auto"/>
              </w:rPr>
            </w:pPr>
            <w:r>
              <w:rPr>
                <w:color w:val="auto"/>
              </w:rPr>
              <w:t>Y</w:t>
            </w:r>
          </w:p>
          <w:p w14:paraId="2D768D07" w14:textId="77777777" w:rsidR="00D63C0E" w:rsidRDefault="00D63C0E" w:rsidP="00B80900">
            <w:pPr>
              <w:pStyle w:val="Example"/>
              <w:numPr>
                <w:ilvl w:val="0"/>
                <w:numId w:val="27"/>
              </w:numPr>
              <w:rPr>
                <w:color w:val="auto"/>
              </w:rPr>
            </w:pPr>
            <w:r>
              <w:rPr>
                <w:color w:val="auto"/>
              </w:rPr>
              <w:t>N</w:t>
            </w:r>
          </w:p>
          <w:p w14:paraId="2D768D08" w14:textId="77777777" w:rsidR="0015600B" w:rsidRDefault="0015600B">
            <w:pPr>
              <w:pStyle w:val="Example"/>
              <w:ind w:left="720"/>
              <w:rPr>
                <w:color w:val="auto"/>
              </w:rPr>
            </w:pPr>
          </w:p>
          <w:p w14:paraId="2D768D09" w14:textId="77777777" w:rsidR="0015600B" w:rsidRDefault="00083534">
            <w:pPr>
              <w:pStyle w:val="Example"/>
              <w:rPr>
                <w:color w:val="auto"/>
              </w:rPr>
            </w:pPr>
            <w:r>
              <w:rPr>
                <w:color w:val="auto"/>
              </w:rPr>
              <w:t>WSDL name: mechIssueIndicator</w:t>
            </w:r>
          </w:p>
        </w:tc>
      </w:tr>
      <w:tr w:rsidR="00D63C0E" w:rsidRPr="000A41B1" w14:paraId="2D768D13" w14:textId="77777777" w:rsidTr="00B80900">
        <w:trPr>
          <w:trHeight w:val="331"/>
        </w:trPr>
        <w:tc>
          <w:tcPr>
            <w:tcW w:w="1935" w:type="dxa"/>
          </w:tcPr>
          <w:p w14:paraId="2D768D0B" w14:textId="77777777" w:rsidR="00D63C0E" w:rsidRDefault="00D63C0E" w:rsidP="00B80900">
            <w:pPr>
              <w:pStyle w:val="TableText"/>
            </w:pPr>
            <w:r>
              <w:lastRenderedPageBreak/>
              <w:t>Mechanical Issue Closed Indicator</w:t>
            </w:r>
          </w:p>
        </w:tc>
        <w:tc>
          <w:tcPr>
            <w:tcW w:w="1935" w:type="dxa"/>
          </w:tcPr>
          <w:p w14:paraId="2D768D0C" w14:textId="77777777" w:rsidR="00D63C0E" w:rsidRPr="00D90900" w:rsidRDefault="00D63C0E" w:rsidP="00B80900">
            <w:pPr>
              <w:pStyle w:val="TableText"/>
              <w:rPr>
                <w:highlight w:val="yellow"/>
              </w:rPr>
            </w:pPr>
            <w:r>
              <w:t>Char(1)</w:t>
            </w:r>
          </w:p>
        </w:tc>
        <w:tc>
          <w:tcPr>
            <w:tcW w:w="2430" w:type="dxa"/>
          </w:tcPr>
          <w:p w14:paraId="2D768D0D" w14:textId="77777777" w:rsidR="00D63C0E" w:rsidRPr="000A41B1" w:rsidRDefault="00D63C0E" w:rsidP="00B80900">
            <w:pPr>
              <w:pStyle w:val="TableText"/>
              <w:rPr>
                <w:color w:val="auto"/>
              </w:rPr>
            </w:pPr>
            <w:r>
              <w:rPr>
                <w:color w:val="auto"/>
              </w:rPr>
              <w:t xml:space="preserve">Indicates whether the </w:t>
            </w:r>
            <w:r>
              <w:t xml:space="preserve">mechanical </w:t>
            </w:r>
            <w:r>
              <w:rPr>
                <w:color w:val="auto"/>
              </w:rPr>
              <w:t>issue was closed or not.</w:t>
            </w:r>
          </w:p>
        </w:tc>
        <w:tc>
          <w:tcPr>
            <w:tcW w:w="2430" w:type="dxa"/>
          </w:tcPr>
          <w:p w14:paraId="2D768D0E" w14:textId="77777777" w:rsidR="00D63C0E" w:rsidRDefault="00D63C0E" w:rsidP="00B80900">
            <w:pPr>
              <w:pStyle w:val="Example"/>
              <w:rPr>
                <w:color w:val="auto"/>
              </w:rPr>
            </w:pPr>
            <w:r>
              <w:rPr>
                <w:color w:val="auto"/>
              </w:rPr>
              <w:t>Values:</w:t>
            </w:r>
          </w:p>
          <w:p w14:paraId="2D768D0F" w14:textId="77777777" w:rsidR="00D63C0E" w:rsidRDefault="00D63C0E" w:rsidP="00B80900">
            <w:pPr>
              <w:pStyle w:val="Example"/>
              <w:numPr>
                <w:ilvl w:val="0"/>
                <w:numId w:val="27"/>
              </w:numPr>
              <w:rPr>
                <w:color w:val="auto"/>
              </w:rPr>
            </w:pPr>
            <w:r>
              <w:rPr>
                <w:color w:val="auto"/>
              </w:rPr>
              <w:t>Y</w:t>
            </w:r>
          </w:p>
          <w:p w14:paraId="2D768D10" w14:textId="77777777" w:rsidR="00D63C0E" w:rsidRDefault="00D63C0E" w:rsidP="00B80900">
            <w:pPr>
              <w:pStyle w:val="Example"/>
              <w:numPr>
                <w:ilvl w:val="0"/>
                <w:numId w:val="27"/>
              </w:numPr>
              <w:rPr>
                <w:color w:val="auto"/>
              </w:rPr>
            </w:pPr>
            <w:r>
              <w:rPr>
                <w:color w:val="auto"/>
              </w:rPr>
              <w:t>N</w:t>
            </w:r>
          </w:p>
          <w:p w14:paraId="2D768D11" w14:textId="77777777" w:rsidR="0015600B" w:rsidRDefault="0015600B">
            <w:pPr>
              <w:pStyle w:val="Example"/>
              <w:ind w:left="720"/>
              <w:rPr>
                <w:color w:val="auto"/>
              </w:rPr>
            </w:pPr>
          </w:p>
          <w:p w14:paraId="2D768D12" w14:textId="77777777" w:rsidR="0015600B" w:rsidRDefault="00083534">
            <w:pPr>
              <w:pStyle w:val="Example"/>
              <w:rPr>
                <w:color w:val="auto"/>
              </w:rPr>
            </w:pPr>
            <w:r>
              <w:rPr>
                <w:color w:val="auto"/>
              </w:rPr>
              <w:t>WSDL name: mechIssueClsdIndicator</w:t>
            </w:r>
          </w:p>
        </w:tc>
      </w:tr>
      <w:tr w:rsidR="00D63C0E" w:rsidRPr="000A41B1" w14:paraId="2D768D1C" w14:textId="77777777" w:rsidTr="00B80900">
        <w:trPr>
          <w:trHeight w:val="331"/>
        </w:trPr>
        <w:tc>
          <w:tcPr>
            <w:tcW w:w="1935" w:type="dxa"/>
          </w:tcPr>
          <w:p w14:paraId="2D768D14" w14:textId="77777777" w:rsidR="00D63C0E" w:rsidRDefault="00D63C0E" w:rsidP="00B80900">
            <w:pPr>
              <w:pStyle w:val="TableText"/>
            </w:pPr>
            <w:r>
              <w:t>Other Issue Indicator</w:t>
            </w:r>
          </w:p>
        </w:tc>
        <w:tc>
          <w:tcPr>
            <w:tcW w:w="1935" w:type="dxa"/>
          </w:tcPr>
          <w:p w14:paraId="2D768D15" w14:textId="77777777" w:rsidR="00D63C0E" w:rsidRPr="00D90900" w:rsidRDefault="00D63C0E" w:rsidP="00B80900">
            <w:pPr>
              <w:pStyle w:val="TableText"/>
              <w:rPr>
                <w:highlight w:val="yellow"/>
              </w:rPr>
            </w:pPr>
            <w:r>
              <w:t>Char(1)</w:t>
            </w:r>
          </w:p>
        </w:tc>
        <w:tc>
          <w:tcPr>
            <w:tcW w:w="2430" w:type="dxa"/>
          </w:tcPr>
          <w:p w14:paraId="2D768D16" w14:textId="77777777" w:rsidR="00D63C0E" w:rsidRPr="000A41B1" w:rsidRDefault="00D63C0E" w:rsidP="00B80900">
            <w:pPr>
              <w:pStyle w:val="TableText"/>
              <w:rPr>
                <w:color w:val="auto"/>
              </w:rPr>
            </w:pPr>
            <w:r>
              <w:rPr>
                <w:color w:val="auto"/>
              </w:rPr>
              <w:t>Indicates whether there is another issue or not.</w:t>
            </w:r>
          </w:p>
        </w:tc>
        <w:tc>
          <w:tcPr>
            <w:tcW w:w="2430" w:type="dxa"/>
          </w:tcPr>
          <w:p w14:paraId="2D768D17" w14:textId="77777777" w:rsidR="00D63C0E" w:rsidRDefault="00D63C0E" w:rsidP="00B80900">
            <w:pPr>
              <w:pStyle w:val="Example"/>
              <w:rPr>
                <w:color w:val="auto"/>
              </w:rPr>
            </w:pPr>
            <w:r>
              <w:rPr>
                <w:color w:val="auto"/>
              </w:rPr>
              <w:t>Values:</w:t>
            </w:r>
          </w:p>
          <w:p w14:paraId="2D768D18" w14:textId="77777777" w:rsidR="00D63C0E" w:rsidRDefault="00D63C0E" w:rsidP="00B80900">
            <w:pPr>
              <w:pStyle w:val="Example"/>
              <w:numPr>
                <w:ilvl w:val="0"/>
                <w:numId w:val="27"/>
              </w:numPr>
              <w:rPr>
                <w:color w:val="auto"/>
              </w:rPr>
            </w:pPr>
            <w:r>
              <w:rPr>
                <w:color w:val="auto"/>
              </w:rPr>
              <w:t>Y</w:t>
            </w:r>
          </w:p>
          <w:p w14:paraId="2D768D19" w14:textId="77777777" w:rsidR="00D63C0E" w:rsidRDefault="00D63C0E" w:rsidP="00B80900">
            <w:pPr>
              <w:pStyle w:val="Example"/>
              <w:numPr>
                <w:ilvl w:val="0"/>
                <w:numId w:val="27"/>
              </w:numPr>
              <w:rPr>
                <w:color w:val="auto"/>
              </w:rPr>
            </w:pPr>
            <w:r>
              <w:rPr>
                <w:color w:val="auto"/>
              </w:rPr>
              <w:t>N</w:t>
            </w:r>
          </w:p>
          <w:p w14:paraId="2D768D1A" w14:textId="77777777" w:rsidR="0015600B" w:rsidRDefault="0015600B">
            <w:pPr>
              <w:pStyle w:val="Example"/>
              <w:ind w:left="720"/>
              <w:rPr>
                <w:color w:val="auto"/>
              </w:rPr>
            </w:pPr>
          </w:p>
          <w:p w14:paraId="2D768D1B" w14:textId="77777777" w:rsidR="0015600B" w:rsidRDefault="00083534">
            <w:pPr>
              <w:pStyle w:val="Example"/>
              <w:rPr>
                <w:color w:val="auto"/>
              </w:rPr>
            </w:pPr>
            <w:r>
              <w:rPr>
                <w:color w:val="auto"/>
              </w:rPr>
              <w:t>WSDL name: otherIssueIndicator</w:t>
            </w:r>
          </w:p>
        </w:tc>
      </w:tr>
      <w:tr w:rsidR="00D63C0E" w:rsidRPr="000A41B1" w14:paraId="2D768D25" w14:textId="77777777" w:rsidTr="00B80900">
        <w:trPr>
          <w:trHeight w:val="331"/>
        </w:trPr>
        <w:tc>
          <w:tcPr>
            <w:tcW w:w="1935" w:type="dxa"/>
          </w:tcPr>
          <w:p w14:paraId="2D768D1D" w14:textId="77777777" w:rsidR="00D63C0E" w:rsidRDefault="00D63C0E" w:rsidP="00B80900">
            <w:pPr>
              <w:pStyle w:val="TableText"/>
            </w:pPr>
            <w:r>
              <w:t>Other Issue Closed Indicator</w:t>
            </w:r>
          </w:p>
        </w:tc>
        <w:tc>
          <w:tcPr>
            <w:tcW w:w="1935" w:type="dxa"/>
          </w:tcPr>
          <w:p w14:paraId="2D768D1E" w14:textId="77777777" w:rsidR="00D63C0E" w:rsidRPr="00D90900" w:rsidRDefault="00D63C0E" w:rsidP="00B80900">
            <w:pPr>
              <w:pStyle w:val="TableText"/>
              <w:rPr>
                <w:highlight w:val="yellow"/>
              </w:rPr>
            </w:pPr>
            <w:r>
              <w:t>Char(1)</w:t>
            </w:r>
          </w:p>
        </w:tc>
        <w:tc>
          <w:tcPr>
            <w:tcW w:w="2430" w:type="dxa"/>
          </w:tcPr>
          <w:p w14:paraId="2D768D1F" w14:textId="77777777" w:rsidR="00D63C0E" w:rsidRPr="000A41B1" w:rsidRDefault="00D63C0E" w:rsidP="00B80900">
            <w:pPr>
              <w:pStyle w:val="TableText"/>
              <w:rPr>
                <w:color w:val="auto"/>
              </w:rPr>
            </w:pPr>
            <w:r>
              <w:rPr>
                <w:color w:val="auto"/>
              </w:rPr>
              <w:t xml:space="preserve">Indicates whether the </w:t>
            </w:r>
            <w:r>
              <w:t xml:space="preserve">“other” </w:t>
            </w:r>
            <w:r>
              <w:rPr>
                <w:color w:val="auto"/>
              </w:rPr>
              <w:t>issue was closed or not.</w:t>
            </w:r>
          </w:p>
        </w:tc>
        <w:tc>
          <w:tcPr>
            <w:tcW w:w="2430" w:type="dxa"/>
          </w:tcPr>
          <w:p w14:paraId="2D768D20" w14:textId="77777777" w:rsidR="00D63C0E" w:rsidRDefault="00D63C0E" w:rsidP="00B80900">
            <w:pPr>
              <w:pStyle w:val="Example"/>
              <w:rPr>
                <w:color w:val="auto"/>
              </w:rPr>
            </w:pPr>
            <w:r>
              <w:rPr>
                <w:color w:val="auto"/>
              </w:rPr>
              <w:t>Values:</w:t>
            </w:r>
          </w:p>
          <w:p w14:paraId="2D768D21" w14:textId="77777777" w:rsidR="00D63C0E" w:rsidRDefault="00D63C0E" w:rsidP="00B80900">
            <w:pPr>
              <w:pStyle w:val="Example"/>
              <w:numPr>
                <w:ilvl w:val="0"/>
                <w:numId w:val="27"/>
              </w:numPr>
              <w:rPr>
                <w:color w:val="auto"/>
              </w:rPr>
            </w:pPr>
            <w:r>
              <w:rPr>
                <w:color w:val="auto"/>
              </w:rPr>
              <w:t>Y</w:t>
            </w:r>
          </w:p>
          <w:p w14:paraId="2D768D22" w14:textId="77777777" w:rsidR="00D63C0E" w:rsidRDefault="00D63C0E" w:rsidP="00B80900">
            <w:pPr>
              <w:pStyle w:val="Example"/>
              <w:numPr>
                <w:ilvl w:val="0"/>
                <w:numId w:val="27"/>
              </w:numPr>
              <w:rPr>
                <w:color w:val="auto"/>
              </w:rPr>
            </w:pPr>
            <w:r>
              <w:rPr>
                <w:color w:val="auto"/>
              </w:rPr>
              <w:t>N</w:t>
            </w:r>
          </w:p>
          <w:p w14:paraId="2D768D23" w14:textId="77777777" w:rsidR="0015600B" w:rsidRDefault="0015600B">
            <w:pPr>
              <w:pStyle w:val="Example"/>
              <w:ind w:left="720"/>
              <w:rPr>
                <w:color w:val="auto"/>
              </w:rPr>
            </w:pPr>
          </w:p>
          <w:p w14:paraId="2D768D24" w14:textId="77777777" w:rsidR="0015600B" w:rsidRDefault="00083534">
            <w:pPr>
              <w:pStyle w:val="Example"/>
              <w:rPr>
                <w:color w:val="auto"/>
              </w:rPr>
            </w:pPr>
            <w:r>
              <w:rPr>
                <w:color w:val="auto"/>
              </w:rPr>
              <w:t>WSDL name: otherIssueClsdIndicator</w:t>
            </w:r>
          </w:p>
        </w:tc>
      </w:tr>
      <w:tr w:rsidR="00D63C0E" w:rsidRPr="000A41B1" w14:paraId="2D768D2E" w14:textId="77777777" w:rsidTr="00B80900">
        <w:trPr>
          <w:trHeight w:val="331"/>
        </w:trPr>
        <w:tc>
          <w:tcPr>
            <w:tcW w:w="1935" w:type="dxa"/>
          </w:tcPr>
          <w:p w14:paraId="2D768D26" w14:textId="77777777" w:rsidR="00D63C0E" w:rsidRDefault="00D63C0E" w:rsidP="00B80900">
            <w:pPr>
              <w:pStyle w:val="TableText"/>
            </w:pPr>
            <w:r>
              <w:t>Plumbing Issue Indicator</w:t>
            </w:r>
          </w:p>
        </w:tc>
        <w:tc>
          <w:tcPr>
            <w:tcW w:w="1935" w:type="dxa"/>
          </w:tcPr>
          <w:p w14:paraId="2D768D27" w14:textId="77777777" w:rsidR="00D63C0E" w:rsidRPr="00D90900" w:rsidRDefault="00D63C0E" w:rsidP="00B80900">
            <w:pPr>
              <w:pStyle w:val="TableText"/>
              <w:rPr>
                <w:highlight w:val="yellow"/>
              </w:rPr>
            </w:pPr>
            <w:r>
              <w:t>Char(1)</w:t>
            </w:r>
          </w:p>
        </w:tc>
        <w:tc>
          <w:tcPr>
            <w:tcW w:w="2430" w:type="dxa"/>
          </w:tcPr>
          <w:p w14:paraId="2D768D28" w14:textId="77777777" w:rsidR="00D63C0E" w:rsidRPr="000A41B1" w:rsidRDefault="00D63C0E" w:rsidP="00B80900">
            <w:pPr>
              <w:pStyle w:val="TableText"/>
              <w:rPr>
                <w:color w:val="auto"/>
              </w:rPr>
            </w:pPr>
            <w:r>
              <w:rPr>
                <w:color w:val="auto"/>
              </w:rPr>
              <w:t xml:space="preserve">Indicates whether there is a </w:t>
            </w:r>
            <w:r>
              <w:t xml:space="preserve">Plumbing </w:t>
            </w:r>
            <w:r>
              <w:rPr>
                <w:color w:val="auto"/>
              </w:rPr>
              <w:t>issue or not.</w:t>
            </w:r>
          </w:p>
        </w:tc>
        <w:tc>
          <w:tcPr>
            <w:tcW w:w="2430" w:type="dxa"/>
          </w:tcPr>
          <w:p w14:paraId="2D768D29" w14:textId="77777777" w:rsidR="00D63C0E" w:rsidRDefault="00D63C0E" w:rsidP="00B80900">
            <w:pPr>
              <w:pStyle w:val="Example"/>
              <w:rPr>
                <w:color w:val="auto"/>
              </w:rPr>
            </w:pPr>
            <w:r>
              <w:rPr>
                <w:color w:val="auto"/>
              </w:rPr>
              <w:t>Values:</w:t>
            </w:r>
          </w:p>
          <w:p w14:paraId="2D768D2A" w14:textId="77777777" w:rsidR="00D63C0E" w:rsidRDefault="00D63C0E" w:rsidP="00B80900">
            <w:pPr>
              <w:pStyle w:val="Example"/>
              <w:numPr>
                <w:ilvl w:val="0"/>
                <w:numId w:val="27"/>
              </w:numPr>
              <w:rPr>
                <w:color w:val="auto"/>
              </w:rPr>
            </w:pPr>
            <w:r>
              <w:rPr>
                <w:color w:val="auto"/>
              </w:rPr>
              <w:t>Y</w:t>
            </w:r>
          </w:p>
          <w:p w14:paraId="2D768D2B" w14:textId="77777777" w:rsidR="00D63C0E" w:rsidRDefault="00D63C0E" w:rsidP="00B80900">
            <w:pPr>
              <w:pStyle w:val="Example"/>
              <w:numPr>
                <w:ilvl w:val="0"/>
                <w:numId w:val="27"/>
              </w:numPr>
              <w:rPr>
                <w:color w:val="auto"/>
              </w:rPr>
            </w:pPr>
            <w:r>
              <w:rPr>
                <w:color w:val="auto"/>
              </w:rPr>
              <w:t>N</w:t>
            </w:r>
          </w:p>
          <w:p w14:paraId="2D768D2C" w14:textId="77777777" w:rsidR="0015600B" w:rsidRDefault="0015600B">
            <w:pPr>
              <w:pStyle w:val="Example"/>
              <w:ind w:left="720"/>
              <w:rPr>
                <w:color w:val="auto"/>
              </w:rPr>
            </w:pPr>
          </w:p>
          <w:p w14:paraId="2D768D2D" w14:textId="77777777" w:rsidR="0015600B" w:rsidRDefault="00083534">
            <w:pPr>
              <w:pStyle w:val="Example"/>
              <w:rPr>
                <w:color w:val="auto"/>
              </w:rPr>
            </w:pPr>
            <w:r>
              <w:rPr>
                <w:color w:val="auto"/>
              </w:rPr>
              <w:t>WSDL name: plumbIssueIndicator</w:t>
            </w:r>
          </w:p>
        </w:tc>
      </w:tr>
      <w:tr w:rsidR="00D63C0E" w:rsidRPr="000A41B1" w14:paraId="2D768D37" w14:textId="77777777" w:rsidTr="00B80900">
        <w:trPr>
          <w:trHeight w:val="331"/>
        </w:trPr>
        <w:tc>
          <w:tcPr>
            <w:tcW w:w="1935" w:type="dxa"/>
          </w:tcPr>
          <w:p w14:paraId="2D768D2F" w14:textId="77777777" w:rsidR="00D63C0E" w:rsidRDefault="00D63C0E" w:rsidP="00B80900">
            <w:pPr>
              <w:pStyle w:val="TableText"/>
            </w:pPr>
            <w:r>
              <w:t>Plumbing Issue Closed Indicator</w:t>
            </w:r>
          </w:p>
        </w:tc>
        <w:tc>
          <w:tcPr>
            <w:tcW w:w="1935" w:type="dxa"/>
          </w:tcPr>
          <w:p w14:paraId="2D768D30" w14:textId="77777777" w:rsidR="00D63C0E" w:rsidRPr="00D90900" w:rsidRDefault="00D63C0E" w:rsidP="00B80900">
            <w:pPr>
              <w:pStyle w:val="TableText"/>
              <w:rPr>
                <w:highlight w:val="yellow"/>
              </w:rPr>
            </w:pPr>
            <w:r>
              <w:t>Char(1)</w:t>
            </w:r>
          </w:p>
        </w:tc>
        <w:tc>
          <w:tcPr>
            <w:tcW w:w="2430" w:type="dxa"/>
          </w:tcPr>
          <w:p w14:paraId="2D768D31" w14:textId="77777777" w:rsidR="00D63C0E" w:rsidRPr="000A41B1" w:rsidRDefault="00D63C0E" w:rsidP="00B80900">
            <w:pPr>
              <w:pStyle w:val="TableText"/>
              <w:rPr>
                <w:color w:val="auto"/>
              </w:rPr>
            </w:pPr>
            <w:r>
              <w:rPr>
                <w:color w:val="auto"/>
              </w:rPr>
              <w:t xml:space="preserve">Indicates whether the </w:t>
            </w:r>
            <w:r>
              <w:t xml:space="preserve">Plumbing </w:t>
            </w:r>
            <w:r>
              <w:rPr>
                <w:color w:val="auto"/>
              </w:rPr>
              <w:t>issue was closed or not.</w:t>
            </w:r>
          </w:p>
        </w:tc>
        <w:tc>
          <w:tcPr>
            <w:tcW w:w="2430" w:type="dxa"/>
          </w:tcPr>
          <w:p w14:paraId="2D768D32" w14:textId="77777777" w:rsidR="00D63C0E" w:rsidRDefault="00D63C0E" w:rsidP="00B80900">
            <w:pPr>
              <w:pStyle w:val="Example"/>
              <w:rPr>
                <w:color w:val="auto"/>
              </w:rPr>
            </w:pPr>
            <w:r>
              <w:rPr>
                <w:color w:val="auto"/>
              </w:rPr>
              <w:t>Values:</w:t>
            </w:r>
          </w:p>
          <w:p w14:paraId="2D768D33" w14:textId="77777777" w:rsidR="00D63C0E" w:rsidRDefault="00D63C0E" w:rsidP="00B80900">
            <w:pPr>
              <w:pStyle w:val="Example"/>
              <w:numPr>
                <w:ilvl w:val="0"/>
                <w:numId w:val="27"/>
              </w:numPr>
              <w:rPr>
                <w:color w:val="auto"/>
              </w:rPr>
            </w:pPr>
            <w:r>
              <w:rPr>
                <w:color w:val="auto"/>
              </w:rPr>
              <w:t>Y</w:t>
            </w:r>
          </w:p>
          <w:p w14:paraId="2D768D34" w14:textId="77777777" w:rsidR="00D63C0E" w:rsidRDefault="00D63C0E" w:rsidP="00B80900">
            <w:pPr>
              <w:pStyle w:val="Example"/>
              <w:numPr>
                <w:ilvl w:val="0"/>
                <w:numId w:val="27"/>
              </w:numPr>
              <w:rPr>
                <w:color w:val="auto"/>
              </w:rPr>
            </w:pPr>
            <w:r>
              <w:rPr>
                <w:color w:val="auto"/>
              </w:rPr>
              <w:t>N</w:t>
            </w:r>
          </w:p>
          <w:p w14:paraId="2D768D35" w14:textId="77777777" w:rsidR="0015600B" w:rsidRDefault="0015600B">
            <w:pPr>
              <w:pStyle w:val="Example"/>
              <w:ind w:left="720"/>
              <w:rPr>
                <w:color w:val="auto"/>
              </w:rPr>
            </w:pPr>
          </w:p>
          <w:p w14:paraId="2D768D36" w14:textId="77777777" w:rsidR="0015600B" w:rsidRDefault="00083534">
            <w:pPr>
              <w:pStyle w:val="Example"/>
              <w:rPr>
                <w:color w:val="auto"/>
              </w:rPr>
            </w:pPr>
            <w:r>
              <w:rPr>
                <w:color w:val="auto"/>
              </w:rPr>
              <w:t>WSDL name: plumbIssueClsdIndicator</w:t>
            </w:r>
          </w:p>
        </w:tc>
      </w:tr>
      <w:tr w:rsidR="00D63C0E" w:rsidRPr="000A41B1" w14:paraId="2D768D40" w14:textId="77777777" w:rsidTr="00B80900">
        <w:trPr>
          <w:trHeight w:val="331"/>
        </w:trPr>
        <w:tc>
          <w:tcPr>
            <w:tcW w:w="1935" w:type="dxa"/>
          </w:tcPr>
          <w:p w14:paraId="2D768D38" w14:textId="77777777" w:rsidR="00D63C0E" w:rsidRDefault="00D63C0E" w:rsidP="00B80900">
            <w:pPr>
              <w:pStyle w:val="TableText"/>
            </w:pPr>
            <w:r>
              <w:t>Roofs Issue Indicator</w:t>
            </w:r>
          </w:p>
        </w:tc>
        <w:tc>
          <w:tcPr>
            <w:tcW w:w="1935" w:type="dxa"/>
          </w:tcPr>
          <w:p w14:paraId="2D768D39" w14:textId="77777777" w:rsidR="00D63C0E" w:rsidRPr="00D90900" w:rsidRDefault="00D63C0E" w:rsidP="00B80900">
            <w:pPr>
              <w:pStyle w:val="TableText"/>
              <w:rPr>
                <w:highlight w:val="yellow"/>
              </w:rPr>
            </w:pPr>
            <w:r>
              <w:t>Char(1)</w:t>
            </w:r>
          </w:p>
        </w:tc>
        <w:tc>
          <w:tcPr>
            <w:tcW w:w="2430" w:type="dxa"/>
          </w:tcPr>
          <w:p w14:paraId="2D768D3A" w14:textId="77777777" w:rsidR="00D63C0E" w:rsidRPr="000A41B1" w:rsidRDefault="00D63C0E" w:rsidP="00B80900">
            <w:pPr>
              <w:pStyle w:val="TableText"/>
              <w:rPr>
                <w:color w:val="auto"/>
              </w:rPr>
            </w:pPr>
            <w:r>
              <w:rPr>
                <w:color w:val="auto"/>
              </w:rPr>
              <w:t xml:space="preserve">Indicates whether there is a </w:t>
            </w:r>
            <w:r>
              <w:t xml:space="preserve">Roof </w:t>
            </w:r>
            <w:r>
              <w:rPr>
                <w:color w:val="auto"/>
              </w:rPr>
              <w:t>issue or not.</w:t>
            </w:r>
          </w:p>
        </w:tc>
        <w:tc>
          <w:tcPr>
            <w:tcW w:w="2430" w:type="dxa"/>
          </w:tcPr>
          <w:p w14:paraId="2D768D3B" w14:textId="77777777" w:rsidR="00D63C0E" w:rsidRDefault="00D63C0E" w:rsidP="00B80900">
            <w:pPr>
              <w:pStyle w:val="Example"/>
              <w:rPr>
                <w:color w:val="auto"/>
              </w:rPr>
            </w:pPr>
            <w:r>
              <w:rPr>
                <w:color w:val="auto"/>
              </w:rPr>
              <w:t>Values:</w:t>
            </w:r>
          </w:p>
          <w:p w14:paraId="2D768D3C" w14:textId="77777777" w:rsidR="00D63C0E" w:rsidRDefault="00D63C0E" w:rsidP="00B80900">
            <w:pPr>
              <w:pStyle w:val="Example"/>
              <w:numPr>
                <w:ilvl w:val="0"/>
                <w:numId w:val="27"/>
              </w:numPr>
              <w:rPr>
                <w:color w:val="auto"/>
              </w:rPr>
            </w:pPr>
            <w:r>
              <w:rPr>
                <w:color w:val="auto"/>
              </w:rPr>
              <w:t>Y</w:t>
            </w:r>
          </w:p>
          <w:p w14:paraId="2D768D3D" w14:textId="77777777" w:rsidR="00D63C0E" w:rsidRDefault="00D63C0E" w:rsidP="00B80900">
            <w:pPr>
              <w:pStyle w:val="Example"/>
              <w:numPr>
                <w:ilvl w:val="0"/>
                <w:numId w:val="27"/>
              </w:numPr>
              <w:rPr>
                <w:color w:val="auto"/>
              </w:rPr>
            </w:pPr>
            <w:r>
              <w:rPr>
                <w:color w:val="auto"/>
              </w:rPr>
              <w:t>N</w:t>
            </w:r>
          </w:p>
          <w:p w14:paraId="2D768D3E" w14:textId="77777777" w:rsidR="0015600B" w:rsidRDefault="0015600B">
            <w:pPr>
              <w:pStyle w:val="Example"/>
              <w:ind w:left="720"/>
              <w:rPr>
                <w:color w:val="auto"/>
              </w:rPr>
            </w:pPr>
          </w:p>
          <w:p w14:paraId="2D768D3F" w14:textId="77777777" w:rsidR="0015600B" w:rsidRDefault="00083534">
            <w:pPr>
              <w:pStyle w:val="Example"/>
              <w:rPr>
                <w:color w:val="auto"/>
              </w:rPr>
            </w:pPr>
            <w:r>
              <w:rPr>
                <w:color w:val="auto"/>
              </w:rPr>
              <w:t>WSDL name: roofsIssueIndicator</w:t>
            </w:r>
          </w:p>
        </w:tc>
      </w:tr>
      <w:tr w:rsidR="00D63C0E" w:rsidRPr="000A41B1" w14:paraId="2D768D49" w14:textId="77777777" w:rsidTr="00B80900">
        <w:trPr>
          <w:trHeight w:val="331"/>
        </w:trPr>
        <w:tc>
          <w:tcPr>
            <w:tcW w:w="1935" w:type="dxa"/>
          </w:tcPr>
          <w:p w14:paraId="2D768D41" w14:textId="77777777" w:rsidR="00D63C0E" w:rsidRDefault="00D63C0E" w:rsidP="00B80900">
            <w:pPr>
              <w:pStyle w:val="TableText"/>
            </w:pPr>
            <w:r>
              <w:t>Roofs Issue Closed Indicator</w:t>
            </w:r>
          </w:p>
        </w:tc>
        <w:tc>
          <w:tcPr>
            <w:tcW w:w="1935" w:type="dxa"/>
          </w:tcPr>
          <w:p w14:paraId="2D768D42" w14:textId="77777777" w:rsidR="00D63C0E" w:rsidRPr="00D90900" w:rsidRDefault="00D63C0E" w:rsidP="00B80900">
            <w:pPr>
              <w:pStyle w:val="TableText"/>
              <w:rPr>
                <w:highlight w:val="yellow"/>
              </w:rPr>
            </w:pPr>
            <w:r>
              <w:t>Char(1)</w:t>
            </w:r>
          </w:p>
        </w:tc>
        <w:tc>
          <w:tcPr>
            <w:tcW w:w="2430" w:type="dxa"/>
          </w:tcPr>
          <w:p w14:paraId="2D768D43" w14:textId="77777777" w:rsidR="00D63C0E" w:rsidRPr="000A41B1" w:rsidRDefault="00D63C0E" w:rsidP="00B80900">
            <w:pPr>
              <w:pStyle w:val="TableText"/>
              <w:rPr>
                <w:color w:val="auto"/>
              </w:rPr>
            </w:pPr>
            <w:r>
              <w:rPr>
                <w:color w:val="auto"/>
              </w:rPr>
              <w:t xml:space="preserve">Indicates whether the </w:t>
            </w:r>
            <w:r>
              <w:t xml:space="preserve">Roof </w:t>
            </w:r>
            <w:r>
              <w:rPr>
                <w:color w:val="auto"/>
              </w:rPr>
              <w:t>issue was closed or not.</w:t>
            </w:r>
          </w:p>
        </w:tc>
        <w:tc>
          <w:tcPr>
            <w:tcW w:w="2430" w:type="dxa"/>
          </w:tcPr>
          <w:p w14:paraId="2D768D44" w14:textId="77777777" w:rsidR="00D63C0E" w:rsidRDefault="00D63C0E" w:rsidP="00B80900">
            <w:pPr>
              <w:pStyle w:val="Example"/>
              <w:rPr>
                <w:color w:val="auto"/>
              </w:rPr>
            </w:pPr>
            <w:r>
              <w:rPr>
                <w:color w:val="auto"/>
              </w:rPr>
              <w:t>Values:</w:t>
            </w:r>
          </w:p>
          <w:p w14:paraId="2D768D45" w14:textId="77777777" w:rsidR="00D63C0E" w:rsidRDefault="00D63C0E" w:rsidP="00B80900">
            <w:pPr>
              <w:pStyle w:val="Example"/>
              <w:numPr>
                <w:ilvl w:val="0"/>
                <w:numId w:val="27"/>
              </w:numPr>
              <w:rPr>
                <w:color w:val="auto"/>
              </w:rPr>
            </w:pPr>
            <w:r>
              <w:rPr>
                <w:color w:val="auto"/>
              </w:rPr>
              <w:t>Y</w:t>
            </w:r>
          </w:p>
          <w:p w14:paraId="2D768D46" w14:textId="77777777" w:rsidR="00D63C0E" w:rsidRDefault="00D63C0E" w:rsidP="00B80900">
            <w:pPr>
              <w:pStyle w:val="Example"/>
              <w:numPr>
                <w:ilvl w:val="0"/>
                <w:numId w:val="27"/>
              </w:numPr>
              <w:rPr>
                <w:color w:val="auto"/>
              </w:rPr>
            </w:pPr>
            <w:r>
              <w:rPr>
                <w:color w:val="auto"/>
              </w:rPr>
              <w:t>N</w:t>
            </w:r>
          </w:p>
          <w:p w14:paraId="2D768D47" w14:textId="77777777" w:rsidR="0015600B" w:rsidRDefault="0015600B">
            <w:pPr>
              <w:pStyle w:val="Example"/>
              <w:ind w:left="720"/>
              <w:rPr>
                <w:color w:val="auto"/>
              </w:rPr>
            </w:pPr>
          </w:p>
          <w:p w14:paraId="2D768D48" w14:textId="77777777" w:rsidR="0015600B" w:rsidRDefault="00083534">
            <w:pPr>
              <w:pStyle w:val="Example"/>
              <w:rPr>
                <w:color w:val="auto"/>
              </w:rPr>
            </w:pPr>
            <w:r>
              <w:rPr>
                <w:color w:val="auto"/>
              </w:rPr>
              <w:lastRenderedPageBreak/>
              <w:t>WSDL name: roofsIssueClsdIndicator</w:t>
            </w:r>
          </w:p>
        </w:tc>
      </w:tr>
      <w:tr w:rsidR="00D63C0E" w:rsidRPr="000A41B1" w14:paraId="2D768D52" w14:textId="77777777" w:rsidTr="00B80900">
        <w:trPr>
          <w:trHeight w:val="331"/>
        </w:trPr>
        <w:tc>
          <w:tcPr>
            <w:tcW w:w="1935" w:type="dxa"/>
          </w:tcPr>
          <w:p w14:paraId="2D768D4A" w14:textId="77777777" w:rsidR="00D63C0E" w:rsidRDefault="00D63C0E" w:rsidP="00B80900">
            <w:pPr>
              <w:pStyle w:val="TableText"/>
            </w:pPr>
            <w:r>
              <w:lastRenderedPageBreak/>
              <w:t>Safety Issue Indicator</w:t>
            </w:r>
          </w:p>
        </w:tc>
        <w:tc>
          <w:tcPr>
            <w:tcW w:w="1935" w:type="dxa"/>
          </w:tcPr>
          <w:p w14:paraId="2D768D4B" w14:textId="77777777" w:rsidR="00D63C0E" w:rsidRPr="00D90900" w:rsidRDefault="00D63C0E" w:rsidP="00B80900">
            <w:pPr>
              <w:pStyle w:val="TableText"/>
              <w:rPr>
                <w:highlight w:val="yellow"/>
              </w:rPr>
            </w:pPr>
            <w:r>
              <w:t>Char(1)</w:t>
            </w:r>
          </w:p>
        </w:tc>
        <w:tc>
          <w:tcPr>
            <w:tcW w:w="2430" w:type="dxa"/>
          </w:tcPr>
          <w:p w14:paraId="2D768D4C" w14:textId="77777777" w:rsidR="00D63C0E" w:rsidRPr="000A41B1" w:rsidRDefault="00D63C0E" w:rsidP="00B80900">
            <w:pPr>
              <w:pStyle w:val="TableText"/>
              <w:rPr>
                <w:color w:val="auto"/>
              </w:rPr>
            </w:pPr>
            <w:r>
              <w:rPr>
                <w:color w:val="auto"/>
              </w:rPr>
              <w:t xml:space="preserve">Indicates whether there is a </w:t>
            </w:r>
            <w:r>
              <w:t xml:space="preserve">Safety </w:t>
            </w:r>
            <w:r>
              <w:rPr>
                <w:color w:val="auto"/>
              </w:rPr>
              <w:t>issue or not.</w:t>
            </w:r>
          </w:p>
        </w:tc>
        <w:tc>
          <w:tcPr>
            <w:tcW w:w="2430" w:type="dxa"/>
          </w:tcPr>
          <w:p w14:paraId="2D768D4D" w14:textId="77777777" w:rsidR="00D63C0E" w:rsidRDefault="00D63C0E" w:rsidP="00B80900">
            <w:pPr>
              <w:pStyle w:val="Example"/>
              <w:rPr>
                <w:color w:val="auto"/>
              </w:rPr>
            </w:pPr>
            <w:r>
              <w:rPr>
                <w:color w:val="auto"/>
              </w:rPr>
              <w:t>Values:</w:t>
            </w:r>
          </w:p>
          <w:p w14:paraId="2D768D4E" w14:textId="77777777" w:rsidR="00D63C0E" w:rsidRDefault="00D63C0E" w:rsidP="00B80900">
            <w:pPr>
              <w:pStyle w:val="Example"/>
              <w:numPr>
                <w:ilvl w:val="0"/>
                <w:numId w:val="27"/>
              </w:numPr>
              <w:rPr>
                <w:color w:val="auto"/>
              </w:rPr>
            </w:pPr>
            <w:r>
              <w:rPr>
                <w:color w:val="auto"/>
              </w:rPr>
              <w:t>Y</w:t>
            </w:r>
          </w:p>
          <w:p w14:paraId="2D768D4F" w14:textId="77777777" w:rsidR="00D63C0E" w:rsidRDefault="00D63C0E" w:rsidP="00B80900">
            <w:pPr>
              <w:pStyle w:val="Example"/>
              <w:numPr>
                <w:ilvl w:val="0"/>
                <w:numId w:val="27"/>
              </w:numPr>
              <w:rPr>
                <w:color w:val="auto"/>
              </w:rPr>
            </w:pPr>
            <w:r>
              <w:rPr>
                <w:color w:val="auto"/>
              </w:rPr>
              <w:t>N</w:t>
            </w:r>
          </w:p>
          <w:p w14:paraId="2D768D50" w14:textId="77777777" w:rsidR="0015600B" w:rsidRDefault="0015600B">
            <w:pPr>
              <w:pStyle w:val="Example"/>
              <w:ind w:left="720"/>
              <w:rPr>
                <w:color w:val="auto"/>
              </w:rPr>
            </w:pPr>
          </w:p>
          <w:p w14:paraId="2D768D51" w14:textId="77777777" w:rsidR="0015600B" w:rsidRDefault="00083534">
            <w:pPr>
              <w:pStyle w:val="Example"/>
              <w:rPr>
                <w:color w:val="auto"/>
              </w:rPr>
            </w:pPr>
            <w:r>
              <w:rPr>
                <w:color w:val="auto"/>
              </w:rPr>
              <w:t>WSDL name: safetyIssueIndicator</w:t>
            </w:r>
          </w:p>
        </w:tc>
      </w:tr>
      <w:tr w:rsidR="00D63C0E" w:rsidRPr="000A41B1" w14:paraId="2D768D5B" w14:textId="77777777" w:rsidTr="00B80900">
        <w:trPr>
          <w:trHeight w:val="331"/>
        </w:trPr>
        <w:tc>
          <w:tcPr>
            <w:tcW w:w="1935" w:type="dxa"/>
          </w:tcPr>
          <w:p w14:paraId="2D768D53" w14:textId="77777777" w:rsidR="00D63C0E" w:rsidRDefault="00D63C0E" w:rsidP="00B80900">
            <w:pPr>
              <w:pStyle w:val="TableText"/>
            </w:pPr>
            <w:r>
              <w:t>Safety Issue Closed Indicator</w:t>
            </w:r>
          </w:p>
        </w:tc>
        <w:tc>
          <w:tcPr>
            <w:tcW w:w="1935" w:type="dxa"/>
          </w:tcPr>
          <w:p w14:paraId="2D768D54" w14:textId="77777777" w:rsidR="00D63C0E" w:rsidRPr="00D90900" w:rsidRDefault="00D63C0E" w:rsidP="00B80900">
            <w:pPr>
              <w:pStyle w:val="TableText"/>
              <w:rPr>
                <w:highlight w:val="yellow"/>
              </w:rPr>
            </w:pPr>
            <w:r>
              <w:t>Char(1)</w:t>
            </w:r>
          </w:p>
        </w:tc>
        <w:tc>
          <w:tcPr>
            <w:tcW w:w="2430" w:type="dxa"/>
          </w:tcPr>
          <w:p w14:paraId="2D768D55" w14:textId="77777777" w:rsidR="00D63C0E" w:rsidRPr="000A41B1" w:rsidRDefault="00D63C0E" w:rsidP="00B80900">
            <w:pPr>
              <w:pStyle w:val="TableText"/>
              <w:rPr>
                <w:color w:val="auto"/>
              </w:rPr>
            </w:pPr>
            <w:r>
              <w:rPr>
                <w:color w:val="auto"/>
              </w:rPr>
              <w:t xml:space="preserve">Indicates whether the </w:t>
            </w:r>
            <w:r>
              <w:t xml:space="preserve">Safety </w:t>
            </w:r>
            <w:r>
              <w:rPr>
                <w:color w:val="auto"/>
              </w:rPr>
              <w:t>issue was closed or not.</w:t>
            </w:r>
          </w:p>
        </w:tc>
        <w:tc>
          <w:tcPr>
            <w:tcW w:w="2430" w:type="dxa"/>
          </w:tcPr>
          <w:p w14:paraId="2D768D56" w14:textId="77777777" w:rsidR="00D63C0E" w:rsidRDefault="00D63C0E" w:rsidP="00B80900">
            <w:pPr>
              <w:pStyle w:val="Example"/>
              <w:rPr>
                <w:color w:val="auto"/>
              </w:rPr>
            </w:pPr>
            <w:r>
              <w:rPr>
                <w:color w:val="auto"/>
              </w:rPr>
              <w:t>Values:</w:t>
            </w:r>
          </w:p>
          <w:p w14:paraId="2D768D57" w14:textId="77777777" w:rsidR="00D63C0E" w:rsidRDefault="00D63C0E" w:rsidP="00B80900">
            <w:pPr>
              <w:pStyle w:val="Example"/>
              <w:numPr>
                <w:ilvl w:val="0"/>
                <w:numId w:val="27"/>
              </w:numPr>
              <w:rPr>
                <w:color w:val="auto"/>
              </w:rPr>
            </w:pPr>
            <w:r>
              <w:rPr>
                <w:color w:val="auto"/>
              </w:rPr>
              <w:t>Y</w:t>
            </w:r>
          </w:p>
          <w:p w14:paraId="2D768D58" w14:textId="77777777" w:rsidR="00D63C0E" w:rsidRDefault="00D63C0E" w:rsidP="00B80900">
            <w:pPr>
              <w:pStyle w:val="Example"/>
              <w:numPr>
                <w:ilvl w:val="0"/>
                <w:numId w:val="27"/>
              </w:numPr>
              <w:rPr>
                <w:color w:val="auto"/>
              </w:rPr>
            </w:pPr>
            <w:r>
              <w:rPr>
                <w:color w:val="auto"/>
              </w:rPr>
              <w:t>N</w:t>
            </w:r>
          </w:p>
          <w:p w14:paraId="2D768D59" w14:textId="77777777" w:rsidR="0015600B" w:rsidRDefault="0015600B">
            <w:pPr>
              <w:pStyle w:val="Example"/>
              <w:ind w:left="720"/>
              <w:rPr>
                <w:color w:val="auto"/>
              </w:rPr>
            </w:pPr>
          </w:p>
          <w:p w14:paraId="2D768D5A" w14:textId="77777777" w:rsidR="0015600B" w:rsidRDefault="00083534">
            <w:pPr>
              <w:pStyle w:val="Example"/>
              <w:rPr>
                <w:color w:val="auto"/>
              </w:rPr>
            </w:pPr>
            <w:r>
              <w:rPr>
                <w:color w:val="auto"/>
              </w:rPr>
              <w:t>WSDL name: safetyIssueClsdIndicator</w:t>
            </w:r>
          </w:p>
        </w:tc>
      </w:tr>
      <w:tr w:rsidR="00D63C0E" w:rsidRPr="000A41B1" w14:paraId="2D768D64" w14:textId="77777777" w:rsidTr="00B80900">
        <w:trPr>
          <w:trHeight w:val="331"/>
        </w:trPr>
        <w:tc>
          <w:tcPr>
            <w:tcW w:w="1935" w:type="dxa"/>
          </w:tcPr>
          <w:p w14:paraId="2D768D5C" w14:textId="77777777" w:rsidR="00D63C0E" w:rsidRDefault="00D63C0E" w:rsidP="00B80900">
            <w:pPr>
              <w:pStyle w:val="TableText"/>
            </w:pPr>
            <w:r>
              <w:t>Structural Issue Indicator</w:t>
            </w:r>
          </w:p>
        </w:tc>
        <w:tc>
          <w:tcPr>
            <w:tcW w:w="1935" w:type="dxa"/>
          </w:tcPr>
          <w:p w14:paraId="2D768D5D" w14:textId="77777777" w:rsidR="00D63C0E" w:rsidRPr="00D90900" w:rsidRDefault="00D63C0E" w:rsidP="00B80900">
            <w:pPr>
              <w:pStyle w:val="TableText"/>
              <w:rPr>
                <w:highlight w:val="yellow"/>
              </w:rPr>
            </w:pPr>
            <w:r>
              <w:t>Char(1)</w:t>
            </w:r>
          </w:p>
        </w:tc>
        <w:tc>
          <w:tcPr>
            <w:tcW w:w="2430" w:type="dxa"/>
          </w:tcPr>
          <w:p w14:paraId="2D768D5E" w14:textId="77777777" w:rsidR="00D63C0E" w:rsidRPr="000A41B1" w:rsidRDefault="00D63C0E" w:rsidP="00B80900">
            <w:pPr>
              <w:pStyle w:val="TableText"/>
              <w:rPr>
                <w:color w:val="auto"/>
              </w:rPr>
            </w:pPr>
            <w:r>
              <w:rPr>
                <w:color w:val="auto"/>
              </w:rPr>
              <w:t xml:space="preserve">Indicates whether there is a </w:t>
            </w:r>
            <w:r>
              <w:t xml:space="preserve">Structural </w:t>
            </w:r>
            <w:r>
              <w:rPr>
                <w:color w:val="auto"/>
              </w:rPr>
              <w:t>issue or not.</w:t>
            </w:r>
          </w:p>
        </w:tc>
        <w:tc>
          <w:tcPr>
            <w:tcW w:w="2430" w:type="dxa"/>
          </w:tcPr>
          <w:p w14:paraId="2D768D5F" w14:textId="77777777" w:rsidR="00D63C0E" w:rsidRDefault="00D63C0E" w:rsidP="00B80900">
            <w:pPr>
              <w:pStyle w:val="Example"/>
              <w:rPr>
                <w:color w:val="auto"/>
              </w:rPr>
            </w:pPr>
            <w:r>
              <w:rPr>
                <w:color w:val="auto"/>
              </w:rPr>
              <w:t>Values:</w:t>
            </w:r>
          </w:p>
          <w:p w14:paraId="2D768D60" w14:textId="77777777" w:rsidR="00D63C0E" w:rsidRDefault="00D63C0E" w:rsidP="00B80900">
            <w:pPr>
              <w:pStyle w:val="Example"/>
              <w:numPr>
                <w:ilvl w:val="0"/>
                <w:numId w:val="27"/>
              </w:numPr>
              <w:rPr>
                <w:color w:val="auto"/>
              </w:rPr>
            </w:pPr>
            <w:r>
              <w:rPr>
                <w:color w:val="auto"/>
              </w:rPr>
              <w:t>Y</w:t>
            </w:r>
          </w:p>
          <w:p w14:paraId="2D768D61" w14:textId="77777777" w:rsidR="00D63C0E" w:rsidRDefault="00D63C0E" w:rsidP="00B80900">
            <w:pPr>
              <w:pStyle w:val="Example"/>
              <w:numPr>
                <w:ilvl w:val="0"/>
                <w:numId w:val="27"/>
              </w:numPr>
              <w:rPr>
                <w:color w:val="auto"/>
              </w:rPr>
            </w:pPr>
            <w:r>
              <w:rPr>
                <w:color w:val="auto"/>
              </w:rPr>
              <w:t>N</w:t>
            </w:r>
          </w:p>
          <w:p w14:paraId="2D768D62" w14:textId="77777777" w:rsidR="0015600B" w:rsidRDefault="0015600B">
            <w:pPr>
              <w:pStyle w:val="Example"/>
              <w:ind w:left="720"/>
              <w:rPr>
                <w:color w:val="auto"/>
              </w:rPr>
            </w:pPr>
          </w:p>
          <w:p w14:paraId="2D768D63" w14:textId="77777777" w:rsidR="0015600B" w:rsidRDefault="00083534">
            <w:pPr>
              <w:pStyle w:val="Example"/>
              <w:rPr>
                <w:color w:val="auto"/>
              </w:rPr>
            </w:pPr>
            <w:r>
              <w:rPr>
                <w:color w:val="auto"/>
              </w:rPr>
              <w:t>WSDL name: structIssueIndicator</w:t>
            </w:r>
          </w:p>
        </w:tc>
      </w:tr>
      <w:tr w:rsidR="00D63C0E" w:rsidRPr="000A41B1" w14:paraId="2D768D6D" w14:textId="77777777" w:rsidTr="00B80900">
        <w:trPr>
          <w:trHeight w:val="331"/>
        </w:trPr>
        <w:tc>
          <w:tcPr>
            <w:tcW w:w="1935" w:type="dxa"/>
          </w:tcPr>
          <w:p w14:paraId="2D768D65" w14:textId="77777777" w:rsidR="00D63C0E" w:rsidRDefault="00D63C0E" w:rsidP="00B80900">
            <w:pPr>
              <w:pStyle w:val="TableText"/>
            </w:pPr>
            <w:r>
              <w:t>Structural Issue Closed Indicator</w:t>
            </w:r>
          </w:p>
        </w:tc>
        <w:tc>
          <w:tcPr>
            <w:tcW w:w="1935" w:type="dxa"/>
          </w:tcPr>
          <w:p w14:paraId="2D768D66" w14:textId="77777777" w:rsidR="00D63C0E" w:rsidRPr="00D90900" w:rsidRDefault="00D63C0E" w:rsidP="00B80900">
            <w:pPr>
              <w:pStyle w:val="TableText"/>
              <w:rPr>
                <w:highlight w:val="yellow"/>
              </w:rPr>
            </w:pPr>
            <w:r>
              <w:t>Char(1)</w:t>
            </w:r>
          </w:p>
        </w:tc>
        <w:tc>
          <w:tcPr>
            <w:tcW w:w="2430" w:type="dxa"/>
          </w:tcPr>
          <w:p w14:paraId="2D768D67" w14:textId="77777777" w:rsidR="00D63C0E" w:rsidRPr="000A41B1" w:rsidRDefault="00D63C0E" w:rsidP="00B80900">
            <w:pPr>
              <w:pStyle w:val="TableText"/>
              <w:rPr>
                <w:color w:val="auto"/>
              </w:rPr>
            </w:pPr>
            <w:r>
              <w:rPr>
                <w:color w:val="auto"/>
              </w:rPr>
              <w:t xml:space="preserve">Indicates whether the </w:t>
            </w:r>
            <w:r>
              <w:t xml:space="preserve">Structural </w:t>
            </w:r>
            <w:r>
              <w:rPr>
                <w:color w:val="auto"/>
              </w:rPr>
              <w:t>issue was closed or not.</w:t>
            </w:r>
          </w:p>
        </w:tc>
        <w:tc>
          <w:tcPr>
            <w:tcW w:w="2430" w:type="dxa"/>
          </w:tcPr>
          <w:p w14:paraId="2D768D68" w14:textId="77777777" w:rsidR="00D63C0E" w:rsidRDefault="00D63C0E" w:rsidP="00B80900">
            <w:pPr>
              <w:pStyle w:val="Example"/>
              <w:rPr>
                <w:color w:val="auto"/>
              </w:rPr>
            </w:pPr>
            <w:r>
              <w:rPr>
                <w:color w:val="auto"/>
              </w:rPr>
              <w:t>Values:</w:t>
            </w:r>
          </w:p>
          <w:p w14:paraId="2D768D69" w14:textId="77777777" w:rsidR="00D63C0E" w:rsidRDefault="00D63C0E" w:rsidP="00B80900">
            <w:pPr>
              <w:pStyle w:val="Example"/>
              <w:numPr>
                <w:ilvl w:val="0"/>
                <w:numId w:val="27"/>
              </w:numPr>
              <w:rPr>
                <w:color w:val="auto"/>
              </w:rPr>
            </w:pPr>
            <w:r>
              <w:rPr>
                <w:color w:val="auto"/>
              </w:rPr>
              <w:t>Y</w:t>
            </w:r>
          </w:p>
          <w:p w14:paraId="2D768D6A" w14:textId="77777777" w:rsidR="00D63C0E" w:rsidRDefault="00D63C0E" w:rsidP="00B80900">
            <w:pPr>
              <w:pStyle w:val="Example"/>
              <w:numPr>
                <w:ilvl w:val="0"/>
                <w:numId w:val="27"/>
              </w:numPr>
              <w:rPr>
                <w:color w:val="auto"/>
              </w:rPr>
            </w:pPr>
            <w:r>
              <w:rPr>
                <w:color w:val="auto"/>
              </w:rPr>
              <w:t>N</w:t>
            </w:r>
          </w:p>
          <w:p w14:paraId="2D768D6B" w14:textId="77777777" w:rsidR="0015600B" w:rsidRDefault="0015600B">
            <w:pPr>
              <w:pStyle w:val="Example"/>
              <w:ind w:left="720"/>
              <w:rPr>
                <w:color w:val="auto"/>
              </w:rPr>
            </w:pPr>
          </w:p>
          <w:p w14:paraId="2D768D6C" w14:textId="77777777" w:rsidR="0015600B" w:rsidRDefault="00083534">
            <w:pPr>
              <w:pStyle w:val="Example"/>
              <w:rPr>
                <w:color w:val="auto"/>
              </w:rPr>
            </w:pPr>
            <w:r>
              <w:rPr>
                <w:color w:val="auto"/>
              </w:rPr>
              <w:t>WSDL name: structIssueClsdIndicator</w:t>
            </w:r>
          </w:p>
        </w:tc>
      </w:tr>
      <w:tr w:rsidR="00083534" w:rsidRPr="000A41B1" w14:paraId="2D768D72" w14:textId="77777777" w:rsidTr="00B80900">
        <w:trPr>
          <w:trHeight w:val="331"/>
        </w:trPr>
        <w:tc>
          <w:tcPr>
            <w:tcW w:w="1935" w:type="dxa"/>
          </w:tcPr>
          <w:p w14:paraId="2D768D6E" w14:textId="77777777" w:rsidR="00083534" w:rsidRDefault="00083534" w:rsidP="00B80900">
            <w:pPr>
              <w:pStyle w:val="TableText"/>
            </w:pPr>
            <w:r>
              <w:t>Assessment Notes</w:t>
            </w:r>
          </w:p>
        </w:tc>
        <w:tc>
          <w:tcPr>
            <w:tcW w:w="1935" w:type="dxa"/>
          </w:tcPr>
          <w:p w14:paraId="2D768D6F" w14:textId="77777777" w:rsidR="00083534" w:rsidRDefault="00083534" w:rsidP="00B80900">
            <w:pPr>
              <w:pStyle w:val="TableText"/>
            </w:pPr>
            <w:r>
              <w:t>String (1000)</w:t>
            </w:r>
          </w:p>
        </w:tc>
        <w:tc>
          <w:tcPr>
            <w:tcW w:w="2430" w:type="dxa"/>
          </w:tcPr>
          <w:p w14:paraId="2D768D70" w14:textId="77777777" w:rsidR="00083534" w:rsidRPr="000A41B1" w:rsidRDefault="00083534" w:rsidP="00B80900">
            <w:pPr>
              <w:pStyle w:val="TableText"/>
              <w:rPr>
                <w:color w:val="auto"/>
              </w:rPr>
            </w:pPr>
            <w:r>
              <w:rPr>
                <w:color w:val="auto"/>
              </w:rPr>
              <w:t>Notes providing an assessment of the incident.</w:t>
            </w:r>
          </w:p>
        </w:tc>
        <w:tc>
          <w:tcPr>
            <w:tcW w:w="2430" w:type="dxa"/>
          </w:tcPr>
          <w:p w14:paraId="2D768D71" w14:textId="77777777" w:rsidR="00083534" w:rsidRPr="000A41B1" w:rsidRDefault="00083534" w:rsidP="00B80900">
            <w:pPr>
              <w:pStyle w:val="Example"/>
              <w:rPr>
                <w:color w:val="auto"/>
              </w:rPr>
            </w:pPr>
            <w:r>
              <w:rPr>
                <w:color w:val="auto"/>
              </w:rPr>
              <w:t>WSDL name: assessNotes</w:t>
            </w:r>
          </w:p>
        </w:tc>
      </w:tr>
      <w:tr w:rsidR="00083534" w:rsidRPr="000A41B1" w14:paraId="2D768D77" w14:textId="77777777" w:rsidTr="00B80900">
        <w:trPr>
          <w:trHeight w:val="331"/>
        </w:trPr>
        <w:tc>
          <w:tcPr>
            <w:tcW w:w="1935" w:type="dxa"/>
          </w:tcPr>
          <w:p w14:paraId="2D768D73" w14:textId="77777777" w:rsidR="00083534" w:rsidRDefault="00083534" w:rsidP="00B80900">
            <w:pPr>
              <w:pStyle w:val="TableText"/>
            </w:pPr>
            <w:r>
              <w:t>Status Notes</w:t>
            </w:r>
          </w:p>
        </w:tc>
        <w:tc>
          <w:tcPr>
            <w:tcW w:w="1935" w:type="dxa"/>
          </w:tcPr>
          <w:p w14:paraId="2D768D74" w14:textId="77777777" w:rsidR="00083534" w:rsidRDefault="00083534" w:rsidP="00B80900">
            <w:pPr>
              <w:pStyle w:val="TableText"/>
            </w:pPr>
            <w:r>
              <w:t>String (1000)</w:t>
            </w:r>
          </w:p>
        </w:tc>
        <w:tc>
          <w:tcPr>
            <w:tcW w:w="2430" w:type="dxa"/>
          </w:tcPr>
          <w:p w14:paraId="2D768D75" w14:textId="77777777" w:rsidR="00083534" w:rsidRPr="000A41B1" w:rsidRDefault="00083534" w:rsidP="00B80900">
            <w:pPr>
              <w:pStyle w:val="TableText"/>
              <w:rPr>
                <w:color w:val="auto"/>
              </w:rPr>
            </w:pPr>
            <w:r>
              <w:rPr>
                <w:color w:val="auto"/>
              </w:rPr>
              <w:t>Notes providing status of the incident.</w:t>
            </w:r>
          </w:p>
        </w:tc>
        <w:tc>
          <w:tcPr>
            <w:tcW w:w="2430" w:type="dxa"/>
          </w:tcPr>
          <w:p w14:paraId="2D768D76" w14:textId="77777777" w:rsidR="00083534" w:rsidRPr="000A41B1" w:rsidRDefault="00083534" w:rsidP="00B80900">
            <w:pPr>
              <w:pStyle w:val="Example"/>
              <w:rPr>
                <w:color w:val="auto"/>
              </w:rPr>
            </w:pPr>
            <w:r>
              <w:rPr>
                <w:color w:val="auto"/>
              </w:rPr>
              <w:t>WSDL name: statusNotes</w:t>
            </w:r>
          </w:p>
        </w:tc>
      </w:tr>
      <w:tr w:rsidR="00083534" w:rsidRPr="000A41B1" w14:paraId="2D768D7C" w14:textId="77777777" w:rsidTr="00B80900">
        <w:trPr>
          <w:trHeight w:val="331"/>
        </w:trPr>
        <w:tc>
          <w:tcPr>
            <w:tcW w:w="1935" w:type="dxa"/>
          </w:tcPr>
          <w:p w14:paraId="2D768D78" w14:textId="77777777" w:rsidR="00083534" w:rsidRDefault="00083534" w:rsidP="00B80900">
            <w:pPr>
              <w:pStyle w:val="TableText"/>
            </w:pPr>
            <w:r>
              <w:t>Incident Notes</w:t>
            </w:r>
          </w:p>
        </w:tc>
        <w:tc>
          <w:tcPr>
            <w:tcW w:w="1935" w:type="dxa"/>
          </w:tcPr>
          <w:p w14:paraId="2D768D79" w14:textId="77777777" w:rsidR="00083534" w:rsidRDefault="00083534" w:rsidP="00B80900">
            <w:pPr>
              <w:pStyle w:val="TableText"/>
            </w:pPr>
            <w:r>
              <w:t>String (1000)</w:t>
            </w:r>
          </w:p>
        </w:tc>
        <w:tc>
          <w:tcPr>
            <w:tcW w:w="2430" w:type="dxa"/>
          </w:tcPr>
          <w:p w14:paraId="2D768D7A" w14:textId="77777777" w:rsidR="00083534" w:rsidRPr="000A41B1" w:rsidRDefault="00083534" w:rsidP="00B80900">
            <w:pPr>
              <w:pStyle w:val="TableText"/>
              <w:rPr>
                <w:color w:val="auto"/>
              </w:rPr>
            </w:pPr>
            <w:r>
              <w:rPr>
                <w:color w:val="auto"/>
              </w:rPr>
              <w:t>Notes/Comments about the incident</w:t>
            </w:r>
          </w:p>
        </w:tc>
        <w:tc>
          <w:tcPr>
            <w:tcW w:w="2430" w:type="dxa"/>
          </w:tcPr>
          <w:p w14:paraId="2D768D7B" w14:textId="77777777" w:rsidR="00083534" w:rsidRPr="000A41B1" w:rsidRDefault="00083534" w:rsidP="00B80900">
            <w:pPr>
              <w:pStyle w:val="Example"/>
              <w:rPr>
                <w:color w:val="auto"/>
              </w:rPr>
            </w:pPr>
            <w:r>
              <w:rPr>
                <w:color w:val="auto"/>
              </w:rPr>
              <w:t>WSDL name: incidentNotes</w:t>
            </w:r>
          </w:p>
        </w:tc>
      </w:tr>
    </w:tbl>
    <w:p w14:paraId="2D768D7D" w14:textId="77777777" w:rsidR="006C263A" w:rsidRDefault="006C263A" w:rsidP="006C263A"/>
    <w:p w14:paraId="2D768D7E" w14:textId="77777777" w:rsidR="006C263A" w:rsidRDefault="006C263A" w:rsidP="006C263A"/>
    <w:p w14:paraId="2D768D7F" w14:textId="77777777" w:rsidR="006C263A" w:rsidRDefault="006C263A" w:rsidP="00247F2C">
      <w:pPr>
        <w:rPr>
          <w:color w:val="auto"/>
        </w:rPr>
      </w:pPr>
    </w:p>
    <w:p w14:paraId="2D768D80" w14:textId="77777777" w:rsidR="006D7C6C" w:rsidRDefault="006D7C6C" w:rsidP="006D7C6C">
      <w:pPr>
        <w:pStyle w:val="Heading2"/>
      </w:pPr>
      <w:bookmarkStart w:id="69" w:name="_Toc302729652"/>
      <w:r>
        <w:t>Status Code definitions</w:t>
      </w:r>
      <w:bookmarkEnd w:id="69"/>
    </w:p>
    <w:tbl>
      <w:tblPr>
        <w:tblW w:w="639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935"/>
        <w:gridCol w:w="1935"/>
        <w:gridCol w:w="2520"/>
      </w:tblGrid>
      <w:tr w:rsidR="006D7C6C" w:rsidRPr="000A41B1" w14:paraId="2D768D84" w14:textId="77777777" w:rsidTr="006D7C6C">
        <w:trPr>
          <w:trHeight w:val="331"/>
        </w:trPr>
        <w:tc>
          <w:tcPr>
            <w:tcW w:w="1935" w:type="dxa"/>
            <w:shd w:val="clear" w:color="auto" w:fill="FFC000"/>
          </w:tcPr>
          <w:p w14:paraId="2D768D81" w14:textId="77777777" w:rsidR="006D7C6C" w:rsidRDefault="006D7C6C" w:rsidP="006D7C6C">
            <w:pPr>
              <w:pStyle w:val="TableText"/>
            </w:pPr>
            <w:r>
              <w:t>Status Code</w:t>
            </w:r>
          </w:p>
        </w:tc>
        <w:tc>
          <w:tcPr>
            <w:tcW w:w="1935" w:type="dxa"/>
            <w:shd w:val="clear" w:color="auto" w:fill="FFC000"/>
          </w:tcPr>
          <w:p w14:paraId="2D768D82" w14:textId="77777777" w:rsidR="006D7C6C" w:rsidRDefault="006D7C6C" w:rsidP="006D7C6C">
            <w:pPr>
              <w:pStyle w:val="TableText"/>
            </w:pPr>
            <w:r>
              <w:t>Description</w:t>
            </w:r>
          </w:p>
        </w:tc>
        <w:tc>
          <w:tcPr>
            <w:tcW w:w="2520" w:type="dxa"/>
            <w:shd w:val="clear" w:color="auto" w:fill="FFC000"/>
          </w:tcPr>
          <w:p w14:paraId="2D768D83" w14:textId="77777777" w:rsidR="006D7C6C" w:rsidRDefault="006D7C6C" w:rsidP="006D7C6C">
            <w:pPr>
              <w:pStyle w:val="TableText"/>
            </w:pPr>
            <w:r>
              <w:t>Status Message</w:t>
            </w:r>
          </w:p>
        </w:tc>
      </w:tr>
      <w:tr w:rsidR="006D7C6C" w:rsidRPr="000A41B1" w14:paraId="2D768D88" w14:textId="77777777" w:rsidTr="006D7C6C">
        <w:trPr>
          <w:trHeight w:val="331"/>
        </w:trPr>
        <w:tc>
          <w:tcPr>
            <w:tcW w:w="1935" w:type="dxa"/>
          </w:tcPr>
          <w:p w14:paraId="2D768D85" w14:textId="77777777" w:rsidR="006D7C6C" w:rsidRDefault="006D7C6C" w:rsidP="006D7C6C">
            <w:pPr>
              <w:pStyle w:val="TableText"/>
            </w:pPr>
            <w:r>
              <w:lastRenderedPageBreak/>
              <w:t>000</w:t>
            </w:r>
          </w:p>
        </w:tc>
        <w:tc>
          <w:tcPr>
            <w:tcW w:w="1935" w:type="dxa"/>
          </w:tcPr>
          <w:p w14:paraId="2D768D86" w14:textId="77777777" w:rsidR="006D7C6C" w:rsidRDefault="006D7C6C" w:rsidP="006D7C6C">
            <w:pPr>
              <w:pStyle w:val="TableText"/>
            </w:pPr>
            <w:r>
              <w:t>Success</w:t>
            </w:r>
          </w:p>
        </w:tc>
        <w:tc>
          <w:tcPr>
            <w:tcW w:w="2520" w:type="dxa"/>
          </w:tcPr>
          <w:p w14:paraId="2D768D87" w14:textId="77777777" w:rsidR="006D7C6C" w:rsidRDefault="006D7C6C" w:rsidP="006D7C6C">
            <w:pPr>
              <w:pStyle w:val="TableText"/>
            </w:pPr>
            <w:r>
              <w:t>SUCCESS</w:t>
            </w:r>
          </w:p>
        </w:tc>
      </w:tr>
      <w:tr w:rsidR="006D7C6C" w:rsidRPr="000A41B1" w14:paraId="2D768D8C" w14:textId="77777777" w:rsidTr="006D7C6C">
        <w:trPr>
          <w:trHeight w:val="331"/>
        </w:trPr>
        <w:tc>
          <w:tcPr>
            <w:tcW w:w="1935" w:type="dxa"/>
          </w:tcPr>
          <w:p w14:paraId="2D768D89" w14:textId="77777777" w:rsidR="006D7C6C" w:rsidRDefault="006D7C6C" w:rsidP="006D7C6C">
            <w:pPr>
              <w:pStyle w:val="TableText"/>
            </w:pPr>
            <w:r>
              <w:t>001</w:t>
            </w:r>
          </w:p>
        </w:tc>
        <w:tc>
          <w:tcPr>
            <w:tcW w:w="1935" w:type="dxa"/>
          </w:tcPr>
          <w:p w14:paraId="2D768D8A" w14:textId="77777777" w:rsidR="006D7C6C" w:rsidRDefault="006D7C6C" w:rsidP="006D7C6C">
            <w:pPr>
              <w:pStyle w:val="TableText"/>
            </w:pPr>
            <w:r>
              <w:t>Access Denied</w:t>
            </w:r>
          </w:p>
        </w:tc>
        <w:tc>
          <w:tcPr>
            <w:tcW w:w="2520" w:type="dxa"/>
          </w:tcPr>
          <w:p w14:paraId="2D768D8B" w14:textId="77777777" w:rsidR="006D7C6C" w:rsidRDefault="006D7C6C" w:rsidP="006D7C6C">
            <w:pPr>
              <w:pStyle w:val="TableText"/>
            </w:pPr>
            <w:r>
              <w:t>ACCESS DENIED</w:t>
            </w:r>
          </w:p>
        </w:tc>
      </w:tr>
      <w:tr w:rsidR="006D7C6C" w:rsidRPr="000A41B1" w14:paraId="2D768D90" w14:textId="77777777" w:rsidTr="006D7C6C">
        <w:trPr>
          <w:trHeight w:val="331"/>
        </w:trPr>
        <w:tc>
          <w:tcPr>
            <w:tcW w:w="1935" w:type="dxa"/>
          </w:tcPr>
          <w:p w14:paraId="2D768D8D" w14:textId="77777777" w:rsidR="006D7C6C" w:rsidRDefault="006D7C6C" w:rsidP="006D7C6C">
            <w:pPr>
              <w:pStyle w:val="TableText"/>
            </w:pPr>
            <w:r>
              <w:t>002</w:t>
            </w:r>
          </w:p>
        </w:tc>
        <w:tc>
          <w:tcPr>
            <w:tcW w:w="1935" w:type="dxa"/>
          </w:tcPr>
          <w:p w14:paraId="2D768D8E" w14:textId="77777777" w:rsidR="006D7C6C" w:rsidRDefault="006D7C6C" w:rsidP="006D7C6C">
            <w:pPr>
              <w:pStyle w:val="TableText"/>
            </w:pPr>
            <w:r>
              <w:t>Session Timeout</w:t>
            </w:r>
          </w:p>
        </w:tc>
        <w:tc>
          <w:tcPr>
            <w:tcW w:w="2520" w:type="dxa"/>
          </w:tcPr>
          <w:p w14:paraId="2D768D8F" w14:textId="77777777" w:rsidR="006D7C6C" w:rsidRDefault="006D7C6C" w:rsidP="006D7C6C">
            <w:pPr>
              <w:pStyle w:val="TableText"/>
            </w:pPr>
            <w:r>
              <w:t>SESSION TIMEOUT</w:t>
            </w:r>
          </w:p>
        </w:tc>
      </w:tr>
      <w:tr w:rsidR="006D7C6C" w:rsidRPr="000A41B1" w14:paraId="2D768D94" w14:textId="77777777" w:rsidTr="006D7C6C">
        <w:trPr>
          <w:trHeight w:val="331"/>
        </w:trPr>
        <w:tc>
          <w:tcPr>
            <w:tcW w:w="1935" w:type="dxa"/>
          </w:tcPr>
          <w:p w14:paraId="2D768D91" w14:textId="77777777" w:rsidR="006D7C6C" w:rsidRDefault="006D7C6C" w:rsidP="006D7C6C">
            <w:pPr>
              <w:pStyle w:val="TableText"/>
            </w:pPr>
            <w:r>
              <w:t>003</w:t>
            </w:r>
          </w:p>
        </w:tc>
        <w:tc>
          <w:tcPr>
            <w:tcW w:w="1935" w:type="dxa"/>
          </w:tcPr>
          <w:p w14:paraId="2D768D92" w14:textId="77777777" w:rsidR="006D7C6C" w:rsidRDefault="006D7C6C" w:rsidP="006D7C6C">
            <w:pPr>
              <w:pStyle w:val="TableText"/>
            </w:pPr>
            <w:r>
              <w:t>Field Validation Error</w:t>
            </w:r>
          </w:p>
        </w:tc>
        <w:tc>
          <w:tcPr>
            <w:tcW w:w="2520" w:type="dxa"/>
          </w:tcPr>
          <w:p w14:paraId="2D768D93" w14:textId="77777777" w:rsidR="006D7C6C" w:rsidRDefault="006D7C6C" w:rsidP="006D7C6C">
            <w:pPr>
              <w:pStyle w:val="TableText"/>
            </w:pPr>
            <w:r>
              <w:t>[Error message]</w:t>
            </w:r>
          </w:p>
        </w:tc>
      </w:tr>
      <w:tr w:rsidR="006D7C6C" w:rsidRPr="000A41B1" w14:paraId="2D768D98" w14:textId="77777777" w:rsidTr="006D7C6C">
        <w:trPr>
          <w:trHeight w:val="331"/>
        </w:trPr>
        <w:tc>
          <w:tcPr>
            <w:tcW w:w="1935" w:type="dxa"/>
          </w:tcPr>
          <w:p w14:paraId="2D768D95" w14:textId="77777777" w:rsidR="006D7C6C" w:rsidRDefault="006D7C6C" w:rsidP="006D7C6C">
            <w:pPr>
              <w:pStyle w:val="TableText"/>
            </w:pPr>
            <w:r>
              <w:t>100</w:t>
            </w:r>
          </w:p>
        </w:tc>
        <w:tc>
          <w:tcPr>
            <w:tcW w:w="1935" w:type="dxa"/>
          </w:tcPr>
          <w:p w14:paraId="2D768D96" w14:textId="77777777" w:rsidR="006D7C6C" w:rsidRDefault="006D7C6C" w:rsidP="006D7C6C">
            <w:pPr>
              <w:pStyle w:val="TableText"/>
            </w:pPr>
            <w:r>
              <w:t>No Incidents found</w:t>
            </w:r>
          </w:p>
        </w:tc>
        <w:tc>
          <w:tcPr>
            <w:tcW w:w="2520" w:type="dxa"/>
          </w:tcPr>
          <w:p w14:paraId="2D768D97" w14:textId="77777777" w:rsidR="006D7C6C" w:rsidRDefault="006D7C6C" w:rsidP="006D7C6C">
            <w:pPr>
              <w:pStyle w:val="TableText"/>
            </w:pPr>
            <w:r>
              <w:t>No Incidents found</w:t>
            </w:r>
          </w:p>
        </w:tc>
      </w:tr>
      <w:tr w:rsidR="006D7C6C" w:rsidRPr="000A41B1" w14:paraId="2D768D9C" w14:textId="77777777" w:rsidTr="006D7C6C">
        <w:trPr>
          <w:trHeight w:val="331"/>
        </w:trPr>
        <w:tc>
          <w:tcPr>
            <w:tcW w:w="1935" w:type="dxa"/>
          </w:tcPr>
          <w:p w14:paraId="2D768D99" w14:textId="77777777" w:rsidR="006D7C6C" w:rsidRDefault="006D7C6C" w:rsidP="006D7C6C">
            <w:pPr>
              <w:pStyle w:val="TableText"/>
            </w:pPr>
            <w:r>
              <w:t>900</w:t>
            </w:r>
          </w:p>
        </w:tc>
        <w:tc>
          <w:tcPr>
            <w:tcW w:w="1935" w:type="dxa"/>
          </w:tcPr>
          <w:p w14:paraId="2D768D9A" w14:textId="77777777" w:rsidR="006D7C6C" w:rsidRDefault="006D7C6C" w:rsidP="006D7C6C">
            <w:pPr>
              <w:pStyle w:val="TableText"/>
            </w:pPr>
            <w:r>
              <w:t>DB Error</w:t>
            </w:r>
          </w:p>
        </w:tc>
        <w:tc>
          <w:tcPr>
            <w:tcW w:w="2520" w:type="dxa"/>
          </w:tcPr>
          <w:p w14:paraId="2D768D9B" w14:textId="77777777" w:rsidR="006D7C6C" w:rsidRDefault="006D7C6C" w:rsidP="006D7C6C">
            <w:pPr>
              <w:pStyle w:val="TableText"/>
            </w:pPr>
            <w:r>
              <w:t>[Error message]</w:t>
            </w:r>
          </w:p>
        </w:tc>
      </w:tr>
      <w:tr w:rsidR="006D7C6C" w:rsidRPr="000A41B1" w14:paraId="2D768DA0" w14:textId="77777777" w:rsidTr="006D7C6C">
        <w:trPr>
          <w:trHeight w:val="331"/>
        </w:trPr>
        <w:tc>
          <w:tcPr>
            <w:tcW w:w="1935" w:type="dxa"/>
          </w:tcPr>
          <w:p w14:paraId="2D768D9D" w14:textId="77777777" w:rsidR="006D7C6C" w:rsidRDefault="006D7C6C" w:rsidP="006D7C6C">
            <w:pPr>
              <w:pStyle w:val="TableText"/>
            </w:pPr>
            <w:r>
              <w:t>901</w:t>
            </w:r>
          </w:p>
        </w:tc>
        <w:tc>
          <w:tcPr>
            <w:tcW w:w="1935" w:type="dxa"/>
          </w:tcPr>
          <w:p w14:paraId="2D768D9E" w14:textId="77777777" w:rsidR="006D7C6C" w:rsidRDefault="006D7C6C" w:rsidP="006D7C6C">
            <w:pPr>
              <w:pStyle w:val="TableText"/>
            </w:pPr>
            <w:r>
              <w:t>Application Error</w:t>
            </w:r>
          </w:p>
        </w:tc>
        <w:tc>
          <w:tcPr>
            <w:tcW w:w="2520" w:type="dxa"/>
          </w:tcPr>
          <w:p w14:paraId="2D768D9F" w14:textId="77777777" w:rsidR="006D7C6C" w:rsidRDefault="006D7C6C" w:rsidP="006D7C6C">
            <w:pPr>
              <w:pStyle w:val="TableText"/>
            </w:pPr>
            <w:r>
              <w:t>[Error message]</w:t>
            </w:r>
          </w:p>
        </w:tc>
      </w:tr>
      <w:tr w:rsidR="006D7C6C" w:rsidRPr="000A41B1" w14:paraId="2D768DA4" w14:textId="77777777" w:rsidTr="006D7C6C">
        <w:trPr>
          <w:trHeight w:val="331"/>
        </w:trPr>
        <w:tc>
          <w:tcPr>
            <w:tcW w:w="1935" w:type="dxa"/>
          </w:tcPr>
          <w:p w14:paraId="2D768DA1" w14:textId="77777777" w:rsidR="006D7C6C" w:rsidRDefault="006D7C6C" w:rsidP="006D7C6C">
            <w:pPr>
              <w:pStyle w:val="TableText"/>
            </w:pPr>
            <w:r>
              <w:t>999</w:t>
            </w:r>
          </w:p>
        </w:tc>
        <w:tc>
          <w:tcPr>
            <w:tcW w:w="1935" w:type="dxa"/>
          </w:tcPr>
          <w:p w14:paraId="2D768DA2" w14:textId="77777777" w:rsidR="006D7C6C" w:rsidRDefault="006D7C6C" w:rsidP="006D7C6C">
            <w:pPr>
              <w:pStyle w:val="TableText"/>
            </w:pPr>
            <w:r>
              <w:t>Unexpected Error</w:t>
            </w:r>
          </w:p>
        </w:tc>
        <w:tc>
          <w:tcPr>
            <w:tcW w:w="2520" w:type="dxa"/>
          </w:tcPr>
          <w:p w14:paraId="2D768DA3" w14:textId="77777777" w:rsidR="006D7C6C" w:rsidRDefault="006D7C6C" w:rsidP="006D7C6C">
            <w:pPr>
              <w:pStyle w:val="TableText"/>
            </w:pPr>
            <w:r>
              <w:t>[Error message]</w:t>
            </w:r>
          </w:p>
        </w:tc>
      </w:tr>
    </w:tbl>
    <w:p w14:paraId="2D768DA5" w14:textId="77777777" w:rsidR="006D7C6C" w:rsidRDefault="006D7C6C" w:rsidP="006D7C6C">
      <w:pPr>
        <w:pStyle w:val="Heading2"/>
      </w:pPr>
      <w:bookmarkStart w:id="70" w:name="_Toc302729653"/>
      <w:r>
        <w:t>Reference Data</w:t>
      </w:r>
      <w:bookmarkEnd w:id="70"/>
    </w:p>
    <w:p w14:paraId="2D768DA6" w14:textId="77777777" w:rsidR="006D7C6C" w:rsidRDefault="006D7C6C" w:rsidP="006D7C6C">
      <w:pPr>
        <w:spacing w:line="240" w:lineRule="auto"/>
        <w:jc w:val="both"/>
        <w:rPr>
          <w:color w:val="auto"/>
        </w:rPr>
      </w:pPr>
      <w:r>
        <w:rPr>
          <w:color w:val="auto"/>
        </w:rPr>
        <w:t>The Mobile client will need the following reference data.  It is expected that the mobile client application will include this as reference data (e.g. file).</w:t>
      </w:r>
    </w:p>
    <w:p w14:paraId="2D768DA7" w14:textId="77777777" w:rsidR="006D7C6C" w:rsidRDefault="006D7C6C" w:rsidP="006D7C6C">
      <w:pPr>
        <w:spacing w:line="240" w:lineRule="auto"/>
        <w:jc w:val="both"/>
        <w:rPr>
          <w:color w:val="auto"/>
        </w:rPr>
      </w:pPr>
    </w:p>
    <w:tbl>
      <w:tblPr>
        <w:tblW w:w="6930" w:type="dxa"/>
        <w:tblInd w:w="648" w:type="dxa"/>
        <w:tblBorders>
          <w:top w:val="single" w:sz="8" w:space="0" w:color="4D4D4D"/>
          <w:left w:val="single" w:sz="6" w:space="0" w:color="4D4D4D"/>
          <w:bottom w:val="single" w:sz="8" w:space="0" w:color="4D4D4D"/>
          <w:right w:val="single" w:sz="8" w:space="0" w:color="4D4D4D"/>
          <w:insideH w:val="single" w:sz="6" w:space="0" w:color="4D4D4D"/>
          <w:insideV w:val="single" w:sz="6" w:space="0" w:color="4D4D4D"/>
        </w:tblBorders>
        <w:tblLayout w:type="fixed"/>
        <w:tblLook w:val="01E0" w:firstRow="1" w:lastRow="1" w:firstColumn="1" w:lastColumn="1" w:noHBand="0" w:noVBand="0"/>
      </w:tblPr>
      <w:tblGrid>
        <w:gridCol w:w="1890"/>
        <w:gridCol w:w="2520"/>
        <w:gridCol w:w="2520"/>
      </w:tblGrid>
      <w:tr w:rsidR="006D7C6C" w:rsidRPr="004019DE" w14:paraId="2D768DAB" w14:textId="77777777" w:rsidTr="006D7C6C">
        <w:trPr>
          <w:trHeight w:val="415"/>
          <w:tblHeader/>
        </w:trPr>
        <w:tc>
          <w:tcPr>
            <w:tcW w:w="1890" w:type="dxa"/>
            <w:shd w:val="clear" w:color="auto" w:fill="FF7200"/>
            <w:vAlign w:val="center"/>
          </w:tcPr>
          <w:p w14:paraId="2D768DA8" w14:textId="77777777" w:rsidR="006D7C6C" w:rsidRPr="007B1874" w:rsidRDefault="006D7C6C" w:rsidP="006D7C6C">
            <w:pPr>
              <w:pStyle w:val="CellHeading"/>
            </w:pPr>
            <w:r w:rsidRPr="007B1874">
              <w:t>Data</w:t>
            </w:r>
          </w:p>
        </w:tc>
        <w:tc>
          <w:tcPr>
            <w:tcW w:w="2520" w:type="dxa"/>
            <w:shd w:val="clear" w:color="auto" w:fill="FF7200"/>
            <w:vAlign w:val="center"/>
          </w:tcPr>
          <w:p w14:paraId="2D768DA9" w14:textId="77777777" w:rsidR="006D7C6C" w:rsidRPr="007B1874" w:rsidRDefault="006D7C6C" w:rsidP="006D7C6C">
            <w:pPr>
              <w:pStyle w:val="CellHeading"/>
            </w:pPr>
            <w:r w:rsidRPr="007B1874">
              <w:t>Source Table</w:t>
            </w:r>
          </w:p>
        </w:tc>
        <w:tc>
          <w:tcPr>
            <w:tcW w:w="2520" w:type="dxa"/>
            <w:shd w:val="clear" w:color="auto" w:fill="FF7200"/>
            <w:vAlign w:val="center"/>
          </w:tcPr>
          <w:p w14:paraId="2D768DAA" w14:textId="77777777" w:rsidR="006D7C6C" w:rsidRPr="007B1874" w:rsidRDefault="006D7C6C" w:rsidP="006D7C6C">
            <w:pPr>
              <w:pStyle w:val="CellHeading"/>
            </w:pPr>
            <w:r w:rsidRPr="007B1874">
              <w:t>Notes</w:t>
            </w:r>
          </w:p>
        </w:tc>
      </w:tr>
      <w:tr w:rsidR="006D7C6C" w:rsidRPr="000A41B1" w14:paraId="2D768DB0" w14:textId="77777777" w:rsidTr="006D7C6C">
        <w:trPr>
          <w:trHeight w:val="331"/>
        </w:trPr>
        <w:tc>
          <w:tcPr>
            <w:tcW w:w="1890" w:type="dxa"/>
          </w:tcPr>
          <w:p w14:paraId="2D768DAC" w14:textId="77777777" w:rsidR="006D7C6C" w:rsidRDefault="006D7C6C" w:rsidP="006D7C6C">
            <w:pPr>
              <w:pStyle w:val="TableText"/>
            </w:pPr>
            <w:r>
              <w:t>Building Types</w:t>
            </w:r>
          </w:p>
        </w:tc>
        <w:tc>
          <w:tcPr>
            <w:tcW w:w="2520" w:type="dxa"/>
          </w:tcPr>
          <w:p w14:paraId="2D768DAD" w14:textId="77777777" w:rsidR="006D7C6C" w:rsidRPr="000A41B1" w:rsidRDefault="006D7C6C" w:rsidP="006D7C6C">
            <w:pPr>
              <w:pStyle w:val="Example"/>
              <w:rPr>
                <w:color w:val="auto"/>
              </w:rPr>
            </w:pPr>
            <w:r>
              <w:rPr>
                <w:color w:val="auto"/>
              </w:rPr>
              <w:t>PROPTYPE</w:t>
            </w:r>
          </w:p>
        </w:tc>
        <w:tc>
          <w:tcPr>
            <w:tcW w:w="2520" w:type="dxa"/>
          </w:tcPr>
          <w:p w14:paraId="2D768DAE" w14:textId="77777777" w:rsidR="006D7C6C" w:rsidRDefault="006D7C6C" w:rsidP="006D7C6C">
            <w:pPr>
              <w:pStyle w:val="Example"/>
              <w:spacing w:line="240" w:lineRule="auto"/>
              <w:rPr>
                <w:color w:val="auto"/>
              </w:rPr>
            </w:pPr>
            <w:r>
              <w:rPr>
                <w:color w:val="auto"/>
              </w:rPr>
              <w:t>CRE Property Types</w:t>
            </w:r>
          </w:p>
          <w:p w14:paraId="2D768DAF" w14:textId="77777777" w:rsidR="006D7C6C" w:rsidRPr="000A41B1" w:rsidRDefault="00D872C9" w:rsidP="006D7C6C">
            <w:pPr>
              <w:pStyle w:val="Example"/>
              <w:spacing w:line="240" w:lineRule="auto"/>
              <w:rPr>
                <w:color w:val="auto"/>
              </w:rPr>
            </w:pPr>
            <w:r w:rsidRPr="003A4AF8">
              <w:rPr>
                <w:color w:val="auto"/>
              </w:rPr>
              <w:object w:dxaOrig="1454" w:dyaOrig="941" w14:anchorId="2D769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46.75pt" o:ole="">
                  <v:imagedata r:id="rId17" o:title=""/>
                </v:shape>
                <o:OLEObject Type="Embed" ProgID="Excel.Sheet.12" ShapeID="_x0000_i1025" DrawAspect="Icon" ObjectID="_1433158451" r:id="rId18"/>
              </w:object>
            </w:r>
          </w:p>
        </w:tc>
      </w:tr>
      <w:tr w:rsidR="006D7C6C" w:rsidRPr="000A41B1" w14:paraId="2D768DB6" w14:textId="77777777" w:rsidTr="006D7C6C">
        <w:trPr>
          <w:trHeight w:val="331"/>
        </w:trPr>
        <w:tc>
          <w:tcPr>
            <w:tcW w:w="1890" w:type="dxa"/>
          </w:tcPr>
          <w:p w14:paraId="2D768DB1" w14:textId="77777777" w:rsidR="006D7C6C" w:rsidRDefault="006D7C6C" w:rsidP="006D7C6C">
            <w:pPr>
              <w:pStyle w:val="TableText"/>
            </w:pPr>
            <w:r>
              <w:t>States</w:t>
            </w:r>
          </w:p>
        </w:tc>
        <w:tc>
          <w:tcPr>
            <w:tcW w:w="2520" w:type="dxa"/>
          </w:tcPr>
          <w:p w14:paraId="2D768DB2" w14:textId="77777777" w:rsidR="006D7C6C" w:rsidRPr="000A41B1" w:rsidRDefault="006D7C6C" w:rsidP="006D7C6C">
            <w:pPr>
              <w:pStyle w:val="Example"/>
              <w:rPr>
                <w:color w:val="auto"/>
              </w:rPr>
            </w:pPr>
            <w:r>
              <w:rPr>
                <w:color w:val="auto"/>
              </w:rPr>
              <w:t>STATE</w:t>
            </w:r>
          </w:p>
        </w:tc>
        <w:tc>
          <w:tcPr>
            <w:tcW w:w="2520" w:type="dxa"/>
          </w:tcPr>
          <w:p w14:paraId="2D768DB3" w14:textId="77777777" w:rsidR="006D7C6C" w:rsidRDefault="006D7C6C" w:rsidP="006D7C6C">
            <w:pPr>
              <w:pStyle w:val="Example"/>
              <w:spacing w:line="240" w:lineRule="auto"/>
              <w:rPr>
                <w:color w:val="auto"/>
              </w:rPr>
            </w:pPr>
            <w:r>
              <w:rPr>
                <w:color w:val="auto"/>
              </w:rPr>
              <w:t>Static information:  Can be included as a reference file included as part of the mobile application.</w:t>
            </w:r>
          </w:p>
          <w:p w14:paraId="2D768DB4" w14:textId="77777777" w:rsidR="006D7C6C" w:rsidRDefault="006D7C6C" w:rsidP="006D7C6C">
            <w:pPr>
              <w:pStyle w:val="Example"/>
              <w:spacing w:line="240" w:lineRule="auto"/>
              <w:rPr>
                <w:color w:val="auto"/>
              </w:rPr>
            </w:pPr>
          </w:p>
          <w:p w14:paraId="2D768DB5" w14:textId="77777777" w:rsidR="006D7C6C" w:rsidRPr="000A41B1" w:rsidRDefault="00D872C9" w:rsidP="006D7C6C">
            <w:pPr>
              <w:pStyle w:val="Example"/>
              <w:spacing w:line="240" w:lineRule="auto"/>
              <w:rPr>
                <w:color w:val="auto"/>
              </w:rPr>
            </w:pPr>
            <w:r w:rsidRPr="003A4AF8">
              <w:rPr>
                <w:color w:val="auto"/>
              </w:rPr>
              <w:object w:dxaOrig="1454" w:dyaOrig="941" w14:anchorId="2D76915A">
                <v:shape id="_x0000_i1026" type="#_x0000_t75" style="width:73pt;height:46.75pt" o:ole="">
                  <v:imagedata r:id="rId19" o:title=""/>
                </v:shape>
                <o:OLEObject Type="Embed" ProgID="Excel.Sheet.12" ShapeID="_x0000_i1026" DrawAspect="Icon" ObjectID="_1433158452" r:id="rId20"/>
              </w:object>
            </w:r>
          </w:p>
        </w:tc>
      </w:tr>
      <w:tr w:rsidR="006D7C6C" w:rsidRPr="000A41B1" w14:paraId="2D768DBE" w14:textId="77777777" w:rsidTr="006D7C6C">
        <w:trPr>
          <w:trHeight w:val="331"/>
        </w:trPr>
        <w:tc>
          <w:tcPr>
            <w:tcW w:w="1890" w:type="dxa"/>
          </w:tcPr>
          <w:p w14:paraId="2D768DB7" w14:textId="77777777" w:rsidR="006D7C6C" w:rsidRPr="00156599" w:rsidRDefault="006D7C6C" w:rsidP="006D7C6C">
            <w:pPr>
              <w:pStyle w:val="TableText"/>
            </w:pPr>
            <w:r>
              <w:t>Event Names &amp; Years</w:t>
            </w:r>
          </w:p>
        </w:tc>
        <w:tc>
          <w:tcPr>
            <w:tcW w:w="2520" w:type="dxa"/>
          </w:tcPr>
          <w:p w14:paraId="2D768DB8" w14:textId="77777777" w:rsidR="006D7C6C" w:rsidRDefault="006D7C6C" w:rsidP="006D7C6C">
            <w:pPr>
              <w:pStyle w:val="Example"/>
              <w:rPr>
                <w:color w:val="auto"/>
              </w:rPr>
            </w:pPr>
            <w:r>
              <w:rPr>
                <w:color w:val="auto"/>
              </w:rPr>
              <w:t xml:space="preserve">HURRICANE </w:t>
            </w:r>
          </w:p>
          <w:p w14:paraId="2D768DB9" w14:textId="77777777" w:rsidR="006D7C6C" w:rsidRDefault="006D7C6C" w:rsidP="006D7C6C">
            <w:pPr>
              <w:pStyle w:val="Example"/>
              <w:numPr>
                <w:ilvl w:val="0"/>
                <w:numId w:val="38"/>
              </w:numPr>
              <w:rPr>
                <w:color w:val="auto"/>
              </w:rPr>
            </w:pPr>
            <w:r>
              <w:rPr>
                <w:color w:val="auto"/>
              </w:rPr>
              <w:t>HURRNAME</w:t>
            </w:r>
          </w:p>
          <w:p w14:paraId="2D768DBA" w14:textId="77777777" w:rsidR="006D7C6C" w:rsidRPr="00156599" w:rsidRDefault="006D7C6C" w:rsidP="006D7C6C">
            <w:pPr>
              <w:pStyle w:val="Example"/>
              <w:numPr>
                <w:ilvl w:val="0"/>
                <w:numId w:val="38"/>
              </w:numPr>
              <w:rPr>
                <w:color w:val="auto"/>
              </w:rPr>
            </w:pPr>
            <w:r>
              <w:rPr>
                <w:color w:val="auto"/>
              </w:rPr>
              <w:t>YEAR</w:t>
            </w:r>
          </w:p>
        </w:tc>
        <w:tc>
          <w:tcPr>
            <w:tcW w:w="2520" w:type="dxa"/>
          </w:tcPr>
          <w:p w14:paraId="2D768DBB" w14:textId="77777777" w:rsidR="006D7C6C" w:rsidRDefault="006D7C6C" w:rsidP="006D7C6C">
            <w:pPr>
              <w:pStyle w:val="Example"/>
              <w:spacing w:line="240" w:lineRule="auto"/>
              <w:rPr>
                <w:color w:val="auto"/>
              </w:rPr>
            </w:pPr>
            <w:r>
              <w:rPr>
                <w:color w:val="auto"/>
              </w:rPr>
              <w:t>Events for prior, current and next year.</w:t>
            </w:r>
          </w:p>
          <w:p w14:paraId="2D768DBC" w14:textId="77777777" w:rsidR="006D7C6C" w:rsidRDefault="006D7C6C" w:rsidP="006D7C6C">
            <w:pPr>
              <w:pStyle w:val="Example"/>
              <w:spacing w:line="240" w:lineRule="auto"/>
              <w:rPr>
                <w:color w:val="auto"/>
              </w:rPr>
            </w:pPr>
          </w:p>
          <w:p w14:paraId="2D768DBD" w14:textId="77777777" w:rsidR="006D7C6C" w:rsidRPr="00156599" w:rsidRDefault="00373E62" w:rsidP="006D7C6C">
            <w:pPr>
              <w:pStyle w:val="Example"/>
              <w:spacing w:line="240" w:lineRule="auto"/>
              <w:rPr>
                <w:color w:val="auto"/>
              </w:rPr>
            </w:pPr>
            <w:r w:rsidRPr="003A4AF8">
              <w:rPr>
                <w:color w:val="auto"/>
              </w:rPr>
              <w:object w:dxaOrig="1454" w:dyaOrig="941" w14:anchorId="2D76915B">
                <v:shape id="_x0000_i1027" type="#_x0000_t75" style="width:72.75pt;height:47.25pt" o:ole="">
                  <v:imagedata r:id="rId21" o:title=""/>
                </v:shape>
                <o:OLEObject Type="Embed" ProgID="Excel.Sheet.12" ShapeID="_x0000_i1027" DrawAspect="Icon" ObjectID="_1433158453" r:id="rId22"/>
              </w:object>
            </w:r>
          </w:p>
        </w:tc>
      </w:tr>
    </w:tbl>
    <w:p w14:paraId="2D768DBF" w14:textId="77777777" w:rsidR="00973D0B" w:rsidRDefault="00973D0B" w:rsidP="002A25F9">
      <w:pPr>
        <w:spacing w:line="240" w:lineRule="auto"/>
      </w:pPr>
    </w:p>
    <w:p w14:paraId="2D768DC0" w14:textId="77777777" w:rsidR="00C4315C" w:rsidRDefault="00C4315C" w:rsidP="00C4315C">
      <w:pPr>
        <w:pStyle w:val="Heading2"/>
      </w:pPr>
      <w:bookmarkStart w:id="71" w:name="_Toc302729654"/>
      <w:r>
        <w:t>Sample SOAP requests/responses</w:t>
      </w:r>
      <w:bookmarkEnd w:id="71"/>
    </w:p>
    <w:p w14:paraId="2D768DC1" w14:textId="77777777" w:rsidR="00F92580" w:rsidRDefault="00F92580" w:rsidP="00C4315C">
      <w:pPr>
        <w:spacing w:line="240" w:lineRule="auto"/>
      </w:pPr>
    </w:p>
    <w:p w14:paraId="2D768DC2" w14:textId="77777777" w:rsidR="00807AFA" w:rsidRPr="00A4495D" w:rsidRDefault="00807AFA" w:rsidP="00807AFA">
      <w:pPr>
        <w:pStyle w:val="ListParagraph"/>
        <w:numPr>
          <w:ilvl w:val="0"/>
          <w:numId w:val="49"/>
        </w:numPr>
        <w:spacing w:line="240" w:lineRule="auto"/>
        <w:rPr>
          <w:b/>
        </w:rPr>
      </w:pPr>
      <w:r w:rsidRPr="00A4495D">
        <w:rPr>
          <w:b/>
        </w:rPr>
        <w:t>Login</w:t>
      </w:r>
    </w:p>
    <w:p w14:paraId="2D768DC3" w14:textId="77777777" w:rsidR="00807AFA" w:rsidRPr="003D1D0B" w:rsidRDefault="00807AFA" w:rsidP="00807AFA">
      <w:pPr>
        <w:spacing w:line="240" w:lineRule="auto"/>
        <w:rPr>
          <w:b/>
        </w:rPr>
      </w:pPr>
      <w:r w:rsidRPr="003D1D0B">
        <w:rPr>
          <w:b/>
        </w:rPr>
        <w:t>Request:</w:t>
      </w:r>
    </w:p>
    <w:p w14:paraId="2D768DC4" w14:textId="77777777" w:rsidR="00807AFA" w:rsidRPr="00504363" w:rsidRDefault="00807AFA" w:rsidP="00807AFA">
      <w:pPr>
        <w:spacing w:line="240" w:lineRule="auto"/>
      </w:pPr>
      <w:r w:rsidRPr="00504363">
        <w:t>&lt;soapenv:Envelope xmlns:soapenv="http://schemas.xmlsoap.org/soap/envelope/" xmlns:mes="http://drt.att.com/drtservices/messages/"&gt;</w:t>
      </w:r>
    </w:p>
    <w:p w14:paraId="2D768DC5" w14:textId="77777777" w:rsidR="00807AFA" w:rsidRPr="00504363" w:rsidRDefault="00807AFA" w:rsidP="00807AFA">
      <w:pPr>
        <w:spacing w:line="240" w:lineRule="auto"/>
      </w:pPr>
      <w:r w:rsidRPr="00504363">
        <w:t xml:space="preserve">   &lt;soapenv:Header/&gt;</w:t>
      </w:r>
    </w:p>
    <w:p w14:paraId="2D768DC6" w14:textId="77777777" w:rsidR="00807AFA" w:rsidRPr="00504363" w:rsidRDefault="00807AFA" w:rsidP="00807AFA">
      <w:pPr>
        <w:spacing w:line="240" w:lineRule="auto"/>
      </w:pPr>
      <w:r w:rsidRPr="00504363">
        <w:lastRenderedPageBreak/>
        <w:t xml:space="preserve">   &lt;soapenv:Body&gt;</w:t>
      </w:r>
    </w:p>
    <w:p w14:paraId="2D768DC7" w14:textId="77777777" w:rsidR="00807AFA" w:rsidRPr="00504363" w:rsidRDefault="00807AFA" w:rsidP="00807AFA">
      <w:pPr>
        <w:spacing w:line="240" w:lineRule="auto"/>
      </w:pPr>
      <w:r w:rsidRPr="00504363">
        <w:t xml:space="preserve">      &lt;mes:loginRequest&gt;</w:t>
      </w:r>
    </w:p>
    <w:p w14:paraId="2D768DC8" w14:textId="77777777" w:rsidR="00807AFA" w:rsidRPr="00504363" w:rsidRDefault="00807AFA" w:rsidP="00807AFA">
      <w:pPr>
        <w:spacing w:line="240" w:lineRule="auto"/>
      </w:pPr>
      <w:r w:rsidRPr="00504363">
        <w:t xml:space="preserve">         &lt;mes:userName&gt;AA839G&lt;/mes:userName&gt;</w:t>
      </w:r>
    </w:p>
    <w:p w14:paraId="2D768DC9" w14:textId="77777777" w:rsidR="00807AFA" w:rsidRPr="00504363" w:rsidRDefault="00807AFA" w:rsidP="00807AFA">
      <w:pPr>
        <w:spacing w:line="240" w:lineRule="auto"/>
      </w:pPr>
      <w:r w:rsidRPr="00504363">
        <w:t xml:space="preserve">         &lt;mes:password&gt;2b62ff9b70e704b9a36612bd0ea23927&lt;/mes:password&gt;</w:t>
      </w:r>
    </w:p>
    <w:p w14:paraId="2D768DCA" w14:textId="77777777" w:rsidR="00807AFA" w:rsidRPr="00504363" w:rsidRDefault="00807AFA" w:rsidP="00807AFA">
      <w:pPr>
        <w:spacing w:line="240" w:lineRule="auto"/>
      </w:pPr>
      <w:r w:rsidRPr="00504363">
        <w:t xml:space="preserve">      &lt;/mes:loginRequest&gt;</w:t>
      </w:r>
    </w:p>
    <w:p w14:paraId="2D768DCB" w14:textId="77777777" w:rsidR="00807AFA" w:rsidRPr="00504363" w:rsidRDefault="00807AFA" w:rsidP="00807AFA">
      <w:pPr>
        <w:spacing w:line="240" w:lineRule="auto"/>
      </w:pPr>
      <w:r w:rsidRPr="00504363">
        <w:t xml:space="preserve">   &lt;/soapenv:Body&gt;</w:t>
      </w:r>
    </w:p>
    <w:p w14:paraId="2D768DCC" w14:textId="77777777" w:rsidR="00807AFA" w:rsidRPr="00504363" w:rsidRDefault="00807AFA" w:rsidP="00807AFA">
      <w:pPr>
        <w:spacing w:line="240" w:lineRule="auto"/>
      </w:pPr>
      <w:r w:rsidRPr="00504363">
        <w:t>&lt;/soapenv:Envelope&gt;</w:t>
      </w:r>
    </w:p>
    <w:p w14:paraId="2D768DCD" w14:textId="77777777" w:rsidR="00807AFA" w:rsidRDefault="00807AFA" w:rsidP="00807AFA">
      <w:pPr>
        <w:spacing w:line="240" w:lineRule="auto"/>
        <w:rPr>
          <w:b/>
        </w:rPr>
      </w:pPr>
    </w:p>
    <w:p w14:paraId="2D768DCE" w14:textId="77777777" w:rsidR="00807AFA" w:rsidRPr="00A4495D" w:rsidRDefault="00807AFA" w:rsidP="00807AFA">
      <w:pPr>
        <w:spacing w:line="240" w:lineRule="auto"/>
        <w:rPr>
          <w:b/>
        </w:rPr>
      </w:pPr>
      <w:r w:rsidRPr="00A4495D">
        <w:rPr>
          <w:b/>
        </w:rPr>
        <w:t>Response:</w:t>
      </w:r>
    </w:p>
    <w:p w14:paraId="2D768DCF" w14:textId="77777777" w:rsidR="00807AFA" w:rsidRPr="00504363" w:rsidRDefault="00807AFA" w:rsidP="00807AFA">
      <w:pPr>
        <w:spacing w:line="240" w:lineRule="auto"/>
      </w:pPr>
      <w:r w:rsidRPr="00504363">
        <w:t>&lt;soapenv:Envelope xmlns:soapenv="http://schemas.xmlsoap.org/soap/envelope/"&gt;</w:t>
      </w:r>
    </w:p>
    <w:p w14:paraId="2D768DD0" w14:textId="77777777" w:rsidR="00807AFA" w:rsidRPr="00504363" w:rsidRDefault="00807AFA" w:rsidP="00807AFA">
      <w:pPr>
        <w:spacing w:line="240" w:lineRule="auto"/>
      </w:pPr>
      <w:r w:rsidRPr="00504363">
        <w:t xml:space="preserve">   &lt;soapenv:Body&gt;</w:t>
      </w:r>
    </w:p>
    <w:p w14:paraId="2D768DD1" w14:textId="77777777" w:rsidR="00807AFA" w:rsidRPr="00504363" w:rsidRDefault="00807AFA" w:rsidP="00807AFA">
      <w:pPr>
        <w:spacing w:line="240" w:lineRule="auto"/>
      </w:pPr>
      <w:r w:rsidRPr="00504363">
        <w:t xml:space="preserve">      &lt;loginResponse xmlns="http://drt.att.com/drtservices/messages/"&gt;</w:t>
      </w:r>
    </w:p>
    <w:p w14:paraId="2D768DD2" w14:textId="77777777" w:rsidR="00807AFA" w:rsidRPr="00504363" w:rsidRDefault="00807AFA" w:rsidP="00807AFA">
      <w:pPr>
        <w:spacing w:line="240" w:lineRule="auto"/>
      </w:pPr>
      <w:r w:rsidRPr="00504363">
        <w:t xml:space="preserve">         &lt;token&gt;2XcI+9So8$7JMOnoNqjwA4DKw&lt;/token&gt;</w:t>
      </w:r>
    </w:p>
    <w:p w14:paraId="2D768DD3" w14:textId="77777777" w:rsidR="00807AFA" w:rsidRPr="00504363" w:rsidRDefault="00807AFA" w:rsidP="00807AFA">
      <w:pPr>
        <w:spacing w:line="240" w:lineRule="auto"/>
      </w:pPr>
      <w:r w:rsidRPr="00504363">
        <w:t xml:space="preserve">         &lt;authorization&gt;ADM&lt;/authorization&gt;</w:t>
      </w:r>
    </w:p>
    <w:p w14:paraId="2D768DD4" w14:textId="77777777" w:rsidR="00807AFA" w:rsidRPr="00504363" w:rsidRDefault="00807AFA" w:rsidP="00807AFA">
      <w:pPr>
        <w:spacing w:line="240" w:lineRule="auto"/>
      </w:pPr>
      <w:r w:rsidRPr="00504363">
        <w:t xml:space="preserve">         &lt;requestStatus&gt;</w:t>
      </w:r>
    </w:p>
    <w:p w14:paraId="2D768DD5" w14:textId="77777777" w:rsidR="00807AFA" w:rsidRPr="00504363" w:rsidRDefault="00807AFA" w:rsidP="00807AFA">
      <w:pPr>
        <w:spacing w:line="240" w:lineRule="auto"/>
      </w:pPr>
      <w:r w:rsidRPr="00504363">
        <w:t xml:space="preserve">            &lt;statusCode&gt;000&lt;/statusCode&gt;</w:t>
      </w:r>
    </w:p>
    <w:p w14:paraId="2D768DD6" w14:textId="77777777" w:rsidR="00807AFA" w:rsidRPr="00504363" w:rsidRDefault="00807AFA" w:rsidP="00807AFA">
      <w:pPr>
        <w:spacing w:line="240" w:lineRule="auto"/>
      </w:pPr>
      <w:r w:rsidRPr="00504363">
        <w:t xml:space="preserve">            &lt;statusMessage&gt;Success&lt;/statusMessage&gt;</w:t>
      </w:r>
    </w:p>
    <w:p w14:paraId="2D768DD7" w14:textId="77777777" w:rsidR="00807AFA" w:rsidRPr="00504363" w:rsidRDefault="00807AFA" w:rsidP="00807AFA">
      <w:pPr>
        <w:spacing w:line="240" w:lineRule="auto"/>
      </w:pPr>
      <w:r w:rsidRPr="00504363">
        <w:t xml:space="preserve">         &lt;/requestStatus&gt;</w:t>
      </w:r>
    </w:p>
    <w:p w14:paraId="2D768DD8" w14:textId="77777777" w:rsidR="00807AFA" w:rsidRPr="00504363" w:rsidRDefault="00807AFA" w:rsidP="00807AFA">
      <w:pPr>
        <w:spacing w:line="240" w:lineRule="auto"/>
      </w:pPr>
      <w:r w:rsidRPr="00504363">
        <w:t xml:space="preserve">      &lt;/loginResponse&gt;</w:t>
      </w:r>
    </w:p>
    <w:p w14:paraId="2D768DD9" w14:textId="77777777" w:rsidR="00807AFA" w:rsidRPr="00504363" w:rsidRDefault="00807AFA" w:rsidP="00807AFA">
      <w:pPr>
        <w:spacing w:line="240" w:lineRule="auto"/>
      </w:pPr>
      <w:r w:rsidRPr="00504363">
        <w:t xml:space="preserve">   &lt;/soapenv:Body&gt;</w:t>
      </w:r>
    </w:p>
    <w:p w14:paraId="2D768DDA" w14:textId="77777777" w:rsidR="00807AFA" w:rsidRDefault="00807AFA" w:rsidP="00807AFA">
      <w:pPr>
        <w:spacing w:line="240" w:lineRule="auto"/>
      </w:pPr>
      <w:r w:rsidRPr="00504363">
        <w:t>&lt;/soapenv:Envelope&gt;</w:t>
      </w:r>
    </w:p>
    <w:p w14:paraId="2D768DDB" w14:textId="77777777" w:rsidR="00807AFA" w:rsidRDefault="00807AFA" w:rsidP="00807AFA">
      <w:pPr>
        <w:spacing w:line="240" w:lineRule="auto"/>
      </w:pPr>
    </w:p>
    <w:p w14:paraId="2D768DDC" w14:textId="77777777" w:rsidR="00807AFA" w:rsidRPr="00A4495D" w:rsidRDefault="00807AFA" w:rsidP="00807AFA">
      <w:pPr>
        <w:pStyle w:val="ListParagraph"/>
        <w:numPr>
          <w:ilvl w:val="0"/>
          <w:numId w:val="49"/>
        </w:numPr>
        <w:spacing w:line="240" w:lineRule="auto"/>
        <w:rPr>
          <w:b/>
        </w:rPr>
      </w:pPr>
      <w:r w:rsidRPr="00A4495D">
        <w:rPr>
          <w:b/>
        </w:rPr>
        <w:t>List</w:t>
      </w:r>
      <w:r>
        <w:rPr>
          <w:b/>
        </w:rPr>
        <w:t xml:space="preserve"> </w:t>
      </w:r>
      <w:r w:rsidRPr="00A4495D">
        <w:rPr>
          <w:b/>
        </w:rPr>
        <w:t>Incidents</w:t>
      </w:r>
    </w:p>
    <w:p w14:paraId="2D768DDD" w14:textId="77777777" w:rsidR="00807AFA" w:rsidRPr="003D1D0B" w:rsidRDefault="00807AFA" w:rsidP="00807AFA">
      <w:pPr>
        <w:spacing w:line="240" w:lineRule="auto"/>
        <w:rPr>
          <w:b/>
        </w:rPr>
      </w:pPr>
      <w:r w:rsidRPr="003D1D0B">
        <w:rPr>
          <w:b/>
        </w:rPr>
        <w:t>Request:</w:t>
      </w:r>
    </w:p>
    <w:p w14:paraId="2D768DDE" w14:textId="77777777" w:rsidR="00807AFA" w:rsidRDefault="00807AFA" w:rsidP="00807AFA">
      <w:pPr>
        <w:spacing w:line="240" w:lineRule="auto"/>
      </w:pPr>
      <w:r>
        <w:t>&lt;soapenv:Envelope xmlns:soapenv="http://schemas.xmlsoap.org/soap/envelope/" xmlns:mes="http://drt.att.com/drtservices/messages/"&gt;</w:t>
      </w:r>
    </w:p>
    <w:p w14:paraId="2D768DDF" w14:textId="77777777" w:rsidR="00807AFA" w:rsidRDefault="00807AFA" w:rsidP="00807AFA">
      <w:pPr>
        <w:spacing w:line="240" w:lineRule="auto"/>
      </w:pPr>
      <w:r>
        <w:t xml:space="preserve">   &lt;soapenv:Header/&gt;</w:t>
      </w:r>
    </w:p>
    <w:p w14:paraId="2D768DE0" w14:textId="77777777" w:rsidR="00807AFA" w:rsidRDefault="00807AFA" w:rsidP="00807AFA">
      <w:pPr>
        <w:spacing w:line="240" w:lineRule="auto"/>
      </w:pPr>
      <w:r>
        <w:t xml:space="preserve">   &lt;soapenv:Body&gt;</w:t>
      </w:r>
    </w:p>
    <w:p w14:paraId="2D768DE1" w14:textId="77777777" w:rsidR="00807AFA" w:rsidRDefault="00807AFA" w:rsidP="00807AFA">
      <w:pPr>
        <w:spacing w:line="240" w:lineRule="auto"/>
      </w:pPr>
      <w:r>
        <w:t xml:space="preserve">      &lt;mes:listIncidentsRequest&gt;</w:t>
      </w:r>
    </w:p>
    <w:p w14:paraId="2D768DE2" w14:textId="77777777" w:rsidR="00807AFA" w:rsidRDefault="00807AFA" w:rsidP="00807AFA">
      <w:pPr>
        <w:spacing w:line="240" w:lineRule="auto"/>
      </w:pPr>
      <w:r>
        <w:t xml:space="preserve">         &lt;mes:token&gt;2XcI+9So8$7JMOnoNqjwA4DKw&lt;/mes:token&gt;</w:t>
      </w:r>
    </w:p>
    <w:p w14:paraId="2D768DE3" w14:textId="77777777" w:rsidR="00807AFA" w:rsidRDefault="00807AFA" w:rsidP="00807AFA">
      <w:pPr>
        <w:spacing w:line="240" w:lineRule="auto"/>
      </w:pPr>
      <w:r>
        <w:t xml:space="preserve">         &lt;mes:geoLoc&gt;77127&lt;/mes:geoLoc&gt;</w:t>
      </w:r>
    </w:p>
    <w:p w14:paraId="2D768DE4" w14:textId="77777777" w:rsidR="00807AFA" w:rsidRDefault="00807AFA" w:rsidP="00807AFA">
      <w:pPr>
        <w:spacing w:line="240" w:lineRule="auto"/>
      </w:pPr>
      <w:r>
        <w:t xml:space="preserve">         &lt;!--Optional:--&gt;</w:t>
      </w:r>
    </w:p>
    <w:p w14:paraId="2D768DE5" w14:textId="77777777" w:rsidR="00807AFA" w:rsidRDefault="00807AFA" w:rsidP="00807AFA">
      <w:pPr>
        <w:spacing w:line="240" w:lineRule="auto"/>
      </w:pPr>
      <w:r>
        <w:t xml:space="preserve">         &lt;mes:reqNumberTokens&gt;?&lt;/mes:reqNumberTokens&gt;</w:t>
      </w:r>
    </w:p>
    <w:p w14:paraId="2D768DE6" w14:textId="77777777" w:rsidR="00807AFA" w:rsidRDefault="00807AFA" w:rsidP="00807AFA">
      <w:pPr>
        <w:spacing w:line="240" w:lineRule="auto"/>
      </w:pPr>
      <w:r>
        <w:t xml:space="preserve">         &lt;!--Optional:--&gt;</w:t>
      </w:r>
    </w:p>
    <w:p w14:paraId="2D768DE7" w14:textId="77777777" w:rsidR="00807AFA" w:rsidRDefault="00807AFA" w:rsidP="00807AFA">
      <w:pPr>
        <w:spacing w:line="240" w:lineRule="auto"/>
      </w:pPr>
      <w:r>
        <w:t xml:space="preserve">         &lt;mes:pageOffset&gt;?&lt;/mes:pageOffset&gt;</w:t>
      </w:r>
    </w:p>
    <w:p w14:paraId="2D768DE8" w14:textId="77777777" w:rsidR="00807AFA" w:rsidRDefault="00807AFA" w:rsidP="00807AFA">
      <w:pPr>
        <w:spacing w:line="240" w:lineRule="auto"/>
      </w:pPr>
      <w:r>
        <w:t xml:space="preserve">      &lt;/mes:listIncidentsRequest&gt;</w:t>
      </w:r>
    </w:p>
    <w:p w14:paraId="2D768DE9" w14:textId="77777777" w:rsidR="00807AFA" w:rsidRDefault="00807AFA" w:rsidP="00807AFA">
      <w:pPr>
        <w:spacing w:line="240" w:lineRule="auto"/>
      </w:pPr>
      <w:r>
        <w:t xml:space="preserve">   &lt;/soapenv:Body&gt;</w:t>
      </w:r>
    </w:p>
    <w:p w14:paraId="2D768DEA" w14:textId="77777777" w:rsidR="00807AFA" w:rsidRDefault="00807AFA" w:rsidP="00807AFA">
      <w:pPr>
        <w:spacing w:line="240" w:lineRule="auto"/>
      </w:pPr>
      <w:r>
        <w:t>&lt;/soapenv:Envelope&gt;</w:t>
      </w:r>
    </w:p>
    <w:p w14:paraId="2D768DEB" w14:textId="77777777" w:rsidR="00807AFA" w:rsidRPr="003D1D0B" w:rsidRDefault="00807AFA" w:rsidP="00807AFA">
      <w:pPr>
        <w:spacing w:line="240" w:lineRule="auto"/>
        <w:rPr>
          <w:b/>
        </w:rPr>
      </w:pPr>
      <w:r w:rsidRPr="003D1D0B">
        <w:rPr>
          <w:b/>
        </w:rPr>
        <w:t>Response:</w:t>
      </w:r>
    </w:p>
    <w:p w14:paraId="2D768DEC" w14:textId="77777777" w:rsidR="00807AFA" w:rsidRDefault="00807AFA" w:rsidP="00807AFA">
      <w:pPr>
        <w:spacing w:line="240" w:lineRule="auto"/>
      </w:pPr>
      <w:r>
        <w:t>&lt;soapenv:Envelope xmlns:soapenv="http://schemas.xmlsoap.org/soap/envelope/"&gt;</w:t>
      </w:r>
    </w:p>
    <w:p w14:paraId="2D768DED" w14:textId="77777777" w:rsidR="00807AFA" w:rsidRDefault="00807AFA" w:rsidP="00807AFA">
      <w:pPr>
        <w:spacing w:line="240" w:lineRule="auto"/>
      </w:pPr>
      <w:r>
        <w:t xml:space="preserve">   &lt;soapenv:Body&gt;</w:t>
      </w:r>
    </w:p>
    <w:p w14:paraId="2D768DEE" w14:textId="77777777" w:rsidR="00807AFA" w:rsidRDefault="00807AFA" w:rsidP="00807AFA">
      <w:pPr>
        <w:spacing w:line="240" w:lineRule="auto"/>
      </w:pPr>
      <w:r>
        <w:t xml:space="preserve">      &lt;listIncidentsResponse xmlns="http://drt.att.com/drtservices/messages/"&gt;</w:t>
      </w:r>
    </w:p>
    <w:p w14:paraId="2D768DEF" w14:textId="77777777" w:rsidR="00807AFA" w:rsidRDefault="00807AFA" w:rsidP="00807AFA">
      <w:pPr>
        <w:spacing w:line="240" w:lineRule="auto"/>
      </w:pPr>
      <w:r>
        <w:t xml:space="preserve">         &lt;incidentList&gt;</w:t>
      </w:r>
    </w:p>
    <w:p w14:paraId="2D768DF0" w14:textId="77777777" w:rsidR="00807AFA" w:rsidRDefault="00807AFA" w:rsidP="00807AFA">
      <w:pPr>
        <w:spacing w:line="240" w:lineRule="auto"/>
      </w:pPr>
      <w:r>
        <w:t xml:space="preserve">            &lt;recNumber&gt;4568&lt;/recNumber&gt;</w:t>
      </w:r>
    </w:p>
    <w:p w14:paraId="2D768DF1" w14:textId="77777777" w:rsidR="00807AFA" w:rsidRDefault="00807AFA" w:rsidP="00807AFA">
      <w:pPr>
        <w:spacing w:line="240" w:lineRule="auto"/>
      </w:pPr>
      <w:r>
        <w:t xml:space="preserve">            &lt;geoLoc&gt;77127&lt;/geoLoc&gt;</w:t>
      </w:r>
    </w:p>
    <w:p w14:paraId="2D768DF2" w14:textId="77777777" w:rsidR="00807AFA" w:rsidRDefault="00807AFA" w:rsidP="00807AFA">
      <w:pPr>
        <w:spacing w:line="240" w:lineRule="auto"/>
      </w:pPr>
      <w:r>
        <w:t xml:space="preserve">            &lt;buildingName&gt;OCEAN SPRINGS CO&lt;/buildingName&gt;</w:t>
      </w:r>
    </w:p>
    <w:p w14:paraId="2D768DF3" w14:textId="77777777" w:rsidR="00807AFA" w:rsidRDefault="00807AFA" w:rsidP="00807AFA">
      <w:pPr>
        <w:spacing w:line="240" w:lineRule="auto"/>
      </w:pPr>
      <w:r>
        <w:t xml:space="preserve">            &lt;buildingAddress&gt;1804 GOVERNMENT ST, OCEAN SPRINGS, MS&lt;/buildingAddress&gt;</w:t>
      </w:r>
    </w:p>
    <w:p w14:paraId="2D768DF4" w14:textId="77777777" w:rsidR="00807AFA" w:rsidRDefault="00807AFA" w:rsidP="00807AFA">
      <w:pPr>
        <w:spacing w:line="240" w:lineRule="auto"/>
      </w:pPr>
      <w:r>
        <w:t xml:space="preserve">            &lt;eventName&gt;Gustav&lt;/eventName&gt;</w:t>
      </w:r>
    </w:p>
    <w:p w14:paraId="2D768DF5" w14:textId="77777777" w:rsidR="00807AFA" w:rsidRDefault="00807AFA" w:rsidP="00807AFA">
      <w:pPr>
        <w:spacing w:line="240" w:lineRule="auto"/>
      </w:pPr>
      <w:r>
        <w:t xml:space="preserve">            &lt;incidentStatus&gt;Closed&lt;/incidentStatus&gt;</w:t>
      </w:r>
    </w:p>
    <w:p w14:paraId="2D768DF6" w14:textId="77777777" w:rsidR="00807AFA" w:rsidRDefault="00807AFA" w:rsidP="00807AFA">
      <w:pPr>
        <w:spacing w:line="240" w:lineRule="auto"/>
      </w:pPr>
      <w:r>
        <w:t xml:space="preserve">            &lt;state&gt;MS&lt;/state&gt;</w:t>
      </w:r>
    </w:p>
    <w:p w14:paraId="2D768DF7" w14:textId="77777777" w:rsidR="00807AFA" w:rsidRDefault="00807AFA" w:rsidP="00807AFA">
      <w:pPr>
        <w:spacing w:line="240" w:lineRule="auto"/>
      </w:pPr>
      <w:r>
        <w:t xml:space="preserve">            &lt;pmATTUID&gt;FOSTER, MELISSA&lt;/pmATTUID&gt;</w:t>
      </w:r>
    </w:p>
    <w:p w14:paraId="2D768DF8" w14:textId="77777777" w:rsidR="00807AFA" w:rsidRDefault="00807AFA" w:rsidP="00807AFA">
      <w:pPr>
        <w:spacing w:line="240" w:lineRule="auto"/>
      </w:pPr>
      <w:r>
        <w:t xml:space="preserve">         &lt;/incidentList&gt;</w:t>
      </w:r>
    </w:p>
    <w:p w14:paraId="2D768DF9" w14:textId="77777777" w:rsidR="00807AFA" w:rsidRDefault="00807AFA" w:rsidP="00807AFA">
      <w:pPr>
        <w:spacing w:line="240" w:lineRule="auto"/>
      </w:pPr>
      <w:r>
        <w:t xml:space="preserve">         &lt;incidentList&gt;</w:t>
      </w:r>
    </w:p>
    <w:p w14:paraId="2D768DFA" w14:textId="77777777" w:rsidR="00807AFA" w:rsidRDefault="00807AFA" w:rsidP="00807AFA">
      <w:pPr>
        <w:spacing w:line="240" w:lineRule="auto"/>
      </w:pPr>
      <w:r>
        <w:lastRenderedPageBreak/>
        <w:t xml:space="preserve">            &lt;recNumber&gt;4573&lt;/recNumber&gt;</w:t>
      </w:r>
    </w:p>
    <w:p w14:paraId="2D768DFB" w14:textId="77777777" w:rsidR="00807AFA" w:rsidRDefault="00807AFA" w:rsidP="00807AFA">
      <w:pPr>
        <w:spacing w:line="240" w:lineRule="auto"/>
      </w:pPr>
      <w:r>
        <w:t xml:space="preserve">            &lt;geoLoc&gt;77127&lt;/geoLoc&gt;</w:t>
      </w:r>
    </w:p>
    <w:p w14:paraId="2D768DFC" w14:textId="77777777" w:rsidR="00807AFA" w:rsidRDefault="00807AFA" w:rsidP="00807AFA">
      <w:pPr>
        <w:spacing w:line="240" w:lineRule="auto"/>
      </w:pPr>
      <w:r>
        <w:t xml:space="preserve">            &lt;buildingName&gt;OCEAN SPRINGS CO&lt;/buildingName&gt;</w:t>
      </w:r>
    </w:p>
    <w:p w14:paraId="2D768DFD" w14:textId="77777777" w:rsidR="00807AFA" w:rsidRDefault="00807AFA" w:rsidP="00807AFA">
      <w:pPr>
        <w:spacing w:line="240" w:lineRule="auto"/>
      </w:pPr>
      <w:r>
        <w:t xml:space="preserve">            &lt;buildingAddress&gt;1804 GOVERNMENT ST, OCEAN SPRINGS, MS&lt;/buildingAddress&gt;</w:t>
      </w:r>
    </w:p>
    <w:p w14:paraId="2D768DFE" w14:textId="77777777" w:rsidR="00807AFA" w:rsidRDefault="00807AFA" w:rsidP="00807AFA">
      <w:pPr>
        <w:spacing w:line="240" w:lineRule="auto"/>
      </w:pPr>
      <w:r>
        <w:t xml:space="preserve">            &lt;eventName&gt;Gustav&lt;/eventName&gt;</w:t>
      </w:r>
    </w:p>
    <w:p w14:paraId="2D768DFF" w14:textId="77777777" w:rsidR="00807AFA" w:rsidRDefault="00807AFA" w:rsidP="00807AFA">
      <w:pPr>
        <w:spacing w:line="240" w:lineRule="auto"/>
      </w:pPr>
      <w:r>
        <w:t xml:space="preserve">            &lt;incidentStatus&gt;Open&lt;/incidentStatus&gt;</w:t>
      </w:r>
    </w:p>
    <w:p w14:paraId="2D768E00" w14:textId="77777777" w:rsidR="00807AFA" w:rsidRDefault="00807AFA" w:rsidP="00807AFA">
      <w:pPr>
        <w:spacing w:line="240" w:lineRule="auto"/>
      </w:pPr>
      <w:r>
        <w:t xml:space="preserve">            &lt;workReqNumber&gt;080903021726&lt;/workReqNumber&gt;</w:t>
      </w:r>
    </w:p>
    <w:p w14:paraId="2D768E01" w14:textId="77777777" w:rsidR="00807AFA" w:rsidRDefault="00807AFA" w:rsidP="00807AFA">
      <w:pPr>
        <w:spacing w:line="240" w:lineRule="auto"/>
      </w:pPr>
      <w:r>
        <w:t xml:space="preserve">            &lt;state&gt;MS&lt;/state&gt;</w:t>
      </w:r>
    </w:p>
    <w:p w14:paraId="2D768E02" w14:textId="77777777" w:rsidR="00807AFA" w:rsidRDefault="00807AFA" w:rsidP="00807AFA">
      <w:pPr>
        <w:spacing w:line="240" w:lineRule="auto"/>
      </w:pPr>
      <w:r>
        <w:t xml:space="preserve">            &lt;pmATTUID&gt;FOSTER, MELISSA&lt;/pmATTUID&gt;</w:t>
      </w:r>
    </w:p>
    <w:p w14:paraId="2D768E03" w14:textId="77777777" w:rsidR="00807AFA" w:rsidRDefault="00807AFA" w:rsidP="00807AFA">
      <w:pPr>
        <w:spacing w:line="240" w:lineRule="auto"/>
      </w:pPr>
      <w:r>
        <w:t xml:space="preserve">         &lt;/incidentList&gt;</w:t>
      </w:r>
    </w:p>
    <w:p w14:paraId="2D768E04" w14:textId="77777777" w:rsidR="00807AFA" w:rsidRDefault="00807AFA" w:rsidP="00807AFA">
      <w:pPr>
        <w:spacing w:line="240" w:lineRule="auto"/>
      </w:pPr>
      <w:r>
        <w:t xml:space="preserve">         &lt;requestStatus&gt;</w:t>
      </w:r>
    </w:p>
    <w:p w14:paraId="2D768E05" w14:textId="77777777" w:rsidR="00807AFA" w:rsidRDefault="00807AFA" w:rsidP="00807AFA">
      <w:pPr>
        <w:spacing w:line="240" w:lineRule="auto"/>
      </w:pPr>
      <w:r>
        <w:t xml:space="preserve">            &lt;statusCode&gt;000&lt;/statusCode&gt;</w:t>
      </w:r>
    </w:p>
    <w:p w14:paraId="2D768E06" w14:textId="77777777" w:rsidR="00807AFA" w:rsidRDefault="00807AFA" w:rsidP="00807AFA">
      <w:pPr>
        <w:spacing w:line="240" w:lineRule="auto"/>
      </w:pPr>
      <w:r>
        <w:t xml:space="preserve">            &lt;statusMessage&gt;Success&lt;/statusMessage&gt;</w:t>
      </w:r>
    </w:p>
    <w:p w14:paraId="2D768E07" w14:textId="77777777" w:rsidR="00807AFA" w:rsidRDefault="00807AFA" w:rsidP="00807AFA">
      <w:pPr>
        <w:spacing w:line="240" w:lineRule="auto"/>
      </w:pPr>
      <w:r>
        <w:t xml:space="preserve">         &lt;/requestStatus&gt;</w:t>
      </w:r>
    </w:p>
    <w:p w14:paraId="2D768E08" w14:textId="77777777" w:rsidR="00807AFA" w:rsidRDefault="00807AFA" w:rsidP="00807AFA">
      <w:pPr>
        <w:spacing w:line="240" w:lineRule="auto"/>
      </w:pPr>
      <w:r>
        <w:t xml:space="preserve">      &lt;/listIncidentsResponse&gt;</w:t>
      </w:r>
    </w:p>
    <w:p w14:paraId="2D768E09" w14:textId="77777777" w:rsidR="00807AFA" w:rsidRDefault="00807AFA" w:rsidP="00807AFA">
      <w:pPr>
        <w:spacing w:line="240" w:lineRule="auto"/>
      </w:pPr>
      <w:r>
        <w:t xml:space="preserve">   &lt;/soapenv:Body&gt;</w:t>
      </w:r>
    </w:p>
    <w:p w14:paraId="2D768E0A" w14:textId="77777777" w:rsidR="00807AFA" w:rsidRDefault="00807AFA" w:rsidP="00807AFA">
      <w:pPr>
        <w:spacing w:line="240" w:lineRule="auto"/>
      </w:pPr>
      <w:r>
        <w:t>&lt;/soapenv:Envelope&gt;</w:t>
      </w:r>
    </w:p>
    <w:p w14:paraId="2D768E0B" w14:textId="77777777" w:rsidR="00807AFA" w:rsidRDefault="00807AFA" w:rsidP="00807AFA">
      <w:pPr>
        <w:spacing w:line="240" w:lineRule="auto"/>
      </w:pPr>
    </w:p>
    <w:p w14:paraId="2D768E0C" w14:textId="77777777" w:rsidR="00807AFA" w:rsidRPr="00A4495D" w:rsidRDefault="00807AFA" w:rsidP="00807AFA">
      <w:pPr>
        <w:pStyle w:val="ListParagraph"/>
        <w:numPr>
          <w:ilvl w:val="0"/>
          <w:numId w:val="49"/>
        </w:numPr>
        <w:spacing w:line="240" w:lineRule="auto"/>
        <w:rPr>
          <w:b/>
        </w:rPr>
      </w:pPr>
      <w:r w:rsidRPr="00A4495D">
        <w:rPr>
          <w:b/>
        </w:rPr>
        <w:t>Retrieve</w:t>
      </w:r>
      <w:r>
        <w:rPr>
          <w:b/>
        </w:rPr>
        <w:t xml:space="preserve"> </w:t>
      </w:r>
      <w:r w:rsidRPr="00A4495D">
        <w:rPr>
          <w:b/>
        </w:rPr>
        <w:t>Incident:</w:t>
      </w:r>
    </w:p>
    <w:p w14:paraId="2D768E0D" w14:textId="77777777" w:rsidR="00807AFA" w:rsidRPr="00994F4A" w:rsidRDefault="00807AFA" w:rsidP="00807AFA">
      <w:pPr>
        <w:spacing w:line="240" w:lineRule="auto"/>
        <w:rPr>
          <w:b/>
        </w:rPr>
      </w:pPr>
      <w:r w:rsidRPr="00994F4A">
        <w:rPr>
          <w:b/>
        </w:rPr>
        <w:t>Request:</w:t>
      </w:r>
    </w:p>
    <w:p w14:paraId="2D768E0E" w14:textId="77777777" w:rsidR="00807AFA" w:rsidRDefault="00807AFA" w:rsidP="00807AFA">
      <w:pPr>
        <w:spacing w:line="240" w:lineRule="auto"/>
      </w:pPr>
      <w:r>
        <w:t>&lt;soapenv:Envelope xmlns:soapenv="http://schemas.xmlsoap.org/soap/envelope/" xmlns:mes="http://drt.att.com/drtservices/messages/"&gt;</w:t>
      </w:r>
    </w:p>
    <w:p w14:paraId="2D768E0F" w14:textId="77777777" w:rsidR="00807AFA" w:rsidRDefault="00807AFA" w:rsidP="00807AFA">
      <w:pPr>
        <w:spacing w:line="240" w:lineRule="auto"/>
      </w:pPr>
      <w:r>
        <w:t xml:space="preserve">   &lt;soapenv:Header/&gt;</w:t>
      </w:r>
    </w:p>
    <w:p w14:paraId="2D768E10" w14:textId="77777777" w:rsidR="00807AFA" w:rsidRDefault="00807AFA" w:rsidP="00807AFA">
      <w:pPr>
        <w:spacing w:line="240" w:lineRule="auto"/>
      </w:pPr>
      <w:r>
        <w:t xml:space="preserve">   &lt;soapenv:Body&gt;</w:t>
      </w:r>
    </w:p>
    <w:p w14:paraId="2D768E11" w14:textId="77777777" w:rsidR="00807AFA" w:rsidRDefault="00807AFA" w:rsidP="00807AFA">
      <w:pPr>
        <w:spacing w:line="240" w:lineRule="auto"/>
      </w:pPr>
      <w:r>
        <w:t xml:space="preserve">      &lt;mes:retrieveIncidentRequest&gt;</w:t>
      </w:r>
    </w:p>
    <w:p w14:paraId="2D768E12" w14:textId="77777777" w:rsidR="00807AFA" w:rsidRDefault="00807AFA" w:rsidP="00807AFA">
      <w:pPr>
        <w:spacing w:line="240" w:lineRule="auto"/>
      </w:pPr>
      <w:r>
        <w:t xml:space="preserve">         &lt;mes:token&gt;2XcI+9So8$7JMOnoNqjwA4DKw&lt;/mes:token&gt;</w:t>
      </w:r>
    </w:p>
    <w:p w14:paraId="2D768E13" w14:textId="77777777" w:rsidR="00807AFA" w:rsidRDefault="00807AFA" w:rsidP="00807AFA">
      <w:pPr>
        <w:spacing w:line="240" w:lineRule="auto"/>
      </w:pPr>
      <w:r>
        <w:t xml:space="preserve">         &lt;mes:recNumber&gt;4929&lt;/mes:recNumber&gt;</w:t>
      </w:r>
    </w:p>
    <w:p w14:paraId="2D768E14" w14:textId="77777777" w:rsidR="00807AFA" w:rsidRDefault="00807AFA" w:rsidP="00807AFA">
      <w:pPr>
        <w:spacing w:line="240" w:lineRule="auto"/>
      </w:pPr>
      <w:r>
        <w:t xml:space="preserve">      &lt;/mes:retrieveIncidentRequest&gt;</w:t>
      </w:r>
    </w:p>
    <w:p w14:paraId="2D768E15" w14:textId="77777777" w:rsidR="00807AFA" w:rsidRDefault="00807AFA" w:rsidP="00807AFA">
      <w:pPr>
        <w:spacing w:line="240" w:lineRule="auto"/>
      </w:pPr>
      <w:r>
        <w:t xml:space="preserve">   &lt;/soapenv:Body&gt;</w:t>
      </w:r>
    </w:p>
    <w:p w14:paraId="2D768E16" w14:textId="77777777" w:rsidR="00807AFA" w:rsidRDefault="00807AFA" w:rsidP="00807AFA">
      <w:pPr>
        <w:spacing w:line="240" w:lineRule="auto"/>
      </w:pPr>
      <w:r>
        <w:t>&lt;/soapenv:Envelope&gt;</w:t>
      </w:r>
    </w:p>
    <w:p w14:paraId="2D768E17" w14:textId="77777777" w:rsidR="00807AFA" w:rsidRDefault="00807AFA" w:rsidP="00807AFA">
      <w:pPr>
        <w:spacing w:line="240" w:lineRule="auto"/>
      </w:pPr>
    </w:p>
    <w:p w14:paraId="2D768E18" w14:textId="77777777" w:rsidR="00807AFA" w:rsidRPr="00994F4A" w:rsidRDefault="00807AFA" w:rsidP="00807AFA">
      <w:pPr>
        <w:spacing w:line="240" w:lineRule="auto"/>
        <w:rPr>
          <w:b/>
        </w:rPr>
      </w:pPr>
      <w:r w:rsidRPr="00994F4A">
        <w:rPr>
          <w:b/>
        </w:rPr>
        <w:t>Response:</w:t>
      </w:r>
    </w:p>
    <w:p w14:paraId="2D768E19" w14:textId="77777777" w:rsidR="00807AFA" w:rsidRDefault="00807AFA" w:rsidP="00807AFA">
      <w:pPr>
        <w:spacing w:line="240" w:lineRule="auto"/>
      </w:pPr>
      <w:r>
        <w:t>&lt;soapenv:Envelope xmlns:soapenv="http://schemas.xmlsoap.org/soap/envelope/"&gt;</w:t>
      </w:r>
    </w:p>
    <w:p w14:paraId="2D768E1A" w14:textId="77777777" w:rsidR="00807AFA" w:rsidRDefault="00807AFA" w:rsidP="00807AFA">
      <w:pPr>
        <w:spacing w:line="240" w:lineRule="auto"/>
      </w:pPr>
      <w:r>
        <w:t xml:space="preserve">   &lt;soapenv:Body&gt;</w:t>
      </w:r>
    </w:p>
    <w:p w14:paraId="2D768E1B" w14:textId="77777777" w:rsidR="00807AFA" w:rsidRDefault="00807AFA" w:rsidP="00807AFA">
      <w:pPr>
        <w:spacing w:line="240" w:lineRule="auto"/>
      </w:pPr>
      <w:r>
        <w:t xml:space="preserve">      &lt;retrieveIncidentResponse xmlns="http://drt.att.com/drtservices/messages/"&gt;</w:t>
      </w:r>
    </w:p>
    <w:p w14:paraId="2D768E1C" w14:textId="77777777" w:rsidR="00807AFA" w:rsidRDefault="00807AFA" w:rsidP="00807AFA">
      <w:pPr>
        <w:spacing w:line="240" w:lineRule="auto"/>
      </w:pPr>
      <w:r>
        <w:t xml:space="preserve">         &lt;incidentStructure&gt;</w:t>
      </w:r>
    </w:p>
    <w:p w14:paraId="2D768E1D" w14:textId="77777777" w:rsidR="00807AFA" w:rsidRDefault="00807AFA" w:rsidP="00807AFA">
      <w:pPr>
        <w:spacing w:line="240" w:lineRule="auto"/>
      </w:pPr>
      <w:r>
        <w:t xml:space="preserve">            &lt;geoLoc&gt;27689&lt;/geoLoc&gt;</w:t>
      </w:r>
    </w:p>
    <w:p w14:paraId="2D768E1E" w14:textId="77777777" w:rsidR="00807AFA" w:rsidRDefault="00807AFA" w:rsidP="00807AFA">
      <w:pPr>
        <w:spacing w:line="240" w:lineRule="auto"/>
      </w:pPr>
      <w:r>
        <w:t xml:space="preserve">            &lt;eventName&gt;Ana&lt;/eventName&gt;</w:t>
      </w:r>
    </w:p>
    <w:p w14:paraId="2D768E1F" w14:textId="77777777" w:rsidR="00807AFA" w:rsidRDefault="00807AFA" w:rsidP="00807AFA">
      <w:pPr>
        <w:spacing w:line="240" w:lineRule="auto"/>
      </w:pPr>
      <w:r>
        <w:t xml:space="preserve">            &lt;incidentStatus&gt;Open&lt;/incidentStatus&gt;</w:t>
      </w:r>
    </w:p>
    <w:p w14:paraId="2D768E20" w14:textId="77777777" w:rsidR="00807AFA" w:rsidRDefault="00807AFA" w:rsidP="00807AFA">
      <w:pPr>
        <w:spacing w:line="240" w:lineRule="auto"/>
      </w:pPr>
      <w:r>
        <w:t xml:space="preserve">            &lt;incidentCompltnDate&gt;2009-06-04&lt;/incidentCompltnDate&gt;</w:t>
      </w:r>
    </w:p>
    <w:p w14:paraId="2D768E21" w14:textId="77777777" w:rsidR="00807AFA" w:rsidRDefault="00807AFA" w:rsidP="00807AFA">
      <w:pPr>
        <w:spacing w:line="240" w:lineRule="auto"/>
      </w:pPr>
      <w:r>
        <w:t xml:space="preserve">            &lt;workReqNumber&gt;112233445566778&lt;/workReqNumber&gt;</w:t>
      </w:r>
    </w:p>
    <w:p w14:paraId="2D768E22" w14:textId="77777777" w:rsidR="00807AFA" w:rsidRDefault="00807AFA" w:rsidP="00807AFA">
      <w:pPr>
        <w:spacing w:line="240" w:lineRule="auto"/>
      </w:pPr>
      <w:r>
        <w:t xml:space="preserve">            &lt;incidentYear&gt;2009&lt;/incidentYear&gt;</w:t>
      </w:r>
    </w:p>
    <w:p w14:paraId="2D768E23" w14:textId="77777777" w:rsidR="00807AFA" w:rsidRDefault="00807AFA" w:rsidP="00807AFA">
      <w:pPr>
        <w:spacing w:line="240" w:lineRule="auto"/>
      </w:pPr>
      <w:r>
        <w:t xml:space="preserve">            &lt;reqATTUID&gt;SJ0664&lt;/reqATTUID&gt;</w:t>
      </w:r>
    </w:p>
    <w:p w14:paraId="2D768E24" w14:textId="77777777" w:rsidR="00807AFA" w:rsidRDefault="00807AFA" w:rsidP="00807AFA">
      <w:pPr>
        <w:spacing w:line="240" w:lineRule="auto"/>
      </w:pPr>
      <w:r>
        <w:t xml:space="preserve">            &lt;contactPhone&gt;205-669-2591&lt;/contactPhone&gt;</w:t>
      </w:r>
    </w:p>
    <w:p w14:paraId="2D768E25" w14:textId="77777777" w:rsidR="00807AFA" w:rsidRDefault="00807AFA" w:rsidP="00807AFA">
      <w:pPr>
        <w:spacing w:line="240" w:lineRule="auto"/>
      </w:pPr>
      <w:r>
        <w:t xml:space="preserve">            &lt;initialRptDate&gt;2009-06-03&lt;/initialRptDate&gt;</w:t>
      </w:r>
    </w:p>
    <w:p w14:paraId="2D768E26" w14:textId="77777777" w:rsidR="00807AFA" w:rsidRDefault="00807AFA" w:rsidP="00807AFA">
      <w:pPr>
        <w:spacing w:line="240" w:lineRule="auto"/>
      </w:pPr>
      <w:r>
        <w:t xml:space="preserve">            &lt;damageIndicator&gt;Y&lt;/damageIndicator&gt;</w:t>
      </w:r>
    </w:p>
    <w:p w14:paraId="2D768E27" w14:textId="77777777" w:rsidR="00807AFA" w:rsidRDefault="00807AFA" w:rsidP="00807AFA">
      <w:pPr>
        <w:spacing w:line="240" w:lineRule="auto"/>
      </w:pPr>
      <w:r>
        <w:t xml:space="preserve">            &lt;comPowerIndicator&gt;N&lt;/comPowerIndicator&gt;</w:t>
      </w:r>
    </w:p>
    <w:p w14:paraId="2D768E28" w14:textId="77777777" w:rsidR="00807AFA" w:rsidRDefault="00807AFA" w:rsidP="00807AFA">
      <w:pPr>
        <w:spacing w:line="240" w:lineRule="auto"/>
      </w:pPr>
      <w:r>
        <w:t xml:space="preserve">            &lt;OnGeneratorIndicator&gt;Y&lt;/OnGeneratorIndicator&gt;</w:t>
      </w:r>
    </w:p>
    <w:p w14:paraId="2D768E29" w14:textId="77777777" w:rsidR="00807AFA" w:rsidRDefault="00807AFA" w:rsidP="00807AFA">
      <w:pPr>
        <w:spacing w:line="240" w:lineRule="auto"/>
      </w:pPr>
      <w:r>
        <w:t xml:space="preserve">            &lt;unOccupiableIndicator&gt;N&lt;/unOccupiableIndicator&gt;</w:t>
      </w:r>
    </w:p>
    <w:p w14:paraId="2D768E2A" w14:textId="77777777" w:rsidR="00807AFA" w:rsidRDefault="00807AFA" w:rsidP="00807AFA">
      <w:pPr>
        <w:spacing w:line="240" w:lineRule="auto"/>
      </w:pPr>
      <w:r>
        <w:t xml:space="preserve">            &lt;mobCOIndicator&gt;N&lt;/mobCOIndicator&gt;</w:t>
      </w:r>
    </w:p>
    <w:p w14:paraId="2D768E2B" w14:textId="77777777" w:rsidR="00807AFA" w:rsidRDefault="00807AFA" w:rsidP="00807AFA">
      <w:pPr>
        <w:spacing w:line="240" w:lineRule="auto"/>
      </w:pPr>
      <w:r>
        <w:t xml:space="preserve">            &lt;buildingName&gt;CHARLOTTE / RESEARCH DR -- REG DATA CTR&lt;/buildingName&gt;</w:t>
      </w:r>
    </w:p>
    <w:p w14:paraId="2D768E2C" w14:textId="77777777" w:rsidR="00807AFA" w:rsidRDefault="00807AFA" w:rsidP="00807AFA">
      <w:pPr>
        <w:spacing w:line="240" w:lineRule="auto"/>
      </w:pPr>
      <w:r>
        <w:t xml:space="preserve">            &lt;buildingAddress&gt;9139 RESEARCH DRIVE  CHARLOTTE, NC&lt;/buildingAddress&gt;</w:t>
      </w:r>
    </w:p>
    <w:p w14:paraId="2D768E2D" w14:textId="77777777" w:rsidR="00807AFA" w:rsidRDefault="00807AFA" w:rsidP="00807AFA">
      <w:pPr>
        <w:spacing w:line="240" w:lineRule="auto"/>
      </w:pPr>
      <w:r>
        <w:t xml:space="preserve">            &lt;state&gt;NC&lt;/state&gt;</w:t>
      </w:r>
    </w:p>
    <w:p w14:paraId="2D768E2E" w14:textId="77777777" w:rsidR="00807AFA" w:rsidRDefault="00807AFA" w:rsidP="00807AFA">
      <w:pPr>
        <w:spacing w:line="240" w:lineRule="auto"/>
      </w:pPr>
      <w:r>
        <w:lastRenderedPageBreak/>
        <w:t xml:space="preserve">            &lt;PMAttuid&gt;JP6290&lt;/PMAttuid&gt;</w:t>
      </w:r>
    </w:p>
    <w:p w14:paraId="2D768E2F" w14:textId="77777777" w:rsidR="00807AFA" w:rsidRDefault="00807AFA" w:rsidP="00807AFA">
      <w:pPr>
        <w:spacing w:line="240" w:lineRule="auto"/>
      </w:pPr>
      <w:r>
        <w:t xml:space="preserve">            &lt;buildingStatus&gt;OPEN&lt;/buildingStatus&gt;</w:t>
      </w:r>
    </w:p>
    <w:p w14:paraId="2D768E30" w14:textId="77777777" w:rsidR="00807AFA" w:rsidRDefault="00807AFA" w:rsidP="00807AFA">
      <w:pPr>
        <w:spacing w:line="240" w:lineRule="auto"/>
      </w:pPr>
      <w:r>
        <w:t xml:space="preserve">            &lt;buildingType&gt;DAT&lt;/buildingType&gt;</w:t>
      </w:r>
    </w:p>
    <w:p w14:paraId="2D768E31" w14:textId="77777777" w:rsidR="00807AFA" w:rsidRDefault="00807AFA" w:rsidP="00807AFA">
      <w:pPr>
        <w:spacing w:line="240" w:lineRule="auto"/>
      </w:pPr>
      <w:r>
        <w:t xml:space="preserve">            &lt;creLead&gt;PM&lt;/creLead&gt;</w:t>
      </w:r>
    </w:p>
    <w:p w14:paraId="2D768E32" w14:textId="77777777" w:rsidR="00807AFA" w:rsidRDefault="00807AFA" w:rsidP="00807AFA">
      <w:pPr>
        <w:spacing w:line="240" w:lineRule="auto"/>
      </w:pPr>
      <w:r>
        <w:t xml:space="preserve">            &lt;estExpenseCost&gt;80000&lt;/estExpenseCost&gt;</w:t>
      </w:r>
    </w:p>
    <w:p w14:paraId="2D768E33" w14:textId="77777777" w:rsidR="00807AFA" w:rsidRDefault="00807AFA" w:rsidP="00807AFA">
      <w:pPr>
        <w:spacing w:line="240" w:lineRule="auto"/>
      </w:pPr>
      <w:r>
        <w:t xml:space="preserve">            &lt;estCapCost&gt;100000&lt;/estCapCost&gt;</w:t>
      </w:r>
    </w:p>
    <w:p w14:paraId="2D768E34" w14:textId="77777777" w:rsidR="00807AFA" w:rsidRDefault="00807AFA" w:rsidP="00807AFA">
      <w:pPr>
        <w:spacing w:line="240" w:lineRule="auto"/>
      </w:pPr>
      <w:r>
        <w:t xml:space="preserve">            &lt;elecIssueIndicator&gt;Y&lt;/elecIssueIndicator&gt;</w:t>
      </w:r>
    </w:p>
    <w:p w14:paraId="2D768E35" w14:textId="77777777" w:rsidR="00807AFA" w:rsidRDefault="00807AFA" w:rsidP="00807AFA">
      <w:pPr>
        <w:spacing w:line="240" w:lineRule="auto"/>
      </w:pPr>
      <w:r>
        <w:t xml:space="preserve">            &lt;elecIssueClsdIndicator&gt;N&lt;/elecIssueClsdIndicator&gt;</w:t>
      </w:r>
    </w:p>
    <w:p w14:paraId="2D768E36" w14:textId="77777777" w:rsidR="00807AFA" w:rsidRDefault="00807AFA" w:rsidP="00807AFA">
      <w:pPr>
        <w:spacing w:line="240" w:lineRule="auto"/>
      </w:pPr>
      <w:r>
        <w:t xml:space="preserve">            &lt;envIssueIndicator&gt;N&lt;/envIssueIndicator&gt;</w:t>
      </w:r>
    </w:p>
    <w:p w14:paraId="2D768E37" w14:textId="77777777" w:rsidR="00807AFA" w:rsidRDefault="00807AFA" w:rsidP="00807AFA">
      <w:pPr>
        <w:spacing w:line="240" w:lineRule="auto"/>
      </w:pPr>
      <w:r>
        <w:t xml:space="preserve">            &lt;envIssueClsdIndicator&gt;N&lt;/envIssueClsdIndicator&gt;</w:t>
      </w:r>
    </w:p>
    <w:p w14:paraId="2D768E38" w14:textId="77777777" w:rsidR="00807AFA" w:rsidRDefault="00807AFA" w:rsidP="00807AFA">
      <w:pPr>
        <w:spacing w:line="240" w:lineRule="auto"/>
      </w:pPr>
      <w:r>
        <w:t xml:space="preserve">            &lt;fenceGateIssueIndicator&gt;N&lt;/fenceGateIssueIndicator&gt;</w:t>
      </w:r>
    </w:p>
    <w:p w14:paraId="2D768E39" w14:textId="77777777" w:rsidR="00807AFA" w:rsidRDefault="00807AFA" w:rsidP="00807AFA">
      <w:pPr>
        <w:spacing w:line="240" w:lineRule="auto"/>
      </w:pPr>
      <w:r>
        <w:t xml:space="preserve">            &lt;fenceGateIssueClsdIndicator&gt;N&lt;/fenceGateIssueClsdIndicator&gt;</w:t>
      </w:r>
    </w:p>
    <w:p w14:paraId="2D768E3A" w14:textId="77777777" w:rsidR="00807AFA" w:rsidRDefault="00807AFA" w:rsidP="00807AFA">
      <w:pPr>
        <w:spacing w:line="240" w:lineRule="auto"/>
      </w:pPr>
      <w:r>
        <w:t xml:space="preserve">            &lt;genIssueIndicator&gt;N&lt;/genIssueIndicator&gt;</w:t>
      </w:r>
    </w:p>
    <w:p w14:paraId="2D768E3B" w14:textId="77777777" w:rsidR="00807AFA" w:rsidRDefault="00807AFA" w:rsidP="00807AFA">
      <w:pPr>
        <w:spacing w:line="240" w:lineRule="auto"/>
      </w:pPr>
      <w:r>
        <w:t xml:space="preserve">            &lt;genIssueClsdIndicator&gt;N&lt;/genIssueClsdIndicator&gt;</w:t>
      </w:r>
    </w:p>
    <w:p w14:paraId="2D768E3C" w14:textId="77777777" w:rsidR="00807AFA" w:rsidRDefault="00807AFA" w:rsidP="00807AFA">
      <w:pPr>
        <w:spacing w:line="240" w:lineRule="auto"/>
      </w:pPr>
      <w:r>
        <w:t xml:space="preserve">            &lt;waterIssueIndicator&gt;N&lt;/waterIssueIndicator&gt;</w:t>
      </w:r>
    </w:p>
    <w:p w14:paraId="2D768E3D" w14:textId="77777777" w:rsidR="00807AFA" w:rsidRDefault="00807AFA" w:rsidP="00807AFA">
      <w:pPr>
        <w:spacing w:line="240" w:lineRule="auto"/>
      </w:pPr>
      <w:r>
        <w:t xml:space="preserve">            &lt;waterIssueClsdIndicator&gt;N&lt;/waterIssueClsdIndicator&gt;</w:t>
      </w:r>
    </w:p>
    <w:p w14:paraId="2D768E3E" w14:textId="77777777" w:rsidR="00807AFA" w:rsidRDefault="00807AFA" w:rsidP="00807AFA">
      <w:pPr>
        <w:spacing w:line="240" w:lineRule="auto"/>
      </w:pPr>
      <w:r>
        <w:t xml:space="preserve">            &lt;groundsIssueIndicator&gt;N&lt;/groundsIssueIndicator&gt;</w:t>
      </w:r>
    </w:p>
    <w:p w14:paraId="2D768E3F" w14:textId="77777777" w:rsidR="00807AFA" w:rsidRDefault="00807AFA" w:rsidP="00807AFA">
      <w:pPr>
        <w:spacing w:line="240" w:lineRule="auto"/>
      </w:pPr>
      <w:r>
        <w:t xml:space="preserve">            &lt;groundsIssueClsdIndicator&gt;N&lt;/groundsIssueClsdIndicator&gt;</w:t>
      </w:r>
    </w:p>
    <w:p w14:paraId="2D768E40" w14:textId="77777777" w:rsidR="00807AFA" w:rsidRDefault="00807AFA" w:rsidP="00807AFA">
      <w:pPr>
        <w:spacing w:line="240" w:lineRule="auto"/>
      </w:pPr>
      <w:r>
        <w:t xml:space="preserve">            &lt;mechIssueIndicator&gt;Y&lt;/mechIssueIndicator&gt;</w:t>
      </w:r>
    </w:p>
    <w:p w14:paraId="2D768E41" w14:textId="77777777" w:rsidR="00807AFA" w:rsidRDefault="00807AFA" w:rsidP="00807AFA">
      <w:pPr>
        <w:spacing w:line="240" w:lineRule="auto"/>
      </w:pPr>
      <w:r>
        <w:t xml:space="preserve">            &lt;mechIssueClsdIndicator&gt;N&lt;/mechIssueClsdIndicator&gt;</w:t>
      </w:r>
    </w:p>
    <w:p w14:paraId="2D768E42" w14:textId="77777777" w:rsidR="00807AFA" w:rsidRDefault="00807AFA" w:rsidP="00807AFA">
      <w:pPr>
        <w:spacing w:line="240" w:lineRule="auto"/>
      </w:pPr>
      <w:r>
        <w:t xml:space="preserve">            &lt;otherIssueIndicator&gt;N&lt;/otherIssueIndicator&gt;</w:t>
      </w:r>
    </w:p>
    <w:p w14:paraId="2D768E43" w14:textId="77777777" w:rsidR="00807AFA" w:rsidRDefault="00807AFA" w:rsidP="00807AFA">
      <w:pPr>
        <w:spacing w:line="240" w:lineRule="auto"/>
      </w:pPr>
      <w:r>
        <w:t xml:space="preserve">            &lt;otherIssueClsdIndicator&gt;N&lt;/otherIssueClsdIndicator&gt;</w:t>
      </w:r>
    </w:p>
    <w:p w14:paraId="2D768E44" w14:textId="77777777" w:rsidR="00807AFA" w:rsidRDefault="00807AFA" w:rsidP="00807AFA">
      <w:pPr>
        <w:spacing w:line="240" w:lineRule="auto"/>
      </w:pPr>
      <w:r>
        <w:t xml:space="preserve">            &lt;plumbIssueIndicator&gt;N&lt;/plumbIssueIndicator&gt;</w:t>
      </w:r>
    </w:p>
    <w:p w14:paraId="2D768E45" w14:textId="77777777" w:rsidR="00807AFA" w:rsidRDefault="00807AFA" w:rsidP="00807AFA">
      <w:pPr>
        <w:spacing w:line="240" w:lineRule="auto"/>
      </w:pPr>
      <w:r>
        <w:t xml:space="preserve">            &lt;plumbIssueClsdIndicator&gt;N&lt;/plumbIssueClsdIndicator&gt;</w:t>
      </w:r>
    </w:p>
    <w:p w14:paraId="2D768E46" w14:textId="77777777" w:rsidR="00807AFA" w:rsidRDefault="00807AFA" w:rsidP="00807AFA">
      <w:pPr>
        <w:spacing w:line="240" w:lineRule="auto"/>
      </w:pPr>
      <w:r>
        <w:t xml:space="preserve">            &lt;roofsIssueIndicator&gt;N&lt;/roofsIssueIndicator&gt;</w:t>
      </w:r>
    </w:p>
    <w:p w14:paraId="2D768E47" w14:textId="77777777" w:rsidR="00807AFA" w:rsidRDefault="00807AFA" w:rsidP="00807AFA">
      <w:pPr>
        <w:spacing w:line="240" w:lineRule="auto"/>
      </w:pPr>
      <w:r>
        <w:t xml:space="preserve">            &lt;roofsIssueClsdIndicator&gt;N&lt;/roofsIssueClsdIndicator&gt;</w:t>
      </w:r>
    </w:p>
    <w:p w14:paraId="2D768E48" w14:textId="77777777" w:rsidR="00807AFA" w:rsidRDefault="00807AFA" w:rsidP="00807AFA">
      <w:pPr>
        <w:spacing w:line="240" w:lineRule="auto"/>
      </w:pPr>
      <w:r>
        <w:t xml:space="preserve">            &lt;safetyIssueIndicator&gt;N&lt;/safetyIssueIndicator&gt;</w:t>
      </w:r>
    </w:p>
    <w:p w14:paraId="2D768E49" w14:textId="77777777" w:rsidR="00807AFA" w:rsidRDefault="00807AFA" w:rsidP="00807AFA">
      <w:pPr>
        <w:spacing w:line="240" w:lineRule="auto"/>
      </w:pPr>
      <w:r>
        <w:t xml:space="preserve">            &lt;safetyIssueClsdIndicator&gt;N&lt;/safetyIssueClsdIndicator&gt;</w:t>
      </w:r>
    </w:p>
    <w:p w14:paraId="2D768E4A" w14:textId="77777777" w:rsidR="00807AFA" w:rsidRDefault="00807AFA" w:rsidP="00807AFA">
      <w:pPr>
        <w:spacing w:line="240" w:lineRule="auto"/>
      </w:pPr>
      <w:r>
        <w:t xml:space="preserve">            &lt;structIssueIndicator&gt;N&lt;/structIssueIndicator&gt;</w:t>
      </w:r>
    </w:p>
    <w:p w14:paraId="2D768E4B" w14:textId="77777777" w:rsidR="00807AFA" w:rsidRDefault="00807AFA" w:rsidP="00807AFA">
      <w:pPr>
        <w:spacing w:line="240" w:lineRule="auto"/>
      </w:pPr>
      <w:r>
        <w:t xml:space="preserve">            &lt;structIssueClsdIndicator&gt;N&lt;/structIssueClsdIndicator&gt;</w:t>
      </w:r>
    </w:p>
    <w:p w14:paraId="2D768E4C" w14:textId="77777777" w:rsidR="00807AFA" w:rsidRDefault="00807AFA" w:rsidP="00807AFA">
      <w:pPr>
        <w:spacing w:line="240" w:lineRule="auto"/>
      </w:pPr>
      <w:r>
        <w:t xml:space="preserve">            &lt;assessNotes&gt;Lightning knocked out commercial power, thus causing chiller motor to burn up.&lt;/assessNotes&gt;</w:t>
      </w:r>
    </w:p>
    <w:p w14:paraId="2D768E4D" w14:textId="77777777" w:rsidR="00807AFA" w:rsidRDefault="00807AFA" w:rsidP="00807AFA">
      <w:pPr>
        <w:spacing w:line="240" w:lineRule="auto"/>
      </w:pPr>
      <w:r>
        <w:t xml:space="preserve">            &lt;statusNotes&gt;Generators on. Backup chiller running; primary chiller off-line. Mechanical contractor in route.&lt;/statusNotes&gt;</w:t>
      </w:r>
    </w:p>
    <w:p w14:paraId="2D768E4E" w14:textId="77777777" w:rsidR="00807AFA" w:rsidRDefault="00807AFA" w:rsidP="00807AFA">
      <w:pPr>
        <w:spacing w:line="240" w:lineRule="auto"/>
      </w:pPr>
      <w:r>
        <w:t xml:space="preserve">            &lt;incidentNotes&gt;Cooling capacity running at 80% of normal.&lt;/incidentNotes&gt;</w:t>
      </w:r>
    </w:p>
    <w:p w14:paraId="2D768E4F" w14:textId="77777777" w:rsidR="00807AFA" w:rsidRDefault="00807AFA" w:rsidP="00807AFA">
      <w:pPr>
        <w:spacing w:line="240" w:lineRule="auto"/>
      </w:pPr>
      <w:r>
        <w:t xml:space="preserve">            &lt;compltnDate&gt;2009-06-04&lt;/compltnDate&gt;</w:t>
      </w:r>
    </w:p>
    <w:p w14:paraId="2D768E50" w14:textId="77777777" w:rsidR="00807AFA" w:rsidRDefault="00807AFA" w:rsidP="00807AFA">
      <w:pPr>
        <w:spacing w:line="240" w:lineRule="auto"/>
      </w:pPr>
      <w:r>
        <w:t xml:space="preserve">         &lt;/incidentStructure&gt;</w:t>
      </w:r>
    </w:p>
    <w:p w14:paraId="2D768E51" w14:textId="77777777" w:rsidR="00807AFA" w:rsidRDefault="00807AFA" w:rsidP="00807AFA">
      <w:pPr>
        <w:spacing w:line="240" w:lineRule="auto"/>
      </w:pPr>
      <w:r>
        <w:t xml:space="preserve">         &lt;requestStatus&gt;</w:t>
      </w:r>
    </w:p>
    <w:p w14:paraId="2D768E52" w14:textId="77777777" w:rsidR="00807AFA" w:rsidRDefault="00807AFA" w:rsidP="00807AFA">
      <w:pPr>
        <w:spacing w:line="240" w:lineRule="auto"/>
      </w:pPr>
      <w:r>
        <w:t xml:space="preserve">            &lt;statusCode&gt;000&lt;/statusCode&gt;</w:t>
      </w:r>
    </w:p>
    <w:p w14:paraId="2D768E53" w14:textId="77777777" w:rsidR="00807AFA" w:rsidRDefault="00807AFA" w:rsidP="00807AFA">
      <w:pPr>
        <w:spacing w:line="240" w:lineRule="auto"/>
      </w:pPr>
      <w:r>
        <w:t xml:space="preserve">            &lt;statusMessage&gt;Success&lt;/statusMessage&gt;</w:t>
      </w:r>
    </w:p>
    <w:p w14:paraId="2D768E54" w14:textId="77777777" w:rsidR="00807AFA" w:rsidRDefault="00807AFA" w:rsidP="00807AFA">
      <w:pPr>
        <w:spacing w:line="240" w:lineRule="auto"/>
      </w:pPr>
      <w:r>
        <w:t xml:space="preserve">         &lt;/requestStatus&gt;</w:t>
      </w:r>
    </w:p>
    <w:p w14:paraId="2D768E55" w14:textId="77777777" w:rsidR="00807AFA" w:rsidRDefault="00807AFA" w:rsidP="00807AFA">
      <w:pPr>
        <w:spacing w:line="240" w:lineRule="auto"/>
      </w:pPr>
      <w:r>
        <w:t xml:space="preserve">      &lt;/retrieveIncidentResponse&gt;</w:t>
      </w:r>
    </w:p>
    <w:p w14:paraId="2D768E56" w14:textId="77777777" w:rsidR="00807AFA" w:rsidRDefault="00807AFA" w:rsidP="00807AFA">
      <w:pPr>
        <w:spacing w:line="240" w:lineRule="auto"/>
      </w:pPr>
      <w:r>
        <w:t xml:space="preserve">   &lt;/soapenv:Body&gt;</w:t>
      </w:r>
    </w:p>
    <w:p w14:paraId="2D768E57" w14:textId="77777777" w:rsidR="00807AFA" w:rsidRDefault="00807AFA" w:rsidP="00807AFA">
      <w:pPr>
        <w:spacing w:line="240" w:lineRule="auto"/>
      </w:pPr>
      <w:r>
        <w:t>&lt;/soapenv:Envelope&gt;</w:t>
      </w:r>
    </w:p>
    <w:p w14:paraId="2D768E58" w14:textId="77777777" w:rsidR="00807AFA" w:rsidRDefault="00807AFA" w:rsidP="00807AFA">
      <w:pPr>
        <w:spacing w:line="240" w:lineRule="auto"/>
      </w:pPr>
    </w:p>
    <w:p w14:paraId="2D768E59" w14:textId="77777777" w:rsidR="00A90DAB" w:rsidRDefault="00A90DAB" w:rsidP="00807AFA">
      <w:pPr>
        <w:spacing w:line="240" w:lineRule="auto"/>
      </w:pPr>
    </w:p>
    <w:p w14:paraId="2D768E5A" w14:textId="77777777" w:rsidR="00A90DAB" w:rsidRDefault="00A90DAB" w:rsidP="00807AFA">
      <w:pPr>
        <w:spacing w:line="240" w:lineRule="auto"/>
      </w:pPr>
      <w:r>
        <w:t>Response with Pictures</w:t>
      </w:r>
    </w:p>
    <w:p w14:paraId="2D768E5B" w14:textId="77777777" w:rsidR="00A90DAB" w:rsidRDefault="00A90DAB" w:rsidP="00807AFA">
      <w:pPr>
        <w:spacing w:line="240" w:lineRule="auto"/>
      </w:pPr>
    </w:p>
    <w:p w14:paraId="2D768E5C" w14:textId="77777777" w:rsidR="00A90DAB" w:rsidRDefault="00A90DAB" w:rsidP="00A90DAB">
      <w:pPr>
        <w:spacing w:line="240" w:lineRule="auto"/>
      </w:pPr>
      <w:r>
        <w:t>&lt;soapenv:Envelope xmlns:soapenv="http://schemas.xmlsoap.org/soap/envelope/"&gt;</w:t>
      </w:r>
    </w:p>
    <w:p w14:paraId="2D768E5D" w14:textId="77777777" w:rsidR="00A90DAB" w:rsidRDefault="00A90DAB" w:rsidP="00A90DAB">
      <w:pPr>
        <w:spacing w:line="240" w:lineRule="auto"/>
      </w:pPr>
      <w:r>
        <w:t xml:space="preserve">   &lt;soapenv:Body&gt;</w:t>
      </w:r>
    </w:p>
    <w:p w14:paraId="2D768E5E" w14:textId="77777777" w:rsidR="00A90DAB" w:rsidRDefault="00A90DAB" w:rsidP="00A90DAB">
      <w:pPr>
        <w:spacing w:line="240" w:lineRule="auto"/>
      </w:pPr>
      <w:r>
        <w:t xml:space="preserve">      &lt;retrieveIncidentResponse xmlns="http://drt.att.com/drtservices/messages/"&gt;</w:t>
      </w:r>
    </w:p>
    <w:p w14:paraId="2D768E5F" w14:textId="77777777" w:rsidR="00A90DAB" w:rsidRDefault="00A90DAB" w:rsidP="00A90DAB">
      <w:pPr>
        <w:spacing w:line="240" w:lineRule="auto"/>
      </w:pPr>
      <w:r>
        <w:t xml:space="preserve">         &lt;incidentStructure&gt;</w:t>
      </w:r>
    </w:p>
    <w:p w14:paraId="2D768E60" w14:textId="77777777" w:rsidR="00A90DAB" w:rsidRDefault="00A90DAB" w:rsidP="00A90DAB">
      <w:pPr>
        <w:spacing w:line="240" w:lineRule="auto"/>
      </w:pPr>
      <w:r>
        <w:t xml:space="preserve">            &lt;geoLoc&gt;22222&lt;/geoLoc&gt;</w:t>
      </w:r>
    </w:p>
    <w:p w14:paraId="2D768E61" w14:textId="77777777" w:rsidR="00A90DAB" w:rsidRDefault="00A90DAB" w:rsidP="00A90DAB">
      <w:pPr>
        <w:spacing w:line="240" w:lineRule="auto"/>
      </w:pPr>
      <w:r>
        <w:lastRenderedPageBreak/>
        <w:t xml:space="preserve">            &lt;eventName&gt;TEST&lt;/eventName&gt;</w:t>
      </w:r>
    </w:p>
    <w:p w14:paraId="2D768E62" w14:textId="77777777" w:rsidR="00A90DAB" w:rsidRDefault="00A90DAB" w:rsidP="00A90DAB">
      <w:pPr>
        <w:spacing w:line="240" w:lineRule="auto"/>
      </w:pPr>
      <w:r>
        <w:t xml:space="preserve">            &lt;incidentStatus&gt;OPEN&lt;/incidentStatus&gt;</w:t>
      </w:r>
    </w:p>
    <w:p w14:paraId="2D768E63" w14:textId="77777777" w:rsidR="00A90DAB" w:rsidRDefault="00A90DAB" w:rsidP="00A90DAB">
      <w:pPr>
        <w:spacing w:line="240" w:lineRule="auto"/>
      </w:pPr>
      <w:r>
        <w:t xml:space="preserve">            &lt;incidentCompltnDate&gt;2011-06-27&lt;/incidentCompltnDate&gt;</w:t>
      </w:r>
    </w:p>
    <w:p w14:paraId="2D768E64" w14:textId="77777777" w:rsidR="00A90DAB" w:rsidRDefault="00A90DAB" w:rsidP="00A90DAB">
      <w:pPr>
        <w:spacing w:line="240" w:lineRule="auto"/>
      </w:pPr>
      <w:r>
        <w:t xml:space="preserve">            &lt;workReqNumber&gt;22222&lt;/workReqNumber&gt;</w:t>
      </w:r>
    </w:p>
    <w:p w14:paraId="2D768E65" w14:textId="77777777" w:rsidR="00A90DAB" w:rsidRDefault="00A90DAB" w:rsidP="00A90DAB">
      <w:pPr>
        <w:spacing w:line="240" w:lineRule="auto"/>
      </w:pPr>
      <w:r>
        <w:t xml:space="preserve">            &lt;incidentYear&gt;2011&lt;/incidentYear&gt;</w:t>
      </w:r>
    </w:p>
    <w:p w14:paraId="2D768E66" w14:textId="77777777" w:rsidR="00A90DAB" w:rsidRDefault="00A90DAB" w:rsidP="00A90DAB">
      <w:pPr>
        <w:spacing w:line="240" w:lineRule="auto"/>
      </w:pPr>
      <w:r>
        <w:t xml:space="preserve">            &lt;reqATTUID&gt;JW2479&lt;/reqATTUID&gt;</w:t>
      </w:r>
    </w:p>
    <w:p w14:paraId="2D768E67" w14:textId="77777777" w:rsidR="00A90DAB" w:rsidRDefault="00A90DAB" w:rsidP="00A90DAB">
      <w:pPr>
        <w:spacing w:line="240" w:lineRule="auto"/>
      </w:pPr>
      <w:r>
        <w:t xml:space="preserve">            &lt;contactPhone&gt;2222222222&lt;/contactPhone&gt;</w:t>
      </w:r>
    </w:p>
    <w:p w14:paraId="2D768E68" w14:textId="77777777" w:rsidR="00A90DAB" w:rsidRDefault="00A90DAB" w:rsidP="00A90DAB">
      <w:pPr>
        <w:spacing w:line="240" w:lineRule="auto"/>
      </w:pPr>
      <w:r>
        <w:t xml:space="preserve">            &lt;initialRptDate&gt;2011-06-27&lt;/initialRptDate&gt;</w:t>
      </w:r>
    </w:p>
    <w:p w14:paraId="2D768E69" w14:textId="77777777" w:rsidR="00A90DAB" w:rsidRDefault="00A90DAB" w:rsidP="00A90DAB">
      <w:pPr>
        <w:spacing w:line="240" w:lineRule="auto"/>
      </w:pPr>
      <w:r>
        <w:t xml:space="preserve">            &lt;damageIndicator&gt;N&lt;/damageIndicator&gt;</w:t>
      </w:r>
    </w:p>
    <w:p w14:paraId="2D768E6A" w14:textId="77777777" w:rsidR="00A90DAB" w:rsidRDefault="00A90DAB" w:rsidP="00A90DAB">
      <w:pPr>
        <w:spacing w:line="240" w:lineRule="auto"/>
      </w:pPr>
      <w:r>
        <w:t xml:space="preserve">            &lt;comPowerIndicator&gt;N&lt;/comPowerIndicator&gt;</w:t>
      </w:r>
    </w:p>
    <w:p w14:paraId="2D768E6B" w14:textId="77777777" w:rsidR="00A90DAB" w:rsidRDefault="00A90DAB" w:rsidP="00A90DAB">
      <w:pPr>
        <w:spacing w:line="240" w:lineRule="auto"/>
      </w:pPr>
      <w:r>
        <w:t xml:space="preserve">            &lt;OnGeneratorIndicator&gt;N&lt;/OnGeneratorIndicator&gt;</w:t>
      </w:r>
    </w:p>
    <w:p w14:paraId="2D768E6C" w14:textId="77777777" w:rsidR="00A90DAB" w:rsidRDefault="00A90DAB" w:rsidP="00A90DAB">
      <w:pPr>
        <w:spacing w:line="240" w:lineRule="auto"/>
      </w:pPr>
      <w:r>
        <w:t xml:space="preserve">            &lt;unOccupiableIndicator&gt;N&lt;/unOccupiableIndicator&gt;</w:t>
      </w:r>
    </w:p>
    <w:p w14:paraId="2D768E6D" w14:textId="77777777" w:rsidR="00A90DAB" w:rsidRDefault="00A90DAB" w:rsidP="00A90DAB">
      <w:pPr>
        <w:spacing w:line="240" w:lineRule="auto"/>
      </w:pPr>
      <w:r>
        <w:t xml:space="preserve">            &lt;mobCOIndicator&gt;N&lt;/mobCOIndicator&gt;</w:t>
      </w:r>
    </w:p>
    <w:p w14:paraId="2D768E6E" w14:textId="77777777" w:rsidR="00A90DAB" w:rsidRDefault="00A90DAB" w:rsidP="00A90DAB">
      <w:pPr>
        <w:spacing w:line="240" w:lineRule="auto"/>
      </w:pPr>
      <w:r>
        <w:t xml:space="preserve">            &lt;buildingName&gt;TEST&lt;/buildingName&gt;</w:t>
      </w:r>
    </w:p>
    <w:p w14:paraId="2D768E6F" w14:textId="77777777" w:rsidR="00A90DAB" w:rsidRDefault="00A90DAB" w:rsidP="00A90DAB">
      <w:pPr>
        <w:spacing w:line="240" w:lineRule="auto"/>
      </w:pPr>
      <w:r>
        <w:t xml:space="preserve">            &lt;buildingAddress&gt;TEST&lt;/buildingAddress&gt;</w:t>
      </w:r>
    </w:p>
    <w:p w14:paraId="2D768E70" w14:textId="77777777" w:rsidR="00A90DAB" w:rsidRDefault="00A90DAB" w:rsidP="00A90DAB">
      <w:pPr>
        <w:spacing w:line="240" w:lineRule="auto"/>
      </w:pPr>
      <w:r>
        <w:t xml:space="preserve">            &lt;state&gt;IL&lt;/state&gt;</w:t>
      </w:r>
    </w:p>
    <w:p w14:paraId="2D768E71" w14:textId="77777777" w:rsidR="00A90DAB" w:rsidRDefault="00A90DAB" w:rsidP="00A90DAB">
      <w:pPr>
        <w:spacing w:line="240" w:lineRule="auto"/>
      </w:pPr>
      <w:r>
        <w:t xml:space="preserve">            &lt;PMAttuid&gt;JW2479&lt;/PMAttuid&gt;</w:t>
      </w:r>
    </w:p>
    <w:p w14:paraId="2D768E72" w14:textId="77777777" w:rsidR="00A90DAB" w:rsidRDefault="00A90DAB" w:rsidP="00A90DAB">
      <w:pPr>
        <w:spacing w:line="240" w:lineRule="auto"/>
      </w:pPr>
      <w:r>
        <w:t xml:space="preserve">            &lt;buildingStatus&gt;OPEN&lt;/buildingStatus&gt;</w:t>
      </w:r>
    </w:p>
    <w:p w14:paraId="2D768E73" w14:textId="77777777" w:rsidR="00A90DAB" w:rsidRDefault="00A90DAB" w:rsidP="00A90DAB">
      <w:pPr>
        <w:spacing w:line="240" w:lineRule="auto"/>
      </w:pPr>
      <w:r>
        <w:t xml:space="preserve">            &lt;buildingType&gt;TEST&lt;/buildingType&gt;</w:t>
      </w:r>
    </w:p>
    <w:p w14:paraId="2D768E74" w14:textId="77777777" w:rsidR="00A90DAB" w:rsidRDefault="00A90DAB" w:rsidP="00A90DAB">
      <w:pPr>
        <w:spacing w:line="240" w:lineRule="auto"/>
      </w:pPr>
      <w:r>
        <w:t xml:space="preserve">            &lt;creLead&gt;AAA&lt;/creLead&gt;</w:t>
      </w:r>
    </w:p>
    <w:p w14:paraId="2D768E75" w14:textId="77777777" w:rsidR="00A90DAB" w:rsidRDefault="00A90DAB" w:rsidP="00A90DAB">
      <w:pPr>
        <w:spacing w:line="240" w:lineRule="auto"/>
      </w:pPr>
      <w:r>
        <w:t xml:space="preserve">            &lt;estExpenseCost&gt;0&lt;/estExpenseCost&gt;</w:t>
      </w:r>
    </w:p>
    <w:p w14:paraId="2D768E76" w14:textId="77777777" w:rsidR="00A90DAB" w:rsidRDefault="00A90DAB" w:rsidP="00A90DAB">
      <w:pPr>
        <w:spacing w:line="240" w:lineRule="auto"/>
      </w:pPr>
      <w:r>
        <w:t xml:space="preserve">            &lt;estCapCost&gt;0&lt;/estCapCost&gt;</w:t>
      </w:r>
    </w:p>
    <w:p w14:paraId="2D768E77" w14:textId="77777777" w:rsidR="00A90DAB" w:rsidRDefault="00A90DAB" w:rsidP="00A90DAB">
      <w:pPr>
        <w:spacing w:line="240" w:lineRule="auto"/>
      </w:pPr>
      <w:r>
        <w:t xml:space="preserve">            &lt;elecIssueIndicator&gt;N&lt;/elecIssueIndicator&gt;</w:t>
      </w:r>
    </w:p>
    <w:p w14:paraId="2D768E78" w14:textId="77777777" w:rsidR="00A90DAB" w:rsidRDefault="00A90DAB" w:rsidP="00A90DAB">
      <w:pPr>
        <w:spacing w:line="240" w:lineRule="auto"/>
      </w:pPr>
      <w:r>
        <w:t xml:space="preserve">            &lt;elecIssueClsdIndicator&gt;N&lt;/elecIssueClsdIndicator&gt;</w:t>
      </w:r>
    </w:p>
    <w:p w14:paraId="2D768E79" w14:textId="77777777" w:rsidR="00A90DAB" w:rsidRDefault="00A90DAB" w:rsidP="00A90DAB">
      <w:pPr>
        <w:spacing w:line="240" w:lineRule="auto"/>
      </w:pPr>
      <w:r>
        <w:t xml:space="preserve">            &lt;envIssueIndicator&gt;N&lt;/envIssueIndicator&gt;</w:t>
      </w:r>
    </w:p>
    <w:p w14:paraId="2D768E7A" w14:textId="77777777" w:rsidR="00A90DAB" w:rsidRDefault="00A90DAB" w:rsidP="00A90DAB">
      <w:pPr>
        <w:spacing w:line="240" w:lineRule="auto"/>
      </w:pPr>
      <w:r>
        <w:t xml:space="preserve">            &lt;envIssueClsdIndicator&gt;N&lt;/envIssueClsdIndicator&gt;</w:t>
      </w:r>
    </w:p>
    <w:p w14:paraId="2D768E7B" w14:textId="77777777" w:rsidR="00A90DAB" w:rsidRDefault="00A90DAB" w:rsidP="00A90DAB">
      <w:pPr>
        <w:spacing w:line="240" w:lineRule="auto"/>
      </w:pPr>
      <w:r>
        <w:t xml:space="preserve">            &lt;fenceGateIssueIndicator&gt;N&lt;/fenceGateIssueIndicator&gt;</w:t>
      </w:r>
    </w:p>
    <w:p w14:paraId="2D768E7C" w14:textId="77777777" w:rsidR="00A90DAB" w:rsidRDefault="00A90DAB" w:rsidP="00A90DAB">
      <w:pPr>
        <w:spacing w:line="240" w:lineRule="auto"/>
      </w:pPr>
      <w:r>
        <w:t xml:space="preserve">            &lt;fenceGateIssueClsdIndicator&gt;N&lt;/fenceGateIssueClsdIndicator&gt;</w:t>
      </w:r>
    </w:p>
    <w:p w14:paraId="2D768E7D" w14:textId="77777777" w:rsidR="00A90DAB" w:rsidRDefault="00A90DAB" w:rsidP="00A90DAB">
      <w:pPr>
        <w:spacing w:line="240" w:lineRule="auto"/>
      </w:pPr>
      <w:r>
        <w:t xml:space="preserve">            &lt;genIssueIndicator&gt;N&lt;/genIssueIndicator&gt;</w:t>
      </w:r>
    </w:p>
    <w:p w14:paraId="2D768E7E" w14:textId="77777777" w:rsidR="00A90DAB" w:rsidRDefault="00A90DAB" w:rsidP="00A90DAB">
      <w:pPr>
        <w:spacing w:line="240" w:lineRule="auto"/>
      </w:pPr>
      <w:r>
        <w:t xml:space="preserve">            &lt;genIssueClsdIndicator&gt;N&lt;/genIssueClsdIndicator&gt;</w:t>
      </w:r>
    </w:p>
    <w:p w14:paraId="2D768E7F" w14:textId="77777777" w:rsidR="00A90DAB" w:rsidRDefault="00A90DAB" w:rsidP="00A90DAB">
      <w:pPr>
        <w:spacing w:line="240" w:lineRule="auto"/>
      </w:pPr>
      <w:r>
        <w:t xml:space="preserve">            &lt;waterIssueIndicator&gt;N&lt;/waterIssueIndicator&gt;</w:t>
      </w:r>
    </w:p>
    <w:p w14:paraId="2D768E80" w14:textId="77777777" w:rsidR="00A90DAB" w:rsidRDefault="00A90DAB" w:rsidP="00A90DAB">
      <w:pPr>
        <w:spacing w:line="240" w:lineRule="auto"/>
      </w:pPr>
      <w:r>
        <w:t xml:space="preserve">            &lt;waterIssueClsdIndicator&gt;N&lt;/waterIssueClsdIndicator&gt;</w:t>
      </w:r>
    </w:p>
    <w:p w14:paraId="2D768E81" w14:textId="77777777" w:rsidR="00A90DAB" w:rsidRDefault="00A90DAB" w:rsidP="00A90DAB">
      <w:pPr>
        <w:spacing w:line="240" w:lineRule="auto"/>
      </w:pPr>
      <w:r>
        <w:t xml:space="preserve">            &lt;groundsIssueIndicator&gt;N&lt;/groundsIssueIndicator&gt;</w:t>
      </w:r>
    </w:p>
    <w:p w14:paraId="2D768E82" w14:textId="77777777" w:rsidR="00A90DAB" w:rsidRDefault="00A90DAB" w:rsidP="00A90DAB">
      <w:pPr>
        <w:spacing w:line="240" w:lineRule="auto"/>
      </w:pPr>
      <w:r>
        <w:t xml:space="preserve">            &lt;groundsIssueClsdIndicator&gt;N&lt;/groundsIssueClsdIndicator&gt;</w:t>
      </w:r>
    </w:p>
    <w:p w14:paraId="2D768E83" w14:textId="77777777" w:rsidR="00A90DAB" w:rsidRDefault="00A90DAB" w:rsidP="00A90DAB">
      <w:pPr>
        <w:spacing w:line="240" w:lineRule="auto"/>
      </w:pPr>
      <w:r>
        <w:t xml:space="preserve">            &lt;mechIssueIndicator&gt;N&lt;/mechIssueIndicator&gt;</w:t>
      </w:r>
    </w:p>
    <w:p w14:paraId="2D768E84" w14:textId="77777777" w:rsidR="00A90DAB" w:rsidRDefault="00A90DAB" w:rsidP="00A90DAB">
      <w:pPr>
        <w:spacing w:line="240" w:lineRule="auto"/>
      </w:pPr>
      <w:r>
        <w:t xml:space="preserve">            &lt;mechIssueClsdIndicator&gt;N&lt;/mechIssueClsdIndicator&gt;</w:t>
      </w:r>
    </w:p>
    <w:p w14:paraId="2D768E85" w14:textId="77777777" w:rsidR="00A90DAB" w:rsidRDefault="00A90DAB" w:rsidP="00A90DAB">
      <w:pPr>
        <w:spacing w:line="240" w:lineRule="auto"/>
      </w:pPr>
      <w:r>
        <w:t xml:space="preserve">            &lt;otherIssueIndicator&gt;N&lt;/otherIssueIndicator&gt;</w:t>
      </w:r>
    </w:p>
    <w:p w14:paraId="2D768E86" w14:textId="77777777" w:rsidR="00A90DAB" w:rsidRDefault="00A90DAB" w:rsidP="00A90DAB">
      <w:pPr>
        <w:spacing w:line="240" w:lineRule="auto"/>
      </w:pPr>
      <w:r>
        <w:t xml:space="preserve">            &lt;otherIssueClsdIndicator&gt;N&lt;/otherIssueClsdIndicator&gt;</w:t>
      </w:r>
    </w:p>
    <w:p w14:paraId="2D768E87" w14:textId="77777777" w:rsidR="00A90DAB" w:rsidRDefault="00A90DAB" w:rsidP="00A90DAB">
      <w:pPr>
        <w:spacing w:line="240" w:lineRule="auto"/>
      </w:pPr>
      <w:r>
        <w:t xml:space="preserve">            &lt;plumbIssueIndicator&gt;N&lt;/plumbIssueIndicator&gt;</w:t>
      </w:r>
    </w:p>
    <w:p w14:paraId="2D768E88" w14:textId="77777777" w:rsidR="00A90DAB" w:rsidRDefault="00A90DAB" w:rsidP="00A90DAB">
      <w:pPr>
        <w:spacing w:line="240" w:lineRule="auto"/>
      </w:pPr>
      <w:r>
        <w:t xml:space="preserve">            &lt;plumbIssueClsdIndicator&gt;N&lt;/plumbIssueClsdIndicator&gt;</w:t>
      </w:r>
    </w:p>
    <w:p w14:paraId="2D768E89" w14:textId="77777777" w:rsidR="00A90DAB" w:rsidRDefault="00A90DAB" w:rsidP="00A90DAB">
      <w:pPr>
        <w:spacing w:line="240" w:lineRule="auto"/>
      </w:pPr>
      <w:r>
        <w:t xml:space="preserve">            &lt;roofsIssueIndicator&gt;N&lt;/roofsIssueIndicator&gt;</w:t>
      </w:r>
    </w:p>
    <w:p w14:paraId="2D768E8A" w14:textId="77777777" w:rsidR="00A90DAB" w:rsidRDefault="00A90DAB" w:rsidP="00A90DAB">
      <w:pPr>
        <w:spacing w:line="240" w:lineRule="auto"/>
      </w:pPr>
      <w:r>
        <w:t xml:space="preserve">            &lt;roofsIssueClsdIndicator&gt;N&lt;/roofsIssueClsdIndicator&gt;</w:t>
      </w:r>
    </w:p>
    <w:p w14:paraId="2D768E8B" w14:textId="77777777" w:rsidR="00A90DAB" w:rsidRDefault="00A90DAB" w:rsidP="00A90DAB">
      <w:pPr>
        <w:spacing w:line="240" w:lineRule="auto"/>
      </w:pPr>
      <w:r>
        <w:t xml:space="preserve">            &lt;safetyIssueIndicator&gt;N&lt;/safetyIssueIndicator&gt;</w:t>
      </w:r>
    </w:p>
    <w:p w14:paraId="2D768E8C" w14:textId="77777777" w:rsidR="00A90DAB" w:rsidRDefault="00A90DAB" w:rsidP="00A90DAB">
      <w:pPr>
        <w:spacing w:line="240" w:lineRule="auto"/>
      </w:pPr>
      <w:r>
        <w:t xml:space="preserve">            &lt;safetyIssueClsdIndicator&gt;N&lt;/safetyIssueClsdIndicator&gt;</w:t>
      </w:r>
    </w:p>
    <w:p w14:paraId="2D768E8D" w14:textId="77777777" w:rsidR="00A90DAB" w:rsidRDefault="00A90DAB" w:rsidP="00A90DAB">
      <w:pPr>
        <w:spacing w:line="240" w:lineRule="auto"/>
      </w:pPr>
      <w:r>
        <w:t xml:space="preserve">            &lt;structIssueIndicator&gt;N&lt;/structIssueIndicator&gt;</w:t>
      </w:r>
    </w:p>
    <w:p w14:paraId="2D768E8E" w14:textId="77777777" w:rsidR="00A90DAB" w:rsidRDefault="00A90DAB" w:rsidP="00A90DAB">
      <w:pPr>
        <w:spacing w:line="240" w:lineRule="auto"/>
      </w:pPr>
      <w:r>
        <w:t xml:space="preserve">            &lt;structIssueClsdIndicator&gt;N&lt;/structIssueClsdIndicator&gt;</w:t>
      </w:r>
    </w:p>
    <w:p w14:paraId="2D768E8F" w14:textId="77777777" w:rsidR="00A90DAB" w:rsidRDefault="00A90DAB" w:rsidP="00A90DAB">
      <w:pPr>
        <w:spacing w:line="240" w:lineRule="auto"/>
      </w:pPr>
      <w:r>
        <w:t xml:space="preserve">            &lt;assessNotes&gt;N&lt;/assessNotes&gt;</w:t>
      </w:r>
    </w:p>
    <w:p w14:paraId="2D768E90" w14:textId="77777777" w:rsidR="00A90DAB" w:rsidRDefault="00A90DAB" w:rsidP="00A90DAB">
      <w:pPr>
        <w:spacing w:line="240" w:lineRule="auto"/>
      </w:pPr>
      <w:r>
        <w:t xml:space="preserve">            &lt;statusNotes&gt;N&lt;/statusNotes&gt;</w:t>
      </w:r>
    </w:p>
    <w:p w14:paraId="2D768E91" w14:textId="77777777" w:rsidR="00A90DAB" w:rsidRDefault="00A90DAB" w:rsidP="00A90DAB">
      <w:pPr>
        <w:spacing w:line="240" w:lineRule="auto"/>
      </w:pPr>
      <w:r>
        <w:t xml:space="preserve">            &lt;incidentNotes&gt;N&lt;/incidentNotes&gt;</w:t>
      </w:r>
    </w:p>
    <w:p w14:paraId="2D768E92" w14:textId="77777777" w:rsidR="00A90DAB" w:rsidRDefault="00A90DAB" w:rsidP="00A90DAB">
      <w:pPr>
        <w:spacing w:line="240" w:lineRule="auto"/>
      </w:pPr>
      <w:r>
        <w:t xml:space="preserve">            &lt;compltnDate&gt;2011-06-27&lt;/compltnDate&gt;</w:t>
      </w:r>
    </w:p>
    <w:p w14:paraId="2D768E93" w14:textId="77777777" w:rsidR="00A90DAB" w:rsidRDefault="00A90DAB" w:rsidP="00A90DAB">
      <w:pPr>
        <w:spacing w:line="240" w:lineRule="auto"/>
      </w:pPr>
      <w:r>
        <w:t xml:space="preserve">         &lt;/incidentStructure&gt;</w:t>
      </w:r>
    </w:p>
    <w:p w14:paraId="2D768E94" w14:textId="77777777" w:rsidR="00A90DAB" w:rsidRDefault="00A90DAB" w:rsidP="00A90DAB">
      <w:pPr>
        <w:spacing w:line="240" w:lineRule="auto"/>
      </w:pPr>
      <w:r>
        <w:t xml:space="preserve">         &lt;imageURI&gt;https://attcodingchallenge.att.com:82/101010/jona.jpg&lt;/imageURI&gt;</w:t>
      </w:r>
    </w:p>
    <w:p w14:paraId="2D768E95" w14:textId="77777777" w:rsidR="00A90DAB" w:rsidRDefault="00A90DAB" w:rsidP="00A90DAB">
      <w:pPr>
        <w:spacing w:line="240" w:lineRule="auto"/>
      </w:pPr>
      <w:r>
        <w:t xml:space="preserve">         &lt;imageURI&gt;https://attcodingchallenge.att.com:82/101010/machupicchu.jpg&lt;/imageURI&gt;</w:t>
      </w:r>
    </w:p>
    <w:p w14:paraId="2D768E96" w14:textId="77777777" w:rsidR="00A90DAB" w:rsidRDefault="00A90DAB" w:rsidP="00A90DAB">
      <w:pPr>
        <w:spacing w:line="240" w:lineRule="auto"/>
      </w:pPr>
      <w:r>
        <w:lastRenderedPageBreak/>
        <w:t xml:space="preserve">         &lt;imageURI&gt;https://attcodingchallenge.att.com:82/101010/val.jpg&lt;/imageURI&gt;</w:t>
      </w:r>
    </w:p>
    <w:p w14:paraId="2D768E97" w14:textId="77777777" w:rsidR="00A90DAB" w:rsidRDefault="00A90DAB" w:rsidP="00A90DAB">
      <w:pPr>
        <w:spacing w:line="240" w:lineRule="auto"/>
      </w:pPr>
      <w:r>
        <w:t xml:space="preserve">         &lt;requestStatus&gt;</w:t>
      </w:r>
    </w:p>
    <w:p w14:paraId="2D768E98" w14:textId="77777777" w:rsidR="00A90DAB" w:rsidRDefault="00A90DAB" w:rsidP="00A90DAB">
      <w:pPr>
        <w:spacing w:line="240" w:lineRule="auto"/>
      </w:pPr>
      <w:r>
        <w:t xml:space="preserve">            &lt;statusCode&gt;000&lt;/statusCode&gt;</w:t>
      </w:r>
    </w:p>
    <w:p w14:paraId="2D768E99" w14:textId="77777777" w:rsidR="00A90DAB" w:rsidRDefault="00A90DAB" w:rsidP="00A90DAB">
      <w:pPr>
        <w:spacing w:line="240" w:lineRule="auto"/>
      </w:pPr>
      <w:r>
        <w:t xml:space="preserve">            &lt;statusMessage&gt;Success&lt;/statusMessage&gt;</w:t>
      </w:r>
    </w:p>
    <w:p w14:paraId="2D768E9A" w14:textId="77777777" w:rsidR="00A90DAB" w:rsidRDefault="00A90DAB" w:rsidP="00A90DAB">
      <w:pPr>
        <w:spacing w:line="240" w:lineRule="auto"/>
      </w:pPr>
      <w:r>
        <w:t xml:space="preserve">         &lt;/requestStatus&gt;</w:t>
      </w:r>
    </w:p>
    <w:p w14:paraId="2D768E9B" w14:textId="77777777" w:rsidR="00A90DAB" w:rsidRDefault="00A90DAB" w:rsidP="00A90DAB">
      <w:pPr>
        <w:spacing w:line="240" w:lineRule="auto"/>
      </w:pPr>
      <w:r>
        <w:t xml:space="preserve">      &lt;/retrieveIncidentResponse&gt;</w:t>
      </w:r>
    </w:p>
    <w:p w14:paraId="2D768E9C" w14:textId="77777777" w:rsidR="00A90DAB" w:rsidRDefault="00A90DAB" w:rsidP="00A90DAB">
      <w:pPr>
        <w:spacing w:line="240" w:lineRule="auto"/>
      </w:pPr>
      <w:r>
        <w:t xml:space="preserve">   &lt;/soapenv:Body&gt;</w:t>
      </w:r>
    </w:p>
    <w:p w14:paraId="2D768E9D" w14:textId="77777777" w:rsidR="00A90DAB" w:rsidRDefault="00A90DAB" w:rsidP="00A90DAB">
      <w:pPr>
        <w:spacing w:line="240" w:lineRule="auto"/>
      </w:pPr>
      <w:r>
        <w:t>&lt;/soapenv:Envelope&gt;</w:t>
      </w:r>
    </w:p>
    <w:p w14:paraId="2D768E9E" w14:textId="77777777" w:rsidR="00A90DAB" w:rsidRDefault="00A90DAB" w:rsidP="00807AFA">
      <w:pPr>
        <w:spacing w:line="240" w:lineRule="auto"/>
      </w:pPr>
    </w:p>
    <w:p w14:paraId="2D768E9F" w14:textId="77777777" w:rsidR="00A90DAB" w:rsidRDefault="00A90DAB" w:rsidP="00807AFA">
      <w:pPr>
        <w:spacing w:line="240" w:lineRule="auto"/>
      </w:pPr>
    </w:p>
    <w:p w14:paraId="2D768EA0" w14:textId="77777777" w:rsidR="00807AFA" w:rsidRPr="000C3A68" w:rsidRDefault="00807AFA" w:rsidP="00807AFA">
      <w:pPr>
        <w:pStyle w:val="ListParagraph"/>
        <w:numPr>
          <w:ilvl w:val="0"/>
          <w:numId w:val="49"/>
        </w:numPr>
        <w:spacing w:line="240" w:lineRule="auto"/>
        <w:rPr>
          <w:b/>
        </w:rPr>
      </w:pPr>
      <w:r w:rsidRPr="000C3A68">
        <w:rPr>
          <w:b/>
        </w:rPr>
        <w:t>Update Incident</w:t>
      </w:r>
    </w:p>
    <w:p w14:paraId="2D768EA1" w14:textId="77777777" w:rsidR="00807AFA" w:rsidRPr="000C3A68" w:rsidRDefault="00807AFA" w:rsidP="00807AFA">
      <w:pPr>
        <w:spacing w:line="240" w:lineRule="auto"/>
        <w:rPr>
          <w:b/>
        </w:rPr>
      </w:pPr>
      <w:r w:rsidRPr="000C3A68">
        <w:rPr>
          <w:b/>
        </w:rPr>
        <w:t>Request</w:t>
      </w:r>
    </w:p>
    <w:p w14:paraId="2D768EA2" w14:textId="77777777" w:rsidR="00807AFA" w:rsidRDefault="00807AFA" w:rsidP="00807AFA">
      <w:pPr>
        <w:spacing w:line="240" w:lineRule="auto"/>
      </w:pPr>
      <w:r>
        <w:t>&lt;soapenv:Envelope xmlns:soapenv="http://schemas.xmlsoap.org/soap/envelope/" xmlns:mes="http://drt.att.com/drtservices/messages/"&gt;</w:t>
      </w:r>
    </w:p>
    <w:p w14:paraId="2D768EA3" w14:textId="77777777" w:rsidR="00807AFA" w:rsidRDefault="00807AFA" w:rsidP="00807AFA">
      <w:pPr>
        <w:spacing w:line="240" w:lineRule="auto"/>
      </w:pPr>
      <w:r>
        <w:t xml:space="preserve">   &lt;soapenv:Header/&gt;</w:t>
      </w:r>
    </w:p>
    <w:p w14:paraId="2D768EA4" w14:textId="77777777" w:rsidR="00807AFA" w:rsidRDefault="00807AFA" w:rsidP="00807AFA">
      <w:pPr>
        <w:spacing w:line="240" w:lineRule="auto"/>
      </w:pPr>
      <w:r>
        <w:t xml:space="preserve">   &lt;soapenv:Body&gt;</w:t>
      </w:r>
    </w:p>
    <w:p w14:paraId="2D768EA5" w14:textId="77777777" w:rsidR="00807AFA" w:rsidRDefault="00807AFA" w:rsidP="00807AFA">
      <w:pPr>
        <w:spacing w:line="240" w:lineRule="auto"/>
      </w:pPr>
      <w:r>
        <w:t xml:space="preserve">      &lt;mes:updateIncidentRequest&gt;</w:t>
      </w:r>
    </w:p>
    <w:p w14:paraId="2D768EA6" w14:textId="77777777" w:rsidR="00807AFA" w:rsidRDefault="00807AFA" w:rsidP="00807AFA">
      <w:pPr>
        <w:spacing w:line="240" w:lineRule="auto"/>
      </w:pPr>
      <w:r>
        <w:t xml:space="preserve">         &lt;mes:token&gt;UbW$Qr+Ugc$RIhWvqjEqeTy8R&lt;/mes:token&gt;</w:t>
      </w:r>
    </w:p>
    <w:p w14:paraId="2D768EA7" w14:textId="77777777" w:rsidR="00807AFA" w:rsidRDefault="00807AFA" w:rsidP="00807AFA">
      <w:pPr>
        <w:spacing w:line="240" w:lineRule="auto"/>
      </w:pPr>
      <w:r>
        <w:t xml:space="preserve">         &lt;mes:recNumber&gt;4929&lt;/mes:recNumber&gt;</w:t>
      </w:r>
    </w:p>
    <w:p w14:paraId="2D768EA8" w14:textId="77777777" w:rsidR="00807AFA" w:rsidRDefault="00807AFA" w:rsidP="00807AFA">
      <w:pPr>
        <w:spacing w:line="240" w:lineRule="auto"/>
      </w:pPr>
      <w:r>
        <w:t xml:space="preserve">         &lt;!--Optional:--&gt;</w:t>
      </w:r>
    </w:p>
    <w:p w14:paraId="2D768EA9" w14:textId="77777777" w:rsidR="00807AFA" w:rsidRDefault="00807AFA" w:rsidP="00807AFA">
      <w:pPr>
        <w:spacing w:line="240" w:lineRule="auto"/>
      </w:pPr>
      <w:r>
        <w:t xml:space="preserve">         &lt;mes:incidentStructure&gt;</w:t>
      </w:r>
    </w:p>
    <w:p w14:paraId="2D768EAA" w14:textId="77777777" w:rsidR="00807AFA" w:rsidRDefault="00807AFA" w:rsidP="00807AFA">
      <w:pPr>
        <w:spacing w:line="240" w:lineRule="auto"/>
      </w:pPr>
      <w:r>
        <w:t xml:space="preserve">            &lt;!--Optional:--&gt;</w:t>
      </w:r>
    </w:p>
    <w:p w14:paraId="2D768EAB" w14:textId="77777777" w:rsidR="00807AFA" w:rsidRDefault="00807AFA" w:rsidP="00807AFA">
      <w:pPr>
        <w:spacing w:line="240" w:lineRule="auto"/>
      </w:pPr>
      <w:r>
        <w:t xml:space="preserve">            &lt;mes:geoLoc&gt;27689&lt;/mes:geoLoc&gt;</w:t>
      </w:r>
    </w:p>
    <w:p w14:paraId="2D768EAC" w14:textId="77777777" w:rsidR="00807AFA" w:rsidRDefault="00807AFA" w:rsidP="00807AFA">
      <w:pPr>
        <w:spacing w:line="240" w:lineRule="auto"/>
      </w:pPr>
      <w:r>
        <w:t xml:space="preserve">            &lt;!--Optional:--&gt;</w:t>
      </w:r>
    </w:p>
    <w:p w14:paraId="2D768EAD" w14:textId="77777777" w:rsidR="00807AFA" w:rsidRDefault="00807AFA" w:rsidP="00807AFA">
      <w:pPr>
        <w:spacing w:line="240" w:lineRule="auto"/>
      </w:pPr>
      <w:r>
        <w:t xml:space="preserve">            &lt;mes:eventName&gt;Anna&lt;/mes:eventName&gt;</w:t>
      </w:r>
    </w:p>
    <w:p w14:paraId="2D768EAE" w14:textId="77777777" w:rsidR="00807AFA" w:rsidRDefault="00807AFA" w:rsidP="00807AFA">
      <w:pPr>
        <w:spacing w:line="240" w:lineRule="auto"/>
      </w:pPr>
      <w:r>
        <w:t xml:space="preserve">            &lt;!--Optional:--&gt;</w:t>
      </w:r>
    </w:p>
    <w:p w14:paraId="2D768EAF" w14:textId="77777777" w:rsidR="00807AFA" w:rsidRDefault="00807AFA" w:rsidP="00807AFA">
      <w:pPr>
        <w:spacing w:line="240" w:lineRule="auto"/>
      </w:pPr>
      <w:r>
        <w:t xml:space="preserve">            &lt;mes:incidentStatus&gt;Open&lt;/mes:incidentStatus&gt;</w:t>
      </w:r>
    </w:p>
    <w:p w14:paraId="2D768EB0" w14:textId="77777777" w:rsidR="00807AFA" w:rsidRDefault="00807AFA" w:rsidP="00807AFA">
      <w:pPr>
        <w:spacing w:line="240" w:lineRule="auto"/>
      </w:pPr>
      <w:r>
        <w:t xml:space="preserve">            &lt;!--Optional:--&gt;</w:t>
      </w:r>
    </w:p>
    <w:p w14:paraId="2D768EB1" w14:textId="77777777" w:rsidR="00807AFA" w:rsidRDefault="00807AFA" w:rsidP="00807AFA">
      <w:pPr>
        <w:spacing w:line="240" w:lineRule="auto"/>
      </w:pPr>
      <w:r>
        <w:t xml:space="preserve">            &lt;mes:incidentCompltnDate&gt;2009-06-04&lt;/mes:incidentCompltnDate&gt;</w:t>
      </w:r>
    </w:p>
    <w:p w14:paraId="2D768EB2" w14:textId="77777777" w:rsidR="00807AFA" w:rsidRDefault="00807AFA" w:rsidP="00807AFA">
      <w:pPr>
        <w:spacing w:line="240" w:lineRule="auto"/>
      </w:pPr>
      <w:r>
        <w:t xml:space="preserve">            &lt;!--Optional:--&gt;</w:t>
      </w:r>
    </w:p>
    <w:p w14:paraId="2D768EB3" w14:textId="77777777" w:rsidR="00807AFA" w:rsidRDefault="00807AFA" w:rsidP="00807AFA">
      <w:pPr>
        <w:spacing w:line="240" w:lineRule="auto"/>
      </w:pPr>
      <w:r>
        <w:t xml:space="preserve">            &lt;mes:workReqNumber&gt;112233445566778&lt;/mes:workReqNumber&gt;</w:t>
      </w:r>
    </w:p>
    <w:p w14:paraId="2D768EB4" w14:textId="77777777" w:rsidR="00807AFA" w:rsidRDefault="00807AFA" w:rsidP="00807AFA">
      <w:pPr>
        <w:spacing w:line="240" w:lineRule="auto"/>
      </w:pPr>
      <w:r>
        <w:t xml:space="preserve">            &lt;!--Optional:--&gt;</w:t>
      </w:r>
    </w:p>
    <w:p w14:paraId="2D768EB5" w14:textId="77777777" w:rsidR="00807AFA" w:rsidRDefault="00807AFA" w:rsidP="00807AFA">
      <w:pPr>
        <w:spacing w:line="240" w:lineRule="auto"/>
      </w:pPr>
      <w:r>
        <w:t xml:space="preserve">            &lt;mes:incidentYear&gt;2009&lt;/mes:incidentYear&gt;</w:t>
      </w:r>
    </w:p>
    <w:p w14:paraId="2D768EB6" w14:textId="77777777" w:rsidR="00807AFA" w:rsidRDefault="00807AFA" w:rsidP="00807AFA">
      <w:pPr>
        <w:spacing w:line="240" w:lineRule="auto"/>
      </w:pPr>
      <w:r>
        <w:t xml:space="preserve">            &lt;!--Optional:--&gt;</w:t>
      </w:r>
    </w:p>
    <w:p w14:paraId="2D768EB7" w14:textId="77777777" w:rsidR="00807AFA" w:rsidRDefault="00807AFA" w:rsidP="00807AFA">
      <w:pPr>
        <w:spacing w:line="240" w:lineRule="auto"/>
      </w:pPr>
      <w:r>
        <w:t xml:space="preserve">            &lt;mes:reqATTUID&gt;SJ0664&lt;/mes:reqATTUID&gt;</w:t>
      </w:r>
    </w:p>
    <w:p w14:paraId="2D768EB8" w14:textId="77777777" w:rsidR="00807AFA" w:rsidRDefault="00807AFA" w:rsidP="00807AFA">
      <w:pPr>
        <w:spacing w:line="240" w:lineRule="auto"/>
      </w:pPr>
      <w:r>
        <w:t xml:space="preserve">            &lt;!--Optional:--&gt;</w:t>
      </w:r>
    </w:p>
    <w:p w14:paraId="2D768EB9" w14:textId="77777777" w:rsidR="00807AFA" w:rsidRDefault="00807AFA" w:rsidP="00807AFA">
      <w:pPr>
        <w:spacing w:line="240" w:lineRule="auto"/>
      </w:pPr>
      <w:r>
        <w:t xml:space="preserve">            &lt;mes:contactPhone&gt;2056692591&lt;/mes:contactPhone&gt;</w:t>
      </w:r>
    </w:p>
    <w:p w14:paraId="2D768EBA" w14:textId="77777777" w:rsidR="00807AFA" w:rsidRDefault="00807AFA" w:rsidP="00807AFA">
      <w:pPr>
        <w:spacing w:line="240" w:lineRule="auto"/>
      </w:pPr>
      <w:r>
        <w:t xml:space="preserve">            &lt;!--Optional:--&gt;</w:t>
      </w:r>
    </w:p>
    <w:p w14:paraId="2D768EBB" w14:textId="77777777" w:rsidR="00807AFA" w:rsidRDefault="00807AFA" w:rsidP="00807AFA">
      <w:pPr>
        <w:spacing w:line="240" w:lineRule="auto"/>
      </w:pPr>
      <w:r>
        <w:t xml:space="preserve">            &lt;mes:initialRptDate&gt;2009-06-03&lt;/mes:initialRptDate&gt;</w:t>
      </w:r>
    </w:p>
    <w:p w14:paraId="2D768EBC" w14:textId="77777777" w:rsidR="00807AFA" w:rsidRDefault="00807AFA" w:rsidP="00807AFA">
      <w:pPr>
        <w:spacing w:line="240" w:lineRule="auto"/>
      </w:pPr>
      <w:r>
        <w:t xml:space="preserve">            &lt;!--Optional:--&gt;</w:t>
      </w:r>
    </w:p>
    <w:p w14:paraId="2D768EBD" w14:textId="77777777" w:rsidR="00807AFA" w:rsidRDefault="00807AFA" w:rsidP="00807AFA">
      <w:pPr>
        <w:spacing w:line="240" w:lineRule="auto"/>
      </w:pPr>
      <w:r>
        <w:t xml:space="preserve">            &lt;mes:damageIndicator&gt;Y&lt;/mes:damageIndicator&gt;</w:t>
      </w:r>
    </w:p>
    <w:p w14:paraId="2D768EBE" w14:textId="77777777" w:rsidR="00807AFA" w:rsidRDefault="00807AFA" w:rsidP="00807AFA">
      <w:pPr>
        <w:spacing w:line="240" w:lineRule="auto"/>
      </w:pPr>
      <w:r>
        <w:t xml:space="preserve">            &lt;!--Optional:--&gt;</w:t>
      </w:r>
    </w:p>
    <w:p w14:paraId="2D768EBF" w14:textId="77777777" w:rsidR="00807AFA" w:rsidRDefault="00807AFA" w:rsidP="00807AFA">
      <w:pPr>
        <w:spacing w:line="240" w:lineRule="auto"/>
      </w:pPr>
      <w:r>
        <w:t xml:space="preserve">            &lt;mes:comPowerIndicator&gt;N&lt;/mes:comPowerIndicator&gt;</w:t>
      </w:r>
    </w:p>
    <w:p w14:paraId="2D768EC0" w14:textId="77777777" w:rsidR="00807AFA" w:rsidRDefault="00807AFA" w:rsidP="00807AFA">
      <w:pPr>
        <w:spacing w:line="240" w:lineRule="auto"/>
      </w:pPr>
      <w:r>
        <w:t xml:space="preserve">            &lt;!--Optional:--&gt;</w:t>
      </w:r>
    </w:p>
    <w:p w14:paraId="2D768EC1" w14:textId="77777777" w:rsidR="00807AFA" w:rsidRDefault="00807AFA" w:rsidP="00807AFA">
      <w:pPr>
        <w:spacing w:line="240" w:lineRule="auto"/>
      </w:pPr>
      <w:r>
        <w:t xml:space="preserve">            &lt;mes:OnGeneratorIndicator&gt;Y&lt;/mes:OnGeneratorIndicator&gt;</w:t>
      </w:r>
    </w:p>
    <w:p w14:paraId="2D768EC2" w14:textId="77777777" w:rsidR="00807AFA" w:rsidRDefault="00807AFA" w:rsidP="00807AFA">
      <w:pPr>
        <w:spacing w:line="240" w:lineRule="auto"/>
      </w:pPr>
      <w:r>
        <w:t xml:space="preserve">            &lt;!--Optional:--&gt;</w:t>
      </w:r>
    </w:p>
    <w:p w14:paraId="2D768EC3" w14:textId="77777777" w:rsidR="00807AFA" w:rsidRDefault="00807AFA" w:rsidP="00807AFA">
      <w:pPr>
        <w:spacing w:line="240" w:lineRule="auto"/>
      </w:pPr>
      <w:r>
        <w:t xml:space="preserve">            &lt;mes:unOccupiableIndicator&gt;N&lt;/mes:unOccupiableIndicator&gt;</w:t>
      </w:r>
    </w:p>
    <w:p w14:paraId="2D768EC4" w14:textId="77777777" w:rsidR="00807AFA" w:rsidRDefault="00807AFA" w:rsidP="00807AFA">
      <w:pPr>
        <w:spacing w:line="240" w:lineRule="auto"/>
      </w:pPr>
      <w:r>
        <w:t xml:space="preserve">            &lt;!--Optional:--&gt;</w:t>
      </w:r>
    </w:p>
    <w:p w14:paraId="2D768EC5" w14:textId="77777777" w:rsidR="00807AFA" w:rsidRDefault="00807AFA" w:rsidP="00807AFA">
      <w:pPr>
        <w:spacing w:line="240" w:lineRule="auto"/>
      </w:pPr>
      <w:r>
        <w:t xml:space="preserve">            &lt;mes:mobCOIndicator&gt;N&lt;/mes:mobCOIndicator&gt;</w:t>
      </w:r>
    </w:p>
    <w:p w14:paraId="2D768EC6" w14:textId="77777777" w:rsidR="00807AFA" w:rsidRDefault="00807AFA" w:rsidP="00807AFA">
      <w:pPr>
        <w:spacing w:line="240" w:lineRule="auto"/>
      </w:pPr>
      <w:r>
        <w:t xml:space="preserve">            &lt;!--Optional:--&gt;</w:t>
      </w:r>
    </w:p>
    <w:p w14:paraId="2D768EC7" w14:textId="77777777" w:rsidR="00807AFA" w:rsidRDefault="00807AFA" w:rsidP="00807AFA">
      <w:pPr>
        <w:spacing w:line="240" w:lineRule="auto"/>
      </w:pPr>
      <w:r>
        <w:t xml:space="preserve">            &lt;mes:buildingName&gt;CHARLOTTE / RESEARCH DR -- REG DATA CTR&lt;/mes:buildingName&gt;</w:t>
      </w:r>
    </w:p>
    <w:p w14:paraId="2D768EC8" w14:textId="77777777" w:rsidR="00807AFA" w:rsidRDefault="00807AFA" w:rsidP="00807AFA">
      <w:pPr>
        <w:spacing w:line="240" w:lineRule="auto"/>
      </w:pPr>
      <w:r>
        <w:t xml:space="preserve">            &lt;!--Optional:--&gt;</w:t>
      </w:r>
    </w:p>
    <w:p w14:paraId="2D768EC9" w14:textId="77777777" w:rsidR="00807AFA" w:rsidRDefault="00807AFA" w:rsidP="00807AFA">
      <w:pPr>
        <w:spacing w:line="240" w:lineRule="auto"/>
      </w:pPr>
      <w:r>
        <w:lastRenderedPageBreak/>
        <w:t xml:space="preserve">            &lt;mes:buildingAddress&gt;9139 RESEARCH DRIVE  CHARLOTTE, NC&lt;/mes:buildingAddress&gt;</w:t>
      </w:r>
    </w:p>
    <w:p w14:paraId="2D768ECA" w14:textId="77777777" w:rsidR="00807AFA" w:rsidRDefault="00807AFA" w:rsidP="00807AFA">
      <w:pPr>
        <w:spacing w:line="240" w:lineRule="auto"/>
      </w:pPr>
      <w:r>
        <w:t xml:space="preserve">            &lt;!--Optional:--&gt;</w:t>
      </w:r>
    </w:p>
    <w:p w14:paraId="2D768ECB" w14:textId="77777777" w:rsidR="00807AFA" w:rsidRDefault="00807AFA" w:rsidP="00807AFA">
      <w:pPr>
        <w:spacing w:line="240" w:lineRule="auto"/>
      </w:pPr>
      <w:r>
        <w:t xml:space="preserve">            &lt;mes:state&gt;NC&lt;/mes:state&gt;</w:t>
      </w:r>
    </w:p>
    <w:p w14:paraId="2D768ECC" w14:textId="77777777" w:rsidR="00807AFA" w:rsidRDefault="00807AFA" w:rsidP="00807AFA">
      <w:pPr>
        <w:spacing w:line="240" w:lineRule="auto"/>
      </w:pPr>
      <w:r>
        <w:t xml:space="preserve">            &lt;!--Optional:--&gt;</w:t>
      </w:r>
    </w:p>
    <w:p w14:paraId="2D768ECD" w14:textId="77777777" w:rsidR="00807AFA" w:rsidRDefault="00807AFA" w:rsidP="00807AFA">
      <w:pPr>
        <w:spacing w:line="240" w:lineRule="auto"/>
      </w:pPr>
      <w:r>
        <w:t xml:space="preserve">            &lt;mes:PMAttuid&gt;JP6290&lt;/mes:PMAttuid&gt;</w:t>
      </w:r>
    </w:p>
    <w:p w14:paraId="2D768ECE" w14:textId="77777777" w:rsidR="00807AFA" w:rsidRDefault="00807AFA" w:rsidP="00807AFA">
      <w:pPr>
        <w:spacing w:line="240" w:lineRule="auto"/>
      </w:pPr>
      <w:r>
        <w:t xml:space="preserve">            &lt;!--Optional:--&gt;</w:t>
      </w:r>
    </w:p>
    <w:p w14:paraId="2D768ECF" w14:textId="77777777" w:rsidR="00807AFA" w:rsidRDefault="00807AFA" w:rsidP="00807AFA">
      <w:pPr>
        <w:spacing w:line="240" w:lineRule="auto"/>
      </w:pPr>
      <w:r>
        <w:t xml:space="preserve">            &lt;mes:buildingStatus&gt;OPEN&lt;/mes:buildingStatus&gt;</w:t>
      </w:r>
    </w:p>
    <w:p w14:paraId="2D768ED0" w14:textId="77777777" w:rsidR="00807AFA" w:rsidRDefault="00807AFA" w:rsidP="00807AFA">
      <w:pPr>
        <w:spacing w:line="240" w:lineRule="auto"/>
      </w:pPr>
      <w:r>
        <w:t xml:space="preserve">            &lt;!--Optional:--&gt;</w:t>
      </w:r>
    </w:p>
    <w:p w14:paraId="2D768ED1" w14:textId="77777777" w:rsidR="00807AFA" w:rsidRDefault="00807AFA" w:rsidP="00807AFA">
      <w:pPr>
        <w:spacing w:line="240" w:lineRule="auto"/>
      </w:pPr>
      <w:r>
        <w:t xml:space="preserve">            &lt;mes:buildingType&gt;DAT&lt;/mes:buildingType&gt;</w:t>
      </w:r>
    </w:p>
    <w:p w14:paraId="2D768ED2" w14:textId="77777777" w:rsidR="00807AFA" w:rsidRDefault="00807AFA" w:rsidP="00807AFA">
      <w:pPr>
        <w:spacing w:line="240" w:lineRule="auto"/>
      </w:pPr>
      <w:r>
        <w:t xml:space="preserve">            &lt;!--Optional:--&gt;</w:t>
      </w:r>
    </w:p>
    <w:p w14:paraId="2D768ED3" w14:textId="77777777" w:rsidR="00807AFA" w:rsidRDefault="00807AFA" w:rsidP="00807AFA">
      <w:pPr>
        <w:spacing w:line="240" w:lineRule="auto"/>
      </w:pPr>
      <w:r>
        <w:t xml:space="preserve">            &lt;mes:creLead&gt;PM&lt;/mes:creLead&gt;</w:t>
      </w:r>
    </w:p>
    <w:p w14:paraId="2D768ED4" w14:textId="77777777" w:rsidR="00807AFA" w:rsidRDefault="00807AFA" w:rsidP="00807AFA">
      <w:pPr>
        <w:spacing w:line="240" w:lineRule="auto"/>
      </w:pPr>
      <w:r>
        <w:t xml:space="preserve">            &lt;!--Optional:--&gt;</w:t>
      </w:r>
    </w:p>
    <w:p w14:paraId="2D768ED5" w14:textId="77777777" w:rsidR="00807AFA" w:rsidRDefault="00807AFA" w:rsidP="00807AFA">
      <w:pPr>
        <w:spacing w:line="240" w:lineRule="auto"/>
      </w:pPr>
      <w:r>
        <w:t xml:space="preserve">            &lt;mes:estExpenseCost&gt;80000&lt;/mes:estExpenseCost&gt;</w:t>
      </w:r>
    </w:p>
    <w:p w14:paraId="2D768ED6" w14:textId="77777777" w:rsidR="00807AFA" w:rsidRDefault="00807AFA" w:rsidP="00807AFA">
      <w:pPr>
        <w:spacing w:line="240" w:lineRule="auto"/>
      </w:pPr>
      <w:r>
        <w:t xml:space="preserve">            &lt;!--Optional:--&gt;</w:t>
      </w:r>
    </w:p>
    <w:p w14:paraId="2D768ED7" w14:textId="77777777" w:rsidR="00807AFA" w:rsidRDefault="00807AFA" w:rsidP="00807AFA">
      <w:pPr>
        <w:spacing w:line="240" w:lineRule="auto"/>
      </w:pPr>
      <w:r>
        <w:t xml:space="preserve">            &lt;mes:estCapCost&gt;100000&lt;/mes:estCapCost&gt;</w:t>
      </w:r>
    </w:p>
    <w:p w14:paraId="2D768ED8" w14:textId="77777777" w:rsidR="00807AFA" w:rsidRDefault="00807AFA" w:rsidP="00807AFA">
      <w:pPr>
        <w:spacing w:line="240" w:lineRule="auto"/>
      </w:pPr>
      <w:r>
        <w:t xml:space="preserve">            &lt;!--Optional:--&gt;</w:t>
      </w:r>
    </w:p>
    <w:p w14:paraId="2D768ED9" w14:textId="77777777" w:rsidR="00807AFA" w:rsidRDefault="00807AFA" w:rsidP="00807AFA">
      <w:pPr>
        <w:spacing w:line="240" w:lineRule="auto"/>
      </w:pPr>
      <w:r>
        <w:t xml:space="preserve">            &lt;mes:elecIssueIndicator&gt;Y&lt;/mes:elecIssueIndicator&gt;</w:t>
      </w:r>
    </w:p>
    <w:p w14:paraId="2D768EDA" w14:textId="77777777" w:rsidR="00807AFA" w:rsidRDefault="00807AFA" w:rsidP="00807AFA">
      <w:pPr>
        <w:spacing w:line="240" w:lineRule="auto"/>
      </w:pPr>
      <w:r>
        <w:t xml:space="preserve">            &lt;!--Optional:--&gt;</w:t>
      </w:r>
    </w:p>
    <w:p w14:paraId="2D768EDB" w14:textId="77777777" w:rsidR="00807AFA" w:rsidRDefault="00807AFA" w:rsidP="00807AFA">
      <w:pPr>
        <w:spacing w:line="240" w:lineRule="auto"/>
      </w:pPr>
      <w:r>
        <w:t xml:space="preserve">            &lt;mes:elecIssueClsdIndicator&gt;N&lt;/mes:elecIssueClsdIndicator&gt;</w:t>
      </w:r>
    </w:p>
    <w:p w14:paraId="2D768EDC" w14:textId="77777777" w:rsidR="00807AFA" w:rsidRDefault="00807AFA" w:rsidP="00807AFA">
      <w:pPr>
        <w:spacing w:line="240" w:lineRule="auto"/>
      </w:pPr>
      <w:r>
        <w:t xml:space="preserve">            &lt;!--Optional:--&gt;</w:t>
      </w:r>
    </w:p>
    <w:p w14:paraId="2D768EDD" w14:textId="77777777" w:rsidR="00807AFA" w:rsidRDefault="00807AFA" w:rsidP="00807AFA">
      <w:pPr>
        <w:spacing w:line="240" w:lineRule="auto"/>
      </w:pPr>
      <w:r>
        <w:t xml:space="preserve">            &lt;mes:envIssueIndicator&gt;N&lt;/mes:envIssueIndicator&gt;</w:t>
      </w:r>
    </w:p>
    <w:p w14:paraId="2D768EDE" w14:textId="77777777" w:rsidR="00807AFA" w:rsidRDefault="00807AFA" w:rsidP="00807AFA">
      <w:pPr>
        <w:spacing w:line="240" w:lineRule="auto"/>
      </w:pPr>
      <w:r>
        <w:t xml:space="preserve">            &lt;!--Optional:--&gt;</w:t>
      </w:r>
    </w:p>
    <w:p w14:paraId="2D768EDF" w14:textId="77777777" w:rsidR="00807AFA" w:rsidRDefault="00807AFA" w:rsidP="00807AFA">
      <w:pPr>
        <w:spacing w:line="240" w:lineRule="auto"/>
      </w:pPr>
      <w:r>
        <w:t xml:space="preserve">            &lt;mes:envIssueClsdIndicator&gt;N&lt;/mes:envIssueClsdIndicator&gt;</w:t>
      </w:r>
    </w:p>
    <w:p w14:paraId="2D768EE0" w14:textId="77777777" w:rsidR="00807AFA" w:rsidRDefault="00807AFA" w:rsidP="00807AFA">
      <w:pPr>
        <w:spacing w:line="240" w:lineRule="auto"/>
      </w:pPr>
      <w:r>
        <w:t xml:space="preserve">            &lt;!--Optional:--&gt;</w:t>
      </w:r>
    </w:p>
    <w:p w14:paraId="2D768EE1" w14:textId="77777777" w:rsidR="00807AFA" w:rsidRDefault="00807AFA" w:rsidP="00807AFA">
      <w:pPr>
        <w:spacing w:line="240" w:lineRule="auto"/>
      </w:pPr>
      <w:r>
        <w:t xml:space="preserve">            &lt;mes:fenceGateIssueIndicator&gt;N&lt;/mes:fenceGateIssueIndicator&gt;</w:t>
      </w:r>
    </w:p>
    <w:p w14:paraId="2D768EE2" w14:textId="77777777" w:rsidR="00807AFA" w:rsidRDefault="00807AFA" w:rsidP="00807AFA">
      <w:pPr>
        <w:spacing w:line="240" w:lineRule="auto"/>
      </w:pPr>
      <w:r>
        <w:t xml:space="preserve">            &lt;!--Optional:--&gt;</w:t>
      </w:r>
    </w:p>
    <w:p w14:paraId="2D768EE3" w14:textId="77777777" w:rsidR="00807AFA" w:rsidRDefault="00807AFA" w:rsidP="00807AFA">
      <w:pPr>
        <w:spacing w:line="240" w:lineRule="auto"/>
      </w:pPr>
      <w:r>
        <w:t xml:space="preserve">            &lt;mes:fenceGateIssueClsdIndicator&gt;N&lt;/mes:fenceGateIssueClsdIndicator&gt;</w:t>
      </w:r>
    </w:p>
    <w:p w14:paraId="2D768EE4" w14:textId="77777777" w:rsidR="00807AFA" w:rsidRDefault="00807AFA" w:rsidP="00807AFA">
      <w:pPr>
        <w:spacing w:line="240" w:lineRule="auto"/>
      </w:pPr>
      <w:r>
        <w:t xml:space="preserve">            &lt;!--Optional:--&gt;</w:t>
      </w:r>
    </w:p>
    <w:p w14:paraId="2D768EE5" w14:textId="77777777" w:rsidR="00807AFA" w:rsidRDefault="00807AFA" w:rsidP="00807AFA">
      <w:pPr>
        <w:spacing w:line="240" w:lineRule="auto"/>
      </w:pPr>
      <w:r>
        <w:t xml:space="preserve">            &lt;mes:genIssueIndicator&gt;N&lt;/mes:genIssueIndicator&gt;</w:t>
      </w:r>
    </w:p>
    <w:p w14:paraId="2D768EE6" w14:textId="77777777" w:rsidR="00807AFA" w:rsidRDefault="00807AFA" w:rsidP="00807AFA">
      <w:pPr>
        <w:spacing w:line="240" w:lineRule="auto"/>
      </w:pPr>
      <w:r>
        <w:t xml:space="preserve">            &lt;!--Optional:--&gt;</w:t>
      </w:r>
    </w:p>
    <w:p w14:paraId="2D768EE7" w14:textId="77777777" w:rsidR="00807AFA" w:rsidRDefault="00807AFA" w:rsidP="00807AFA">
      <w:pPr>
        <w:spacing w:line="240" w:lineRule="auto"/>
      </w:pPr>
      <w:r>
        <w:t xml:space="preserve">            &lt;mes:genIssueClsdIndicator&gt;N&lt;/mes:genIssueClsdIndicator&gt;</w:t>
      </w:r>
    </w:p>
    <w:p w14:paraId="2D768EE8" w14:textId="77777777" w:rsidR="00807AFA" w:rsidRDefault="00807AFA" w:rsidP="00807AFA">
      <w:pPr>
        <w:spacing w:line="240" w:lineRule="auto"/>
      </w:pPr>
      <w:r>
        <w:t xml:space="preserve">            &lt;!--Optional:--&gt;</w:t>
      </w:r>
    </w:p>
    <w:p w14:paraId="2D768EE9" w14:textId="77777777" w:rsidR="00807AFA" w:rsidRDefault="00807AFA" w:rsidP="00807AFA">
      <w:pPr>
        <w:spacing w:line="240" w:lineRule="auto"/>
      </w:pPr>
      <w:r>
        <w:t xml:space="preserve">            &lt;mes:waterIssueIndicator&gt;N&lt;/mes:waterIssueIndicator&gt;</w:t>
      </w:r>
    </w:p>
    <w:p w14:paraId="2D768EEA" w14:textId="77777777" w:rsidR="00807AFA" w:rsidRDefault="00807AFA" w:rsidP="00807AFA">
      <w:pPr>
        <w:spacing w:line="240" w:lineRule="auto"/>
      </w:pPr>
      <w:r>
        <w:t xml:space="preserve">            &lt;!--Optional:--&gt;</w:t>
      </w:r>
    </w:p>
    <w:p w14:paraId="2D768EEB" w14:textId="77777777" w:rsidR="00807AFA" w:rsidRDefault="00807AFA" w:rsidP="00807AFA">
      <w:pPr>
        <w:spacing w:line="240" w:lineRule="auto"/>
      </w:pPr>
      <w:r>
        <w:t xml:space="preserve">            &lt;mes:waterIssueClsdIndicator&gt;N&lt;/mes:waterIssueClsdIndicator&gt;</w:t>
      </w:r>
    </w:p>
    <w:p w14:paraId="2D768EEC" w14:textId="77777777" w:rsidR="00807AFA" w:rsidRDefault="00807AFA" w:rsidP="00807AFA">
      <w:pPr>
        <w:spacing w:line="240" w:lineRule="auto"/>
      </w:pPr>
      <w:r>
        <w:t xml:space="preserve">            &lt;!--Optional:--&gt;</w:t>
      </w:r>
    </w:p>
    <w:p w14:paraId="2D768EED" w14:textId="77777777" w:rsidR="00807AFA" w:rsidRDefault="00807AFA" w:rsidP="00807AFA">
      <w:pPr>
        <w:spacing w:line="240" w:lineRule="auto"/>
      </w:pPr>
      <w:r>
        <w:t xml:space="preserve">            &lt;mes:groundsIssueIndicator&gt;N&lt;/mes:groundsIssueIndicator&gt;</w:t>
      </w:r>
    </w:p>
    <w:p w14:paraId="2D768EEE" w14:textId="77777777" w:rsidR="00807AFA" w:rsidRDefault="00807AFA" w:rsidP="00807AFA">
      <w:pPr>
        <w:spacing w:line="240" w:lineRule="auto"/>
      </w:pPr>
      <w:r>
        <w:t xml:space="preserve">            &lt;!--Optional:--&gt;</w:t>
      </w:r>
    </w:p>
    <w:p w14:paraId="2D768EEF" w14:textId="77777777" w:rsidR="00807AFA" w:rsidRDefault="00807AFA" w:rsidP="00807AFA">
      <w:pPr>
        <w:spacing w:line="240" w:lineRule="auto"/>
      </w:pPr>
      <w:r>
        <w:t xml:space="preserve">            &lt;mes:groundsIssueClsdIndicator&gt;N&lt;/mes:groundsIssueClsdIndicator&gt;</w:t>
      </w:r>
    </w:p>
    <w:p w14:paraId="2D768EF0" w14:textId="77777777" w:rsidR="00807AFA" w:rsidRDefault="00807AFA" w:rsidP="00807AFA">
      <w:pPr>
        <w:spacing w:line="240" w:lineRule="auto"/>
      </w:pPr>
      <w:r>
        <w:t xml:space="preserve">            &lt;!--Optional:--&gt;</w:t>
      </w:r>
    </w:p>
    <w:p w14:paraId="2D768EF1" w14:textId="77777777" w:rsidR="00807AFA" w:rsidRDefault="00807AFA" w:rsidP="00807AFA">
      <w:pPr>
        <w:spacing w:line="240" w:lineRule="auto"/>
      </w:pPr>
      <w:r>
        <w:t xml:space="preserve">            &lt;mes:mechIssueIndicator&gt;Y&lt;/mes:mechIssueIndicator&gt;</w:t>
      </w:r>
    </w:p>
    <w:p w14:paraId="2D768EF2" w14:textId="77777777" w:rsidR="00807AFA" w:rsidRDefault="00807AFA" w:rsidP="00807AFA">
      <w:pPr>
        <w:spacing w:line="240" w:lineRule="auto"/>
      </w:pPr>
      <w:r>
        <w:t xml:space="preserve">            &lt;!--Optional:--&gt;</w:t>
      </w:r>
    </w:p>
    <w:p w14:paraId="2D768EF3" w14:textId="77777777" w:rsidR="00807AFA" w:rsidRDefault="00807AFA" w:rsidP="00807AFA">
      <w:pPr>
        <w:spacing w:line="240" w:lineRule="auto"/>
      </w:pPr>
      <w:r>
        <w:t xml:space="preserve">            &lt;mes:mechIssueClsdIndicator&gt;N&lt;/mes:mechIssueClsdIndicator&gt;</w:t>
      </w:r>
    </w:p>
    <w:p w14:paraId="2D768EF4" w14:textId="77777777" w:rsidR="00807AFA" w:rsidRDefault="00807AFA" w:rsidP="00807AFA">
      <w:pPr>
        <w:spacing w:line="240" w:lineRule="auto"/>
      </w:pPr>
      <w:r>
        <w:t xml:space="preserve">            &lt;!--Optional:--&gt;</w:t>
      </w:r>
    </w:p>
    <w:p w14:paraId="2D768EF5" w14:textId="77777777" w:rsidR="00807AFA" w:rsidRDefault="00807AFA" w:rsidP="00807AFA">
      <w:pPr>
        <w:spacing w:line="240" w:lineRule="auto"/>
      </w:pPr>
      <w:r>
        <w:t xml:space="preserve">            &lt;mes:otherIssueIndicator&gt;N&lt;/mes:otherIssueIndicator&gt;</w:t>
      </w:r>
    </w:p>
    <w:p w14:paraId="2D768EF6" w14:textId="77777777" w:rsidR="00807AFA" w:rsidRDefault="00807AFA" w:rsidP="00807AFA">
      <w:pPr>
        <w:spacing w:line="240" w:lineRule="auto"/>
      </w:pPr>
      <w:r>
        <w:t xml:space="preserve">            &lt;!--Optional:--&gt;</w:t>
      </w:r>
    </w:p>
    <w:p w14:paraId="2D768EF7" w14:textId="77777777" w:rsidR="00807AFA" w:rsidRDefault="00807AFA" w:rsidP="00807AFA">
      <w:pPr>
        <w:spacing w:line="240" w:lineRule="auto"/>
      </w:pPr>
      <w:r>
        <w:t xml:space="preserve">            &lt;mes:otherIssueClsdIndicator&gt;N&lt;/mes:otherIssueClsdIndicator&gt;</w:t>
      </w:r>
    </w:p>
    <w:p w14:paraId="2D768EF8" w14:textId="77777777" w:rsidR="00807AFA" w:rsidRDefault="00807AFA" w:rsidP="00807AFA">
      <w:pPr>
        <w:spacing w:line="240" w:lineRule="auto"/>
      </w:pPr>
      <w:r>
        <w:t xml:space="preserve">            &lt;!--Optional:--&gt;</w:t>
      </w:r>
    </w:p>
    <w:p w14:paraId="2D768EF9" w14:textId="77777777" w:rsidR="00807AFA" w:rsidRDefault="00807AFA" w:rsidP="00807AFA">
      <w:pPr>
        <w:spacing w:line="240" w:lineRule="auto"/>
      </w:pPr>
      <w:r>
        <w:t xml:space="preserve">            &lt;mes:plumbIssueIndicator&gt;N&lt;/mes:plumbIssueIndicator&gt;</w:t>
      </w:r>
    </w:p>
    <w:p w14:paraId="2D768EFA" w14:textId="77777777" w:rsidR="00807AFA" w:rsidRDefault="00807AFA" w:rsidP="00807AFA">
      <w:pPr>
        <w:spacing w:line="240" w:lineRule="auto"/>
      </w:pPr>
      <w:r>
        <w:t xml:space="preserve">            &lt;!--Optional:--&gt;</w:t>
      </w:r>
    </w:p>
    <w:p w14:paraId="2D768EFB" w14:textId="77777777" w:rsidR="00807AFA" w:rsidRDefault="00807AFA" w:rsidP="00807AFA">
      <w:pPr>
        <w:spacing w:line="240" w:lineRule="auto"/>
      </w:pPr>
      <w:r>
        <w:t xml:space="preserve">            &lt;mes:plumbIssueClsdIndicator&gt;N&lt;/mes:plumbIssueClsdIndicator&gt;</w:t>
      </w:r>
    </w:p>
    <w:p w14:paraId="2D768EFC" w14:textId="77777777" w:rsidR="00807AFA" w:rsidRDefault="00807AFA" w:rsidP="00807AFA">
      <w:pPr>
        <w:spacing w:line="240" w:lineRule="auto"/>
      </w:pPr>
      <w:r>
        <w:t xml:space="preserve">            &lt;!--Optional:--&gt;</w:t>
      </w:r>
    </w:p>
    <w:p w14:paraId="2D768EFD" w14:textId="77777777" w:rsidR="00807AFA" w:rsidRDefault="00807AFA" w:rsidP="00807AFA">
      <w:pPr>
        <w:spacing w:line="240" w:lineRule="auto"/>
      </w:pPr>
      <w:r>
        <w:lastRenderedPageBreak/>
        <w:t xml:space="preserve">            &lt;mes:roofsIssueIndicator&gt;N&lt;/mes:roofsIssueIndicator&gt;</w:t>
      </w:r>
    </w:p>
    <w:p w14:paraId="2D768EFE" w14:textId="77777777" w:rsidR="00807AFA" w:rsidRDefault="00807AFA" w:rsidP="00807AFA">
      <w:pPr>
        <w:spacing w:line="240" w:lineRule="auto"/>
      </w:pPr>
      <w:r>
        <w:t xml:space="preserve">            &lt;!--Optional:--&gt;</w:t>
      </w:r>
    </w:p>
    <w:p w14:paraId="2D768EFF" w14:textId="77777777" w:rsidR="00807AFA" w:rsidRDefault="00807AFA" w:rsidP="00807AFA">
      <w:pPr>
        <w:spacing w:line="240" w:lineRule="auto"/>
      </w:pPr>
      <w:r>
        <w:t xml:space="preserve">            &lt;mes:roofsIssueClsdIndicator&gt;N&lt;/mes:roofsIssueClsdIndicator&gt;</w:t>
      </w:r>
    </w:p>
    <w:p w14:paraId="2D768F00" w14:textId="77777777" w:rsidR="00807AFA" w:rsidRDefault="00807AFA" w:rsidP="00807AFA">
      <w:pPr>
        <w:spacing w:line="240" w:lineRule="auto"/>
      </w:pPr>
      <w:r>
        <w:t xml:space="preserve">            &lt;!--Optional:--&gt;</w:t>
      </w:r>
    </w:p>
    <w:p w14:paraId="2D768F01" w14:textId="77777777" w:rsidR="00807AFA" w:rsidRDefault="00807AFA" w:rsidP="00807AFA">
      <w:pPr>
        <w:spacing w:line="240" w:lineRule="auto"/>
      </w:pPr>
      <w:r>
        <w:t xml:space="preserve">            &lt;mes:safetyIssueIndicator&gt;N&lt;/mes:safetyIssueIndicator&gt;</w:t>
      </w:r>
    </w:p>
    <w:p w14:paraId="2D768F02" w14:textId="77777777" w:rsidR="00807AFA" w:rsidRDefault="00807AFA" w:rsidP="00807AFA">
      <w:pPr>
        <w:spacing w:line="240" w:lineRule="auto"/>
      </w:pPr>
      <w:r>
        <w:t xml:space="preserve">            &lt;!--Optional:--&gt;</w:t>
      </w:r>
    </w:p>
    <w:p w14:paraId="2D768F03" w14:textId="77777777" w:rsidR="00807AFA" w:rsidRDefault="00807AFA" w:rsidP="00807AFA">
      <w:pPr>
        <w:spacing w:line="240" w:lineRule="auto"/>
      </w:pPr>
      <w:r>
        <w:t xml:space="preserve">            &lt;mes:safetyIssueClsdIndicator&gt;N&lt;/mes:safetyIssueClsdIndicator&gt;</w:t>
      </w:r>
    </w:p>
    <w:p w14:paraId="2D768F04" w14:textId="77777777" w:rsidR="00807AFA" w:rsidRDefault="00807AFA" w:rsidP="00807AFA">
      <w:pPr>
        <w:spacing w:line="240" w:lineRule="auto"/>
      </w:pPr>
      <w:r>
        <w:t xml:space="preserve">            &lt;!--Optional:--&gt;</w:t>
      </w:r>
    </w:p>
    <w:p w14:paraId="2D768F05" w14:textId="77777777" w:rsidR="00807AFA" w:rsidRDefault="00807AFA" w:rsidP="00807AFA">
      <w:pPr>
        <w:spacing w:line="240" w:lineRule="auto"/>
      </w:pPr>
      <w:r>
        <w:t xml:space="preserve">            &lt;mes:structIssueIndicator&gt;y&lt;/mes:structIssueIndicator&gt;</w:t>
      </w:r>
    </w:p>
    <w:p w14:paraId="2D768F06" w14:textId="77777777" w:rsidR="00807AFA" w:rsidRDefault="00807AFA" w:rsidP="00807AFA">
      <w:pPr>
        <w:spacing w:line="240" w:lineRule="auto"/>
      </w:pPr>
      <w:r>
        <w:t xml:space="preserve">            &lt;!--Optional:--&gt;</w:t>
      </w:r>
    </w:p>
    <w:p w14:paraId="2D768F07" w14:textId="77777777" w:rsidR="00807AFA" w:rsidRDefault="00807AFA" w:rsidP="00807AFA">
      <w:pPr>
        <w:spacing w:line="240" w:lineRule="auto"/>
      </w:pPr>
      <w:r>
        <w:t xml:space="preserve">            &lt;mes:structIssueClsdIndicator&gt;y&lt;/mes:structIssueClsdIndicator&gt;</w:t>
      </w:r>
    </w:p>
    <w:p w14:paraId="2D768F08" w14:textId="77777777" w:rsidR="00807AFA" w:rsidRDefault="00807AFA" w:rsidP="00807AFA">
      <w:pPr>
        <w:spacing w:line="240" w:lineRule="auto"/>
      </w:pPr>
      <w:r>
        <w:t xml:space="preserve">            &lt;!--Optional:--&gt;</w:t>
      </w:r>
    </w:p>
    <w:p w14:paraId="2D768F09" w14:textId="77777777" w:rsidR="00807AFA" w:rsidRDefault="00807AFA" w:rsidP="00807AFA">
      <w:pPr>
        <w:spacing w:line="240" w:lineRule="auto"/>
      </w:pPr>
      <w:r>
        <w:t xml:space="preserve">            &lt;mes:assessNotes&gt;Lightning knocked out commercial power, thus causing chiller motor to burn up.&lt;/mes:assessNotes&gt;</w:t>
      </w:r>
    </w:p>
    <w:p w14:paraId="2D768F0A" w14:textId="77777777" w:rsidR="00807AFA" w:rsidRDefault="00807AFA" w:rsidP="00807AFA">
      <w:pPr>
        <w:spacing w:line="240" w:lineRule="auto"/>
      </w:pPr>
      <w:r>
        <w:t xml:space="preserve">            &lt;!--Optional:--&gt;</w:t>
      </w:r>
    </w:p>
    <w:p w14:paraId="2D768F0B" w14:textId="77777777" w:rsidR="00807AFA" w:rsidRDefault="00807AFA" w:rsidP="00807AFA">
      <w:pPr>
        <w:spacing w:line="240" w:lineRule="auto"/>
      </w:pPr>
      <w:r>
        <w:t xml:space="preserve">            &lt;mes:statusNotes&gt;Generators on. Backup chiller running; primary chiller off-line. Mechanical contractor in route.&lt;/mes:statusNotes&gt;</w:t>
      </w:r>
    </w:p>
    <w:p w14:paraId="2D768F0C" w14:textId="77777777" w:rsidR="00807AFA" w:rsidRDefault="00807AFA" w:rsidP="00807AFA">
      <w:pPr>
        <w:spacing w:line="240" w:lineRule="auto"/>
      </w:pPr>
      <w:r>
        <w:t xml:space="preserve">            &lt;!--Optional:--&gt;</w:t>
      </w:r>
    </w:p>
    <w:p w14:paraId="2D768F0D" w14:textId="77777777" w:rsidR="00807AFA" w:rsidRDefault="00807AFA" w:rsidP="00807AFA">
      <w:pPr>
        <w:spacing w:line="240" w:lineRule="auto"/>
      </w:pPr>
      <w:r>
        <w:t xml:space="preserve">            &lt;mes:incidentNotes&gt;Cooling capacity running at 80% of normal.&lt;/mes:incidentNotes&gt;</w:t>
      </w:r>
    </w:p>
    <w:p w14:paraId="2D768F0E" w14:textId="77777777" w:rsidR="00807AFA" w:rsidRDefault="00807AFA" w:rsidP="00807AFA">
      <w:pPr>
        <w:spacing w:line="240" w:lineRule="auto"/>
      </w:pPr>
      <w:r>
        <w:t xml:space="preserve">            &lt;!--Optional:--&gt;</w:t>
      </w:r>
    </w:p>
    <w:p w14:paraId="2D768F0F" w14:textId="77777777" w:rsidR="00807AFA" w:rsidRDefault="00807AFA" w:rsidP="00807AFA">
      <w:pPr>
        <w:spacing w:line="240" w:lineRule="auto"/>
      </w:pPr>
      <w:r>
        <w:t xml:space="preserve">            &lt;mes:compltnDate&gt;2009-06-10&lt;/mes:compltnDate&gt;</w:t>
      </w:r>
    </w:p>
    <w:p w14:paraId="2D768F10" w14:textId="77777777" w:rsidR="00807AFA" w:rsidRDefault="00807AFA" w:rsidP="00807AFA">
      <w:pPr>
        <w:spacing w:line="240" w:lineRule="auto"/>
      </w:pPr>
      <w:r>
        <w:t xml:space="preserve">         &lt;/mes:incidentStructure&gt;</w:t>
      </w:r>
    </w:p>
    <w:p w14:paraId="2D768F11" w14:textId="77777777" w:rsidR="00807AFA" w:rsidRDefault="00807AFA" w:rsidP="00807AFA">
      <w:pPr>
        <w:spacing w:line="240" w:lineRule="auto"/>
      </w:pPr>
      <w:r>
        <w:t xml:space="preserve">      &lt;/mes:updateIncidentRequest&gt;</w:t>
      </w:r>
    </w:p>
    <w:p w14:paraId="2D768F12" w14:textId="77777777" w:rsidR="00807AFA" w:rsidRDefault="00807AFA" w:rsidP="00807AFA">
      <w:pPr>
        <w:spacing w:line="240" w:lineRule="auto"/>
      </w:pPr>
      <w:r>
        <w:t xml:space="preserve">   &lt;/soapenv:Body&gt;</w:t>
      </w:r>
    </w:p>
    <w:p w14:paraId="2D768F13" w14:textId="77777777" w:rsidR="00807AFA" w:rsidRDefault="00807AFA" w:rsidP="00807AFA">
      <w:pPr>
        <w:spacing w:line="240" w:lineRule="auto"/>
      </w:pPr>
      <w:r>
        <w:t>&lt;/soapenv:Envelope&gt;</w:t>
      </w:r>
    </w:p>
    <w:p w14:paraId="2D768F14" w14:textId="77777777" w:rsidR="00807AFA" w:rsidRDefault="00807AFA" w:rsidP="00807AFA">
      <w:pPr>
        <w:spacing w:line="240" w:lineRule="auto"/>
      </w:pPr>
    </w:p>
    <w:p w14:paraId="2D768F15" w14:textId="77777777" w:rsidR="00807AFA" w:rsidRPr="000C3A68" w:rsidRDefault="00807AFA" w:rsidP="00807AFA">
      <w:pPr>
        <w:spacing w:line="240" w:lineRule="auto"/>
        <w:rPr>
          <w:b/>
        </w:rPr>
      </w:pPr>
      <w:r w:rsidRPr="000C3A68">
        <w:rPr>
          <w:b/>
        </w:rPr>
        <w:t>Response:</w:t>
      </w:r>
    </w:p>
    <w:p w14:paraId="2D768F16" w14:textId="77777777" w:rsidR="00807AFA" w:rsidRDefault="00807AFA" w:rsidP="00807AFA">
      <w:pPr>
        <w:spacing w:line="240" w:lineRule="auto"/>
      </w:pPr>
      <w:r>
        <w:t>&lt;soapenv:Envelope xmlns:soapenv="http://schemas.xmlsoap.org/soap/envelope/"&gt;</w:t>
      </w:r>
    </w:p>
    <w:p w14:paraId="2D768F17" w14:textId="77777777" w:rsidR="00807AFA" w:rsidRDefault="00807AFA" w:rsidP="00807AFA">
      <w:pPr>
        <w:spacing w:line="240" w:lineRule="auto"/>
      </w:pPr>
      <w:r>
        <w:t xml:space="preserve">   &lt;soapenv:Body&gt;</w:t>
      </w:r>
    </w:p>
    <w:p w14:paraId="2D768F18" w14:textId="77777777" w:rsidR="00807AFA" w:rsidRDefault="00807AFA" w:rsidP="00807AFA">
      <w:pPr>
        <w:spacing w:line="240" w:lineRule="auto"/>
      </w:pPr>
      <w:r>
        <w:t xml:space="preserve">      &lt;updateIncidentResponse xmlns="http://drt.att.com/drtservices/messages/"&gt;</w:t>
      </w:r>
    </w:p>
    <w:p w14:paraId="2D768F19" w14:textId="77777777" w:rsidR="00807AFA" w:rsidRDefault="00807AFA" w:rsidP="00807AFA">
      <w:pPr>
        <w:spacing w:line="240" w:lineRule="auto"/>
      </w:pPr>
      <w:r>
        <w:t xml:space="preserve">         &lt;incidentStructure&gt;</w:t>
      </w:r>
    </w:p>
    <w:p w14:paraId="2D768F1A" w14:textId="77777777" w:rsidR="00807AFA" w:rsidRDefault="00807AFA" w:rsidP="00807AFA">
      <w:pPr>
        <w:spacing w:line="240" w:lineRule="auto"/>
      </w:pPr>
      <w:r>
        <w:t xml:space="preserve">            &lt;geoLoc&gt;27689&lt;/geoLoc&gt;</w:t>
      </w:r>
    </w:p>
    <w:p w14:paraId="2D768F1B" w14:textId="77777777" w:rsidR="00807AFA" w:rsidRDefault="00807AFA" w:rsidP="00807AFA">
      <w:pPr>
        <w:spacing w:line="240" w:lineRule="auto"/>
      </w:pPr>
      <w:r>
        <w:t xml:space="preserve">            &lt;eventName&gt;ANNA&lt;/eventName&gt;</w:t>
      </w:r>
    </w:p>
    <w:p w14:paraId="2D768F1C" w14:textId="77777777" w:rsidR="00807AFA" w:rsidRDefault="00807AFA" w:rsidP="00807AFA">
      <w:pPr>
        <w:spacing w:line="240" w:lineRule="auto"/>
      </w:pPr>
      <w:r>
        <w:t xml:space="preserve">            &lt;incidentStatus&gt;OPEN&lt;/incidentStatus&gt;</w:t>
      </w:r>
    </w:p>
    <w:p w14:paraId="2D768F1D" w14:textId="77777777" w:rsidR="00807AFA" w:rsidRDefault="00807AFA" w:rsidP="00807AFA">
      <w:pPr>
        <w:spacing w:line="240" w:lineRule="auto"/>
      </w:pPr>
      <w:r>
        <w:t xml:space="preserve">            &lt;incidentCompltnDate&gt;2009-06-10-05:00&lt;/incidentCompltnDate&gt;</w:t>
      </w:r>
    </w:p>
    <w:p w14:paraId="2D768F1E" w14:textId="77777777" w:rsidR="00807AFA" w:rsidRDefault="00807AFA" w:rsidP="00807AFA">
      <w:pPr>
        <w:spacing w:line="240" w:lineRule="auto"/>
      </w:pPr>
      <w:r>
        <w:t xml:space="preserve">            &lt;workReqNumber&gt;112233445566778&lt;/workReqNumber&gt;</w:t>
      </w:r>
    </w:p>
    <w:p w14:paraId="2D768F1F" w14:textId="77777777" w:rsidR="00807AFA" w:rsidRDefault="00807AFA" w:rsidP="00807AFA">
      <w:pPr>
        <w:spacing w:line="240" w:lineRule="auto"/>
      </w:pPr>
      <w:r>
        <w:t xml:space="preserve">            &lt;incidentYear&gt;2009&lt;/incidentYear&gt;</w:t>
      </w:r>
    </w:p>
    <w:p w14:paraId="2D768F20" w14:textId="77777777" w:rsidR="00807AFA" w:rsidRDefault="00807AFA" w:rsidP="00807AFA">
      <w:pPr>
        <w:spacing w:line="240" w:lineRule="auto"/>
      </w:pPr>
      <w:r>
        <w:t xml:space="preserve">            &lt;reqATTUID&gt;SJ0664&lt;/reqATTUID&gt;</w:t>
      </w:r>
    </w:p>
    <w:p w14:paraId="2D768F21" w14:textId="77777777" w:rsidR="00807AFA" w:rsidRDefault="00807AFA" w:rsidP="00807AFA">
      <w:pPr>
        <w:spacing w:line="240" w:lineRule="auto"/>
      </w:pPr>
      <w:r>
        <w:t xml:space="preserve">            &lt;contactPhone&gt;2056692591&lt;/contactPhone&gt;</w:t>
      </w:r>
    </w:p>
    <w:p w14:paraId="2D768F22" w14:textId="77777777" w:rsidR="00807AFA" w:rsidRDefault="00807AFA" w:rsidP="00807AFA">
      <w:pPr>
        <w:spacing w:line="240" w:lineRule="auto"/>
      </w:pPr>
      <w:r>
        <w:t xml:space="preserve">            &lt;initialRptDate&gt;2009-06-03-05:00&lt;/initialRptDate&gt;</w:t>
      </w:r>
    </w:p>
    <w:p w14:paraId="2D768F23" w14:textId="77777777" w:rsidR="00807AFA" w:rsidRDefault="00807AFA" w:rsidP="00807AFA">
      <w:pPr>
        <w:spacing w:line="240" w:lineRule="auto"/>
      </w:pPr>
      <w:r>
        <w:t xml:space="preserve">            &lt;damageIndicator&gt;Y&lt;/damageIndicator&gt;</w:t>
      </w:r>
    </w:p>
    <w:p w14:paraId="2D768F24" w14:textId="77777777" w:rsidR="00807AFA" w:rsidRDefault="00807AFA" w:rsidP="00807AFA">
      <w:pPr>
        <w:spacing w:line="240" w:lineRule="auto"/>
      </w:pPr>
      <w:r>
        <w:t xml:space="preserve">            &lt;comPowerIndicator&gt;N&lt;/comPowerIndicator&gt;</w:t>
      </w:r>
    </w:p>
    <w:p w14:paraId="2D768F25" w14:textId="77777777" w:rsidR="00807AFA" w:rsidRDefault="00807AFA" w:rsidP="00807AFA">
      <w:pPr>
        <w:spacing w:line="240" w:lineRule="auto"/>
      </w:pPr>
      <w:r>
        <w:t xml:space="preserve">            &lt;OnGeneratorIndicator&gt;Y&lt;/OnGeneratorIndicator&gt;</w:t>
      </w:r>
    </w:p>
    <w:p w14:paraId="2D768F26" w14:textId="77777777" w:rsidR="00807AFA" w:rsidRDefault="00807AFA" w:rsidP="00807AFA">
      <w:pPr>
        <w:spacing w:line="240" w:lineRule="auto"/>
      </w:pPr>
      <w:r>
        <w:t xml:space="preserve">            &lt;unOccupiableIndicator&gt;N&lt;/unOccupiableIndicator&gt;</w:t>
      </w:r>
    </w:p>
    <w:p w14:paraId="2D768F27" w14:textId="77777777" w:rsidR="00807AFA" w:rsidRDefault="00807AFA" w:rsidP="00807AFA">
      <w:pPr>
        <w:spacing w:line="240" w:lineRule="auto"/>
      </w:pPr>
      <w:r>
        <w:t xml:space="preserve">            &lt;mobCOIndicator&gt;N&lt;/mobCOIndicator&gt;</w:t>
      </w:r>
    </w:p>
    <w:p w14:paraId="2D768F28" w14:textId="77777777" w:rsidR="00807AFA" w:rsidRDefault="00807AFA" w:rsidP="00807AFA">
      <w:pPr>
        <w:spacing w:line="240" w:lineRule="auto"/>
      </w:pPr>
      <w:r>
        <w:t xml:space="preserve">            &lt;buildingName&gt;CHARLOTTE / RESEARCH DR -- REG DATA CTR&lt;/buildingName&gt;</w:t>
      </w:r>
    </w:p>
    <w:p w14:paraId="2D768F29" w14:textId="77777777" w:rsidR="00807AFA" w:rsidRDefault="00807AFA" w:rsidP="00807AFA">
      <w:pPr>
        <w:spacing w:line="240" w:lineRule="auto"/>
      </w:pPr>
      <w:r>
        <w:t xml:space="preserve">            &lt;buildingAddress&gt;9139 RESEARCH DRIVE  CHARLOTTE, NC&lt;/buildingAddress&gt;</w:t>
      </w:r>
    </w:p>
    <w:p w14:paraId="2D768F2A" w14:textId="77777777" w:rsidR="00807AFA" w:rsidRDefault="00807AFA" w:rsidP="00807AFA">
      <w:pPr>
        <w:spacing w:line="240" w:lineRule="auto"/>
      </w:pPr>
      <w:r>
        <w:t xml:space="preserve">            &lt;state&gt;NC&lt;/state&gt;</w:t>
      </w:r>
    </w:p>
    <w:p w14:paraId="2D768F2B" w14:textId="77777777" w:rsidR="00807AFA" w:rsidRDefault="00807AFA" w:rsidP="00807AFA">
      <w:pPr>
        <w:spacing w:line="240" w:lineRule="auto"/>
      </w:pPr>
      <w:r>
        <w:t xml:space="preserve">            &lt;PMAttuid&gt;JP6290&lt;/PMAttuid&gt;</w:t>
      </w:r>
    </w:p>
    <w:p w14:paraId="2D768F2C" w14:textId="77777777" w:rsidR="00807AFA" w:rsidRDefault="00807AFA" w:rsidP="00807AFA">
      <w:pPr>
        <w:spacing w:line="240" w:lineRule="auto"/>
      </w:pPr>
      <w:r>
        <w:t xml:space="preserve">            &lt;buildingStatus&gt;OPEN&lt;/buildingStatus&gt;</w:t>
      </w:r>
    </w:p>
    <w:p w14:paraId="2D768F2D" w14:textId="77777777" w:rsidR="00807AFA" w:rsidRDefault="00807AFA" w:rsidP="00807AFA">
      <w:pPr>
        <w:spacing w:line="240" w:lineRule="auto"/>
      </w:pPr>
      <w:r>
        <w:t xml:space="preserve">            &lt;buildingType&gt;DAT&lt;/buildingType&gt;</w:t>
      </w:r>
    </w:p>
    <w:p w14:paraId="2D768F2E" w14:textId="77777777" w:rsidR="00807AFA" w:rsidRDefault="00807AFA" w:rsidP="00807AFA">
      <w:pPr>
        <w:spacing w:line="240" w:lineRule="auto"/>
      </w:pPr>
      <w:r>
        <w:t xml:space="preserve">            &lt;creLead&gt;PM&lt;/creLead&gt;</w:t>
      </w:r>
    </w:p>
    <w:p w14:paraId="2D768F2F" w14:textId="77777777" w:rsidR="00807AFA" w:rsidRDefault="00807AFA" w:rsidP="00807AFA">
      <w:pPr>
        <w:spacing w:line="240" w:lineRule="auto"/>
      </w:pPr>
      <w:r>
        <w:t xml:space="preserve">            &lt;estExpenseCost&gt;80000&lt;/estExpenseCost&gt;</w:t>
      </w:r>
    </w:p>
    <w:p w14:paraId="2D768F30" w14:textId="77777777" w:rsidR="00807AFA" w:rsidRDefault="00807AFA" w:rsidP="00807AFA">
      <w:pPr>
        <w:spacing w:line="240" w:lineRule="auto"/>
      </w:pPr>
      <w:r>
        <w:lastRenderedPageBreak/>
        <w:t xml:space="preserve">            &lt;estCapCost&gt;100000&lt;/estCapCost&gt;</w:t>
      </w:r>
    </w:p>
    <w:p w14:paraId="2D768F31" w14:textId="77777777" w:rsidR="00807AFA" w:rsidRDefault="00807AFA" w:rsidP="00807AFA">
      <w:pPr>
        <w:spacing w:line="240" w:lineRule="auto"/>
      </w:pPr>
      <w:r>
        <w:t xml:space="preserve">            &lt;elecIssueIndicator&gt;Y&lt;/elecIssueIndicator&gt;</w:t>
      </w:r>
    </w:p>
    <w:p w14:paraId="2D768F32" w14:textId="77777777" w:rsidR="00807AFA" w:rsidRDefault="00807AFA" w:rsidP="00807AFA">
      <w:pPr>
        <w:spacing w:line="240" w:lineRule="auto"/>
      </w:pPr>
      <w:r>
        <w:t xml:space="preserve">            &lt;elecIssueClsdIndicator&gt;N&lt;/elecIssueClsdIndicator&gt;</w:t>
      </w:r>
    </w:p>
    <w:p w14:paraId="2D768F33" w14:textId="77777777" w:rsidR="00807AFA" w:rsidRDefault="00807AFA" w:rsidP="00807AFA">
      <w:pPr>
        <w:spacing w:line="240" w:lineRule="auto"/>
      </w:pPr>
      <w:r>
        <w:t xml:space="preserve">            &lt;envIssueIndicator&gt;N&lt;/envIssueIndicator&gt;</w:t>
      </w:r>
    </w:p>
    <w:p w14:paraId="2D768F34" w14:textId="77777777" w:rsidR="00807AFA" w:rsidRDefault="00807AFA" w:rsidP="00807AFA">
      <w:pPr>
        <w:spacing w:line="240" w:lineRule="auto"/>
      </w:pPr>
      <w:r>
        <w:t xml:space="preserve">            &lt;envIssueClsdIndicator&gt;N&lt;/envIssueClsdIndicator&gt;</w:t>
      </w:r>
    </w:p>
    <w:p w14:paraId="2D768F35" w14:textId="77777777" w:rsidR="00807AFA" w:rsidRDefault="00807AFA" w:rsidP="00807AFA">
      <w:pPr>
        <w:spacing w:line="240" w:lineRule="auto"/>
      </w:pPr>
      <w:r>
        <w:t xml:space="preserve">            &lt;fenceGateIssueIndicator&gt;N&lt;/fenceGateIssueIndicator&gt;</w:t>
      </w:r>
    </w:p>
    <w:p w14:paraId="2D768F36" w14:textId="77777777" w:rsidR="00807AFA" w:rsidRDefault="00807AFA" w:rsidP="00807AFA">
      <w:pPr>
        <w:spacing w:line="240" w:lineRule="auto"/>
      </w:pPr>
      <w:r>
        <w:t xml:space="preserve">            &lt;fenceGateIssueClsdIndicator&gt;N&lt;/fenceGateIssueClsdIndicator&gt;</w:t>
      </w:r>
    </w:p>
    <w:p w14:paraId="2D768F37" w14:textId="77777777" w:rsidR="00807AFA" w:rsidRDefault="00807AFA" w:rsidP="00807AFA">
      <w:pPr>
        <w:spacing w:line="240" w:lineRule="auto"/>
      </w:pPr>
      <w:r>
        <w:t xml:space="preserve">            &lt;genIssueIndicator&gt;N&lt;/genIssueIndicator&gt;</w:t>
      </w:r>
    </w:p>
    <w:p w14:paraId="2D768F38" w14:textId="77777777" w:rsidR="00807AFA" w:rsidRDefault="00807AFA" w:rsidP="00807AFA">
      <w:pPr>
        <w:spacing w:line="240" w:lineRule="auto"/>
      </w:pPr>
      <w:r>
        <w:t xml:space="preserve">            &lt;genIssueClsdIndicator&gt;N&lt;/genIssueClsdIndicator&gt;</w:t>
      </w:r>
    </w:p>
    <w:p w14:paraId="2D768F39" w14:textId="77777777" w:rsidR="00807AFA" w:rsidRDefault="00807AFA" w:rsidP="00807AFA">
      <w:pPr>
        <w:spacing w:line="240" w:lineRule="auto"/>
      </w:pPr>
      <w:r>
        <w:t xml:space="preserve">            &lt;waterIssueIndicator&gt;N&lt;/waterIssueIndicator&gt;</w:t>
      </w:r>
    </w:p>
    <w:p w14:paraId="2D768F3A" w14:textId="77777777" w:rsidR="00807AFA" w:rsidRDefault="00807AFA" w:rsidP="00807AFA">
      <w:pPr>
        <w:spacing w:line="240" w:lineRule="auto"/>
      </w:pPr>
      <w:r>
        <w:t xml:space="preserve">            &lt;waterIssueClsdIndicator&gt;N&lt;/waterIssueClsdIndicator&gt;</w:t>
      </w:r>
    </w:p>
    <w:p w14:paraId="2D768F3B" w14:textId="77777777" w:rsidR="00807AFA" w:rsidRDefault="00807AFA" w:rsidP="00807AFA">
      <w:pPr>
        <w:spacing w:line="240" w:lineRule="auto"/>
      </w:pPr>
      <w:r>
        <w:t xml:space="preserve">            &lt;groundsIssueIndicator&gt;N&lt;/groundsIssueIndicator&gt;</w:t>
      </w:r>
    </w:p>
    <w:p w14:paraId="2D768F3C" w14:textId="77777777" w:rsidR="00807AFA" w:rsidRDefault="00807AFA" w:rsidP="00807AFA">
      <w:pPr>
        <w:spacing w:line="240" w:lineRule="auto"/>
      </w:pPr>
      <w:r>
        <w:t xml:space="preserve">            &lt;groundsIssueClsdIndicator&gt;N&lt;/groundsIssueClsdIndicator&gt;</w:t>
      </w:r>
    </w:p>
    <w:p w14:paraId="2D768F3D" w14:textId="77777777" w:rsidR="00807AFA" w:rsidRDefault="00807AFA" w:rsidP="00807AFA">
      <w:pPr>
        <w:spacing w:line="240" w:lineRule="auto"/>
      </w:pPr>
      <w:r>
        <w:t xml:space="preserve">            &lt;mechIssueIndicator&gt;Y&lt;/mechIssueIndicator&gt;</w:t>
      </w:r>
    </w:p>
    <w:p w14:paraId="2D768F3E" w14:textId="77777777" w:rsidR="00807AFA" w:rsidRDefault="00807AFA" w:rsidP="00807AFA">
      <w:pPr>
        <w:spacing w:line="240" w:lineRule="auto"/>
      </w:pPr>
      <w:r>
        <w:t xml:space="preserve">            &lt;mechIssueClsdIndicator&gt;N&lt;/mechIssueClsdIndicator&gt;</w:t>
      </w:r>
    </w:p>
    <w:p w14:paraId="2D768F3F" w14:textId="77777777" w:rsidR="00807AFA" w:rsidRDefault="00807AFA" w:rsidP="00807AFA">
      <w:pPr>
        <w:spacing w:line="240" w:lineRule="auto"/>
      </w:pPr>
      <w:r>
        <w:t xml:space="preserve">            &lt;otherIssueIndicator&gt;N&lt;/otherIssueIndicator&gt;</w:t>
      </w:r>
    </w:p>
    <w:p w14:paraId="2D768F40" w14:textId="77777777" w:rsidR="00807AFA" w:rsidRDefault="00807AFA" w:rsidP="00807AFA">
      <w:pPr>
        <w:spacing w:line="240" w:lineRule="auto"/>
      </w:pPr>
      <w:r>
        <w:t xml:space="preserve">            &lt;otherIssueClsdIndicator&gt;N&lt;/otherIssueClsdIndicator&gt;</w:t>
      </w:r>
    </w:p>
    <w:p w14:paraId="2D768F41" w14:textId="77777777" w:rsidR="00807AFA" w:rsidRDefault="00807AFA" w:rsidP="00807AFA">
      <w:pPr>
        <w:spacing w:line="240" w:lineRule="auto"/>
      </w:pPr>
      <w:r>
        <w:t xml:space="preserve">            &lt;plumbIssueIndicator&gt;N&lt;/plumbIssueIndicator&gt;</w:t>
      </w:r>
    </w:p>
    <w:p w14:paraId="2D768F42" w14:textId="77777777" w:rsidR="00807AFA" w:rsidRDefault="00807AFA" w:rsidP="00807AFA">
      <w:pPr>
        <w:spacing w:line="240" w:lineRule="auto"/>
      </w:pPr>
      <w:r>
        <w:t xml:space="preserve">            &lt;plumbIssueClsdIndicator&gt;N&lt;/plumbIssueClsdIndicator&gt;</w:t>
      </w:r>
    </w:p>
    <w:p w14:paraId="2D768F43" w14:textId="77777777" w:rsidR="00807AFA" w:rsidRDefault="00807AFA" w:rsidP="00807AFA">
      <w:pPr>
        <w:spacing w:line="240" w:lineRule="auto"/>
      </w:pPr>
      <w:r>
        <w:t xml:space="preserve">            &lt;roofsIssueIndicator&gt;N&lt;/roofsIssueIndicator&gt;</w:t>
      </w:r>
    </w:p>
    <w:p w14:paraId="2D768F44" w14:textId="77777777" w:rsidR="00807AFA" w:rsidRDefault="00807AFA" w:rsidP="00807AFA">
      <w:pPr>
        <w:spacing w:line="240" w:lineRule="auto"/>
      </w:pPr>
      <w:r>
        <w:t xml:space="preserve">            &lt;roofsIssueClsdIndicator&gt;N&lt;/roofsIssueClsdIndicator&gt;</w:t>
      </w:r>
    </w:p>
    <w:p w14:paraId="2D768F45" w14:textId="77777777" w:rsidR="00807AFA" w:rsidRDefault="00807AFA" w:rsidP="00807AFA">
      <w:pPr>
        <w:spacing w:line="240" w:lineRule="auto"/>
      </w:pPr>
      <w:r>
        <w:t xml:space="preserve">            &lt;safetyIssueIndicator&gt;N&lt;/safetyIssueIndicator&gt;</w:t>
      </w:r>
    </w:p>
    <w:p w14:paraId="2D768F46" w14:textId="77777777" w:rsidR="00807AFA" w:rsidRDefault="00807AFA" w:rsidP="00807AFA">
      <w:pPr>
        <w:spacing w:line="240" w:lineRule="auto"/>
      </w:pPr>
      <w:r>
        <w:t xml:space="preserve">            &lt;safetyIssueClsdIndicator&gt;N&lt;/safetyIssueClsdIndicator&gt;</w:t>
      </w:r>
    </w:p>
    <w:p w14:paraId="2D768F47" w14:textId="77777777" w:rsidR="00807AFA" w:rsidRDefault="00807AFA" w:rsidP="00807AFA">
      <w:pPr>
        <w:spacing w:line="240" w:lineRule="auto"/>
      </w:pPr>
      <w:r>
        <w:t xml:space="preserve">            &lt;structIssueIndicator&gt;y&lt;/structIssueIndicator&gt;</w:t>
      </w:r>
    </w:p>
    <w:p w14:paraId="2D768F48" w14:textId="77777777" w:rsidR="00807AFA" w:rsidRDefault="00807AFA" w:rsidP="00807AFA">
      <w:pPr>
        <w:spacing w:line="240" w:lineRule="auto"/>
      </w:pPr>
      <w:r>
        <w:t xml:space="preserve">            &lt;structIssueClsdIndicator&gt;y&lt;/structIssueClsdIndicator&gt;</w:t>
      </w:r>
    </w:p>
    <w:p w14:paraId="2D768F49" w14:textId="77777777" w:rsidR="00807AFA" w:rsidRDefault="00807AFA" w:rsidP="00807AFA">
      <w:pPr>
        <w:spacing w:line="240" w:lineRule="auto"/>
      </w:pPr>
      <w:r>
        <w:t xml:space="preserve">            &lt;assessNotes&gt;Lightning knocked out commercial power, thus causing chiller motor to burn up.&lt;/assessNotes&gt;</w:t>
      </w:r>
    </w:p>
    <w:p w14:paraId="2D768F4A" w14:textId="77777777" w:rsidR="00807AFA" w:rsidRDefault="00807AFA" w:rsidP="00807AFA">
      <w:pPr>
        <w:spacing w:line="240" w:lineRule="auto"/>
      </w:pPr>
      <w:r>
        <w:t xml:space="preserve">            &lt;statusNotes&gt;Generators on. Backup chiller running; primary chiller off-line. Mechanical contractor in route.&lt;/statusNotes&gt;</w:t>
      </w:r>
    </w:p>
    <w:p w14:paraId="2D768F4B" w14:textId="77777777" w:rsidR="00807AFA" w:rsidRDefault="00807AFA" w:rsidP="00807AFA">
      <w:pPr>
        <w:spacing w:line="240" w:lineRule="auto"/>
      </w:pPr>
      <w:r>
        <w:t xml:space="preserve">            &lt;incidentNotes&gt;Cooling capacity running at 80% of normal.&lt;/incidentNotes&gt;</w:t>
      </w:r>
    </w:p>
    <w:p w14:paraId="2D768F4C" w14:textId="77777777" w:rsidR="00807AFA" w:rsidRDefault="00807AFA" w:rsidP="00807AFA">
      <w:pPr>
        <w:spacing w:line="240" w:lineRule="auto"/>
      </w:pPr>
      <w:r>
        <w:t xml:space="preserve">            &lt;compltnDate&gt;2009-06-10-05:00&lt;/compltnDate&gt;</w:t>
      </w:r>
    </w:p>
    <w:p w14:paraId="2D768F4D" w14:textId="77777777" w:rsidR="00807AFA" w:rsidRDefault="00807AFA" w:rsidP="00807AFA">
      <w:pPr>
        <w:spacing w:line="240" w:lineRule="auto"/>
      </w:pPr>
      <w:r>
        <w:t xml:space="preserve">         &lt;/incidentStructure&gt;</w:t>
      </w:r>
    </w:p>
    <w:p w14:paraId="2D768F4E" w14:textId="77777777" w:rsidR="00807AFA" w:rsidRDefault="00807AFA" w:rsidP="00807AFA">
      <w:pPr>
        <w:spacing w:line="240" w:lineRule="auto"/>
      </w:pPr>
      <w:r>
        <w:t xml:space="preserve">         &lt;requestStatus&gt;</w:t>
      </w:r>
    </w:p>
    <w:p w14:paraId="2D768F4F" w14:textId="77777777" w:rsidR="00807AFA" w:rsidRDefault="00807AFA" w:rsidP="00807AFA">
      <w:pPr>
        <w:spacing w:line="240" w:lineRule="auto"/>
      </w:pPr>
      <w:r>
        <w:t xml:space="preserve">            &lt;statusCode&gt;000&lt;/statusCode&gt;</w:t>
      </w:r>
    </w:p>
    <w:p w14:paraId="2D768F50" w14:textId="77777777" w:rsidR="00807AFA" w:rsidRDefault="00807AFA" w:rsidP="00807AFA">
      <w:pPr>
        <w:spacing w:line="240" w:lineRule="auto"/>
      </w:pPr>
      <w:r>
        <w:t xml:space="preserve">            &lt;statusMessage&gt;Success&lt;/statusMessage&gt;</w:t>
      </w:r>
    </w:p>
    <w:p w14:paraId="2D768F51" w14:textId="77777777" w:rsidR="00807AFA" w:rsidRDefault="00807AFA" w:rsidP="00807AFA">
      <w:pPr>
        <w:spacing w:line="240" w:lineRule="auto"/>
      </w:pPr>
      <w:r>
        <w:t xml:space="preserve">         &lt;/requestStatus&gt;</w:t>
      </w:r>
    </w:p>
    <w:p w14:paraId="2D768F52" w14:textId="77777777" w:rsidR="00807AFA" w:rsidRDefault="00807AFA" w:rsidP="00807AFA">
      <w:pPr>
        <w:spacing w:line="240" w:lineRule="auto"/>
      </w:pPr>
      <w:r>
        <w:t xml:space="preserve">      &lt;/updateIncidentResponse&gt;</w:t>
      </w:r>
    </w:p>
    <w:p w14:paraId="2D768F53" w14:textId="77777777" w:rsidR="00807AFA" w:rsidRDefault="00807AFA" w:rsidP="00807AFA">
      <w:pPr>
        <w:spacing w:line="240" w:lineRule="auto"/>
      </w:pPr>
      <w:r>
        <w:t xml:space="preserve">   &lt;/soapenv:Body&gt;</w:t>
      </w:r>
    </w:p>
    <w:p w14:paraId="2D768F54" w14:textId="77777777" w:rsidR="00807AFA" w:rsidRDefault="00807AFA" w:rsidP="00807AFA">
      <w:pPr>
        <w:spacing w:line="240" w:lineRule="auto"/>
      </w:pPr>
      <w:r>
        <w:t>&lt;/soapenv:Envelope&gt;&lt;soapenv:Envelope xmlns:soapenv="http://schemas.xmlsoap.org/soap/envelope/"&gt;</w:t>
      </w:r>
    </w:p>
    <w:p w14:paraId="2D768F55" w14:textId="77777777" w:rsidR="00807AFA" w:rsidRDefault="00807AFA" w:rsidP="00807AFA">
      <w:pPr>
        <w:spacing w:line="240" w:lineRule="auto"/>
      </w:pPr>
      <w:r>
        <w:t xml:space="preserve">   &lt;soapenv:Body&gt;</w:t>
      </w:r>
    </w:p>
    <w:p w14:paraId="2D768F56" w14:textId="77777777" w:rsidR="00807AFA" w:rsidRDefault="00807AFA" w:rsidP="00807AFA">
      <w:pPr>
        <w:spacing w:line="240" w:lineRule="auto"/>
      </w:pPr>
      <w:r>
        <w:t xml:space="preserve">      &lt;updateIncidentResponse xmlns="http://drt.att.com/drtservices/messages/"&gt;</w:t>
      </w:r>
    </w:p>
    <w:p w14:paraId="2D768F57" w14:textId="77777777" w:rsidR="00807AFA" w:rsidRDefault="00807AFA" w:rsidP="00807AFA">
      <w:pPr>
        <w:spacing w:line="240" w:lineRule="auto"/>
      </w:pPr>
      <w:r>
        <w:t xml:space="preserve">         &lt;incidentStructure&gt;</w:t>
      </w:r>
    </w:p>
    <w:p w14:paraId="2D768F58" w14:textId="77777777" w:rsidR="00807AFA" w:rsidRDefault="00807AFA" w:rsidP="00807AFA">
      <w:pPr>
        <w:spacing w:line="240" w:lineRule="auto"/>
      </w:pPr>
      <w:r>
        <w:t xml:space="preserve">            &lt;geoLoc&gt;27689&lt;/geoLoc&gt;</w:t>
      </w:r>
    </w:p>
    <w:p w14:paraId="2D768F59" w14:textId="77777777" w:rsidR="00807AFA" w:rsidRDefault="00807AFA" w:rsidP="00807AFA">
      <w:pPr>
        <w:spacing w:line="240" w:lineRule="auto"/>
      </w:pPr>
      <w:r>
        <w:t xml:space="preserve">            &lt;eventName&gt;ANNA&lt;/eventName&gt;</w:t>
      </w:r>
    </w:p>
    <w:p w14:paraId="2D768F5A" w14:textId="77777777" w:rsidR="00807AFA" w:rsidRDefault="00807AFA" w:rsidP="00807AFA">
      <w:pPr>
        <w:spacing w:line="240" w:lineRule="auto"/>
      </w:pPr>
      <w:r>
        <w:t xml:space="preserve">            &lt;incidentStatus&gt;OPEN&lt;/incidentStatus&gt;</w:t>
      </w:r>
    </w:p>
    <w:p w14:paraId="2D768F5B" w14:textId="77777777" w:rsidR="00807AFA" w:rsidRDefault="00807AFA" w:rsidP="00807AFA">
      <w:pPr>
        <w:spacing w:line="240" w:lineRule="auto"/>
      </w:pPr>
      <w:r>
        <w:t xml:space="preserve">            &lt;incidentCompltnDate&gt;2009-06-10-05:00&lt;/incidentCompltnDate&gt;</w:t>
      </w:r>
    </w:p>
    <w:p w14:paraId="2D768F5C" w14:textId="77777777" w:rsidR="00807AFA" w:rsidRDefault="00807AFA" w:rsidP="00807AFA">
      <w:pPr>
        <w:spacing w:line="240" w:lineRule="auto"/>
      </w:pPr>
      <w:r>
        <w:t xml:space="preserve">            &lt;workReqNumber&gt;112233445566778&lt;/workReqNumber&gt;</w:t>
      </w:r>
    </w:p>
    <w:p w14:paraId="2D768F5D" w14:textId="77777777" w:rsidR="00807AFA" w:rsidRDefault="00807AFA" w:rsidP="00807AFA">
      <w:pPr>
        <w:spacing w:line="240" w:lineRule="auto"/>
      </w:pPr>
      <w:r>
        <w:t xml:space="preserve">            &lt;incidentYear&gt;2009&lt;/incidentYear&gt;</w:t>
      </w:r>
    </w:p>
    <w:p w14:paraId="2D768F5E" w14:textId="77777777" w:rsidR="00807AFA" w:rsidRDefault="00807AFA" w:rsidP="00807AFA">
      <w:pPr>
        <w:spacing w:line="240" w:lineRule="auto"/>
      </w:pPr>
      <w:r>
        <w:t xml:space="preserve">            &lt;reqATTUID&gt;SJ0664&lt;/reqATTUID&gt;</w:t>
      </w:r>
    </w:p>
    <w:p w14:paraId="2D768F5F" w14:textId="77777777" w:rsidR="00807AFA" w:rsidRDefault="00807AFA" w:rsidP="00807AFA">
      <w:pPr>
        <w:spacing w:line="240" w:lineRule="auto"/>
      </w:pPr>
      <w:r>
        <w:t xml:space="preserve">            &lt;contactPhone&gt;2056692591&lt;/contactPhone&gt;</w:t>
      </w:r>
    </w:p>
    <w:p w14:paraId="2D768F60" w14:textId="77777777" w:rsidR="00807AFA" w:rsidRDefault="00807AFA" w:rsidP="00807AFA">
      <w:pPr>
        <w:spacing w:line="240" w:lineRule="auto"/>
      </w:pPr>
      <w:r>
        <w:t xml:space="preserve">            &lt;initialRptDate&gt;2009-06-03-05:00&lt;/initialRptDate&gt;</w:t>
      </w:r>
    </w:p>
    <w:p w14:paraId="2D768F61" w14:textId="77777777" w:rsidR="00807AFA" w:rsidRDefault="00807AFA" w:rsidP="00807AFA">
      <w:pPr>
        <w:spacing w:line="240" w:lineRule="auto"/>
      </w:pPr>
      <w:r>
        <w:t xml:space="preserve">            &lt;damageIndicator&gt;Y&lt;/damageIndicator&gt;</w:t>
      </w:r>
    </w:p>
    <w:p w14:paraId="2D768F62" w14:textId="77777777" w:rsidR="00807AFA" w:rsidRDefault="00807AFA" w:rsidP="00807AFA">
      <w:pPr>
        <w:spacing w:line="240" w:lineRule="auto"/>
      </w:pPr>
      <w:r>
        <w:lastRenderedPageBreak/>
        <w:t xml:space="preserve">            &lt;comPowerIndicator&gt;N&lt;/comPowerIndicator&gt;</w:t>
      </w:r>
    </w:p>
    <w:p w14:paraId="2D768F63" w14:textId="77777777" w:rsidR="00807AFA" w:rsidRDefault="00807AFA" w:rsidP="00807AFA">
      <w:pPr>
        <w:spacing w:line="240" w:lineRule="auto"/>
      </w:pPr>
      <w:r>
        <w:t xml:space="preserve">            &lt;OnGeneratorIndicator&gt;Y&lt;/OnGeneratorIndicator&gt;</w:t>
      </w:r>
    </w:p>
    <w:p w14:paraId="2D768F64" w14:textId="77777777" w:rsidR="00807AFA" w:rsidRDefault="00807AFA" w:rsidP="00807AFA">
      <w:pPr>
        <w:spacing w:line="240" w:lineRule="auto"/>
      </w:pPr>
      <w:r>
        <w:t xml:space="preserve">            &lt;unOccupiableIndicator&gt;N&lt;/unOccupiableIndicator&gt;</w:t>
      </w:r>
    </w:p>
    <w:p w14:paraId="2D768F65" w14:textId="77777777" w:rsidR="00807AFA" w:rsidRDefault="00807AFA" w:rsidP="00807AFA">
      <w:pPr>
        <w:spacing w:line="240" w:lineRule="auto"/>
      </w:pPr>
      <w:r>
        <w:t xml:space="preserve">            &lt;mobCOIndicator&gt;N&lt;/mobCOIndicator&gt;</w:t>
      </w:r>
    </w:p>
    <w:p w14:paraId="2D768F66" w14:textId="77777777" w:rsidR="00807AFA" w:rsidRDefault="00807AFA" w:rsidP="00807AFA">
      <w:pPr>
        <w:spacing w:line="240" w:lineRule="auto"/>
      </w:pPr>
      <w:r>
        <w:t xml:space="preserve">            &lt;buildingName&gt;CHARLOTTE / RESEARCH DR -- REG DATA CTR&lt;/buildingName&gt;</w:t>
      </w:r>
    </w:p>
    <w:p w14:paraId="2D768F67" w14:textId="77777777" w:rsidR="00807AFA" w:rsidRDefault="00807AFA" w:rsidP="00807AFA">
      <w:pPr>
        <w:spacing w:line="240" w:lineRule="auto"/>
      </w:pPr>
      <w:r>
        <w:t xml:space="preserve">            &lt;buildingAddress&gt;9139 RESEARCH DRIVE  CHARLOTTE, NC&lt;/buildingAddress&gt;</w:t>
      </w:r>
    </w:p>
    <w:p w14:paraId="2D768F68" w14:textId="77777777" w:rsidR="00807AFA" w:rsidRDefault="00807AFA" w:rsidP="00807AFA">
      <w:pPr>
        <w:spacing w:line="240" w:lineRule="auto"/>
      </w:pPr>
      <w:r>
        <w:t xml:space="preserve">            &lt;state&gt;NC&lt;/state&gt;</w:t>
      </w:r>
    </w:p>
    <w:p w14:paraId="2D768F69" w14:textId="77777777" w:rsidR="00807AFA" w:rsidRDefault="00807AFA" w:rsidP="00807AFA">
      <w:pPr>
        <w:spacing w:line="240" w:lineRule="auto"/>
      </w:pPr>
      <w:r>
        <w:t xml:space="preserve">            &lt;PMAttuid&gt;JP6290&lt;/PMAttuid&gt;</w:t>
      </w:r>
    </w:p>
    <w:p w14:paraId="2D768F6A" w14:textId="77777777" w:rsidR="00807AFA" w:rsidRDefault="00807AFA" w:rsidP="00807AFA">
      <w:pPr>
        <w:spacing w:line="240" w:lineRule="auto"/>
      </w:pPr>
      <w:r>
        <w:t xml:space="preserve">            &lt;buildingStatus&gt;OPEN&lt;/buildingStatus&gt;</w:t>
      </w:r>
    </w:p>
    <w:p w14:paraId="2D768F6B" w14:textId="77777777" w:rsidR="00807AFA" w:rsidRDefault="00807AFA" w:rsidP="00807AFA">
      <w:pPr>
        <w:spacing w:line="240" w:lineRule="auto"/>
      </w:pPr>
      <w:r>
        <w:t xml:space="preserve">            &lt;buildingType&gt;DAT&lt;/buildingType&gt;</w:t>
      </w:r>
    </w:p>
    <w:p w14:paraId="2D768F6C" w14:textId="77777777" w:rsidR="00807AFA" w:rsidRDefault="00807AFA" w:rsidP="00807AFA">
      <w:pPr>
        <w:spacing w:line="240" w:lineRule="auto"/>
      </w:pPr>
      <w:r>
        <w:t xml:space="preserve">            &lt;creLead&gt;PM&lt;/creLead&gt;</w:t>
      </w:r>
    </w:p>
    <w:p w14:paraId="2D768F6D" w14:textId="77777777" w:rsidR="00807AFA" w:rsidRDefault="00807AFA" w:rsidP="00807AFA">
      <w:pPr>
        <w:spacing w:line="240" w:lineRule="auto"/>
      </w:pPr>
      <w:r>
        <w:t xml:space="preserve">            &lt;estExpenseCost&gt;80000&lt;/estExpenseCost&gt;</w:t>
      </w:r>
    </w:p>
    <w:p w14:paraId="2D768F6E" w14:textId="77777777" w:rsidR="00807AFA" w:rsidRDefault="00807AFA" w:rsidP="00807AFA">
      <w:pPr>
        <w:spacing w:line="240" w:lineRule="auto"/>
      </w:pPr>
      <w:r>
        <w:t xml:space="preserve">            &lt;estCapCost&gt;100000&lt;/estCapCost&gt;</w:t>
      </w:r>
    </w:p>
    <w:p w14:paraId="2D768F6F" w14:textId="77777777" w:rsidR="00807AFA" w:rsidRDefault="00807AFA" w:rsidP="00807AFA">
      <w:pPr>
        <w:spacing w:line="240" w:lineRule="auto"/>
      </w:pPr>
      <w:r>
        <w:t xml:space="preserve">            &lt;elecIssueIndicator&gt;Y&lt;/elecIssueIndicator&gt;</w:t>
      </w:r>
    </w:p>
    <w:p w14:paraId="2D768F70" w14:textId="77777777" w:rsidR="00807AFA" w:rsidRDefault="00807AFA" w:rsidP="00807AFA">
      <w:pPr>
        <w:spacing w:line="240" w:lineRule="auto"/>
      </w:pPr>
      <w:r>
        <w:t xml:space="preserve">            &lt;elecIssueClsdIndicator&gt;N&lt;/elecIssueClsdIndicator&gt;</w:t>
      </w:r>
    </w:p>
    <w:p w14:paraId="2D768F71" w14:textId="77777777" w:rsidR="00807AFA" w:rsidRDefault="00807AFA" w:rsidP="00807AFA">
      <w:pPr>
        <w:spacing w:line="240" w:lineRule="auto"/>
      </w:pPr>
      <w:r>
        <w:t xml:space="preserve">            &lt;envIssueIndicator&gt;N&lt;/envIssueIndicator&gt;</w:t>
      </w:r>
    </w:p>
    <w:p w14:paraId="2D768F72" w14:textId="77777777" w:rsidR="00807AFA" w:rsidRDefault="00807AFA" w:rsidP="00807AFA">
      <w:pPr>
        <w:spacing w:line="240" w:lineRule="auto"/>
      </w:pPr>
      <w:r>
        <w:t xml:space="preserve">            &lt;envIssueClsdIndicator&gt;N&lt;/envIssueClsdIndicator&gt;</w:t>
      </w:r>
    </w:p>
    <w:p w14:paraId="2D768F73" w14:textId="77777777" w:rsidR="00807AFA" w:rsidRDefault="00807AFA" w:rsidP="00807AFA">
      <w:pPr>
        <w:spacing w:line="240" w:lineRule="auto"/>
      </w:pPr>
      <w:r>
        <w:t xml:space="preserve">            &lt;fenceGateIssueIndicator&gt;N&lt;/fenceGateIssueIndicator&gt;</w:t>
      </w:r>
    </w:p>
    <w:p w14:paraId="2D768F74" w14:textId="77777777" w:rsidR="00807AFA" w:rsidRDefault="00807AFA" w:rsidP="00807AFA">
      <w:pPr>
        <w:spacing w:line="240" w:lineRule="auto"/>
      </w:pPr>
      <w:r>
        <w:t xml:space="preserve">            &lt;fenceGateIssueClsdIndicator&gt;N&lt;/fenceGateIssueClsdIndicator&gt;</w:t>
      </w:r>
    </w:p>
    <w:p w14:paraId="2D768F75" w14:textId="77777777" w:rsidR="00807AFA" w:rsidRDefault="00807AFA" w:rsidP="00807AFA">
      <w:pPr>
        <w:spacing w:line="240" w:lineRule="auto"/>
      </w:pPr>
      <w:r>
        <w:t xml:space="preserve">            &lt;genIssueIndicator&gt;N&lt;/genIssueIndicator&gt;</w:t>
      </w:r>
    </w:p>
    <w:p w14:paraId="2D768F76" w14:textId="77777777" w:rsidR="00807AFA" w:rsidRDefault="00807AFA" w:rsidP="00807AFA">
      <w:pPr>
        <w:spacing w:line="240" w:lineRule="auto"/>
      </w:pPr>
      <w:r>
        <w:t xml:space="preserve">            &lt;genIssueClsdIndicator&gt;N&lt;/genIssueClsdIndicator&gt;</w:t>
      </w:r>
    </w:p>
    <w:p w14:paraId="2D768F77" w14:textId="77777777" w:rsidR="00807AFA" w:rsidRDefault="00807AFA" w:rsidP="00807AFA">
      <w:pPr>
        <w:spacing w:line="240" w:lineRule="auto"/>
      </w:pPr>
      <w:r>
        <w:t xml:space="preserve">            &lt;waterIssueIndicator&gt;N&lt;/waterIssueIndicator&gt;</w:t>
      </w:r>
    </w:p>
    <w:p w14:paraId="2D768F78" w14:textId="77777777" w:rsidR="00807AFA" w:rsidRDefault="00807AFA" w:rsidP="00807AFA">
      <w:pPr>
        <w:spacing w:line="240" w:lineRule="auto"/>
      </w:pPr>
      <w:r>
        <w:t xml:space="preserve">            &lt;waterIssueClsdIndicator&gt;N&lt;/waterIssueClsdIndicator&gt;</w:t>
      </w:r>
    </w:p>
    <w:p w14:paraId="2D768F79" w14:textId="77777777" w:rsidR="00807AFA" w:rsidRDefault="00807AFA" w:rsidP="00807AFA">
      <w:pPr>
        <w:spacing w:line="240" w:lineRule="auto"/>
      </w:pPr>
      <w:r>
        <w:t xml:space="preserve">            &lt;groundsIssueIndicator&gt;N&lt;/groundsIssueIndicator&gt;</w:t>
      </w:r>
    </w:p>
    <w:p w14:paraId="2D768F7A" w14:textId="77777777" w:rsidR="00807AFA" w:rsidRDefault="00807AFA" w:rsidP="00807AFA">
      <w:pPr>
        <w:spacing w:line="240" w:lineRule="auto"/>
      </w:pPr>
      <w:r>
        <w:t xml:space="preserve">            &lt;groundsIssueClsdIndicator&gt;N&lt;/groundsIssueClsdIndicator&gt;</w:t>
      </w:r>
    </w:p>
    <w:p w14:paraId="2D768F7B" w14:textId="77777777" w:rsidR="00807AFA" w:rsidRDefault="00807AFA" w:rsidP="00807AFA">
      <w:pPr>
        <w:spacing w:line="240" w:lineRule="auto"/>
      </w:pPr>
      <w:r>
        <w:t xml:space="preserve">            &lt;mechIssueIndicator&gt;Y&lt;/mechIssueIndicator&gt;</w:t>
      </w:r>
    </w:p>
    <w:p w14:paraId="2D768F7C" w14:textId="77777777" w:rsidR="00807AFA" w:rsidRDefault="00807AFA" w:rsidP="00807AFA">
      <w:pPr>
        <w:spacing w:line="240" w:lineRule="auto"/>
      </w:pPr>
      <w:r>
        <w:t xml:space="preserve">            &lt;mechIssueClsdIndicator&gt;N&lt;/mechIssueClsdIndicator&gt;</w:t>
      </w:r>
    </w:p>
    <w:p w14:paraId="2D768F7D" w14:textId="77777777" w:rsidR="00807AFA" w:rsidRDefault="00807AFA" w:rsidP="00807AFA">
      <w:pPr>
        <w:spacing w:line="240" w:lineRule="auto"/>
      </w:pPr>
      <w:r>
        <w:t xml:space="preserve">            &lt;otherIssueIndicator&gt;N&lt;/otherIssueIndicator&gt;</w:t>
      </w:r>
    </w:p>
    <w:p w14:paraId="2D768F7E" w14:textId="77777777" w:rsidR="00807AFA" w:rsidRDefault="00807AFA" w:rsidP="00807AFA">
      <w:pPr>
        <w:spacing w:line="240" w:lineRule="auto"/>
      </w:pPr>
      <w:r>
        <w:t xml:space="preserve">            &lt;otherIssueClsdIndicator&gt;N&lt;/otherIssueClsdIndicator&gt;</w:t>
      </w:r>
    </w:p>
    <w:p w14:paraId="2D768F7F" w14:textId="77777777" w:rsidR="00807AFA" w:rsidRDefault="00807AFA" w:rsidP="00807AFA">
      <w:pPr>
        <w:spacing w:line="240" w:lineRule="auto"/>
      </w:pPr>
      <w:r>
        <w:t xml:space="preserve">            &lt;plumbIssueIndicator&gt;N&lt;/plumbIssueIndicator&gt;</w:t>
      </w:r>
    </w:p>
    <w:p w14:paraId="2D768F80" w14:textId="77777777" w:rsidR="00807AFA" w:rsidRDefault="00807AFA" w:rsidP="00807AFA">
      <w:pPr>
        <w:spacing w:line="240" w:lineRule="auto"/>
      </w:pPr>
      <w:r>
        <w:t xml:space="preserve">            &lt;plumbIssueClsdIndicator&gt;N&lt;/plumbIssueClsdIndicator&gt;</w:t>
      </w:r>
    </w:p>
    <w:p w14:paraId="2D768F81" w14:textId="77777777" w:rsidR="00807AFA" w:rsidRDefault="00807AFA" w:rsidP="00807AFA">
      <w:pPr>
        <w:spacing w:line="240" w:lineRule="auto"/>
      </w:pPr>
      <w:r>
        <w:t xml:space="preserve">            &lt;roofsIssueIndicator&gt;N&lt;/roofsIssueIndicator&gt;</w:t>
      </w:r>
    </w:p>
    <w:p w14:paraId="2D768F82" w14:textId="77777777" w:rsidR="00807AFA" w:rsidRDefault="00807AFA" w:rsidP="00807AFA">
      <w:pPr>
        <w:spacing w:line="240" w:lineRule="auto"/>
      </w:pPr>
      <w:r>
        <w:t xml:space="preserve">            &lt;roofsIssueClsdIndicator&gt;N&lt;/roofsIssueClsdIndicator&gt;</w:t>
      </w:r>
    </w:p>
    <w:p w14:paraId="2D768F83" w14:textId="77777777" w:rsidR="00807AFA" w:rsidRDefault="00807AFA" w:rsidP="00807AFA">
      <w:pPr>
        <w:spacing w:line="240" w:lineRule="auto"/>
      </w:pPr>
      <w:r>
        <w:t xml:space="preserve">            &lt;safetyIssueIndicator&gt;N&lt;/safetyIssueIndicator&gt;</w:t>
      </w:r>
    </w:p>
    <w:p w14:paraId="2D768F84" w14:textId="77777777" w:rsidR="00807AFA" w:rsidRDefault="00807AFA" w:rsidP="00807AFA">
      <w:pPr>
        <w:spacing w:line="240" w:lineRule="auto"/>
      </w:pPr>
      <w:r>
        <w:t xml:space="preserve">            &lt;safetyIssueClsdIndicator&gt;N&lt;/safetyIssueClsdIndicator&gt;</w:t>
      </w:r>
    </w:p>
    <w:p w14:paraId="2D768F85" w14:textId="77777777" w:rsidR="00807AFA" w:rsidRDefault="00807AFA" w:rsidP="00807AFA">
      <w:pPr>
        <w:spacing w:line="240" w:lineRule="auto"/>
      </w:pPr>
      <w:r>
        <w:t xml:space="preserve">            &lt;structIssueIndicator&gt;y&lt;/structIssueIndicator&gt;</w:t>
      </w:r>
    </w:p>
    <w:p w14:paraId="2D768F86" w14:textId="77777777" w:rsidR="00807AFA" w:rsidRDefault="00807AFA" w:rsidP="00807AFA">
      <w:pPr>
        <w:spacing w:line="240" w:lineRule="auto"/>
      </w:pPr>
      <w:r>
        <w:t xml:space="preserve">            &lt;structIssueClsdIndicator&gt;y&lt;/structIssueClsdIndicator&gt;</w:t>
      </w:r>
    </w:p>
    <w:p w14:paraId="2D768F87" w14:textId="77777777" w:rsidR="00807AFA" w:rsidRDefault="00807AFA" w:rsidP="00807AFA">
      <w:pPr>
        <w:spacing w:line="240" w:lineRule="auto"/>
      </w:pPr>
      <w:r>
        <w:t xml:space="preserve">            &lt;assessNotes&gt;Lightning knocked out commercial power, thus causing chiller motor to burn up.&lt;/assessNotes&gt;</w:t>
      </w:r>
    </w:p>
    <w:p w14:paraId="2D768F88" w14:textId="77777777" w:rsidR="00807AFA" w:rsidRDefault="00807AFA" w:rsidP="00807AFA">
      <w:pPr>
        <w:spacing w:line="240" w:lineRule="auto"/>
      </w:pPr>
      <w:r>
        <w:t xml:space="preserve">            &lt;statusNotes&gt;Generators on. Backup chiller running; primary chiller off-line. Mechanical contractor in route.&lt;/statusNotes&gt;</w:t>
      </w:r>
    </w:p>
    <w:p w14:paraId="2D768F89" w14:textId="77777777" w:rsidR="00807AFA" w:rsidRDefault="00807AFA" w:rsidP="00807AFA">
      <w:pPr>
        <w:spacing w:line="240" w:lineRule="auto"/>
      </w:pPr>
      <w:r>
        <w:t xml:space="preserve">            &lt;incidentNotes&gt;Cooling capacity running at 80% of normal.&lt;/incidentNotes&gt;</w:t>
      </w:r>
    </w:p>
    <w:p w14:paraId="2D768F8A" w14:textId="77777777" w:rsidR="00807AFA" w:rsidRDefault="00807AFA" w:rsidP="00807AFA">
      <w:pPr>
        <w:spacing w:line="240" w:lineRule="auto"/>
      </w:pPr>
      <w:r>
        <w:t xml:space="preserve">            &lt;compltnDate&gt;2009-06-10-05:00&lt;/compltnDate&gt;</w:t>
      </w:r>
    </w:p>
    <w:p w14:paraId="2D768F8B" w14:textId="77777777" w:rsidR="00807AFA" w:rsidRDefault="00807AFA" w:rsidP="00807AFA">
      <w:pPr>
        <w:spacing w:line="240" w:lineRule="auto"/>
      </w:pPr>
      <w:r>
        <w:t xml:space="preserve">         &lt;/incidentStructure&gt;</w:t>
      </w:r>
    </w:p>
    <w:p w14:paraId="2D768F8C" w14:textId="77777777" w:rsidR="00807AFA" w:rsidRDefault="00807AFA" w:rsidP="00807AFA">
      <w:pPr>
        <w:spacing w:line="240" w:lineRule="auto"/>
      </w:pPr>
      <w:r>
        <w:t xml:space="preserve">         &lt;requestStatus&gt;</w:t>
      </w:r>
    </w:p>
    <w:p w14:paraId="2D768F8D" w14:textId="77777777" w:rsidR="00807AFA" w:rsidRDefault="00807AFA" w:rsidP="00807AFA">
      <w:pPr>
        <w:spacing w:line="240" w:lineRule="auto"/>
      </w:pPr>
      <w:r>
        <w:t xml:space="preserve">            &lt;statusCode&gt;000&lt;/statusCode&gt;</w:t>
      </w:r>
    </w:p>
    <w:p w14:paraId="2D768F8E" w14:textId="77777777" w:rsidR="00807AFA" w:rsidRDefault="00807AFA" w:rsidP="00807AFA">
      <w:pPr>
        <w:spacing w:line="240" w:lineRule="auto"/>
      </w:pPr>
      <w:r>
        <w:t xml:space="preserve">            &lt;statusMessage&gt;Success&lt;/statusMessage&gt;</w:t>
      </w:r>
    </w:p>
    <w:p w14:paraId="2D768F8F" w14:textId="77777777" w:rsidR="00807AFA" w:rsidRDefault="00807AFA" w:rsidP="00807AFA">
      <w:pPr>
        <w:spacing w:line="240" w:lineRule="auto"/>
      </w:pPr>
      <w:r>
        <w:t xml:space="preserve">         &lt;/requestStatus&gt;</w:t>
      </w:r>
    </w:p>
    <w:p w14:paraId="2D768F90" w14:textId="77777777" w:rsidR="00807AFA" w:rsidRDefault="00807AFA" w:rsidP="00807AFA">
      <w:pPr>
        <w:spacing w:line="240" w:lineRule="auto"/>
      </w:pPr>
      <w:r>
        <w:t xml:space="preserve">      &lt;/updateIncidentResponse&gt;</w:t>
      </w:r>
    </w:p>
    <w:p w14:paraId="2D768F91" w14:textId="77777777" w:rsidR="00807AFA" w:rsidRDefault="00807AFA" w:rsidP="00807AFA">
      <w:pPr>
        <w:spacing w:line="240" w:lineRule="auto"/>
      </w:pPr>
      <w:r>
        <w:t xml:space="preserve">   &lt;/soapenv:Body&gt;</w:t>
      </w:r>
    </w:p>
    <w:p w14:paraId="2D768F92" w14:textId="77777777" w:rsidR="00807AFA" w:rsidRDefault="00807AFA" w:rsidP="00807AFA">
      <w:pPr>
        <w:spacing w:line="240" w:lineRule="auto"/>
      </w:pPr>
      <w:r>
        <w:t>&lt;/soapenv:Envelope&gt;</w:t>
      </w:r>
    </w:p>
    <w:p w14:paraId="2D768F93" w14:textId="77777777" w:rsidR="00807AFA" w:rsidRDefault="00807AFA" w:rsidP="00807AFA">
      <w:pPr>
        <w:spacing w:line="240" w:lineRule="auto"/>
      </w:pPr>
    </w:p>
    <w:p w14:paraId="2D768F94" w14:textId="77777777" w:rsidR="00807AFA" w:rsidRPr="00413664" w:rsidRDefault="00807AFA" w:rsidP="00807AFA">
      <w:pPr>
        <w:pStyle w:val="ListParagraph"/>
        <w:numPr>
          <w:ilvl w:val="0"/>
          <w:numId w:val="49"/>
        </w:numPr>
        <w:spacing w:line="240" w:lineRule="auto"/>
        <w:rPr>
          <w:b/>
        </w:rPr>
      </w:pPr>
      <w:r w:rsidRPr="00413664">
        <w:rPr>
          <w:b/>
        </w:rPr>
        <w:t>Add Incident by Geoloc</w:t>
      </w:r>
    </w:p>
    <w:p w14:paraId="2D768F95" w14:textId="77777777" w:rsidR="00807AFA" w:rsidRDefault="00807AFA" w:rsidP="00807AFA">
      <w:pPr>
        <w:spacing w:line="240" w:lineRule="auto"/>
      </w:pPr>
      <w:r w:rsidRPr="00413664">
        <w:rPr>
          <w:b/>
        </w:rPr>
        <w:lastRenderedPageBreak/>
        <w:t>Request</w:t>
      </w:r>
    </w:p>
    <w:p w14:paraId="2D768F96" w14:textId="77777777" w:rsidR="00807AFA" w:rsidRDefault="00807AFA" w:rsidP="00807AFA">
      <w:pPr>
        <w:spacing w:line="240" w:lineRule="auto"/>
      </w:pPr>
      <w:r>
        <w:t>&lt;soapenv:Envelope xmlns:soapenv="http://schemas.xmlsoap.org/soap/envelope/" xmlns:mes="http://drt.att.com/drtservices/messages/"&gt;</w:t>
      </w:r>
    </w:p>
    <w:p w14:paraId="2D768F97" w14:textId="77777777" w:rsidR="00807AFA" w:rsidRDefault="00807AFA" w:rsidP="00807AFA">
      <w:pPr>
        <w:spacing w:line="240" w:lineRule="auto"/>
      </w:pPr>
      <w:r>
        <w:t xml:space="preserve">   &lt;soapenv:Header/&gt;</w:t>
      </w:r>
    </w:p>
    <w:p w14:paraId="2D768F98" w14:textId="77777777" w:rsidR="00807AFA" w:rsidRDefault="00807AFA" w:rsidP="00807AFA">
      <w:pPr>
        <w:spacing w:line="240" w:lineRule="auto"/>
      </w:pPr>
      <w:r>
        <w:t xml:space="preserve">   &lt;soapenv:Body&gt;</w:t>
      </w:r>
    </w:p>
    <w:p w14:paraId="2D768F99" w14:textId="77777777" w:rsidR="00807AFA" w:rsidRDefault="00807AFA" w:rsidP="00807AFA">
      <w:pPr>
        <w:spacing w:line="240" w:lineRule="auto"/>
      </w:pPr>
      <w:r>
        <w:t xml:space="preserve">      &lt;mes:addIncidentRequest&gt;</w:t>
      </w:r>
    </w:p>
    <w:p w14:paraId="2D768F9A" w14:textId="77777777" w:rsidR="00807AFA" w:rsidRDefault="00807AFA" w:rsidP="00807AFA">
      <w:pPr>
        <w:spacing w:line="240" w:lineRule="auto"/>
      </w:pPr>
      <w:r>
        <w:t xml:space="preserve">         &lt;mes:token&gt;UbW$Qr+Ugc$RIhWvqjEqeTy8R&lt;/mes:token&gt;</w:t>
      </w:r>
    </w:p>
    <w:p w14:paraId="2D768F9B" w14:textId="77777777" w:rsidR="00807AFA" w:rsidRDefault="00807AFA" w:rsidP="00807AFA">
      <w:pPr>
        <w:spacing w:line="240" w:lineRule="auto"/>
      </w:pPr>
      <w:r>
        <w:t xml:space="preserve">         &lt;!--Optional:--&gt;</w:t>
      </w:r>
    </w:p>
    <w:p w14:paraId="2D768F9C" w14:textId="77777777" w:rsidR="00807AFA" w:rsidRDefault="00807AFA" w:rsidP="00807AFA">
      <w:pPr>
        <w:spacing w:line="240" w:lineRule="auto"/>
      </w:pPr>
      <w:r>
        <w:t xml:space="preserve">         &lt;mes:incidentStructure&gt;</w:t>
      </w:r>
    </w:p>
    <w:p w14:paraId="2D768F9D" w14:textId="77777777" w:rsidR="00807AFA" w:rsidRDefault="00807AFA" w:rsidP="00807AFA">
      <w:pPr>
        <w:spacing w:line="240" w:lineRule="auto"/>
      </w:pPr>
      <w:r>
        <w:t xml:space="preserve">            &lt;!--Optional:--&gt;</w:t>
      </w:r>
    </w:p>
    <w:p w14:paraId="2D768F9E" w14:textId="77777777" w:rsidR="00807AFA" w:rsidRDefault="00807AFA" w:rsidP="00807AFA">
      <w:pPr>
        <w:spacing w:line="240" w:lineRule="auto"/>
      </w:pPr>
      <w:r>
        <w:t xml:space="preserve">            &lt;mes:geoLoc&gt;77127&lt;/mes:geoLoc&gt;</w:t>
      </w:r>
    </w:p>
    <w:p w14:paraId="2D768F9F" w14:textId="77777777" w:rsidR="00807AFA" w:rsidRDefault="00807AFA" w:rsidP="00807AFA">
      <w:pPr>
        <w:spacing w:line="240" w:lineRule="auto"/>
      </w:pPr>
      <w:r>
        <w:t xml:space="preserve">            &lt;!--Optional:--&gt;</w:t>
      </w:r>
    </w:p>
    <w:p w14:paraId="2D768FA0" w14:textId="77777777" w:rsidR="00807AFA" w:rsidRDefault="00807AFA" w:rsidP="00807AFA">
      <w:pPr>
        <w:spacing w:line="240" w:lineRule="auto"/>
      </w:pPr>
      <w:r>
        <w:t xml:space="preserve">            &lt;mes:eventName&gt;Katrina&lt;/mes:eventName&gt;</w:t>
      </w:r>
    </w:p>
    <w:p w14:paraId="2D768FA1" w14:textId="77777777" w:rsidR="00807AFA" w:rsidRDefault="00807AFA" w:rsidP="00807AFA">
      <w:pPr>
        <w:spacing w:line="240" w:lineRule="auto"/>
      </w:pPr>
      <w:r>
        <w:t xml:space="preserve">            &lt;!--Optional:--&gt;</w:t>
      </w:r>
    </w:p>
    <w:p w14:paraId="2D768FA2" w14:textId="77777777" w:rsidR="00807AFA" w:rsidRDefault="00807AFA" w:rsidP="00807AFA">
      <w:pPr>
        <w:spacing w:line="240" w:lineRule="auto"/>
      </w:pPr>
      <w:r>
        <w:t xml:space="preserve">            &lt;mes:incidentStatus&gt;Open&lt;/mes:incidentStatus&gt;</w:t>
      </w:r>
    </w:p>
    <w:p w14:paraId="2D768FA3" w14:textId="77777777" w:rsidR="00807AFA" w:rsidRDefault="00807AFA" w:rsidP="00807AFA">
      <w:pPr>
        <w:spacing w:line="240" w:lineRule="auto"/>
      </w:pPr>
      <w:r>
        <w:t xml:space="preserve">            &lt;!--Optional:--&gt;</w:t>
      </w:r>
    </w:p>
    <w:p w14:paraId="2D768FA4" w14:textId="77777777" w:rsidR="00807AFA" w:rsidRDefault="00807AFA" w:rsidP="00807AFA">
      <w:pPr>
        <w:spacing w:line="240" w:lineRule="auto"/>
      </w:pPr>
      <w:r>
        <w:t xml:space="preserve">            &lt;mes:incidentCompltnDate&gt;2011-06-07&lt;/mes:incidentCompltnDate&gt;</w:t>
      </w:r>
    </w:p>
    <w:p w14:paraId="2D768FA5" w14:textId="77777777" w:rsidR="00807AFA" w:rsidRDefault="00807AFA" w:rsidP="00807AFA">
      <w:pPr>
        <w:spacing w:line="240" w:lineRule="auto"/>
      </w:pPr>
      <w:r>
        <w:t xml:space="preserve">            &lt;!--Optional:--&gt;</w:t>
      </w:r>
    </w:p>
    <w:p w14:paraId="2D768FA6" w14:textId="77777777" w:rsidR="00807AFA" w:rsidRDefault="00807AFA" w:rsidP="00807AFA">
      <w:pPr>
        <w:spacing w:line="240" w:lineRule="auto"/>
      </w:pPr>
      <w:r>
        <w:t xml:space="preserve">            &lt;mes:workReqNumber&gt;080903021730&lt;/mes:workReqNumber&gt;</w:t>
      </w:r>
    </w:p>
    <w:p w14:paraId="2D768FA7" w14:textId="77777777" w:rsidR="00807AFA" w:rsidRDefault="00807AFA" w:rsidP="00807AFA">
      <w:pPr>
        <w:spacing w:line="240" w:lineRule="auto"/>
      </w:pPr>
      <w:r>
        <w:t xml:space="preserve">            &lt;!--Optional:--&gt;</w:t>
      </w:r>
    </w:p>
    <w:p w14:paraId="2D768FA8" w14:textId="77777777" w:rsidR="00807AFA" w:rsidRDefault="00807AFA" w:rsidP="00807AFA">
      <w:pPr>
        <w:spacing w:line="240" w:lineRule="auto"/>
      </w:pPr>
      <w:r>
        <w:t xml:space="preserve">            &lt;mes:incidentYear&gt;2011&lt;/mes:incidentYear&gt;</w:t>
      </w:r>
    </w:p>
    <w:p w14:paraId="2D768FA9" w14:textId="77777777" w:rsidR="00807AFA" w:rsidRDefault="00807AFA" w:rsidP="00807AFA">
      <w:pPr>
        <w:spacing w:line="240" w:lineRule="auto"/>
      </w:pPr>
      <w:r>
        <w:t xml:space="preserve">            &lt;!--Optional:--&gt;</w:t>
      </w:r>
    </w:p>
    <w:p w14:paraId="2D768FAA" w14:textId="77777777" w:rsidR="00807AFA" w:rsidRDefault="00807AFA" w:rsidP="00807AFA">
      <w:pPr>
        <w:spacing w:line="240" w:lineRule="auto"/>
      </w:pPr>
      <w:r>
        <w:t xml:space="preserve">            &lt;mes:reqATTUID&gt;VK0001&lt;/mes:reqATTUID&gt;</w:t>
      </w:r>
    </w:p>
    <w:p w14:paraId="2D768FAB" w14:textId="77777777" w:rsidR="00807AFA" w:rsidRDefault="00807AFA" w:rsidP="00807AFA">
      <w:pPr>
        <w:spacing w:line="240" w:lineRule="auto"/>
      </w:pPr>
      <w:r>
        <w:t xml:space="preserve">            &lt;!--Optional:--&gt;</w:t>
      </w:r>
    </w:p>
    <w:p w14:paraId="2D768FAC" w14:textId="77777777" w:rsidR="00807AFA" w:rsidRDefault="00807AFA" w:rsidP="00807AFA">
      <w:pPr>
        <w:spacing w:line="240" w:lineRule="auto"/>
      </w:pPr>
      <w:r>
        <w:t xml:space="preserve">            &lt;mes:contactPhone&gt;8472224354&lt;/mes:contactPhone&gt;</w:t>
      </w:r>
    </w:p>
    <w:p w14:paraId="2D768FAD" w14:textId="77777777" w:rsidR="00807AFA" w:rsidRDefault="00807AFA" w:rsidP="00807AFA">
      <w:pPr>
        <w:spacing w:line="240" w:lineRule="auto"/>
      </w:pPr>
      <w:r>
        <w:t xml:space="preserve">            &lt;!--Optional:--&gt;</w:t>
      </w:r>
    </w:p>
    <w:p w14:paraId="2D768FAE" w14:textId="77777777" w:rsidR="00807AFA" w:rsidRDefault="00807AFA" w:rsidP="00807AFA">
      <w:pPr>
        <w:spacing w:line="240" w:lineRule="auto"/>
      </w:pPr>
      <w:r>
        <w:t xml:space="preserve">            &lt;mes:initialRptDate&gt;2011-06-07&lt;/mes:initialRptDate&gt;</w:t>
      </w:r>
    </w:p>
    <w:p w14:paraId="2D768FAF" w14:textId="77777777" w:rsidR="00807AFA" w:rsidRDefault="00807AFA" w:rsidP="00807AFA">
      <w:pPr>
        <w:spacing w:line="240" w:lineRule="auto"/>
      </w:pPr>
      <w:r>
        <w:t xml:space="preserve">            &lt;!--Optional:--&gt;</w:t>
      </w:r>
    </w:p>
    <w:p w14:paraId="2D768FB0" w14:textId="77777777" w:rsidR="00807AFA" w:rsidRDefault="00807AFA" w:rsidP="00807AFA">
      <w:pPr>
        <w:spacing w:line="240" w:lineRule="auto"/>
      </w:pPr>
      <w:r>
        <w:t xml:space="preserve">            &lt;mes:damageIndicator&gt;N&lt;/mes:damageIndicator&gt;</w:t>
      </w:r>
    </w:p>
    <w:p w14:paraId="2D768FB1" w14:textId="77777777" w:rsidR="00807AFA" w:rsidRDefault="00807AFA" w:rsidP="00807AFA">
      <w:pPr>
        <w:spacing w:line="240" w:lineRule="auto"/>
      </w:pPr>
      <w:r>
        <w:t xml:space="preserve">            &lt;!--Optional:--&gt;</w:t>
      </w:r>
    </w:p>
    <w:p w14:paraId="2D768FB2" w14:textId="77777777" w:rsidR="00807AFA" w:rsidRDefault="00807AFA" w:rsidP="00807AFA">
      <w:pPr>
        <w:spacing w:line="240" w:lineRule="auto"/>
      </w:pPr>
      <w:r>
        <w:t xml:space="preserve">            &lt;mes:comPowerIndicator&gt;N&lt;/mes:comPowerIndicator&gt;</w:t>
      </w:r>
    </w:p>
    <w:p w14:paraId="2D768FB3" w14:textId="77777777" w:rsidR="00807AFA" w:rsidRDefault="00807AFA" w:rsidP="00807AFA">
      <w:pPr>
        <w:spacing w:line="240" w:lineRule="auto"/>
      </w:pPr>
      <w:r>
        <w:t xml:space="preserve">            &lt;!--Optional:--&gt;</w:t>
      </w:r>
    </w:p>
    <w:p w14:paraId="2D768FB4" w14:textId="77777777" w:rsidR="00807AFA" w:rsidRDefault="00807AFA" w:rsidP="00807AFA">
      <w:pPr>
        <w:spacing w:line="240" w:lineRule="auto"/>
      </w:pPr>
      <w:r>
        <w:t xml:space="preserve">            &lt;mes:OnGeneratorIndicator&gt;N&lt;/mes:OnGeneratorIndicator&gt;</w:t>
      </w:r>
    </w:p>
    <w:p w14:paraId="2D768FB5" w14:textId="77777777" w:rsidR="00807AFA" w:rsidRDefault="00807AFA" w:rsidP="00807AFA">
      <w:pPr>
        <w:spacing w:line="240" w:lineRule="auto"/>
      </w:pPr>
      <w:r>
        <w:t xml:space="preserve">            &lt;!--Optional:--&gt;</w:t>
      </w:r>
    </w:p>
    <w:p w14:paraId="2D768FB6" w14:textId="77777777" w:rsidR="00807AFA" w:rsidRDefault="00807AFA" w:rsidP="00807AFA">
      <w:pPr>
        <w:spacing w:line="240" w:lineRule="auto"/>
      </w:pPr>
      <w:r>
        <w:t xml:space="preserve">            &lt;mes:unOccupiableIndicator&gt;N&lt;/mes:unOccupiableIndicator&gt;</w:t>
      </w:r>
    </w:p>
    <w:p w14:paraId="2D768FB7" w14:textId="77777777" w:rsidR="00807AFA" w:rsidRDefault="00807AFA" w:rsidP="00807AFA">
      <w:pPr>
        <w:spacing w:line="240" w:lineRule="auto"/>
      </w:pPr>
      <w:r>
        <w:t xml:space="preserve">            &lt;!--Optional:--&gt;</w:t>
      </w:r>
    </w:p>
    <w:p w14:paraId="2D768FB8" w14:textId="77777777" w:rsidR="00807AFA" w:rsidRDefault="00807AFA" w:rsidP="00807AFA">
      <w:pPr>
        <w:spacing w:line="240" w:lineRule="auto"/>
      </w:pPr>
      <w:r>
        <w:t xml:space="preserve">            &lt;mes:mobCOIndicator&gt;N&lt;/mes:mobCOIndicator&gt;</w:t>
      </w:r>
    </w:p>
    <w:p w14:paraId="2D768FB9" w14:textId="77777777" w:rsidR="00807AFA" w:rsidRDefault="00807AFA" w:rsidP="00807AFA">
      <w:pPr>
        <w:spacing w:line="240" w:lineRule="auto"/>
      </w:pPr>
      <w:r>
        <w:t xml:space="preserve">            &lt;!--Optional:--&gt;</w:t>
      </w:r>
    </w:p>
    <w:p w14:paraId="2D768FBA" w14:textId="77777777" w:rsidR="00807AFA" w:rsidRDefault="00807AFA" w:rsidP="00807AFA">
      <w:pPr>
        <w:spacing w:line="240" w:lineRule="auto"/>
      </w:pPr>
      <w:r>
        <w:t xml:space="preserve">            &lt;mes:buildingName&gt;TRUMP TOWERS&lt;/mes:buildingName&gt;</w:t>
      </w:r>
    </w:p>
    <w:p w14:paraId="2D768FBB" w14:textId="77777777" w:rsidR="00807AFA" w:rsidRDefault="00807AFA" w:rsidP="00807AFA">
      <w:pPr>
        <w:spacing w:line="240" w:lineRule="auto"/>
      </w:pPr>
      <w:r>
        <w:t xml:space="preserve">            &lt;!--Optional:--&gt;</w:t>
      </w:r>
    </w:p>
    <w:p w14:paraId="2D768FBC" w14:textId="77777777" w:rsidR="00807AFA" w:rsidRDefault="00807AFA" w:rsidP="00807AFA">
      <w:pPr>
        <w:spacing w:line="240" w:lineRule="auto"/>
      </w:pPr>
      <w:r>
        <w:t xml:space="preserve">            &lt;mes:buildingAddress&gt;1701 BLOOMINGSDALE DR, HOFFMAN ESTATES&lt;/mes:buildingAddress&gt;</w:t>
      </w:r>
    </w:p>
    <w:p w14:paraId="2D768FBD" w14:textId="77777777" w:rsidR="00807AFA" w:rsidRDefault="00807AFA" w:rsidP="00807AFA">
      <w:pPr>
        <w:spacing w:line="240" w:lineRule="auto"/>
      </w:pPr>
      <w:r>
        <w:t xml:space="preserve">            &lt;!--Optional:--&gt;</w:t>
      </w:r>
    </w:p>
    <w:p w14:paraId="2D768FBE" w14:textId="77777777" w:rsidR="00807AFA" w:rsidRDefault="00807AFA" w:rsidP="00807AFA">
      <w:pPr>
        <w:spacing w:line="240" w:lineRule="auto"/>
      </w:pPr>
      <w:r>
        <w:t xml:space="preserve">            &lt;mes:state&gt;IL&lt;/mes:state&gt;</w:t>
      </w:r>
    </w:p>
    <w:p w14:paraId="2D768FBF" w14:textId="77777777" w:rsidR="00807AFA" w:rsidRDefault="00807AFA" w:rsidP="00807AFA">
      <w:pPr>
        <w:spacing w:line="240" w:lineRule="auto"/>
      </w:pPr>
      <w:r>
        <w:t xml:space="preserve">            &lt;!--Optional:--&gt;</w:t>
      </w:r>
    </w:p>
    <w:p w14:paraId="2D768FC0" w14:textId="77777777" w:rsidR="00807AFA" w:rsidRDefault="00807AFA" w:rsidP="00807AFA">
      <w:pPr>
        <w:spacing w:line="240" w:lineRule="auto"/>
      </w:pPr>
      <w:r>
        <w:t xml:space="preserve">            &lt;mes:PMAttuid&gt;TJ8765&lt;/mes:PMAttuid&gt;</w:t>
      </w:r>
    </w:p>
    <w:p w14:paraId="2D768FC1" w14:textId="77777777" w:rsidR="00807AFA" w:rsidRDefault="00807AFA" w:rsidP="00807AFA">
      <w:pPr>
        <w:spacing w:line="240" w:lineRule="auto"/>
      </w:pPr>
      <w:r>
        <w:t xml:space="preserve">            &lt;!--Optional:--&gt;</w:t>
      </w:r>
    </w:p>
    <w:p w14:paraId="2D768FC2" w14:textId="77777777" w:rsidR="00807AFA" w:rsidRDefault="00807AFA" w:rsidP="00807AFA">
      <w:pPr>
        <w:spacing w:line="240" w:lineRule="auto"/>
      </w:pPr>
      <w:r>
        <w:t xml:space="preserve">            &lt;mes:buildingStatus&gt;OPEN&lt;/mes:buildingStatus&gt;</w:t>
      </w:r>
    </w:p>
    <w:p w14:paraId="2D768FC3" w14:textId="77777777" w:rsidR="00807AFA" w:rsidRDefault="00807AFA" w:rsidP="00807AFA">
      <w:pPr>
        <w:spacing w:line="240" w:lineRule="auto"/>
      </w:pPr>
      <w:r>
        <w:t xml:space="preserve">            &lt;!--Optional:--&gt;</w:t>
      </w:r>
    </w:p>
    <w:p w14:paraId="2D768FC4" w14:textId="77777777" w:rsidR="00807AFA" w:rsidRDefault="00807AFA" w:rsidP="00807AFA">
      <w:pPr>
        <w:spacing w:line="240" w:lineRule="auto"/>
      </w:pPr>
      <w:r>
        <w:t xml:space="preserve">            &lt;mes:buildingType&gt;DAT&lt;/mes:buildingType&gt;</w:t>
      </w:r>
    </w:p>
    <w:p w14:paraId="2D768FC5" w14:textId="77777777" w:rsidR="00807AFA" w:rsidRDefault="00807AFA" w:rsidP="00807AFA">
      <w:pPr>
        <w:spacing w:line="240" w:lineRule="auto"/>
      </w:pPr>
      <w:r>
        <w:t xml:space="preserve">            &lt;!--Optional:--&gt;</w:t>
      </w:r>
    </w:p>
    <w:p w14:paraId="2D768FC6" w14:textId="77777777" w:rsidR="00807AFA" w:rsidRDefault="00807AFA" w:rsidP="00807AFA">
      <w:pPr>
        <w:spacing w:line="240" w:lineRule="auto"/>
      </w:pPr>
      <w:r>
        <w:t xml:space="preserve">            &lt;mes:creLead&gt;PM&lt;/mes:creLead&gt;</w:t>
      </w:r>
    </w:p>
    <w:p w14:paraId="2D768FC7" w14:textId="77777777" w:rsidR="00807AFA" w:rsidRDefault="00807AFA" w:rsidP="00807AFA">
      <w:pPr>
        <w:spacing w:line="240" w:lineRule="auto"/>
      </w:pPr>
      <w:r>
        <w:t xml:space="preserve">            &lt;!--Optional:--&gt;</w:t>
      </w:r>
    </w:p>
    <w:p w14:paraId="2D768FC8" w14:textId="77777777" w:rsidR="00807AFA" w:rsidRDefault="00807AFA" w:rsidP="00807AFA">
      <w:pPr>
        <w:spacing w:line="240" w:lineRule="auto"/>
      </w:pPr>
      <w:r>
        <w:lastRenderedPageBreak/>
        <w:t xml:space="preserve">            &lt;mes:estExpenseCost&gt;20000&lt;/mes:estExpenseCost&gt;</w:t>
      </w:r>
    </w:p>
    <w:p w14:paraId="2D768FC9" w14:textId="77777777" w:rsidR="00807AFA" w:rsidRDefault="00807AFA" w:rsidP="00807AFA">
      <w:pPr>
        <w:spacing w:line="240" w:lineRule="auto"/>
      </w:pPr>
      <w:r>
        <w:t xml:space="preserve">            &lt;!--Optional:--&gt;</w:t>
      </w:r>
    </w:p>
    <w:p w14:paraId="2D768FCA" w14:textId="77777777" w:rsidR="00807AFA" w:rsidRDefault="00807AFA" w:rsidP="00807AFA">
      <w:pPr>
        <w:spacing w:line="240" w:lineRule="auto"/>
      </w:pPr>
      <w:r>
        <w:t xml:space="preserve">            &lt;mes:estCapCost&gt;300000&lt;/mes:estCapCost&gt;</w:t>
      </w:r>
    </w:p>
    <w:p w14:paraId="2D768FCB" w14:textId="77777777" w:rsidR="00807AFA" w:rsidRDefault="00807AFA" w:rsidP="00807AFA">
      <w:pPr>
        <w:spacing w:line="240" w:lineRule="auto"/>
      </w:pPr>
      <w:r>
        <w:t xml:space="preserve">            &lt;!--Optional:--&gt;</w:t>
      </w:r>
    </w:p>
    <w:p w14:paraId="2D768FCC" w14:textId="77777777" w:rsidR="00807AFA" w:rsidRDefault="00807AFA" w:rsidP="00807AFA">
      <w:pPr>
        <w:spacing w:line="240" w:lineRule="auto"/>
      </w:pPr>
      <w:r>
        <w:t xml:space="preserve">            &lt;mes:elecIssueIndicator&gt;N&lt;/mes:elecIssueIndicator&gt;</w:t>
      </w:r>
    </w:p>
    <w:p w14:paraId="2D768FCD" w14:textId="77777777" w:rsidR="00807AFA" w:rsidRDefault="00807AFA" w:rsidP="00807AFA">
      <w:pPr>
        <w:spacing w:line="240" w:lineRule="auto"/>
      </w:pPr>
      <w:r>
        <w:t xml:space="preserve">            &lt;!--Optional:--&gt;</w:t>
      </w:r>
    </w:p>
    <w:p w14:paraId="2D768FCE" w14:textId="77777777" w:rsidR="00807AFA" w:rsidRDefault="00807AFA" w:rsidP="00807AFA">
      <w:pPr>
        <w:spacing w:line="240" w:lineRule="auto"/>
      </w:pPr>
      <w:r>
        <w:t xml:space="preserve">            &lt;mes:elecIssueClsdIndicator&gt;N&lt;/mes:elecIssueClsdIndicator&gt;</w:t>
      </w:r>
    </w:p>
    <w:p w14:paraId="2D768FCF" w14:textId="77777777" w:rsidR="00807AFA" w:rsidRDefault="00807AFA" w:rsidP="00807AFA">
      <w:pPr>
        <w:spacing w:line="240" w:lineRule="auto"/>
      </w:pPr>
      <w:r>
        <w:t xml:space="preserve">            &lt;!--Optional:--&gt;</w:t>
      </w:r>
    </w:p>
    <w:p w14:paraId="2D768FD0" w14:textId="77777777" w:rsidR="00807AFA" w:rsidRDefault="00807AFA" w:rsidP="00807AFA">
      <w:pPr>
        <w:spacing w:line="240" w:lineRule="auto"/>
      </w:pPr>
      <w:r>
        <w:t xml:space="preserve">            &lt;mes:envIssueIndicator&gt;N&lt;/mes:envIssueIndicator&gt;</w:t>
      </w:r>
    </w:p>
    <w:p w14:paraId="2D768FD1" w14:textId="77777777" w:rsidR="00807AFA" w:rsidRDefault="00807AFA" w:rsidP="00807AFA">
      <w:pPr>
        <w:spacing w:line="240" w:lineRule="auto"/>
      </w:pPr>
      <w:r>
        <w:t xml:space="preserve">            &lt;!--Optional:--&gt;</w:t>
      </w:r>
    </w:p>
    <w:p w14:paraId="2D768FD2" w14:textId="77777777" w:rsidR="00807AFA" w:rsidRDefault="00807AFA" w:rsidP="00807AFA">
      <w:pPr>
        <w:spacing w:line="240" w:lineRule="auto"/>
      </w:pPr>
      <w:r>
        <w:t xml:space="preserve">            &lt;mes:envIssueClsdIndicator&gt;Y&lt;/mes:envIssueClsdIndicator&gt;</w:t>
      </w:r>
    </w:p>
    <w:p w14:paraId="2D768FD3" w14:textId="77777777" w:rsidR="00807AFA" w:rsidRDefault="00807AFA" w:rsidP="00807AFA">
      <w:pPr>
        <w:spacing w:line="240" w:lineRule="auto"/>
      </w:pPr>
      <w:r>
        <w:t xml:space="preserve">            &lt;!--Optional:--&gt;</w:t>
      </w:r>
    </w:p>
    <w:p w14:paraId="2D768FD4" w14:textId="77777777" w:rsidR="00807AFA" w:rsidRDefault="00807AFA" w:rsidP="00807AFA">
      <w:pPr>
        <w:spacing w:line="240" w:lineRule="auto"/>
      </w:pPr>
      <w:r>
        <w:t xml:space="preserve">            &lt;mes:fenceGateIssueIndicator&gt;Y&lt;/mes:fenceGateIssueIndicator&gt;</w:t>
      </w:r>
    </w:p>
    <w:p w14:paraId="2D768FD5" w14:textId="77777777" w:rsidR="00807AFA" w:rsidRDefault="00807AFA" w:rsidP="00807AFA">
      <w:pPr>
        <w:spacing w:line="240" w:lineRule="auto"/>
      </w:pPr>
      <w:r>
        <w:t xml:space="preserve">            &lt;!--Optional:--&gt;</w:t>
      </w:r>
    </w:p>
    <w:p w14:paraId="2D768FD6" w14:textId="77777777" w:rsidR="00807AFA" w:rsidRDefault="00807AFA" w:rsidP="00807AFA">
      <w:pPr>
        <w:spacing w:line="240" w:lineRule="auto"/>
      </w:pPr>
      <w:r>
        <w:t xml:space="preserve">            &lt;mes:fenceGateIssueClsdIndicator&gt;Y&lt;/mes:fenceGateIssueClsdIndicator&gt;</w:t>
      </w:r>
    </w:p>
    <w:p w14:paraId="2D768FD7" w14:textId="77777777" w:rsidR="00807AFA" w:rsidRDefault="00807AFA" w:rsidP="00807AFA">
      <w:pPr>
        <w:spacing w:line="240" w:lineRule="auto"/>
      </w:pPr>
      <w:r>
        <w:t xml:space="preserve">            &lt;!--Optional:--&gt;</w:t>
      </w:r>
    </w:p>
    <w:p w14:paraId="2D768FD8" w14:textId="77777777" w:rsidR="00807AFA" w:rsidRDefault="00807AFA" w:rsidP="00807AFA">
      <w:pPr>
        <w:spacing w:line="240" w:lineRule="auto"/>
      </w:pPr>
      <w:r>
        <w:t xml:space="preserve">            &lt;mes:genIssueIndicator&gt;Y&lt;/mes:genIssueIndicator&gt;</w:t>
      </w:r>
    </w:p>
    <w:p w14:paraId="2D768FD9" w14:textId="77777777" w:rsidR="00807AFA" w:rsidRDefault="00807AFA" w:rsidP="00807AFA">
      <w:pPr>
        <w:spacing w:line="240" w:lineRule="auto"/>
      </w:pPr>
      <w:r>
        <w:t xml:space="preserve">            &lt;!--Optional:--&gt;</w:t>
      </w:r>
    </w:p>
    <w:p w14:paraId="2D768FDA" w14:textId="77777777" w:rsidR="00807AFA" w:rsidRDefault="00807AFA" w:rsidP="00807AFA">
      <w:pPr>
        <w:spacing w:line="240" w:lineRule="auto"/>
      </w:pPr>
      <w:r>
        <w:t xml:space="preserve">            &lt;mes:genIssueClsdIndicator&gt;Y&lt;/mes:genIssueClsdIndicator&gt;</w:t>
      </w:r>
    </w:p>
    <w:p w14:paraId="2D768FDB" w14:textId="77777777" w:rsidR="00807AFA" w:rsidRDefault="00807AFA" w:rsidP="00807AFA">
      <w:pPr>
        <w:spacing w:line="240" w:lineRule="auto"/>
      </w:pPr>
      <w:r>
        <w:t xml:space="preserve">            &lt;!--Optional:--&gt;</w:t>
      </w:r>
    </w:p>
    <w:p w14:paraId="2D768FDC" w14:textId="77777777" w:rsidR="00807AFA" w:rsidRDefault="00807AFA" w:rsidP="00807AFA">
      <w:pPr>
        <w:spacing w:line="240" w:lineRule="auto"/>
      </w:pPr>
      <w:r>
        <w:t xml:space="preserve">            &lt;mes:waterIssueIndicator&gt;N&lt;/mes:waterIssueIndicator&gt;</w:t>
      </w:r>
    </w:p>
    <w:p w14:paraId="2D768FDD" w14:textId="77777777" w:rsidR="00807AFA" w:rsidRDefault="00807AFA" w:rsidP="00807AFA">
      <w:pPr>
        <w:spacing w:line="240" w:lineRule="auto"/>
      </w:pPr>
      <w:r>
        <w:t xml:space="preserve">            &lt;!--Optional:--&gt;</w:t>
      </w:r>
    </w:p>
    <w:p w14:paraId="2D768FDE" w14:textId="77777777" w:rsidR="00807AFA" w:rsidRDefault="00807AFA" w:rsidP="00807AFA">
      <w:pPr>
        <w:spacing w:line="240" w:lineRule="auto"/>
      </w:pPr>
      <w:r>
        <w:t xml:space="preserve">            &lt;mes:waterIssueClsdIndicator&gt;N&lt;/mes:waterIssueClsdIndicator&gt;</w:t>
      </w:r>
    </w:p>
    <w:p w14:paraId="2D768FDF" w14:textId="77777777" w:rsidR="00807AFA" w:rsidRDefault="00807AFA" w:rsidP="00807AFA">
      <w:pPr>
        <w:spacing w:line="240" w:lineRule="auto"/>
      </w:pPr>
      <w:r>
        <w:t xml:space="preserve">            &lt;!--Optional:--&gt;</w:t>
      </w:r>
    </w:p>
    <w:p w14:paraId="2D768FE0" w14:textId="77777777" w:rsidR="00807AFA" w:rsidRDefault="00807AFA" w:rsidP="00807AFA">
      <w:pPr>
        <w:spacing w:line="240" w:lineRule="auto"/>
      </w:pPr>
      <w:r>
        <w:t xml:space="preserve">            &lt;mes:groundsIssueIndicator&gt;N&lt;/mes:groundsIssueIndicator&gt;</w:t>
      </w:r>
    </w:p>
    <w:p w14:paraId="2D768FE1" w14:textId="77777777" w:rsidR="00807AFA" w:rsidRDefault="00807AFA" w:rsidP="00807AFA">
      <w:pPr>
        <w:spacing w:line="240" w:lineRule="auto"/>
      </w:pPr>
      <w:r>
        <w:t xml:space="preserve">            &lt;!--Optional:--&gt;</w:t>
      </w:r>
    </w:p>
    <w:p w14:paraId="2D768FE2" w14:textId="77777777" w:rsidR="00807AFA" w:rsidRDefault="00807AFA" w:rsidP="00807AFA">
      <w:pPr>
        <w:spacing w:line="240" w:lineRule="auto"/>
      </w:pPr>
      <w:r>
        <w:t xml:space="preserve">            &lt;mes:groundsIssueClsdIndicator&gt;N&lt;/mes:groundsIssueClsdIndicator&gt;</w:t>
      </w:r>
    </w:p>
    <w:p w14:paraId="2D768FE3" w14:textId="77777777" w:rsidR="00807AFA" w:rsidRDefault="00807AFA" w:rsidP="00807AFA">
      <w:pPr>
        <w:spacing w:line="240" w:lineRule="auto"/>
      </w:pPr>
      <w:r>
        <w:t xml:space="preserve">            &lt;!--Optional:--&gt;</w:t>
      </w:r>
    </w:p>
    <w:p w14:paraId="2D768FE4" w14:textId="77777777" w:rsidR="00807AFA" w:rsidRDefault="00807AFA" w:rsidP="00807AFA">
      <w:pPr>
        <w:spacing w:line="240" w:lineRule="auto"/>
      </w:pPr>
      <w:r>
        <w:t xml:space="preserve">            &lt;mes:mechIssueIndicator&gt;N&lt;/mes:mechIssueIndicator&gt;</w:t>
      </w:r>
    </w:p>
    <w:p w14:paraId="2D768FE5" w14:textId="77777777" w:rsidR="00807AFA" w:rsidRDefault="00807AFA" w:rsidP="00807AFA">
      <w:pPr>
        <w:spacing w:line="240" w:lineRule="auto"/>
      </w:pPr>
      <w:r>
        <w:t xml:space="preserve">            &lt;!--Optional:--&gt;</w:t>
      </w:r>
    </w:p>
    <w:p w14:paraId="2D768FE6" w14:textId="77777777" w:rsidR="00807AFA" w:rsidRDefault="00807AFA" w:rsidP="00807AFA">
      <w:pPr>
        <w:spacing w:line="240" w:lineRule="auto"/>
      </w:pPr>
      <w:r>
        <w:t xml:space="preserve">            &lt;mes:mechIssueClsdIndicator&gt;N&lt;/mes:mechIssueClsdIndicator&gt;</w:t>
      </w:r>
    </w:p>
    <w:p w14:paraId="2D768FE7" w14:textId="77777777" w:rsidR="00807AFA" w:rsidRDefault="00807AFA" w:rsidP="00807AFA">
      <w:pPr>
        <w:spacing w:line="240" w:lineRule="auto"/>
      </w:pPr>
      <w:r>
        <w:t xml:space="preserve">            &lt;!--Optional:--&gt;</w:t>
      </w:r>
    </w:p>
    <w:p w14:paraId="2D768FE8" w14:textId="77777777" w:rsidR="00807AFA" w:rsidRDefault="00807AFA" w:rsidP="00807AFA">
      <w:pPr>
        <w:spacing w:line="240" w:lineRule="auto"/>
      </w:pPr>
      <w:r>
        <w:t xml:space="preserve">            &lt;mes:otherIssueIndicator&gt;Y&lt;/mes:otherIssueIndicator&gt;</w:t>
      </w:r>
    </w:p>
    <w:p w14:paraId="2D768FE9" w14:textId="77777777" w:rsidR="00807AFA" w:rsidRDefault="00807AFA" w:rsidP="00807AFA">
      <w:pPr>
        <w:spacing w:line="240" w:lineRule="auto"/>
      </w:pPr>
      <w:r>
        <w:t xml:space="preserve">            &lt;!--Optional:--&gt;</w:t>
      </w:r>
    </w:p>
    <w:p w14:paraId="2D768FEA" w14:textId="77777777" w:rsidR="00807AFA" w:rsidRDefault="00807AFA" w:rsidP="00807AFA">
      <w:pPr>
        <w:spacing w:line="240" w:lineRule="auto"/>
      </w:pPr>
      <w:r>
        <w:t xml:space="preserve">            &lt;mes:otherIssueClsdIndicator&gt;Y&lt;/mes:otherIssueClsdIndicator&gt;</w:t>
      </w:r>
    </w:p>
    <w:p w14:paraId="2D768FEB" w14:textId="77777777" w:rsidR="00807AFA" w:rsidRDefault="00807AFA" w:rsidP="00807AFA">
      <w:pPr>
        <w:spacing w:line="240" w:lineRule="auto"/>
      </w:pPr>
      <w:r>
        <w:t xml:space="preserve">            &lt;!--Optional:--&gt;</w:t>
      </w:r>
    </w:p>
    <w:p w14:paraId="2D768FEC" w14:textId="77777777" w:rsidR="00807AFA" w:rsidRDefault="00807AFA" w:rsidP="00807AFA">
      <w:pPr>
        <w:spacing w:line="240" w:lineRule="auto"/>
      </w:pPr>
      <w:r>
        <w:t xml:space="preserve">            &lt;mes:plumbIssueIndicator&gt;N&lt;/mes:plumbIssueIndicator&gt;</w:t>
      </w:r>
    </w:p>
    <w:p w14:paraId="2D768FED" w14:textId="77777777" w:rsidR="00807AFA" w:rsidRDefault="00807AFA" w:rsidP="00807AFA">
      <w:pPr>
        <w:spacing w:line="240" w:lineRule="auto"/>
      </w:pPr>
      <w:r>
        <w:t xml:space="preserve">            &lt;!--Optional:--&gt;</w:t>
      </w:r>
    </w:p>
    <w:p w14:paraId="2D768FEE" w14:textId="77777777" w:rsidR="00807AFA" w:rsidRDefault="00807AFA" w:rsidP="00807AFA">
      <w:pPr>
        <w:spacing w:line="240" w:lineRule="auto"/>
      </w:pPr>
      <w:r>
        <w:t xml:space="preserve">            &lt;mes:plumbIssueClsdIndicator&gt;N&lt;/mes:plumbIssueClsdIndicator&gt;</w:t>
      </w:r>
    </w:p>
    <w:p w14:paraId="2D768FEF" w14:textId="77777777" w:rsidR="00807AFA" w:rsidRDefault="00807AFA" w:rsidP="00807AFA">
      <w:pPr>
        <w:spacing w:line="240" w:lineRule="auto"/>
      </w:pPr>
      <w:r>
        <w:t xml:space="preserve">            &lt;!--Optional:--&gt;</w:t>
      </w:r>
    </w:p>
    <w:p w14:paraId="2D768FF0" w14:textId="77777777" w:rsidR="00807AFA" w:rsidRDefault="00807AFA" w:rsidP="00807AFA">
      <w:pPr>
        <w:spacing w:line="240" w:lineRule="auto"/>
      </w:pPr>
      <w:r>
        <w:t xml:space="preserve">            &lt;mes:roofsIssueIndicator&gt;N&lt;/mes:roofsIssueIndicator&gt;</w:t>
      </w:r>
    </w:p>
    <w:p w14:paraId="2D768FF1" w14:textId="77777777" w:rsidR="00807AFA" w:rsidRDefault="00807AFA" w:rsidP="00807AFA">
      <w:pPr>
        <w:spacing w:line="240" w:lineRule="auto"/>
      </w:pPr>
      <w:r>
        <w:t xml:space="preserve">            &lt;!--Optional:--&gt;</w:t>
      </w:r>
    </w:p>
    <w:p w14:paraId="2D768FF2" w14:textId="77777777" w:rsidR="00807AFA" w:rsidRDefault="00807AFA" w:rsidP="00807AFA">
      <w:pPr>
        <w:spacing w:line="240" w:lineRule="auto"/>
      </w:pPr>
      <w:r>
        <w:t xml:space="preserve">            &lt;mes:roofsIssueClsdIndicator&gt;N&lt;/mes:roofsIssueClsdIndicator&gt;</w:t>
      </w:r>
    </w:p>
    <w:p w14:paraId="2D768FF3" w14:textId="77777777" w:rsidR="00807AFA" w:rsidRDefault="00807AFA" w:rsidP="00807AFA">
      <w:pPr>
        <w:spacing w:line="240" w:lineRule="auto"/>
      </w:pPr>
      <w:r>
        <w:t xml:space="preserve">            &lt;!--Optional:--&gt;</w:t>
      </w:r>
    </w:p>
    <w:p w14:paraId="2D768FF4" w14:textId="77777777" w:rsidR="00807AFA" w:rsidRDefault="00807AFA" w:rsidP="00807AFA">
      <w:pPr>
        <w:spacing w:line="240" w:lineRule="auto"/>
      </w:pPr>
      <w:r>
        <w:t xml:space="preserve">            &lt;mes:safetyIssueIndicator&gt;N&lt;/mes:safetyIssueIndicator&gt;</w:t>
      </w:r>
    </w:p>
    <w:p w14:paraId="2D768FF5" w14:textId="77777777" w:rsidR="00807AFA" w:rsidRDefault="00807AFA" w:rsidP="00807AFA">
      <w:pPr>
        <w:spacing w:line="240" w:lineRule="auto"/>
      </w:pPr>
      <w:r>
        <w:t xml:space="preserve">            &lt;!--Optional:--&gt;</w:t>
      </w:r>
    </w:p>
    <w:p w14:paraId="2D768FF6" w14:textId="77777777" w:rsidR="00807AFA" w:rsidRDefault="00807AFA" w:rsidP="00807AFA">
      <w:pPr>
        <w:spacing w:line="240" w:lineRule="auto"/>
      </w:pPr>
      <w:r>
        <w:t xml:space="preserve">            &lt;mes:safetyIssueClsdIndicator&gt;N&lt;/mes:safetyIssueClsdIndicator&gt;</w:t>
      </w:r>
    </w:p>
    <w:p w14:paraId="2D768FF7" w14:textId="77777777" w:rsidR="00807AFA" w:rsidRDefault="00807AFA" w:rsidP="00807AFA">
      <w:pPr>
        <w:spacing w:line="240" w:lineRule="auto"/>
      </w:pPr>
      <w:r>
        <w:t xml:space="preserve">            &lt;!--Optional:--&gt;</w:t>
      </w:r>
    </w:p>
    <w:p w14:paraId="2D768FF8" w14:textId="77777777" w:rsidR="00807AFA" w:rsidRDefault="00807AFA" w:rsidP="00807AFA">
      <w:pPr>
        <w:spacing w:line="240" w:lineRule="auto"/>
      </w:pPr>
      <w:r>
        <w:t xml:space="preserve">            &lt;mes:structIssueIndicator&gt;N&lt;/mes:structIssueIndicator&gt;</w:t>
      </w:r>
    </w:p>
    <w:p w14:paraId="2D768FF9" w14:textId="77777777" w:rsidR="00807AFA" w:rsidRDefault="00807AFA" w:rsidP="00807AFA">
      <w:pPr>
        <w:spacing w:line="240" w:lineRule="auto"/>
      </w:pPr>
      <w:r>
        <w:t xml:space="preserve">            &lt;!--Optional:--&gt;</w:t>
      </w:r>
    </w:p>
    <w:p w14:paraId="2D768FFA" w14:textId="77777777" w:rsidR="00807AFA" w:rsidRDefault="00807AFA" w:rsidP="00807AFA">
      <w:pPr>
        <w:spacing w:line="240" w:lineRule="auto"/>
      </w:pPr>
      <w:r>
        <w:t xml:space="preserve">            &lt;mes:structIssueClsdIndicator&gt;N&lt;/mes:structIssueClsdIndicator&gt;</w:t>
      </w:r>
    </w:p>
    <w:p w14:paraId="2D768FFB" w14:textId="77777777" w:rsidR="00807AFA" w:rsidRDefault="00807AFA" w:rsidP="00807AFA">
      <w:pPr>
        <w:spacing w:line="240" w:lineRule="auto"/>
      </w:pPr>
      <w:r>
        <w:t xml:space="preserve">            &lt;!--Optional:--&gt;</w:t>
      </w:r>
    </w:p>
    <w:p w14:paraId="2D768FFC" w14:textId="77777777" w:rsidR="00807AFA" w:rsidRDefault="00807AFA" w:rsidP="00807AFA">
      <w:pPr>
        <w:spacing w:line="240" w:lineRule="auto"/>
      </w:pPr>
      <w:r>
        <w:t xml:space="preserve">            &lt;mes:assessNotes&gt;Storm caused major damage.&lt;/mes:assessNotes&gt;</w:t>
      </w:r>
    </w:p>
    <w:p w14:paraId="2D768FFD" w14:textId="77777777" w:rsidR="00807AFA" w:rsidRDefault="00807AFA" w:rsidP="00807AFA">
      <w:pPr>
        <w:spacing w:line="240" w:lineRule="auto"/>
      </w:pPr>
      <w:r>
        <w:lastRenderedPageBreak/>
        <w:t xml:space="preserve">            &lt;!--Optional:--&gt;</w:t>
      </w:r>
    </w:p>
    <w:p w14:paraId="2D768FFE" w14:textId="77777777" w:rsidR="00807AFA" w:rsidRDefault="00807AFA" w:rsidP="00807AFA">
      <w:pPr>
        <w:spacing w:line="240" w:lineRule="auto"/>
      </w:pPr>
      <w:r>
        <w:t xml:space="preserve">            &lt;mes:statusNotes&gt;Repair work continuing.&lt;/mes:statusNotes&gt;</w:t>
      </w:r>
    </w:p>
    <w:p w14:paraId="2D768FFF" w14:textId="77777777" w:rsidR="00807AFA" w:rsidRDefault="00807AFA" w:rsidP="00807AFA">
      <w:pPr>
        <w:spacing w:line="240" w:lineRule="auto"/>
      </w:pPr>
      <w:r>
        <w:t xml:space="preserve">            &lt;!--Optional:--&gt;</w:t>
      </w:r>
    </w:p>
    <w:p w14:paraId="2D769000" w14:textId="77777777" w:rsidR="00807AFA" w:rsidRDefault="00807AFA" w:rsidP="00807AFA">
      <w:pPr>
        <w:spacing w:line="240" w:lineRule="auto"/>
      </w:pPr>
      <w:r>
        <w:t xml:space="preserve">            &lt;mes:incidentNotes&gt;Temp too high.&lt;/mes:incidentNotes&gt;</w:t>
      </w:r>
    </w:p>
    <w:p w14:paraId="2D769001" w14:textId="77777777" w:rsidR="00807AFA" w:rsidRDefault="00807AFA" w:rsidP="00807AFA">
      <w:pPr>
        <w:spacing w:line="240" w:lineRule="auto"/>
      </w:pPr>
      <w:r>
        <w:t xml:space="preserve">            &lt;!--Optional:--&gt;</w:t>
      </w:r>
    </w:p>
    <w:p w14:paraId="2D769002" w14:textId="77777777" w:rsidR="00807AFA" w:rsidRDefault="00807AFA" w:rsidP="00807AFA">
      <w:pPr>
        <w:spacing w:line="240" w:lineRule="auto"/>
      </w:pPr>
      <w:r>
        <w:t xml:space="preserve">            &lt;mes:compltnDate&gt;2011-06-07&lt;/mes:compltnDate&gt;</w:t>
      </w:r>
    </w:p>
    <w:p w14:paraId="2D769003" w14:textId="77777777" w:rsidR="00807AFA" w:rsidRDefault="00807AFA" w:rsidP="00807AFA">
      <w:pPr>
        <w:spacing w:line="240" w:lineRule="auto"/>
      </w:pPr>
      <w:r>
        <w:t xml:space="preserve">         &lt;/mes:incidentStructure&gt;</w:t>
      </w:r>
    </w:p>
    <w:p w14:paraId="2D769004" w14:textId="77777777" w:rsidR="00807AFA" w:rsidRDefault="00807AFA" w:rsidP="00807AFA">
      <w:pPr>
        <w:spacing w:line="240" w:lineRule="auto"/>
      </w:pPr>
      <w:r>
        <w:t xml:space="preserve">      &lt;/mes:addIncidentRequest&gt;</w:t>
      </w:r>
    </w:p>
    <w:p w14:paraId="2D769005" w14:textId="77777777" w:rsidR="00807AFA" w:rsidRDefault="00807AFA" w:rsidP="00807AFA">
      <w:pPr>
        <w:spacing w:line="240" w:lineRule="auto"/>
      </w:pPr>
      <w:r>
        <w:t xml:space="preserve">   &lt;/soapenv:Body&gt;</w:t>
      </w:r>
    </w:p>
    <w:p w14:paraId="2D769006" w14:textId="77777777" w:rsidR="00807AFA" w:rsidRDefault="00807AFA" w:rsidP="00807AFA">
      <w:pPr>
        <w:spacing w:line="240" w:lineRule="auto"/>
      </w:pPr>
      <w:r>
        <w:t>&lt;/soapenv:Envelope&gt;</w:t>
      </w:r>
    </w:p>
    <w:p w14:paraId="2D769007" w14:textId="77777777" w:rsidR="00807AFA" w:rsidRDefault="00807AFA" w:rsidP="00807AFA">
      <w:pPr>
        <w:spacing w:line="240" w:lineRule="auto"/>
      </w:pPr>
    </w:p>
    <w:p w14:paraId="2D769008" w14:textId="77777777" w:rsidR="00807AFA" w:rsidRDefault="00807AFA" w:rsidP="00807AFA">
      <w:pPr>
        <w:spacing w:line="240" w:lineRule="auto"/>
      </w:pPr>
    </w:p>
    <w:p w14:paraId="2D769009" w14:textId="77777777" w:rsidR="00807AFA" w:rsidRDefault="00807AFA" w:rsidP="00807AFA">
      <w:pPr>
        <w:spacing w:line="240" w:lineRule="auto"/>
      </w:pPr>
    </w:p>
    <w:p w14:paraId="2D76900A" w14:textId="77777777" w:rsidR="00807AFA" w:rsidRPr="00413664" w:rsidRDefault="00807AFA" w:rsidP="00807AFA">
      <w:pPr>
        <w:spacing w:line="240" w:lineRule="auto"/>
        <w:rPr>
          <w:b/>
        </w:rPr>
      </w:pPr>
      <w:r w:rsidRPr="00413664">
        <w:rPr>
          <w:b/>
        </w:rPr>
        <w:t>Response:</w:t>
      </w:r>
    </w:p>
    <w:p w14:paraId="2D76900B" w14:textId="77777777" w:rsidR="00807AFA" w:rsidRDefault="00807AFA" w:rsidP="00807AFA">
      <w:pPr>
        <w:spacing w:line="240" w:lineRule="auto"/>
      </w:pPr>
      <w:r>
        <w:t>&lt;soapenv:Envelope xmlns:soapenv="http://schemas.xmlsoap.org/soap/envelope/"&gt;</w:t>
      </w:r>
    </w:p>
    <w:p w14:paraId="2D76900C" w14:textId="77777777" w:rsidR="00807AFA" w:rsidRDefault="00807AFA" w:rsidP="00807AFA">
      <w:pPr>
        <w:spacing w:line="240" w:lineRule="auto"/>
      </w:pPr>
      <w:r>
        <w:t xml:space="preserve">   &lt;soapenv:Body&gt;</w:t>
      </w:r>
    </w:p>
    <w:p w14:paraId="2D76900D" w14:textId="77777777" w:rsidR="00807AFA" w:rsidRDefault="00807AFA" w:rsidP="00807AFA">
      <w:pPr>
        <w:spacing w:line="240" w:lineRule="auto"/>
      </w:pPr>
      <w:r>
        <w:t xml:space="preserve">      &lt;addIncidentResponse xmlns="http://drt.att.com/drtservices/messages/"&gt;</w:t>
      </w:r>
    </w:p>
    <w:p w14:paraId="2D76900E" w14:textId="77777777" w:rsidR="00807AFA" w:rsidRDefault="00807AFA" w:rsidP="00807AFA">
      <w:pPr>
        <w:spacing w:line="240" w:lineRule="auto"/>
      </w:pPr>
      <w:r>
        <w:t xml:space="preserve">         &lt;incidentStructure&gt;</w:t>
      </w:r>
    </w:p>
    <w:p w14:paraId="2D76900F" w14:textId="77777777" w:rsidR="00807AFA" w:rsidRDefault="00807AFA" w:rsidP="00807AFA">
      <w:pPr>
        <w:spacing w:line="240" w:lineRule="auto"/>
      </w:pPr>
      <w:r>
        <w:t xml:space="preserve">            &lt;geoLoc&gt;77127&lt;/geoLoc&gt;</w:t>
      </w:r>
    </w:p>
    <w:p w14:paraId="2D769010" w14:textId="77777777" w:rsidR="00807AFA" w:rsidRDefault="00807AFA" w:rsidP="00807AFA">
      <w:pPr>
        <w:spacing w:line="240" w:lineRule="auto"/>
      </w:pPr>
      <w:r>
        <w:t xml:space="preserve">            &lt;eventName&gt;KATRINA&lt;/eventName&gt;</w:t>
      </w:r>
    </w:p>
    <w:p w14:paraId="2D769011" w14:textId="77777777" w:rsidR="00807AFA" w:rsidRDefault="00807AFA" w:rsidP="00807AFA">
      <w:pPr>
        <w:spacing w:line="240" w:lineRule="auto"/>
      </w:pPr>
      <w:r>
        <w:t xml:space="preserve">            &lt;incidentStatus&gt;OPEN&lt;/incidentStatus&gt;</w:t>
      </w:r>
    </w:p>
    <w:p w14:paraId="2D769012" w14:textId="77777777" w:rsidR="00807AFA" w:rsidRDefault="00807AFA" w:rsidP="00807AFA">
      <w:pPr>
        <w:spacing w:line="240" w:lineRule="auto"/>
      </w:pPr>
      <w:r>
        <w:t xml:space="preserve">            &lt;incidentCompltnDate&gt;2011-06-07-05:00&lt;/incidentCompltnDate&gt;</w:t>
      </w:r>
    </w:p>
    <w:p w14:paraId="2D769013" w14:textId="77777777" w:rsidR="00807AFA" w:rsidRDefault="00807AFA" w:rsidP="00807AFA">
      <w:pPr>
        <w:spacing w:line="240" w:lineRule="auto"/>
      </w:pPr>
      <w:r>
        <w:t xml:space="preserve">            &lt;workReqNumber&gt;080903021730&lt;/workReqNumber&gt;</w:t>
      </w:r>
    </w:p>
    <w:p w14:paraId="2D769014" w14:textId="77777777" w:rsidR="00807AFA" w:rsidRDefault="00807AFA" w:rsidP="00807AFA">
      <w:pPr>
        <w:spacing w:line="240" w:lineRule="auto"/>
      </w:pPr>
      <w:r>
        <w:t xml:space="preserve">            &lt;incidentYear&gt;2011&lt;/incidentYear&gt;</w:t>
      </w:r>
    </w:p>
    <w:p w14:paraId="2D769015" w14:textId="77777777" w:rsidR="00807AFA" w:rsidRDefault="00807AFA" w:rsidP="00807AFA">
      <w:pPr>
        <w:spacing w:line="240" w:lineRule="auto"/>
      </w:pPr>
      <w:r>
        <w:t xml:space="preserve">            &lt;reqATTUID&gt;VK0001&lt;/reqATTUID&gt;</w:t>
      </w:r>
    </w:p>
    <w:p w14:paraId="2D769016" w14:textId="77777777" w:rsidR="00807AFA" w:rsidRDefault="00807AFA" w:rsidP="00807AFA">
      <w:pPr>
        <w:spacing w:line="240" w:lineRule="auto"/>
      </w:pPr>
      <w:r>
        <w:t xml:space="preserve">            &lt;contactPhone&gt;8472224354&lt;/contactPhone&gt;</w:t>
      </w:r>
    </w:p>
    <w:p w14:paraId="2D769017" w14:textId="77777777" w:rsidR="00807AFA" w:rsidRDefault="00807AFA" w:rsidP="00807AFA">
      <w:pPr>
        <w:spacing w:line="240" w:lineRule="auto"/>
      </w:pPr>
      <w:r>
        <w:t xml:space="preserve">            &lt;initialRptDate&gt;2011-06-07-05:00&lt;/initialRptDate&gt;</w:t>
      </w:r>
    </w:p>
    <w:p w14:paraId="2D769018" w14:textId="77777777" w:rsidR="00807AFA" w:rsidRDefault="00807AFA" w:rsidP="00807AFA">
      <w:pPr>
        <w:spacing w:line="240" w:lineRule="auto"/>
      </w:pPr>
      <w:r>
        <w:t xml:space="preserve">            &lt;damageIndicator&gt;N&lt;/damageIndicator&gt;</w:t>
      </w:r>
    </w:p>
    <w:p w14:paraId="2D769019" w14:textId="77777777" w:rsidR="00807AFA" w:rsidRDefault="00807AFA" w:rsidP="00807AFA">
      <w:pPr>
        <w:spacing w:line="240" w:lineRule="auto"/>
      </w:pPr>
      <w:r>
        <w:t xml:space="preserve">            &lt;comPowerIndicator&gt;N&lt;/comPowerIndicator&gt;</w:t>
      </w:r>
    </w:p>
    <w:p w14:paraId="2D76901A" w14:textId="77777777" w:rsidR="00807AFA" w:rsidRDefault="00807AFA" w:rsidP="00807AFA">
      <w:pPr>
        <w:spacing w:line="240" w:lineRule="auto"/>
      </w:pPr>
      <w:r>
        <w:t xml:space="preserve">            &lt;OnGeneratorIndicator&gt;N&lt;/OnGeneratorIndicator&gt;</w:t>
      </w:r>
    </w:p>
    <w:p w14:paraId="2D76901B" w14:textId="77777777" w:rsidR="00807AFA" w:rsidRDefault="00807AFA" w:rsidP="00807AFA">
      <w:pPr>
        <w:spacing w:line="240" w:lineRule="auto"/>
      </w:pPr>
      <w:r>
        <w:t xml:space="preserve">            &lt;unOccupiableIndicator&gt;N&lt;/unOccupiableIndicator&gt;</w:t>
      </w:r>
    </w:p>
    <w:p w14:paraId="2D76901C" w14:textId="77777777" w:rsidR="00807AFA" w:rsidRDefault="00807AFA" w:rsidP="00807AFA">
      <w:pPr>
        <w:spacing w:line="240" w:lineRule="auto"/>
      </w:pPr>
      <w:r>
        <w:t xml:space="preserve">            &lt;mobCOIndicator&gt;N&lt;/mobCOIndicator&gt;</w:t>
      </w:r>
    </w:p>
    <w:p w14:paraId="2D76901D" w14:textId="77777777" w:rsidR="00807AFA" w:rsidRDefault="00807AFA" w:rsidP="00807AFA">
      <w:pPr>
        <w:spacing w:line="240" w:lineRule="auto"/>
      </w:pPr>
      <w:r>
        <w:t xml:space="preserve">            &lt;buildingName&gt;TRUMP TOWERS&lt;/buildingName&gt;</w:t>
      </w:r>
    </w:p>
    <w:p w14:paraId="2D76901E" w14:textId="77777777" w:rsidR="00807AFA" w:rsidRDefault="00807AFA" w:rsidP="00807AFA">
      <w:pPr>
        <w:spacing w:line="240" w:lineRule="auto"/>
      </w:pPr>
      <w:r>
        <w:t xml:space="preserve">            &lt;buildingAddress&gt;1701 BLOOMINGSDALE DR, HOFFMAN ESTATES&lt;/buildingAddress&gt;</w:t>
      </w:r>
    </w:p>
    <w:p w14:paraId="2D76901F" w14:textId="77777777" w:rsidR="00807AFA" w:rsidRDefault="00807AFA" w:rsidP="00807AFA">
      <w:pPr>
        <w:spacing w:line="240" w:lineRule="auto"/>
      </w:pPr>
      <w:r>
        <w:t xml:space="preserve">            &lt;state&gt;IL&lt;/state&gt;</w:t>
      </w:r>
    </w:p>
    <w:p w14:paraId="2D769020" w14:textId="77777777" w:rsidR="00807AFA" w:rsidRDefault="00807AFA" w:rsidP="00807AFA">
      <w:pPr>
        <w:spacing w:line="240" w:lineRule="auto"/>
      </w:pPr>
      <w:r>
        <w:t xml:space="preserve">            &lt;PMAttuid&gt;TJ8765&lt;/PMAttuid&gt;</w:t>
      </w:r>
    </w:p>
    <w:p w14:paraId="2D769021" w14:textId="77777777" w:rsidR="00807AFA" w:rsidRDefault="00807AFA" w:rsidP="00807AFA">
      <w:pPr>
        <w:spacing w:line="240" w:lineRule="auto"/>
      </w:pPr>
      <w:r>
        <w:t xml:space="preserve">            &lt;buildingStatus&gt;OPEN&lt;/buildingStatus&gt;</w:t>
      </w:r>
    </w:p>
    <w:p w14:paraId="2D769022" w14:textId="77777777" w:rsidR="00807AFA" w:rsidRDefault="00807AFA" w:rsidP="00807AFA">
      <w:pPr>
        <w:spacing w:line="240" w:lineRule="auto"/>
      </w:pPr>
      <w:r>
        <w:t xml:space="preserve">            &lt;buildingType&gt;DAT&lt;/buildingType&gt;</w:t>
      </w:r>
    </w:p>
    <w:p w14:paraId="2D769023" w14:textId="77777777" w:rsidR="00807AFA" w:rsidRDefault="00807AFA" w:rsidP="00807AFA">
      <w:pPr>
        <w:spacing w:line="240" w:lineRule="auto"/>
      </w:pPr>
      <w:r>
        <w:t xml:space="preserve">            &lt;creLead&gt;PM&lt;/creLead&gt;</w:t>
      </w:r>
    </w:p>
    <w:p w14:paraId="2D769024" w14:textId="77777777" w:rsidR="00807AFA" w:rsidRDefault="00807AFA" w:rsidP="00807AFA">
      <w:pPr>
        <w:spacing w:line="240" w:lineRule="auto"/>
      </w:pPr>
      <w:r>
        <w:t xml:space="preserve">            &lt;estExpenseCost&gt;20000&lt;/estExpenseCost&gt;</w:t>
      </w:r>
    </w:p>
    <w:p w14:paraId="2D769025" w14:textId="77777777" w:rsidR="00807AFA" w:rsidRDefault="00807AFA" w:rsidP="00807AFA">
      <w:pPr>
        <w:spacing w:line="240" w:lineRule="auto"/>
      </w:pPr>
      <w:r>
        <w:t xml:space="preserve">            &lt;estCapCost&gt;300000&lt;/estCapCost&gt;</w:t>
      </w:r>
    </w:p>
    <w:p w14:paraId="2D769026" w14:textId="77777777" w:rsidR="00807AFA" w:rsidRDefault="00807AFA" w:rsidP="00807AFA">
      <w:pPr>
        <w:spacing w:line="240" w:lineRule="auto"/>
      </w:pPr>
      <w:r>
        <w:t xml:space="preserve">            &lt;elecIssueIndicator&gt;N&lt;/elecIssueIndicator&gt;</w:t>
      </w:r>
    </w:p>
    <w:p w14:paraId="2D769027" w14:textId="77777777" w:rsidR="00807AFA" w:rsidRDefault="00807AFA" w:rsidP="00807AFA">
      <w:pPr>
        <w:spacing w:line="240" w:lineRule="auto"/>
      </w:pPr>
      <w:r>
        <w:t xml:space="preserve">            &lt;elecIssueClsdIndicator&gt;N&lt;/elecIssueClsdIndicator&gt;</w:t>
      </w:r>
    </w:p>
    <w:p w14:paraId="2D769028" w14:textId="77777777" w:rsidR="00807AFA" w:rsidRDefault="00807AFA" w:rsidP="00807AFA">
      <w:pPr>
        <w:spacing w:line="240" w:lineRule="auto"/>
      </w:pPr>
      <w:r>
        <w:t xml:space="preserve">            &lt;envIssueIndicator&gt;N&lt;/envIssueIndicator&gt;</w:t>
      </w:r>
    </w:p>
    <w:p w14:paraId="2D769029" w14:textId="77777777" w:rsidR="00807AFA" w:rsidRDefault="00807AFA" w:rsidP="00807AFA">
      <w:pPr>
        <w:spacing w:line="240" w:lineRule="auto"/>
      </w:pPr>
      <w:r>
        <w:t xml:space="preserve">            &lt;envIssueClsdIndicator&gt;Y&lt;/envIssueClsdIndicator&gt;</w:t>
      </w:r>
    </w:p>
    <w:p w14:paraId="2D76902A" w14:textId="77777777" w:rsidR="00807AFA" w:rsidRDefault="00807AFA" w:rsidP="00807AFA">
      <w:pPr>
        <w:spacing w:line="240" w:lineRule="auto"/>
      </w:pPr>
      <w:r>
        <w:t xml:space="preserve">            &lt;fenceGateIssueIndicator&gt;Y&lt;/fenceGateIssueIndicator&gt;</w:t>
      </w:r>
    </w:p>
    <w:p w14:paraId="2D76902B" w14:textId="77777777" w:rsidR="00807AFA" w:rsidRDefault="00807AFA" w:rsidP="00807AFA">
      <w:pPr>
        <w:spacing w:line="240" w:lineRule="auto"/>
      </w:pPr>
      <w:r>
        <w:t xml:space="preserve">            &lt;fenceGateIssueClsdIndicator&gt;Y&lt;/fenceGateIssueClsdIndicator&gt;</w:t>
      </w:r>
    </w:p>
    <w:p w14:paraId="2D76902C" w14:textId="77777777" w:rsidR="00807AFA" w:rsidRDefault="00807AFA" w:rsidP="00807AFA">
      <w:pPr>
        <w:spacing w:line="240" w:lineRule="auto"/>
      </w:pPr>
      <w:r>
        <w:t xml:space="preserve">            &lt;genIssueIndicator&gt;Y&lt;/genIssueIndicator&gt;</w:t>
      </w:r>
    </w:p>
    <w:p w14:paraId="2D76902D" w14:textId="77777777" w:rsidR="00807AFA" w:rsidRDefault="00807AFA" w:rsidP="00807AFA">
      <w:pPr>
        <w:spacing w:line="240" w:lineRule="auto"/>
      </w:pPr>
      <w:r>
        <w:t xml:space="preserve">            &lt;genIssueClsdIndicator&gt;Y&lt;/genIssueClsdIndicator&gt;</w:t>
      </w:r>
    </w:p>
    <w:p w14:paraId="2D76902E" w14:textId="77777777" w:rsidR="00807AFA" w:rsidRDefault="00807AFA" w:rsidP="00807AFA">
      <w:pPr>
        <w:spacing w:line="240" w:lineRule="auto"/>
      </w:pPr>
      <w:r>
        <w:t xml:space="preserve">            &lt;waterIssueIndicator&gt;N&lt;/waterIssueIndicator&gt;</w:t>
      </w:r>
    </w:p>
    <w:p w14:paraId="2D76902F" w14:textId="77777777" w:rsidR="00807AFA" w:rsidRDefault="00807AFA" w:rsidP="00807AFA">
      <w:pPr>
        <w:spacing w:line="240" w:lineRule="auto"/>
      </w:pPr>
      <w:r>
        <w:t xml:space="preserve">            &lt;waterIssueClsdIndicator&gt;N&lt;/waterIssueClsdIndicator&gt;</w:t>
      </w:r>
    </w:p>
    <w:p w14:paraId="2D769030" w14:textId="77777777" w:rsidR="00807AFA" w:rsidRDefault="00807AFA" w:rsidP="00807AFA">
      <w:pPr>
        <w:spacing w:line="240" w:lineRule="auto"/>
      </w:pPr>
      <w:r>
        <w:t xml:space="preserve">            &lt;groundsIssueIndicator&gt;N&lt;/groundsIssueIndicator&gt;</w:t>
      </w:r>
    </w:p>
    <w:p w14:paraId="2D769031" w14:textId="77777777" w:rsidR="00807AFA" w:rsidRDefault="00807AFA" w:rsidP="00807AFA">
      <w:pPr>
        <w:spacing w:line="240" w:lineRule="auto"/>
      </w:pPr>
      <w:r>
        <w:t xml:space="preserve">            &lt;groundsIssueClsdIndicator&gt;N&lt;/groundsIssueClsdIndicator&gt;</w:t>
      </w:r>
    </w:p>
    <w:p w14:paraId="2D769032" w14:textId="77777777" w:rsidR="00807AFA" w:rsidRDefault="00807AFA" w:rsidP="00807AFA">
      <w:pPr>
        <w:spacing w:line="240" w:lineRule="auto"/>
      </w:pPr>
      <w:r>
        <w:lastRenderedPageBreak/>
        <w:t xml:space="preserve">            &lt;mechIssueIndicator&gt;N&lt;/mechIssueIndicator&gt;</w:t>
      </w:r>
    </w:p>
    <w:p w14:paraId="2D769033" w14:textId="77777777" w:rsidR="00807AFA" w:rsidRDefault="00807AFA" w:rsidP="00807AFA">
      <w:pPr>
        <w:spacing w:line="240" w:lineRule="auto"/>
      </w:pPr>
      <w:r>
        <w:t xml:space="preserve">            &lt;mechIssueClsdIndicator&gt;N&lt;/mechIssueClsdIndicator&gt;</w:t>
      </w:r>
    </w:p>
    <w:p w14:paraId="2D769034" w14:textId="77777777" w:rsidR="00807AFA" w:rsidRDefault="00807AFA" w:rsidP="00807AFA">
      <w:pPr>
        <w:spacing w:line="240" w:lineRule="auto"/>
      </w:pPr>
      <w:r>
        <w:t xml:space="preserve">            &lt;otherIssueIndicator&gt;Y&lt;/otherIssueIndicator&gt;</w:t>
      </w:r>
    </w:p>
    <w:p w14:paraId="2D769035" w14:textId="77777777" w:rsidR="00807AFA" w:rsidRDefault="00807AFA" w:rsidP="00807AFA">
      <w:pPr>
        <w:spacing w:line="240" w:lineRule="auto"/>
      </w:pPr>
      <w:r>
        <w:t xml:space="preserve">            &lt;otherIssueClsdIndicator&gt;Y&lt;/otherIssueClsdIndicator&gt;</w:t>
      </w:r>
    </w:p>
    <w:p w14:paraId="2D769036" w14:textId="77777777" w:rsidR="00807AFA" w:rsidRDefault="00807AFA" w:rsidP="00807AFA">
      <w:pPr>
        <w:spacing w:line="240" w:lineRule="auto"/>
      </w:pPr>
      <w:r>
        <w:t xml:space="preserve">            &lt;plumbIssueIndicator&gt;N&lt;/plumbIssueIndicator&gt;</w:t>
      </w:r>
    </w:p>
    <w:p w14:paraId="2D769037" w14:textId="77777777" w:rsidR="00807AFA" w:rsidRDefault="00807AFA" w:rsidP="00807AFA">
      <w:pPr>
        <w:spacing w:line="240" w:lineRule="auto"/>
      </w:pPr>
      <w:r>
        <w:t xml:space="preserve">            &lt;plumbIssueClsdIndicator&gt;N&lt;/plumbIssueClsdIndicator&gt;</w:t>
      </w:r>
    </w:p>
    <w:p w14:paraId="2D769038" w14:textId="77777777" w:rsidR="00807AFA" w:rsidRDefault="00807AFA" w:rsidP="00807AFA">
      <w:pPr>
        <w:spacing w:line="240" w:lineRule="auto"/>
      </w:pPr>
      <w:r>
        <w:t xml:space="preserve">            &lt;roofsIssueIndicator&gt;N&lt;/roofsIssueIndicator&gt;</w:t>
      </w:r>
    </w:p>
    <w:p w14:paraId="2D769039" w14:textId="77777777" w:rsidR="00807AFA" w:rsidRDefault="00807AFA" w:rsidP="00807AFA">
      <w:pPr>
        <w:spacing w:line="240" w:lineRule="auto"/>
      </w:pPr>
      <w:r>
        <w:t xml:space="preserve">            &lt;roofsIssueClsdIndicator&gt;N&lt;/roofsIssueClsdIndicator&gt;</w:t>
      </w:r>
    </w:p>
    <w:p w14:paraId="2D76903A" w14:textId="77777777" w:rsidR="00807AFA" w:rsidRDefault="00807AFA" w:rsidP="00807AFA">
      <w:pPr>
        <w:spacing w:line="240" w:lineRule="auto"/>
      </w:pPr>
      <w:r>
        <w:t xml:space="preserve">            &lt;safetyIssueIndicator&gt;N&lt;/safetyIssueIndicator&gt;</w:t>
      </w:r>
    </w:p>
    <w:p w14:paraId="2D76903B" w14:textId="77777777" w:rsidR="00807AFA" w:rsidRDefault="00807AFA" w:rsidP="00807AFA">
      <w:pPr>
        <w:spacing w:line="240" w:lineRule="auto"/>
      </w:pPr>
      <w:r>
        <w:t xml:space="preserve">            &lt;safetyIssueClsdIndicator&gt;N&lt;/safetyIssueClsdIndicator&gt;</w:t>
      </w:r>
    </w:p>
    <w:p w14:paraId="2D76903C" w14:textId="77777777" w:rsidR="00807AFA" w:rsidRDefault="00807AFA" w:rsidP="00807AFA">
      <w:pPr>
        <w:spacing w:line="240" w:lineRule="auto"/>
      </w:pPr>
      <w:r>
        <w:t xml:space="preserve">            &lt;structIssueIndicator&gt;N&lt;/structIssueIndicator&gt;</w:t>
      </w:r>
    </w:p>
    <w:p w14:paraId="2D76903D" w14:textId="77777777" w:rsidR="00807AFA" w:rsidRDefault="00807AFA" w:rsidP="00807AFA">
      <w:pPr>
        <w:spacing w:line="240" w:lineRule="auto"/>
      </w:pPr>
      <w:r>
        <w:t xml:space="preserve">            &lt;structIssueClsdIndicator&gt;N&lt;/structIssueClsdIndicator&gt;</w:t>
      </w:r>
    </w:p>
    <w:p w14:paraId="2D76903E" w14:textId="77777777" w:rsidR="00807AFA" w:rsidRDefault="00807AFA" w:rsidP="00807AFA">
      <w:pPr>
        <w:spacing w:line="240" w:lineRule="auto"/>
      </w:pPr>
      <w:r>
        <w:t xml:space="preserve">            &lt;assessNotes&gt;Storm caused major damage.&lt;/assessNotes&gt;</w:t>
      </w:r>
    </w:p>
    <w:p w14:paraId="2D76903F" w14:textId="77777777" w:rsidR="00807AFA" w:rsidRDefault="00807AFA" w:rsidP="00807AFA">
      <w:pPr>
        <w:spacing w:line="240" w:lineRule="auto"/>
      </w:pPr>
      <w:r>
        <w:t xml:space="preserve">            &lt;statusNotes&gt;Repair work continuing.&lt;/statusNotes&gt;</w:t>
      </w:r>
    </w:p>
    <w:p w14:paraId="2D769040" w14:textId="77777777" w:rsidR="00807AFA" w:rsidRDefault="00807AFA" w:rsidP="00807AFA">
      <w:pPr>
        <w:spacing w:line="240" w:lineRule="auto"/>
      </w:pPr>
      <w:r>
        <w:t xml:space="preserve">            &lt;incidentNotes&gt;Temp too high.&lt;/incidentNotes&gt;</w:t>
      </w:r>
    </w:p>
    <w:p w14:paraId="2D769041" w14:textId="77777777" w:rsidR="00807AFA" w:rsidRDefault="00807AFA" w:rsidP="00807AFA">
      <w:pPr>
        <w:spacing w:line="240" w:lineRule="auto"/>
      </w:pPr>
      <w:r>
        <w:t xml:space="preserve">            &lt;compltnDate&gt;2011-06-07-05:00&lt;/compltnDate&gt;</w:t>
      </w:r>
    </w:p>
    <w:p w14:paraId="2D769042" w14:textId="77777777" w:rsidR="00807AFA" w:rsidRDefault="00807AFA" w:rsidP="00807AFA">
      <w:pPr>
        <w:spacing w:line="240" w:lineRule="auto"/>
      </w:pPr>
      <w:r>
        <w:t xml:space="preserve">         &lt;/incidentStructure&gt;</w:t>
      </w:r>
    </w:p>
    <w:p w14:paraId="2D769043" w14:textId="77777777" w:rsidR="00807AFA" w:rsidRDefault="00807AFA" w:rsidP="00807AFA">
      <w:pPr>
        <w:spacing w:line="240" w:lineRule="auto"/>
      </w:pPr>
      <w:r>
        <w:t xml:space="preserve">         &lt;recNumber&gt;101011&lt;/recNumber&gt;</w:t>
      </w:r>
    </w:p>
    <w:p w14:paraId="2D769044" w14:textId="77777777" w:rsidR="00807AFA" w:rsidRDefault="00807AFA" w:rsidP="00807AFA">
      <w:pPr>
        <w:spacing w:line="240" w:lineRule="auto"/>
      </w:pPr>
      <w:r>
        <w:t xml:space="preserve">         &lt;requestStatus&gt;</w:t>
      </w:r>
    </w:p>
    <w:p w14:paraId="2D769045" w14:textId="77777777" w:rsidR="00807AFA" w:rsidRDefault="00807AFA" w:rsidP="00807AFA">
      <w:pPr>
        <w:spacing w:line="240" w:lineRule="auto"/>
      </w:pPr>
      <w:r>
        <w:t xml:space="preserve">            &lt;statusCode&gt;000&lt;/statusCode&gt;</w:t>
      </w:r>
    </w:p>
    <w:p w14:paraId="2D769046" w14:textId="77777777" w:rsidR="00807AFA" w:rsidRDefault="00807AFA" w:rsidP="00807AFA">
      <w:pPr>
        <w:spacing w:line="240" w:lineRule="auto"/>
      </w:pPr>
      <w:r>
        <w:t xml:space="preserve">            &lt;statusMessage&gt;Success&lt;/statusMessage&gt;</w:t>
      </w:r>
    </w:p>
    <w:p w14:paraId="2D769047" w14:textId="77777777" w:rsidR="00807AFA" w:rsidRDefault="00807AFA" w:rsidP="00807AFA">
      <w:pPr>
        <w:spacing w:line="240" w:lineRule="auto"/>
      </w:pPr>
      <w:r>
        <w:t xml:space="preserve">         &lt;/requestStatus&gt;</w:t>
      </w:r>
    </w:p>
    <w:p w14:paraId="2D769048" w14:textId="77777777" w:rsidR="00807AFA" w:rsidRDefault="00807AFA" w:rsidP="00807AFA">
      <w:pPr>
        <w:spacing w:line="240" w:lineRule="auto"/>
      </w:pPr>
      <w:r>
        <w:t xml:space="preserve">      &lt;/addIncidentResponse&gt;</w:t>
      </w:r>
    </w:p>
    <w:p w14:paraId="2D769049" w14:textId="77777777" w:rsidR="00807AFA" w:rsidRDefault="00807AFA" w:rsidP="00807AFA">
      <w:pPr>
        <w:spacing w:line="240" w:lineRule="auto"/>
      </w:pPr>
      <w:r>
        <w:t xml:space="preserve">   &lt;/soapenv:Body&gt;</w:t>
      </w:r>
    </w:p>
    <w:p w14:paraId="2D76904A" w14:textId="77777777" w:rsidR="00807AFA" w:rsidRDefault="00807AFA" w:rsidP="00807AFA">
      <w:pPr>
        <w:spacing w:line="240" w:lineRule="auto"/>
      </w:pPr>
      <w:r>
        <w:t>&lt;/soapenv:Envelope&gt;</w:t>
      </w:r>
    </w:p>
    <w:p w14:paraId="2D76904B" w14:textId="77777777" w:rsidR="00807AFA" w:rsidRDefault="00807AFA" w:rsidP="00807AFA">
      <w:pPr>
        <w:spacing w:line="240" w:lineRule="auto"/>
      </w:pPr>
    </w:p>
    <w:p w14:paraId="2D76904C" w14:textId="77777777" w:rsidR="00807AFA" w:rsidRPr="002624A6" w:rsidRDefault="00807AFA" w:rsidP="00807AFA">
      <w:pPr>
        <w:pStyle w:val="ListParagraph"/>
        <w:numPr>
          <w:ilvl w:val="0"/>
          <w:numId w:val="49"/>
        </w:numPr>
        <w:spacing w:line="240" w:lineRule="auto"/>
        <w:rPr>
          <w:b/>
        </w:rPr>
      </w:pPr>
      <w:r w:rsidRPr="002624A6">
        <w:rPr>
          <w:b/>
        </w:rPr>
        <w:t>Get Admin Condition Report</w:t>
      </w:r>
    </w:p>
    <w:p w14:paraId="2D76904D" w14:textId="77777777" w:rsidR="00807AFA" w:rsidRPr="00413664" w:rsidRDefault="00807AFA" w:rsidP="00807AFA">
      <w:pPr>
        <w:spacing w:line="240" w:lineRule="auto"/>
        <w:rPr>
          <w:b/>
        </w:rPr>
      </w:pPr>
      <w:r w:rsidRPr="00413664">
        <w:rPr>
          <w:b/>
        </w:rPr>
        <w:t>Request:</w:t>
      </w:r>
    </w:p>
    <w:p w14:paraId="2D76904E" w14:textId="77777777" w:rsidR="00807AFA" w:rsidRDefault="00807AFA" w:rsidP="00807AFA">
      <w:pPr>
        <w:spacing w:line="240" w:lineRule="auto"/>
      </w:pPr>
      <w:r>
        <w:t>&lt;soapenv:Envelope xmlns:soapenv="http://schemas.xmlsoap.org/soap/envelope/" xmlns:mes="http://drt.att.com/drtservices/messages/"&gt;</w:t>
      </w:r>
    </w:p>
    <w:p w14:paraId="2D76904F" w14:textId="77777777" w:rsidR="00807AFA" w:rsidRDefault="00807AFA" w:rsidP="00807AFA">
      <w:pPr>
        <w:spacing w:line="240" w:lineRule="auto"/>
      </w:pPr>
      <w:r>
        <w:t xml:space="preserve">   &lt;soapenv:Header/&gt;</w:t>
      </w:r>
    </w:p>
    <w:p w14:paraId="2D769050" w14:textId="77777777" w:rsidR="00807AFA" w:rsidRDefault="00807AFA" w:rsidP="00807AFA">
      <w:pPr>
        <w:spacing w:line="240" w:lineRule="auto"/>
      </w:pPr>
      <w:r>
        <w:t xml:space="preserve">   &lt;soapenv:Body&gt;</w:t>
      </w:r>
    </w:p>
    <w:p w14:paraId="2D769051" w14:textId="77777777" w:rsidR="00807AFA" w:rsidRDefault="00807AFA" w:rsidP="00807AFA">
      <w:pPr>
        <w:spacing w:line="240" w:lineRule="auto"/>
      </w:pPr>
      <w:r>
        <w:t xml:space="preserve">      &lt;mes:getAdminConditionRptRequest&gt;</w:t>
      </w:r>
    </w:p>
    <w:p w14:paraId="2D769052" w14:textId="77777777" w:rsidR="00807AFA" w:rsidRDefault="00807AFA" w:rsidP="00807AFA">
      <w:pPr>
        <w:spacing w:line="240" w:lineRule="auto"/>
      </w:pPr>
      <w:r>
        <w:t xml:space="preserve">         &lt;mes:token&gt;UbW$Qr+Ugc$RIhWvqjEqeTy8R&lt;/mes:token&gt;</w:t>
      </w:r>
    </w:p>
    <w:p w14:paraId="2D769053" w14:textId="77777777" w:rsidR="00807AFA" w:rsidRDefault="00807AFA" w:rsidP="00807AFA">
      <w:pPr>
        <w:spacing w:line="240" w:lineRule="auto"/>
      </w:pPr>
      <w:r>
        <w:t xml:space="preserve">         &lt;!--Optional:--&gt;</w:t>
      </w:r>
    </w:p>
    <w:p w14:paraId="2D769054" w14:textId="77777777" w:rsidR="00807AFA" w:rsidRDefault="00807AFA" w:rsidP="00807AFA">
      <w:pPr>
        <w:spacing w:line="240" w:lineRule="auto"/>
      </w:pPr>
      <w:r>
        <w:t xml:space="preserve">         &lt;mes:year&gt;2011&lt;/mes:year&gt;</w:t>
      </w:r>
    </w:p>
    <w:p w14:paraId="2D769055" w14:textId="77777777" w:rsidR="00807AFA" w:rsidRDefault="00807AFA" w:rsidP="00807AFA">
      <w:pPr>
        <w:spacing w:line="240" w:lineRule="auto"/>
      </w:pPr>
      <w:r>
        <w:t xml:space="preserve">         &lt;!--Optional:--&gt;</w:t>
      </w:r>
    </w:p>
    <w:p w14:paraId="2D769056" w14:textId="77777777" w:rsidR="00807AFA" w:rsidRDefault="00807AFA" w:rsidP="00807AFA">
      <w:pPr>
        <w:spacing w:line="240" w:lineRule="auto"/>
      </w:pPr>
      <w:r>
        <w:t xml:space="preserve">         &lt;mes:eventName&gt;Alex&lt;/mes:eventName&gt;</w:t>
      </w:r>
    </w:p>
    <w:p w14:paraId="2D769057" w14:textId="77777777" w:rsidR="00807AFA" w:rsidRDefault="00807AFA" w:rsidP="00807AFA">
      <w:pPr>
        <w:spacing w:line="240" w:lineRule="auto"/>
      </w:pPr>
      <w:r>
        <w:t xml:space="preserve">      &lt;/mes:getAdminConditionRptRequest&gt;</w:t>
      </w:r>
    </w:p>
    <w:p w14:paraId="2D769058" w14:textId="77777777" w:rsidR="00807AFA" w:rsidRDefault="00807AFA" w:rsidP="00807AFA">
      <w:pPr>
        <w:spacing w:line="240" w:lineRule="auto"/>
      </w:pPr>
      <w:r>
        <w:t xml:space="preserve">   &lt;/soapenv:Body&gt;</w:t>
      </w:r>
    </w:p>
    <w:p w14:paraId="2D769059" w14:textId="77777777" w:rsidR="00807AFA" w:rsidRDefault="00807AFA" w:rsidP="00807AFA">
      <w:pPr>
        <w:spacing w:line="240" w:lineRule="auto"/>
      </w:pPr>
      <w:r>
        <w:t>&lt;/soapenv:Envelope&gt;</w:t>
      </w:r>
    </w:p>
    <w:p w14:paraId="2D76905A" w14:textId="77777777" w:rsidR="00807AFA" w:rsidRDefault="00807AFA" w:rsidP="00807AFA">
      <w:pPr>
        <w:spacing w:line="240" w:lineRule="auto"/>
      </w:pPr>
    </w:p>
    <w:p w14:paraId="2D76905B" w14:textId="77777777" w:rsidR="00807AFA" w:rsidRPr="00413664" w:rsidRDefault="00807AFA" w:rsidP="00807AFA">
      <w:pPr>
        <w:spacing w:line="240" w:lineRule="auto"/>
        <w:rPr>
          <w:b/>
        </w:rPr>
      </w:pPr>
      <w:r w:rsidRPr="00413664">
        <w:rPr>
          <w:b/>
        </w:rPr>
        <w:t>Response:</w:t>
      </w:r>
    </w:p>
    <w:p w14:paraId="2D76905C" w14:textId="77777777" w:rsidR="00807AFA" w:rsidRDefault="00807AFA" w:rsidP="00807AFA">
      <w:pPr>
        <w:spacing w:line="240" w:lineRule="auto"/>
      </w:pPr>
      <w:r>
        <w:t>&lt;soapenv:Envelope xmlns:soapenv="http://schemas.xmlsoap.org/soap/envelope/"&gt;</w:t>
      </w:r>
    </w:p>
    <w:p w14:paraId="2D76905D" w14:textId="77777777" w:rsidR="00807AFA" w:rsidRDefault="00807AFA" w:rsidP="00807AFA">
      <w:pPr>
        <w:spacing w:line="240" w:lineRule="auto"/>
      </w:pPr>
      <w:r>
        <w:t xml:space="preserve">   &lt;soapenv:Body&gt;</w:t>
      </w:r>
    </w:p>
    <w:p w14:paraId="2D76905E" w14:textId="77777777" w:rsidR="00807AFA" w:rsidRDefault="00807AFA" w:rsidP="00807AFA">
      <w:pPr>
        <w:spacing w:line="240" w:lineRule="auto"/>
      </w:pPr>
      <w:r>
        <w:t xml:space="preserve">      &lt;getAdminConditionRptResponse xmlns="http://drt.att.com/drtservices/messages/"&gt;</w:t>
      </w:r>
    </w:p>
    <w:p w14:paraId="2D76905F" w14:textId="77777777" w:rsidR="00807AFA" w:rsidRDefault="00807AFA" w:rsidP="00807AFA">
      <w:pPr>
        <w:spacing w:line="240" w:lineRule="auto"/>
      </w:pPr>
      <w:r>
        <w:t xml:space="preserve">         &lt;reportList&gt;</w:t>
      </w:r>
    </w:p>
    <w:p w14:paraId="2D769060" w14:textId="77777777" w:rsidR="00807AFA" w:rsidRDefault="00807AFA" w:rsidP="00807AFA">
      <w:pPr>
        <w:spacing w:line="240" w:lineRule="auto"/>
      </w:pPr>
      <w:r>
        <w:t xml:space="preserve">            &lt;recNumber&gt;10102&lt;/recNumber&gt;</w:t>
      </w:r>
    </w:p>
    <w:p w14:paraId="2D769061" w14:textId="77777777" w:rsidR="00807AFA" w:rsidRDefault="00807AFA" w:rsidP="00807AFA">
      <w:pPr>
        <w:spacing w:line="240" w:lineRule="auto"/>
      </w:pPr>
      <w:r>
        <w:t xml:space="preserve">            &lt;geoLoc&gt;10006&lt;/geoLoc&gt;</w:t>
      </w:r>
    </w:p>
    <w:p w14:paraId="2D769062" w14:textId="77777777" w:rsidR="00807AFA" w:rsidRDefault="00807AFA" w:rsidP="00807AFA">
      <w:pPr>
        <w:spacing w:line="240" w:lineRule="auto"/>
      </w:pPr>
      <w:r>
        <w:t xml:space="preserve">            &lt;incidentYear&gt;2011&lt;/incidentYear&gt;</w:t>
      </w:r>
    </w:p>
    <w:p w14:paraId="2D769063" w14:textId="77777777" w:rsidR="00807AFA" w:rsidRDefault="00807AFA" w:rsidP="00807AFA">
      <w:pPr>
        <w:spacing w:line="240" w:lineRule="auto"/>
      </w:pPr>
      <w:r>
        <w:t xml:space="preserve">            &lt;buildingName&gt;10006-BIRMINGHAM / HWY 280 - AOC -- OFCA&lt;/buildingName&gt;</w:t>
      </w:r>
    </w:p>
    <w:p w14:paraId="2D769064" w14:textId="77777777" w:rsidR="00807AFA" w:rsidRDefault="00807AFA" w:rsidP="00807AFA">
      <w:pPr>
        <w:spacing w:line="240" w:lineRule="auto"/>
      </w:pPr>
      <w:r>
        <w:t xml:space="preserve">            &lt;buildingAddress&gt;3196 HWY 280 E BIRMINGHAM, AL&lt;/buildingAddress&gt;</w:t>
      </w:r>
    </w:p>
    <w:p w14:paraId="2D769065" w14:textId="77777777" w:rsidR="00807AFA" w:rsidRDefault="00807AFA" w:rsidP="00807AFA">
      <w:pPr>
        <w:spacing w:line="240" w:lineRule="auto"/>
      </w:pPr>
      <w:r>
        <w:t xml:space="preserve">            &lt;eventName&gt;Alex&lt;/eventName&gt;</w:t>
      </w:r>
    </w:p>
    <w:p w14:paraId="2D769066" w14:textId="77777777" w:rsidR="00807AFA" w:rsidRDefault="00807AFA" w:rsidP="00807AFA">
      <w:pPr>
        <w:spacing w:line="240" w:lineRule="auto"/>
      </w:pPr>
      <w:r>
        <w:lastRenderedPageBreak/>
        <w:t xml:space="preserve">            &lt;state&gt;AL&lt;/state&gt;</w:t>
      </w:r>
    </w:p>
    <w:p w14:paraId="2D769067" w14:textId="77777777" w:rsidR="00807AFA" w:rsidRDefault="00807AFA" w:rsidP="00807AFA">
      <w:pPr>
        <w:spacing w:line="240" w:lineRule="auto"/>
      </w:pPr>
      <w:r>
        <w:t xml:space="preserve">            &lt;pmATTUID&gt;GS7675&lt;/pmATTUID&gt;</w:t>
      </w:r>
    </w:p>
    <w:p w14:paraId="2D769068" w14:textId="77777777" w:rsidR="00807AFA" w:rsidRDefault="00807AFA" w:rsidP="00807AFA">
      <w:pPr>
        <w:spacing w:line="240" w:lineRule="auto"/>
      </w:pPr>
      <w:r>
        <w:t xml:space="preserve">            &lt;assessNotes&gt;Test&lt;/assessNotes&gt;</w:t>
      </w:r>
    </w:p>
    <w:p w14:paraId="2D769069" w14:textId="77777777" w:rsidR="00807AFA" w:rsidRDefault="00807AFA" w:rsidP="00807AFA">
      <w:pPr>
        <w:spacing w:line="240" w:lineRule="auto"/>
      </w:pPr>
      <w:r>
        <w:t xml:space="preserve">            &lt;damageIndicator&gt;Y&lt;/damageIndicator&gt;</w:t>
      </w:r>
    </w:p>
    <w:p w14:paraId="2D76906A" w14:textId="77777777" w:rsidR="00807AFA" w:rsidRDefault="00807AFA" w:rsidP="00807AFA">
      <w:pPr>
        <w:spacing w:line="240" w:lineRule="auto"/>
      </w:pPr>
      <w:r>
        <w:t xml:space="preserve">            &lt;comPowerIndicator&gt;N&lt;/comPowerIndicator&gt;</w:t>
      </w:r>
    </w:p>
    <w:p w14:paraId="2D76906B" w14:textId="77777777" w:rsidR="00807AFA" w:rsidRDefault="00807AFA" w:rsidP="00807AFA">
      <w:pPr>
        <w:spacing w:line="240" w:lineRule="auto"/>
      </w:pPr>
      <w:r>
        <w:t xml:space="preserve">            &lt;onGeneratorIndicator&gt;N&lt;/onGeneratorIndicator&gt;</w:t>
      </w:r>
    </w:p>
    <w:p w14:paraId="2D76906C" w14:textId="77777777" w:rsidR="00807AFA" w:rsidRDefault="00807AFA" w:rsidP="00807AFA">
      <w:pPr>
        <w:spacing w:line="240" w:lineRule="auto"/>
      </w:pPr>
      <w:r>
        <w:t xml:space="preserve">            &lt;unOccupiableIndicator&gt;N&lt;/unOccupiableIndicator&gt;</w:t>
      </w:r>
    </w:p>
    <w:p w14:paraId="2D76906D" w14:textId="77777777" w:rsidR="00807AFA" w:rsidRDefault="00807AFA" w:rsidP="00807AFA">
      <w:pPr>
        <w:spacing w:line="240" w:lineRule="auto"/>
      </w:pPr>
      <w:r>
        <w:t xml:space="preserve">         &lt;/reportList&gt;</w:t>
      </w:r>
    </w:p>
    <w:p w14:paraId="2D76906E" w14:textId="77777777" w:rsidR="00807AFA" w:rsidRDefault="00807AFA" w:rsidP="00807AFA">
      <w:pPr>
        <w:spacing w:line="240" w:lineRule="auto"/>
      </w:pPr>
      <w:r>
        <w:t xml:space="preserve">         &lt;reportList&gt;</w:t>
      </w:r>
    </w:p>
    <w:p w14:paraId="2D76906F" w14:textId="77777777" w:rsidR="00807AFA" w:rsidRDefault="00807AFA" w:rsidP="00807AFA">
      <w:pPr>
        <w:spacing w:line="240" w:lineRule="auto"/>
      </w:pPr>
      <w:r>
        <w:t xml:space="preserve">            &lt;recNumber&gt;22222&lt;/recNumber&gt;</w:t>
      </w:r>
    </w:p>
    <w:p w14:paraId="2D769070" w14:textId="77777777" w:rsidR="00807AFA" w:rsidRDefault="00807AFA" w:rsidP="00807AFA">
      <w:pPr>
        <w:spacing w:line="240" w:lineRule="auto"/>
      </w:pPr>
      <w:r>
        <w:t xml:space="preserve">            &lt;geoLoc&gt;10006&lt;/geoLoc&gt;</w:t>
      </w:r>
    </w:p>
    <w:p w14:paraId="2D769071" w14:textId="77777777" w:rsidR="00807AFA" w:rsidRDefault="00807AFA" w:rsidP="00807AFA">
      <w:pPr>
        <w:spacing w:line="240" w:lineRule="auto"/>
      </w:pPr>
      <w:r>
        <w:t xml:space="preserve">            &lt;incidentYear&gt;2011&lt;/incidentYear&gt;</w:t>
      </w:r>
    </w:p>
    <w:p w14:paraId="2D769072" w14:textId="77777777" w:rsidR="00807AFA" w:rsidRDefault="00807AFA" w:rsidP="00807AFA">
      <w:pPr>
        <w:spacing w:line="240" w:lineRule="auto"/>
      </w:pPr>
      <w:r>
        <w:t xml:space="preserve">            &lt;buildingName&gt;10006-BIRMINGHAM / HWY 280 - AOC -- OFCA&lt;/buildingName&gt;</w:t>
      </w:r>
    </w:p>
    <w:p w14:paraId="2D769073" w14:textId="77777777" w:rsidR="00807AFA" w:rsidRDefault="00807AFA" w:rsidP="00807AFA">
      <w:pPr>
        <w:spacing w:line="240" w:lineRule="auto"/>
      </w:pPr>
      <w:r>
        <w:t xml:space="preserve">            &lt;buildingAddress&gt;3196 HWY 280 E BIRMINGHAM, AL&lt;/buildingAddress&gt;</w:t>
      </w:r>
    </w:p>
    <w:p w14:paraId="2D769074" w14:textId="77777777" w:rsidR="00807AFA" w:rsidRDefault="00807AFA" w:rsidP="00807AFA">
      <w:pPr>
        <w:spacing w:line="240" w:lineRule="auto"/>
      </w:pPr>
      <w:r>
        <w:t xml:space="preserve">            &lt;eventName&gt;Alex&lt;/eventName&gt;</w:t>
      </w:r>
    </w:p>
    <w:p w14:paraId="2D769075" w14:textId="77777777" w:rsidR="00807AFA" w:rsidRDefault="00807AFA" w:rsidP="00807AFA">
      <w:pPr>
        <w:spacing w:line="240" w:lineRule="auto"/>
      </w:pPr>
      <w:r>
        <w:t xml:space="preserve">            &lt;state&gt;AL&lt;/state&gt;</w:t>
      </w:r>
    </w:p>
    <w:p w14:paraId="2D769076" w14:textId="77777777" w:rsidR="00807AFA" w:rsidRDefault="00807AFA" w:rsidP="00807AFA">
      <w:pPr>
        <w:spacing w:line="240" w:lineRule="auto"/>
      </w:pPr>
      <w:r>
        <w:t xml:space="preserve">            &lt;pmATTUID&gt;GS7675&lt;/pmATTUID&gt;</w:t>
      </w:r>
    </w:p>
    <w:p w14:paraId="2D769077" w14:textId="77777777" w:rsidR="00807AFA" w:rsidRDefault="00807AFA" w:rsidP="00807AFA">
      <w:pPr>
        <w:spacing w:line="240" w:lineRule="auto"/>
      </w:pPr>
      <w:r>
        <w:t xml:space="preserve">            &lt;assessNotes&gt;Test ATT Coding Challenge&lt;/assessNotes&gt;</w:t>
      </w:r>
    </w:p>
    <w:p w14:paraId="2D769078" w14:textId="77777777" w:rsidR="00807AFA" w:rsidRDefault="00807AFA" w:rsidP="00807AFA">
      <w:pPr>
        <w:spacing w:line="240" w:lineRule="auto"/>
      </w:pPr>
      <w:r>
        <w:t xml:space="preserve">            &lt;statusNotes&gt;Test&lt;/statusNotes&gt;</w:t>
      </w:r>
    </w:p>
    <w:p w14:paraId="2D769079" w14:textId="77777777" w:rsidR="00807AFA" w:rsidRDefault="00807AFA" w:rsidP="00807AFA">
      <w:pPr>
        <w:spacing w:line="240" w:lineRule="auto"/>
      </w:pPr>
      <w:r>
        <w:t xml:space="preserve">            &lt;damageIndicator&gt;Y&lt;/damageIndicator&gt;</w:t>
      </w:r>
    </w:p>
    <w:p w14:paraId="2D76907A" w14:textId="77777777" w:rsidR="00807AFA" w:rsidRDefault="00807AFA" w:rsidP="00807AFA">
      <w:pPr>
        <w:spacing w:line="240" w:lineRule="auto"/>
      </w:pPr>
      <w:r>
        <w:t xml:space="preserve">            &lt;comPowerIndicator&gt;Y&lt;/comPowerIndicator&gt;</w:t>
      </w:r>
    </w:p>
    <w:p w14:paraId="2D76907B" w14:textId="77777777" w:rsidR="00807AFA" w:rsidRDefault="00807AFA" w:rsidP="00807AFA">
      <w:pPr>
        <w:spacing w:line="240" w:lineRule="auto"/>
      </w:pPr>
      <w:r>
        <w:t xml:space="preserve">            &lt;onGeneratorIndicator&gt;Y&lt;/onGeneratorIndicator&gt;</w:t>
      </w:r>
    </w:p>
    <w:p w14:paraId="2D76907C" w14:textId="77777777" w:rsidR="00807AFA" w:rsidRDefault="00807AFA" w:rsidP="00807AFA">
      <w:pPr>
        <w:spacing w:line="240" w:lineRule="auto"/>
      </w:pPr>
      <w:r>
        <w:t xml:space="preserve">            &lt;unOccupiableIndicator&gt;N&lt;/unOccupiableIndicator&gt;</w:t>
      </w:r>
    </w:p>
    <w:p w14:paraId="2D76907D" w14:textId="77777777" w:rsidR="00807AFA" w:rsidRDefault="00807AFA" w:rsidP="00807AFA">
      <w:pPr>
        <w:spacing w:line="240" w:lineRule="auto"/>
      </w:pPr>
      <w:r>
        <w:t xml:space="preserve">         &lt;/reportList&gt;</w:t>
      </w:r>
    </w:p>
    <w:p w14:paraId="2D76907E" w14:textId="77777777" w:rsidR="00807AFA" w:rsidRDefault="00807AFA" w:rsidP="00807AFA">
      <w:pPr>
        <w:spacing w:line="240" w:lineRule="auto"/>
      </w:pPr>
      <w:r>
        <w:t xml:space="preserve">         &lt;requestStatus&gt;</w:t>
      </w:r>
    </w:p>
    <w:p w14:paraId="2D76907F" w14:textId="77777777" w:rsidR="00807AFA" w:rsidRDefault="00807AFA" w:rsidP="00807AFA">
      <w:pPr>
        <w:spacing w:line="240" w:lineRule="auto"/>
      </w:pPr>
      <w:r>
        <w:t xml:space="preserve">            &lt;statusCode&gt;000&lt;/statusCode&gt;</w:t>
      </w:r>
    </w:p>
    <w:p w14:paraId="2D769080" w14:textId="77777777" w:rsidR="00807AFA" w:rsidRDefault="00807AFA" w:rsidP="00807AFA">
      <w:pPr>
        <w:spacing w:line="240" w:lineRule="auto"/>
      </w:pPr>
      <w:r>
        <w:t xml:space="preserve">            &lt;statusMessage&gt;SUCCESS.&lt;/statusMessage&gt;</w:t>
      </w:r>
    </w:p>
    <w:p w14:paraId="2D769081" w14:textId="77777777" w:rsidR="00807AFA" w:rsidRDefault="00807AFA" w:rsidP="00807AFA">
      <w:pPr>
        <w:spacing w:line="240" w:lineRule="auto"/>
      </w:pPr>
      <w:r>
        <w:t xml:space="preserve">         &lt;/requestStatus&gt;</w:t>
      </w:r>
    </w:p>
    <w:p w14:paraId="2D769082" w14:textId="77777777" w:rsidR="00807AFA" w:rsidRDefault="00807AFA" w:rsidP="00807AFA">
      <w:pPr>
        <w:spacing w:line="240" w:lineRule="auto"/>
      </w:pPr>
      <w:r>
        <w:t xml:space="preserve">      &lt;/getAdminConditionRptResponse&gt;</w:t>
      </w:r>
    </w:p>
    <w:p w14:paraId="2D769083" w14:textId="77777777" w:rsidR="00807AFA" w:rsidRDefault="00807AFA" w:rsidP="00807AFA">
      <w:pPr>
        <w:spacing w:line="240" w:lineRule="auto"/>
      </w:pPr>
      <w:r>
        <w:t xml:space="preserve">   &lt;/soapenv:Body&gt;</w:t>
      </w:r>
    </w:p>
    <w:p w14:paraId="2D769084" w14:textId="77777777" w:rsidR="00807AFA" w:rsidRDefault="00807AFA" w:rsidP="00807AFA">
      <w:pPr>
        <w:spacing w:line="240" w:lineRule="auto"/>
      </w:pPr>
      <w:r>
        <w:t>&lt;/soapenv:Envelope&gt;</w:t>
      </w:r>
    </w:p>
    <w:p w14:paraId="2D769085" w14:textId="77777777" w:rsidR="00807AFA" w:rsidRDefault="00807AFA" w:rsidP="00807AFA">
      <w:pPr>
        <w:spacing w:line="240" w:lineRule="auto"/>
      </w:pPr>
    </w:p>
    <w:p w14:paraId="2D769086" w14:textId="77777777" w:rsidR="00807AFA" w:rsidRPr="002624A6" w:rsidRDefault="00807AFA" w:rsidP="00807AFA">
      <w:pPr>
        <w:pStyle w:val="ListParagraph"/>
        <w:numPr>
          <w:ilvl w:val="0"/>
          <w:numId w:val="49"/>
        </w:numPr>
        <w:spacing w:line="240" w:lineRule="auto"/>
        <w:rPr>
          <w:b/>
        </w:rPr>
      </w:pPr>
      <w:r w:rsidRPr="002624A6">
        <w:rPr>
          <w:b/>
        </w:rPr>
        <w:t>Get CRE Report</w:t>
      </w:r>
    </w:p>
    <w:p w14:paraId="2D769087" w14:textId="77777777" w:rsidR="00807AFA" w:rsidRPr="00413664" w:rsidRDefault="00807AFA" w:rsidP="00807AFA">
      <w:pPr>
        <w:spacing w:line="240" w:lineRule="auto"/>
        <w:rPr>
          <w:b/>
        </w:rPr>
      </w:pPr>
      <w:r w:rsidRPr="00413664">
        <w:rPr>
          <w:b/>
        </w:rPr>
        <w:t>Request:</w:t>
      </w:r>
    </w:p>
    <w:p w14:paraId="2D769088" w14:textId="77777777" w:rsidR="00807AFA" w:rsidRDefault="00807AFA" w:rsidP="00807AFA">
      <w:pPr>
        <w:spacing w:line="240" w:lineRule="auto"/>
      </w:pPr>
      <w:r>
        <w:t>&lt;soapenv:Envelope xmlns:soapenv="http://schemas.xmlsoap.org/soap/envelope/" xmlns:mes="http://drt.att.com/drtservices/messages/"&gt;</w:t>
      </w:r>
    </w:p>
    <w:p w14:paraId="2D769089" w14:textId="77777777" w:rsidR="00807AFA" w:rsidRDefault="00807AFA" w:rsidP="00807AFA">
      <w:pPr>
        <w:spacing w:line="240" w:lineRule="auto"/>
      </w:pPr>
      <w:r>
        <w:t xml:space="preserve">   &lt;soapenv:Header/&gt;</w:t>
      </w:r>
    </w:p>
    <w:p w14:paraId="2D76908A" w14:textId="77777777" w:rsidR="00807AFA" w:rsidRDefault="00807AFA" w:rsidP="00807AFA">
      <w:pPr>
        <w:spacing w:line="240" w:lineRule="auto"/>
      </w:pPr>
      <w:r>
        <w:t xml:space="preserve">   &lt;soapenv:Body&gt;</w:t>
      </w:r>
    </w:p>
    <w:p w14:paraId="2D76908B" w14:textId="77777777" w:rsidR="00807AFA" w:rsidRDefault="00807AFA" w:rsidP="00807AFA">
      <w:pPr>
        <w:spacing w:line="240" w:lineRule="auto"/>
      </w:pPr>
      <w:r>
        <w:t xml:space="preserve">      &lt;mes:getCREClosureDelayedRptRequest&gt;</w:t>
      </w:r>
    </w:p>
    <w:p w14:paraId="2D76908C" w14:textId="77777777" w:rsidR="00807AFA" w:rsidRDefault="00807AFA" w:rsidP="00807AFA">
      <w:pPr>
        <w:spacing w:line="240" w:lineRule="auto"/>
      </w:pPr>
      <w:r>
        <w:t xml:space="preserve">         &lt;mes:token&gt;UbW$Qr+Ugc$RIhWvqjEqeTy8R&lt;/mes:token&gt;</w:t>
      </w:r>
    </w:p>
    <w:p w14:paraId="2D76908D" w14:textId="77777777" w:rsidR="00807AFA" w:rsidRDefault="00807AFA" w:rsidP="00807AFA">
      <w:pPr>
        <w:spacing w:line="240" w:lineRule="auto"/>
      </w:pPr>
      <w:r>
        <w:t xml:space="preserve">         &lt;!--Optional:--&gt;</w:t>
      </w:r>
    </w:p>
    <w:p w14:paraId="2D76908E" w14:textId="77777777" w:rsidR="00807AFA" w:rsidRDefault="00807AFA" w:rsidP="00807AFA">
      <w:pPr>
        <w:spacing w:line="240" w:lineRule="auto"/>
      </w:pPr>
      <w:r>
        <w:t xml:space="preserve">         &lt;mes:year&gt;2011&lt;/mes:year&gt;</w:t>
      </w:r>
    </w:p>
    <w:p w14:paraId="2D76908F" w14:textId="77777777" w:rsidR="00807AFA" w:rsidRDefault="00807AFA" w:rsidP="00807AFA">
      <w:pPr>
        <w:spacing w:line="240" w:lineRule="auto"/>
      </w:pPr>
      <w:r>
        <w:t xml:space="preserve">         &lt;!--Optional:--&gt;</w:t>
      </w:r>
    </w:p>
    <w:p w14:paraId="2D769090" w14:textId="77777777" w:rsidR="00807AFA" w:rsidRDefault="00807AFA" w:rsidP="00807AFA">
      <w:pPr>
        <w:spacing w:line="240" w:lineRule="auto"/>
      </w:pPr>
      <w:r>
        <w:t xml:space="preserve">         &lt;mes:eventName&gt;Alex&lt;/mes:eventName&gt;</w:t>
      </w:r>
    </w:p>
    <w:p w14:paraId="2D769091" w14:textId="77777777" w:rsidR="00807AFA" w:rsidRDefault="00807AFA" w:rsidP="00807AFA">
      <w:pPr>
        <w:spacing w:line="240" w:lineRule="auto"/>
      </w:pPr>
      <w:r>
        <w:t xml:space="preserve">      &lt;/mes:getCREClosureDelayedRptRequest&gt;</w:t>
      </w:r>
    </w:p>
    <w:p w14:paraId="2D769092" w14:textId="77777777" w:rsidR="00807AFA" w:rsidRDefault="00807AFA" w:rsidP="00807AFA">
      <w:pPr>
        <w:spacing w:line="240" w:lineRule="auto"/>
      </w:pPr>
      <w:r>
        <w:t xml:space="preserve">   &lt;/soapenv:Body&gt;</w:t>
      </w:r>
    </w:p>
    <w:p w14:paraId="2D769093" w14:textId="77777777" w:rsidR="00807AFA" w:rsidRDefault="00807AFA" w:rsidP="00807AFA">
      <w:pPr>
        <w:spacing w:line="240" w:lineRule="auto"/>
      </w:pPr>
      <w:r>
        <w:t>&lt;/soapenv:Envelope&gt;</w:t>
      </w:r>
    </w:p>
    <w:p w14:paraId="2D769094" w14:textId="77777777" w:rsidR="00807AFA" w:rsidRDefault="00807AFA" w:rsidP="00807AFA">
      <w:pPr>
        <w:spacing w:line="240" w:lineRule="auto"/>
      </w:pPr>
    </w:p>
    <w:p w14:paraId="2D769095" w14:textId="77777777" w:rsidR="00807AFA" w:rsidRPr="00413664" w:rsidRDefault="00807AFA" w:rsidP="00807AFA">
      <w:pPr>
        <w:spacing w:line="240" w:lineRule="auto"/>
        <w:rPr>
          <w:b/>
        </w:rPr>
      </w:pPr>
      <w:r w:rsidRPr="00413664">
        <w:rPr>
          <w:b/>
        </w:rPr>
        <w:t>Response:</w:t>
      </w:r>
    </w:p>
    <w:p w14:paraId="2D769096" w14:textId="77777777" w:rsidR="00807AFA" w:rsidRDefault="00807AFA" w:rsidP="00807AFA">
      <w:pPr>
        <w:spacing w:line="240" w:lineRule="auto"/>
      </w:pPr>
      <w:r>
        <w:t>&lt;soapenv:Envelope xmlns:soapenv="http://schemas.xmlsoap.org/soap/envelope/"&gt;</w:t>
      </w:r>
    </w:p>
    <w:p w14:paraId="2D769097" w14:textId="77777777" w:rsidR="00807AFA" w:rsidRDefault="00807AFA" w:rsidP="00807AFA">
      <w:pPr>
        <w:spacing w:line="240" w:lineRule="auto"/>
      </w:pPr>
      <w:r>
        <w:t xml:space="preserve">   &lt;soapenv:Body&gt;</w:t>
      </w:r>
    </w:p>
    <w:p w14:paraId="2D769098" w14:textId="77777777" w:rsidR="00807AFA" w:rsidRDefault="00807AFA" w:rsidP="00807AFA">
      <w:pPr>
        <w:spacing w:line="240" w:lineRule="auto"/>
      </w:pPr>
      <w:r>
        <w:t xml:space="preserve">      &lt;getCREClosureDelayedRptResponse xmlns="http://drt.att.com/drtservices/messages/"&gt;</w:t>
      </w:r>
    </w:p>
    <w:p w14:paraId="2D769099" w14:textId="77777777" w:rsidR="00807AFA" w:rsidRDefault="00807AFA" w:rsidP="00807AFA">
      <w:pPr>
        <w:spacing w:line="240" w:lineRule="auto"/>
      </w:pPr>
      <w:r>
        <w:t xml:space="preserve">         &lt;reportList&gt;</w:t>
      </w:r>
    </w:p>
    <w:p w14:paraId="2D76909A" w14:textId="77777777" w:rsidR="00807AFA" w:rsidRDefault="00807AFA" w:rsidP="00807AFA">
      <w:pPr>
        <w:spacing w:line="240" w:lineRule="auto"/>
      </w:pPr>
      <w:r>
        <w:lastRenderedPageBreak/>
        <w:t xml:space="preserve">            &lt;recNumber&gt;10102&lt;/recNumber&gt;</w:t>
      </w:r>
    </w:p>
    <w:p w14:paraId="2D76909B" w14:textId="77777777" w:rsidR="00807AFA" w:rsidRDefault="00807AFA" w:rsidP="00807AFA">
      <w:pPr>
        <w:spacing w:line="240" w:lineRule="auto"/>
      </w:pPr>
      <w:r>
        <w:t xml:space="preserve">            &lt;geoLoc&gt;10006&lt;/geoLoc&gt;</w:t>
      </w:r>
    </w:p>
    <w:p w14:paraId="2D76909C" w14:textId="77777777" w:rsidR="00807AFA" w:rsidRDefault="00807AFA" w:rsidP="00807AFA">
      <w:pPr>
        <w:spacing w:line="240" w:lineRule="auto"/>
      </w:pPr>
      <w:r>
        <w:t xml:space="preserve">            &lt;initialRptDate&gt;2011-03-10&lt;/initialRptDate&gt;</w:t>
      </w:r>
    </w:p>
    <w:p w14:paraId="2D76909D" w14:textId="77777777" w:rsidR="00807AFA" w:rsidRDefault="00807AFA" w:rsidP="00807AFA">
      <w:pPr>
        <w:spacing w:line="240" w:lineRule="auto"/>
      </w:pPr>
      <w:r>
        <w:t xml:space="preserve">            &lt;buildingStatus&gt;DELAYED OPENING&lt;/buildingStatus&gt;</w:t>
      </w:r>
    </w:p>
    <w:p w14:paraId="2D76909E" w14:textId="77777777" w:rsidR="00807AFA" w:rsidRDefault="00807AFA" w:rsidP="00807AFA">
      <w:pPr>
        <w:spacing w:line="240" w:lineRule="auto"/>
      </w:pPr>
      <w:r>
        <w:t xml:space="preserve">            &lt;buildingType&gt;ADM&lt;/buildingType&gt;</w:t>
      </w:r>
    </w:p>
    <w:p w14:paraId="2D76909F" w14:textId="77777777" w:rsidR="00807AFA" w:rsidRDefault="00807AFA" w:rsidP="00807AFA">
      <w:pPr>
        <w:spacing w:line="240" w:lineRule="auto"/>
      </w:pPr>
      <w:r>
        <w:t xml:space="preserve">            &lt;buildingAddress&gt;3196 HWY 280 E BIRMINGHAM, AL&lt;/buildingAddress&gt;</w:t>
      </w:r>
    </w:p>
    <w:p w14:paraId="2D7690A0" w14:textId="77777777" w:rsidR="00807AFA" w:rsidRDefault="00807AFA" w:rsidP="00807AFA">
      <w:pPr>
        <w:spacing w:line="240" w:lineRule="auto"/>
      </w:pPr>
      <w:r>
        <w:t xml:space="preserve">            &lt;state&gt;AL&lt;/state&gt;</w:t>
      </w:r>
    </w:p>
    <w:p w14:paraId="2D7690A1" w14:textId="77777777" w:rsidR="00807AFA" w:rsidRDefault="00807AFA" w:rsidP="00807AFA">
      <w:pPr>
        <w:spacing w:line="240" w:lineRule="auto"/>
      </w:pPr>
      <w:r>
        <w:t xml:space="preserve">            &lt;pmATTUID&gt;GS7675&lt;/pmATTUID&gt;</w:t>
      </w:r>
    </w:p>
    <w:p w14:paraId="2D7690A2" w14:textId="77777777" w:rsidR="00807AFA" w:rsidRDefault="00807AFA" w:rsidP="00807AFA">
      <w:pPr>
        <w:spacing w:line="240" w:lineRule="auto"/>
      </w:pPr>
      <w:r>
        <w:t xml:space="preserve">            &lt;assessNotes&gt;Test&lt;/assessNotes&gt;</w:t>
      </w:r>
    </w:p>
    <w:p w14:paraId="2D7690A3" w14:textId="77777777" w:rsidR="00807AFA" w:rsidRDefault="00807AFA" w:rsidP="00807AFA">
      <w:pPr>
        <w:spacing w:line="240" w:lineRule="auto"/>
      </w:pPr>
      <w:r>
        <w:t xml:space="preserve">         &lt;/reportList&gt;</w:t>
      </w:r>
    </w:p>
    <w:p w14:paraId="2D7690A4" w14:textId="77777777" w:rsidR="00807AFA" w:rsidRDefault="00807AFA" w:rsidP="00807AFA">
      <w:pPr>
        <w:spacing w:line="240" w:lineRule="auto"/>
      </w:pPr>
      <w:r>
        <w:t xml:space="preserve">         &lt;requestStatus&gt;</w:t>
      </w:r>
    </w:p>
    <w:p w14:paraId="2D7690A5" w14:textId="77777777" w:rsidR="00807AFA" w:rsidRDefault="00807AFA" w:rsidP="00807AFA">
      <w:pPr>
        <w:spacing w:line="240" w:lineRule="auto"/>
      </w:pPr>
      <w:r>
        <w:t xml:space="preserve">            &lt;statusCode&gt;000&lt;/statusCode&gt;</w:t>
      </w:r>
    </w:p>
    <w:p w14:paraId="2D7690A6" w14:textId="77777777" w:rsidR="00807AFA" w:rsidRDefault="00807AFA" w:rsidP="00807AFA">
      <w:pPr>
        <w:spacing w:line="240" w:lineRule="auto"/>
      </w:pPr>
      <w:r>
        <w:t xml:space="preserve">            &lt;statusMessage&gt;SUCCESS.&lt;/statusMessage&gt;</w:t>
      </w:r>
    </w:p>
    <w:p w14:paraId="2D7690A7" w14:textId="77777777" w:rsidR="00807AFA" w:rsidRDefault="00807AFA" w:rsidP="00807AFA">
      <w:pPr>
        <w:spacing w:line="240" w:lineRule="auto"/>
      </w:pPr>
      <w:r>
        <w:t xml:space="preserve">         &lt;/requestStatus&gt;</w:t>
      </w:r>
    </w:p>
    <w:p w14:paraId="2D7690A8" w14:textId="77777777" w:rsidR="00807AFA" w:rsidRDefault="00807AFA" w:rsidP="00807AFA">
      <w:pPr>
        <w:spacing w:line="240" w:lineRule="auto"/>
      </w:pPr>
      <w:r>
        <w:t xml:space="preserve">      &lt;/getCREClosureDelayedRptResponse&gt;</w:t>
      </w:r>
    </w:p>
    <w:p w14:paraId="2D7690A9" w14:textId="77777777" w:rsidR="00807AFA" w:rsidRDefault="00807AFA" w:rsidP="00807AFA">
      <w:pPr>
        <w:spacing w:line="240" w:lineRule="auto"/>
      </w:pPr>
      <w:r>
        <w:t xml:space="preserve">   &lt;/soapenv:Body&gt;</w:t>
      </w:r>
    </w:p>
    <w:p w14:paraId="2D7690AA" w14:textId="77777777" w:rsidR="00807AFA" w:rsidRDefault="00807AFA" w:rsidP="00807AFA">
      <w:pPr>
        <w:spacing w:line="240" w:lineRule="auto"/>
      </w:pPr>
      <w:r>
        <w:t>&lt;/soapenv:Envelope&gt;</w:t>
      </w:r>
    </w:p>
    <w:p w14:paraId="2D7690AB" w14:textId="77777777" w:rsidR="00B00BAE" w:rsidRDefault="00B00BAE">
      <w:pPr>
        <w:spacing w:line="240" w:lineRule="auto"/>
      </w:pPr>
      <w:r>
        <w:br w:type="page"/>
      </w:r>
    </w:p>
    <w:p w14:paraId="2D7690AC" w14:textId="77777777" w:rsidR="00807AFA" w:rsidRDefault="00807AFA" w:rsidP="00807AFA">
      <w:pPr>
        <w:spacing w:line="240" w:lineRule="auto"/>
      </w:pPr>
    </w:p>
    <w:p w14:paraId="2D7690AD" w14:textId="77777777" w:rsidR="00807AFA" w:rsidRPr="002624A6" w:rsidRDefault="00807AFA" w:rsidP="00807AFA">
      <w:pPr>
        <w:pStyle w:val="ListParagraph"/>
        <w:numPr>
          <w:ilvl w:val="0"/>
          <w:numId w:val="49"/>
        </w:numPr>
        <w:spacing w:line="240" w:lineRule="auto"/>
        <w:rPr>
          <w:b/>
        </w:rPr>
      </w:pPr>
      <w:r w:rsidRPr="002624A6">
        <w:rPr>
          <w:b/>
        </w:rPr>
        <w:t>Add Incident Pic</w:t>
      </w:r>
    </w:p>
    <w:p w14:paraId="2D7690AE" w14:textId="77777777" w:rsidR="005B4CEB" w:rsidRDefault="005B4CEB" w:rsidP="00B00BAE">
      <w:pPr>
        <w:spacing w:line="240" w:lineRule="auto"/>
        <w:rPr>
          <w:b/>
        </w:rPr>
      </w:pPr>
    </w:p>
    <w:p w14:paraId="2D7690AF" w14:textId="77777777" w:rsidR="00B00BAE" w:rsidRPr="00786B8A" w:rsidRDefault="00807AFA" w:rsidP="00B00BAE">
      <w:pPr>
        <w:spacing w:line="240" w:lineRule="auto"/>
        <w:rPr>
          <w:b/>
        </w:rPr>
      </w:pPr>
      <w:r w:rsidRPr="00786B8A">
        <w:rPr>
          <w:b/>
        </w:rPr>
        <w:t>Request:</w:t>
      </w:r>
      <w:r w:rsidR="00B00BAE">
        <w:rPr>
          <w:b/>
        </w:rPr>
        <w:t xml:space="preserve"> (Including HTTP header fields)</w:t>
      </w:r>
      <w:r w:rsidR="00B00BAE" w:rsidRPr="00786B8A">
        <w:rPr>
          <w:b/>
        </w:rPr>
        <w:t>:</w:t>
      </w:r>
    </w:p>
    <w:p w14:paraId="2D7690B0" w14:textId="77777777" w:rsidR="00B00BAE" w:rsidRDefault="00B62578" w:rsidP="00B00BAE">
      <w:pPr>
        <w:spacing w:line="240" w:lineRule="auto"/>
      </w:pPr>
      <w:r>
        <w:rPr>
          <w:noProof/>
        </w:rPr>
        <mc:AlternateContent>
          <mc:Choice Requires="wps">
            <w:drawing>
              <wp:anchor distT="0" distB="0" distL="114300" distR="114300" simplePos="0" relativeHeight="251658240" behindDoc="0" locked="0" layoutInCell="1" allowOverlap="1" wp14:anchorId="2D76915C" wp14:editId="2D76915D">
                <wp:simplePos x="0" y="0"/>
                <wp:positionH relativeFrom="column">
                  <wp:posOffset>-114935</wp:posOffset>
                </wp:positionH>
                <wp:positionV relativeFrom="line">
                  <wp:posOffset>12700</wp:posOffset>
                </wp:positionV>
                <wp:extent cx="138430" cy="1062990"/>
                <wp:effectExtent l="8890" t="12700" r="14605" b="1016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1062990"/>
                        </a:xfrm>
                        <a:prstGeom prst="leftBracket">
                          <a:avLst>
                            <a:gd name="adj" fmla="val 63991"/>
                          </a:avLst>
                        </a:prstGeom>
                        <a:noFill/>
                        <a:ln w="12700">
                          <a:solidFill>
                            <a:schemeClr val="bg1">
                              <a:lumMod val="85000"/>
                              <a:lumOff val="0"/>
                            </a:schemeClr>
                          </a:solidFill>
                          <a:round/>
                          <a:headEnd/>
                          <a:tailEnd/>
                        </a:ln>
                        <a:effectLst/>
                        <a:extLst>
                          <a:ext uri="{909E8E84-426E-40DD-AFC4-6F175D3DCCD1}">
                            <a14:hiddenFill xmlns:a14="http://schemas.microsoft.com/office/drawing/2010/main">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5" o:spid="_x0000_s1026" type="#_x0000_t85" style="position:absolute;margin-left:-9.05pt;margin-top:1pt;width:10.9pt;height:8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" fillcolor="#d99594 [1941]" strokecolor="#d8d8d8 [2732]" strokeweight="1pt">
                <v:fill color2="#c0504d [3205]" focus="50%" type="gradient"/>
                <v:shadow color="#622423 [1605]" offset="1pt"/>
                <w10:wrap anchory="line"/>
              </v:shape>
            </w:pict>
          </mc:Fallback>
        </mc:AlternateContent>
      </w:r>
      <w:r w:rsidR="00B00BAE">
        <w:t>POST /DRTWeb/DRTServices HTTP/1.1</w:t>
      </w:r>
    </w:p>
    <w:p w14:paraId="2D7690B1" w14:textId="77777777" w:rsidR="00B00BAE" w:rsidRDefault="00B62578" w:rsidP="00B00BAE">
      <w:pPr>
        <w:spacing w:line="240" w:lineRule="auto"/>
      </w:pPr>
      <w:r>
        <w:rPr>
          <w:noProof/>
        </w:rPr>
        <mc:AlternateContent>
          <mc:Choice Requires="wps">
            <w:drawing>
              <wp:anchor distT="0" distB="0" distL="114300" distR="114300" simplePos="0" relativeHeight="251662336" behindDoc="0" locked="0" layoutInCell="1" allowOverlap="1" wp14:anchorId="2D76915E" wp14:editId="2D76915F">
                <wp:simplePos x="0" y="0"/>
                <wp:positionH relativeFrom="column">
                  <wp:posOffset>-433705</wp:posOffset>
                </wp:positionH>
                <wp:positionV relativeFrom="paragraph">
                  <wp:posOffset>81915</wp:posOffset>
                </wp:positionV>
                <wp:extent cx="332740" cy="269240"/>
                <wp:effectExtent l="4445" t="0" r="0" b="12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9186" w14:textId="77777777" w:rsidR="00414E98" w:rsidRPr="00E92722" w:rsidRDefault="00414E98">
                            <w:pPr>
                              <w:rPr>
                                <w:sz w:val="28"/>
                              </w:rPr>
                            </w:pPr>
                            <w:r w:rsidRPr="00E92722">
                              <w:rPr>
                                <w:sz w:val="28"/>
                              </w:rPr>
                              <w:sym w:font="Wingdings" w:char="F08C"/>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4.15pt;margin-top:6.45pt;width:26.2pt;height:21.2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" filled="f" stroked="f">
                <v:textbox style="mso-fit-shape-to-text:t">
                  <w:txbxContent>
                    <w:p w14:paraId="2D769186" w14:textId="77777777" w:rsidR="00414E98" w:rsidRPr="00E92722" w:rsidRDefault="00414E98">
                      <w:pPr>
                        <w:rPr>
                          <w:sz w:val="28"/>
                        </w:rPr>
                      </w:pPr>
                      <w:r w:rsidRPr="00E92722">
                        <w:rPr>
                          <w:sz w:val="28"/>
                        </w:rPr>
                        <w:sym w:font="Wingdings" w:char="F08C"/>
                      </w:r>
                    </w:p>
                  </w:txbxContent>
                </v:textbox>
              </v:shape>
            </w:pict>
          </mc:Fallback>
        </mc:AlternateContent>
      </w:r>
      <w:r w:rsidR="00B00BAE">
        <w:t>Accept-Encoding: gzip,deflate</w:t>
      </w:r>
    </w:p>
    <w:p w14:paraId="2D7690B2" w14:textId="77777777" w:rsidR="00B00BAE" w:rsidRDefault="00B00BAE" w:rsidP="00B00BAE">
      <w:pPr>
        <w:spacing w:line="240" w:lineRule="auto"/>
      </w:pPr>
      <w:r>
        <w:t>SOAPAction: "</w:t>
      </w:r>
      <w:r w:rsidR="006448B7" w:rsidRPr="006448B7">
        <w:t xml:space="preserve"> /DRTWeb/DRTServices</w:t>
      </w:r>
      <w:r>
        <w:t>"</w:t>
      </w:r>
    </w:p>
    <w:p w14:paraId="2D7690B3" w14:textId="77777777" w:rsidR="00B00BAE" w:rsidRDefault="00B00BAE" w:rsidP="00B00BAE">
      <w:pPr>
        <w:spacing w:line="240" w:lineRule="auto"/>
      </w:pPr>
      <w:r>
        <w:t>Content-Type: multipart/related; type="application/xop+xml"; start="&lt;rootpart@soapui.org&gt;"; start-info="text/xml"; boundary="</w:t>
      </w:r>
      <w:r w:rsidRPr="000072B7">
        <w:rPr>
          <w:b/>
          <w:color w:val="4F81BD" w:themeColor="accent1"/>
        </w:rPr>
        <w:t>MIME_boundary</w:t>
      </w:r>
      <w:r>
        <w:t>"</w:t>
      </w:r>
    </w:p>
    <w:p w14:paraId="2D7690B4" w14:textId="77777777" w:rsidR="00B00BAE" w:rsidRDefault="00B00BAE" w:rsidP="00B00BAE">
      <w:pPr>
        <w:spacing w:line="240" w:lineRule="auto"/>
      </w:pPr>
      <w:r>
        <w:t>MIME-Version: 1.0</w:t>
      </w:r>
    </w:p>
    <w:p w14:paraId="2D7690B5" w14:textId="77777777" w:rsidR="00B00BAE" w:rsidRDefault="00B00BAE" w:rsidP="00B00BAE">
      <w:pPr>
        <w:spacing w:line="240" w:lineRule="auto"/>
      </w:pPr>
      <w:r>
        <w:t>Content-Length: 3527</w:t>
      </w:r>
    </w:p>
    <w:p w14:paraId="2D7690B6" w14:textId="77777777" w:rsidR="00B00BAE" w:rsidRDefault="00B62578" w:rsidP="00B00BAE">
      <w:pPr>
        <w:spacing w:line="240" w:lineRule="auto"/>
      </w:pPr>
      <w:r>
        <w:rPr>
          <w:noProof/>
        </w:rPr>
        <mc:AlternateContent>
          <mc:Choice Requires="wps">
            <w:drawing>
              <wp:anchor distT="0" distB="0" distL="114300" distR="114300" simplePos="0" relativeHeight="251659264" behindDoc="0" locked="0" layoutInCell="1" allowOverlap="1" wp14:anchorId="2D769160" wp14:editId="2D769161">
                <wp:simplePos x="0" y="0"/>
                <wp:positionH relativeFrom="column">
                  <wp:posOffset>-114935</wp:posOffset>
                </wp:positionH>
                <wp:positionV relativeFrom="line">
                  <wp:posOffset>147320</wp:posOffset>
                </wp:positionV>
                <wp:extent cx="84455" cy="815340"/>
                <wp:effectExtent l="8890" t="13970" r="11430" b="889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455" cy="815340"/>
                        </a:xfrm>
                        <a:prstGeom prst="leftBracket">
                          <a:avLst>
                            <a:gd name="adj" fmla="val 80451"/>
                          </a:avLst>
                        </a:prstGeom>
                        <a:noFill/>
                        <a:ln w="12700">
                          <a:solidFill>
                            <a:schemeClr val="bg1">
                              <a:lumMod val="85000"/>
                              <a:lumOff val="0"/>
                            </a:schemeClr>
                          </a:solidFill>
                          <a:round/>
                          <a:headEnd/>
                          <a:tailEnd/>
                        </a:ln>
                        <a:effectLst/>
                        <a:extLst>
                          <a:ext uri="{909E8E84-426E-40DD-AFC4-6F175D3DCCD1}">
                            <a14:hiddenFill xmlns:a14="http://schemas.microsoft.com/office/drawing/2010/main">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85" style="position:absolute;margin-left:-9.05pt;margin-top:11.6pt;width:6.6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" fillcolor="#d99594 [1941]" strokecolor="#d8d8d8 [2732]" strokeweight="1pt">
                <v:fill color2="#c0504d [3205]" focus="50%" type="gradient"/>
                <v:shadow color="#622423 [1605]" offset="1pt"/>
                <w10:wrap anchory="line"/>
              </v:shape>
            </w:pict>
          </mc:Fallback>
        </mc:AlternateContent>
      </w:r>
    </w:p>
    <w:p w14:paraId="2D7690B7" w14:textId="77777777" w:rsidR="00B00BAE" w:rsidRPr="000072B7" w:rsidRDefault="00B62578" w:rsidP="00B00BAE">
      <w:pPr>
        <w:spacing w:line="240" w:lineRule="auto"/>
        <w:rPr>
          <w:b/>
          <w:color w:val="4F81BD" w:themeColor="accent1"/>
        </w:rPr>
      </w:pPr>
      <w:r>
        <w:rPr>
          <w:noProof/>
        </w:rPr>
        <mc:AlternateContent>
          <mc:Choice Requires="wps">
            <w:drawing>
              <wp:anchor distT="0" distB="0" distL="114300" distR="114300" simplePos="0" relativeHeight="251663360" behindDoc="0" locked="0" layoutInCell="1" allowOverlap="1" wp14:anchorId="2D769162" wp14:editId="2D769163">
                <wp:simplePos x="0" y="0"/>
                <wp:positionH relativeFrom="column">
                  <wp:posOffset>-433705</wp:posOffset>
                </wp:positionH>
                <wp:positionV relativeFrom="paragraph">
                  <wp:posOffset>138430</wp:posOffset>
                </wp:positionV>
                <wp:extent cx="332740" cy="269240"/>
                <wp:effectExtent l="4445"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9187" w14:textId="77777777" w:rsidR="00414E98" w:rsidRPr="00E92722" w:rsidRDefault="00414E98" w:rsidP="00E92722">
                            <w:r>
                              <w:rPr>
                                <w:sz w:val="28"/>
                              </w:rPr>
                              <w:sym w:font="Wingdings" w:char="F08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27" type="#_x0000_t202" style="position:absolute;margin-left:-34.15pt;margin-top:10.9pt;width:26.2pt;height:21.2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" filled="f" stroked="f">
                <v:textbox style="mso-fit-shape-to-text:t">
                  <w:txbxContent>
                    <w:p w14:paraId="2D769187" w14:textId="77777777" w:rsidR="00414E98" w:rsidRPr="00E92722" w:rsidRDefault="00414E98" w:rsidP="00E92722">
                      <w:r>
                        <w:rPr>
                          <w:sz w:val="28"/>
                        </w:rPr>
                        <w:sym w:font="Wingdings" w:char="F08D"/>
                      </w:r>
                    </w:p>
                  </w:txbxContent>
                </v:textbox>
              </v:shape>
            </w:pict>
          </mc:Fallback>
        </mc:AlternateContent>
      </w:r>
      <w:r w:rsidR="00B00BAE">
        <w:rPr>
          <w:b/>
          <w:color w:val="4F81BD" w:themeColor="accent1"/>
        </w:rPr>
        <w:t>--</w:t>
      </w:r>
      <w:r w:rsidR="00B00BAE" w:rsidRPr="000072B7">
        <w:rPr>
          <w:b/>
          <w:color w:val="4F81BD" w:themeColor="accent1"/>
        </w:rPr>
        <w:t>MIME_boundary</w:t>
      </w:r>
    </w:p>
    <w:p w14:paraId="2D7690B8" w14:textId="77777777" w:rsidR="00B00BAE" w:rsidRDefault="00B00BAE" w:rsidP="00B00BAE">
      <w:pPr>
        <w:spacing w:line="240" w:lineRule="auto"/>
      </w:pPr>
      <w:r>
        <w:t>Content-Type: application/xop+xml; charset=UTF-8; type="text/xml"</w:t>
      </w:r>
      <w:r w:rsidR="00E92722">
        <w:t xml:space="preserve"> </w:t>
      </w:r>
      <w:r w:rsidR="005B4CEB" w:rsidRPr="005B4CEB">
        <w:rPr>
          <w:color w:val="FFFFFF" w:themeColor="background1"/>
          <w:highlight w:val="yellow"/>
        </w:rPr>
        <w:t>__</w:t>
      </w:r>
    </w:p>
    <w:p w14:paraId="2D7690B9" w14:textId="77777777" w:rsidR="00B00BAE" w:rsidRDefault="00B00BAE" w:rsidP="00B00BAE">
      <w:pPr>
        <w:spacing w:line="240" w:lineRule="auto"/>
      </w:pPr>
      <w:r>
        <w:t>Content-Transfer-Encoding: 8bit</w:t>
      </w:r>
      <w:r w:rsidR="005B4CEB" w:rsidRPr="005B4CEB">
        <w:rPr>
          <w:color w:val="FFFFFF" w:themeColor="background1"/>
          <w:highlight w:val="yellow"/>
        </w:rPr>
        <w:t>__</w:t>
      </w:r>
    </w:p>
    <w:p w14:paraId="2D7690BA" w14:textId="77777777" w:rsidR="00B00BAE" w:rsidRDefault="00B00BAE" w:rsidP="00B00BAE">
      <w:pPr>
        <w:spacing w:line="240" w:lineRule="auto"/>
      </w:pPr>
      <w:r>
        <w:t>Content-ID: &lt;rootpart@soapui.org&gt;</w:t>
      </w:r>
      <w:r w:rsidR="005B4CEB" w:rsidRPr="005B4CEB">
        <w:rPr>
          <w:color w:val="FFFFFF" w:themeColor="background1"/>
          <w:highlight w:val="yellow"/>
        </w:rPr>
        <w:t>__</w:t>
      </w:r>
      <w:r w:rsidR="005B4CEB">
        <w:t xml:space="preserve">   </w:t>
      </w:r>
    </w:p>
    <w:p w14:paraId="2D7690BB" w14:textId="77777777" w:rsidR="00B00BAE" w:rsidRDefault="005B4CEB" w:rsidP="00B00BAE">
      <w:pPr>
        <w:spacing w:line="240" w:lineRule="auto"/>
      </w:pPr>
      <w:r w:rsidRPr="005B4CEB">
        <w:rPr>
          <w:color w:val="FFFFFF" w:themeColor="background1"/>
          <w:highlight w:val="yellow"/>
        </w:rPr>
        <w:t>__</w:t>
      </w:r>
    </w:p>
    <w:p w14:paraId="2D7690BC" w14:textId="77777777" w:rsidR="00B00BAE" w:rsidRDefault="00B00BAE" w:rsidP="00B00BAE">
      <w:pPr>
        <w:spacing w:line="240" w:lineRule="auto"/>
      </w:pPr>
      <w:r>
        <w:t>&lt;soapenv:Envelope xmlns:soapenv="http://schemas.xmlsoap.org/soap/envelope/" xmlns:mes="http://drt.att.com/drtservices/messages/"&gt;</w:t>
      </w:r>
    </w:p>
    <w:p w14:paraId="2D7690BD" w14:textId="77777777" w:rsidR="00B00BAE" w:rsidRDefault="00B00BAE" w:rsidP="00B00BAE">
      <w:pPr>
        <w:spacing w:line="240" w:lineRule="auto"/>
      </w:pPr>
      <w:r>
        <w:t xml:space="preserve">   &lt;soapenv:Header/&gt;</w:t>
      </w:r>
    </w:p>
    <w:p w14:paraId="2D7690BE" w14:textId="77777777" w:rsidR="00B00BAE" w:rsidRDefault="00B00BAE" w:rsidP="00B00BAE">
      <w:pPr>
        <w:spacing w:line="240" w:lineRule="auto"/>
      </w:pPr>
      <w:r>
        <w:t xml:space="preserve">   &lt;soapenv:Body&gt;</w:t>
      </w:r>
    </w:p>
    <w:p w14:paraId="2D7690BF" w14:textId="77777777" w:rsidR="00B00BAE" w:rsidRDefault="00B00BAE" w:rsidP="00B00BAE">
      <w:pPr>
        <w:spacing w:line="240" w:lineRule="auto"/>
      </w:pPr>
      <w:r>
        <w:t xml:space="preserve">      &lt;mes:addIncidentPicRequest&gt;</w:t>
      </w:r>
    </w:p>
    <w:p w14:paraId="2D7690C0" w14:textId="77777777" w:rsidR="00B00BAE" w:rsidRDefault="00B00BAE" w:rsidP="00B00BAE">
      <w:pPr>
        <w:spacing w:line="240" w:lineRule="auto"/>
      </w:pPr>
      <w:r>
        <w:t xml:space="preserve">         &lt;mes:token&gt;SjJyeBT3BLGd4bgAGdfl0qLwL&lt;/mes:token&gt;</w:t>
      </w:r>
    </w:p>
    <w:p w14:paraId="2D7690C1" w14:textId="77777777" w:rsidR="00B00BAE" w:rsidRDefault="00B00BAE" w:rsidP="00B00BAE">
      <w:pPr>
        <w:spacing w:line="240" w:lineRule="auto"/>
      </w:pPr>
      <w:r>
        <w:t xml:space="preserve">         &lt;mes:recNumber&gt;5678&lt;/mes:recNumber&gt;</w:t>
      </w:r>
    </w:p>
    <w:p w14:paraId="2D7690C2" w14:textId="77777777" w:rsidR="00B00BAE" w:rsidRDefault="00B00BAE" w:rsidP="00B00BAE">
      <w:pPr>
        <w:spacing w:line="240" w:lineRule="auto"/>
      </w:pPr>
      <w:r>
        <w:t xml:space="preserve">         &lt;mes:fileName&gt;image001.jpg&lt;/mes:fileName&gt;</w:t>
      </w:r>
    </w:p>
    <w:p w14:paraId="2D7690C3" w14:textId="77777777" w:rsidR="00B00BAE" w:rsidRDefault="00B00BAE" w:rsidP="00B00BAE">
      <w:pPr>
        <w:spacing w:line="240" w:lineRule="auto"/>
      </w:pPr>
      <w:r>
        <w:t xml:space="preserve">         &lt;mes:picture&gt;&lt;inc:Include href="</w:t>
      </w:r>
      <w:r w:rsidRPr="00E35A8A">
        <w:rPr>
          <w:b/>
        </w:rPr>
        <w:t>cid:val.jpg</w:t>
      </w:r>
      <w:r>
        <w:t>" xmlns:inc="http://www.w3.org/2004/08/xop/include"/&gt;&lt;/mes:picture&gt;</w:t>
      </w:r>
    </w:p>
    <w:p w14:paraId="2D7690C4" w14:textId="77777777" w:rsidR="00B00BAE" w:rsidRDefault="00B00BAE" w:rsidP="00B00BAE">
      <w:pPr>
        <w:spacing w:line="240" w:lineRule="auto"/>
      </w:pPr>
      <w:r>
        <w:t xml:space="preserve">      &lt;/mes:addIncidentPicRequest&gt;</w:t>
      </w:r>
    </w:p>
    <w:p w14:paraId="2D7690C5" w14:textId="77777777" w:rsidR="00B00BAE" w:rsidRDefault="00B00BAE" w:rsidP="00B00BAE">
      <w:pPr>
        <w:spacing w:line="240" w:lineRule="auto"/>
      </w:pPr>
      <w:r>
        <w:t xml:space="preserve">   &lt;/soapenv:Body&gt;</w:t>
      </w:r>
    </w:p>
    <w:p w14:paraId="2D7690C6" w14:textId="77777777" w:rsidR="00B00BAE" w:rsidRDefault="00B00BAE" w:rsidP="00B00BAE">
      <w:pPr>
        <w:spacing w:line="240" w:lineRule="auto"/>
      </w:pPr>
      <w:r>
        <w:t>&lt;/soapenv:Envelope&gt;</w:t>
      </w:r>
    </w:p>
    <w:p w14:paraId="2D7690C7" w14:textId="77777777" w:rsidR="00B00BAE" w:rsidRPr="000072B7" w:rsidRDefault="00B62578" w:rsidP="00B00BAE">
      <w:pPr>
        <w:spacing w:line="240" w:lineRule="auto"/>
        <w:rPr>
          <w:b/>
          <w:color w:val="4F81BD" w:themeColor="accent1"/>
        </w:rPr>
      </w:pPr>
      <w:r>
        <w:rPr>
          <w:noProof/>
        </w:rPr>
        <mc:AlternateContent>
          <mc:Choice Requires="wps">
            <w:drawing>
              <wp:anchor distT="0" distB="0" distL="114300" distR="114300" simplePos="0" relativeHeight="251660288" behindDoc="0" locked="0" layoutInCell="1" allowOverlap="1" wp14:anchorId="2D769164" wp14:editId="2D769165">
                <wp:simplePos x="0" y="0"/>
                <wp:positionH relativeFrom="column">
                  <wp:posOffset>-100965</wp:posOffset>
                </wp:positionH>
                <wp:positionV relativeFrom="line">
                  <wp:posOffset>64135</wp:posOffset>
                </wp:positionV>
                <wp:extent cx="124460" cy="890270"/>
                <wp:effectExtent l="13335" t="6985" r="14605" b="762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890270"/>
                        </a:xfrm>
                        <a:prstGeom prst="leftBracket">
                          <a:avLst>
                            <a:gd name="adj" fmla="val 59609"/>
                          </a:avLst>
                        </a:prstGeom>
                        <a:noFill/>
                        <a:ln w="12700">
                          <a:solidFill>
                            <a:schemeClr val="bg1">
                              <a:lumMod val="85000"/>
                              <a:lumOff val="0"/>
                            </a:schemeClr>
                          </a:solidFill>
                          <a:round/>
                          <a:headEnd/>
                          <a:tailEnd/>
                        </a:ln>
                        <a:effectLst/>
                        <a:extLst>
                          <a:ext uri="{909E8E84-426E-40DD-AFC4-6F175D3DCCD1}">
                            <a14:hiddenFill xmlns:a14="http://schemas.microsoft.com/office/drawing/2010/main">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85" style="position:absolute;margin-left:-7.95pt;margin-top:5.05pt;width:9.8pt;height:7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" fillcolor="#d99594 [1941]" strokecolor="#d8d8d8 [2732]" strokeweight="1pt">
                <v:fill color2="#c0504d [3205]" focus="50%" type="gradient"/>
                <v:shadow color="#622423 [1605]" offset="1pt"/>
                <w10:wrap anchory="line"/>
              </v:shape>
            </w:pict>
          </mc:Fallback>
        </mc:AlternateContent>
      </w:r>
      <w:r w:rsidR="00B00BAE">
        <w:rPr>
          <w:b/>
          <w:color w:val="4F81BD" w:themeColor="accent1"/>
        </w:rPr>
        <w:t>--</w:t>
      </w:r>
      <w:r w:rsidR="00B00BAE" w:rsidRPr="000072B7">
        <w:rPr>
          <w:b/>
          <w:color w:val="4F81BD" w:themeColor="accent1"/>
        </w:rPr>
        <w:t>MIME_boundary</w:t>
      </w:r>
    </w:p>
    <w:p w14:paraId="2D7690C8" w14:textId="77777777" w:rsidR="00B00BAE" w:rsidRDefault="00B00BAE" w:rsidP="00B00BAE">
      <w:pPr>
        <w:spacing w:line="240" w:lineRule="auto"/>
      </w:pPr>
      <w:r>
        <w:t>Content-Type: image/jpeg; name=val.jpg</w:t>
      </w:r>
      <w:r w:rsidR="005B4CEB" w:rsidRPr="005B4CEB">
        <w:rPr>
          <w:color w:val="FFFFFF" w:themeColor="background1"/>
          <w:highlight w:val="yellow"/>
        </w:rPr>
        <w:t>__</w:t>
      </w:r>
    </w:p>
    <w:p w14:paraId="2D7690C9" w14:textId="77777777" w:rsidR="00B00BAE" w:rsidRDefault="00B00BAE" w:rsidP="00B00BAE">
      <w:pPr>
        <w:spacing w:line="240" w:lineRule="auto"/>
      </w:pPr>
      <w:r>
        <w:t>Content-Transfer-Encoding: binary</w:t>
      </w:r>
      <w:r w:rsidR="005B4CEB" w:rsidRPr="005B4CEB">
        <w:rPr>
          <w:color w:val="FFFFFF" w:themeColor="background1"/>
          <w:highlight w:val="yellow"/>
        </w:rPr>
        <w:t>__</w:t>
      </w:r>
    </w:p>
    <w:p w14:paraId="2D7690CA" w14:textId="77777777" w:rsidR="00B00BAE" w:rsidRDefault="00B00BAE" w:rsidP="00B00BAE">
      <w:pPr>
        <w:spacing w:line="240" w:lineRule="auto"/>
      </w:pPr>
      <w:r>
        <w:t>Content-ID: &lt;</w:t>
      </w:r>
      <w:r w:rsidRPr="00E35A8A">
        <w:rPr>
          <w:b/>
        </w:rPr>
        <w:t>val.jpg</w:t>
      </w:r>
      <w:r>
        <w:t>&gt;</w:t>
      </w:r>
      <w:r w:rsidR="005B4CEB" w:rsidRPr="005B4CEB">
        <w:rPr>
          <w:color w:val="FFFFFF" w:themeColor="background1"/>
          <w:highlight w:val="yellow"/>
        </w:rPr>
        <w:t>__</w:t>
      </w:r>
    </w:p>
    <w:p w14:paraId="2D7690CB" w14:textId="77777777" w:rsidR="00B00BAE" w:rsidRDefault="00B00BAE" w:rsidP="00B00BAE">
      <w:pPr>
        <w:spacing w:line="240" w:lineRule="auto"/>
      </w:pPr>
      <w:r>
        <w:t>Content-Disposition: attachment; name="val.jpg"; filename="val.jpg"</w:t>
      </w:r>
      <w:r w:rsidR="005B4CEB" w:rsidRPr="005B4CEB">
        <w:rPr>
          <w:color w:val="FFFFFF" w:themeColor="background1"/>
          <w:highlight w:val="yellow"/>
        </w:rPr>
        <w:t>__</w:t>
      </w:r>
    </w:p>
    <w:p w14:paraId="2D7690CC" w14:textId="77777777" w:rsidR="00B00BAE" w:rsidRDefault="00B00BAE" w:rsidP="00B00BAE">
      <w:pPr>
        <w:spacing w:line="240" w:lineRule="auto"/>
        <w:rPr>
          <w:b/>
          <w:color w:val="FF0000"/>
        </w:rPr>
      </w:pPr>
      <w:r w:rsidRPr="00E35A8A">
        <w:rPr>
          <w:b/>
          <w:color w:val="FF0000"/>
        </w:rPr>
        <w:t xml:space="preserve"> </w:t>
      </w:r>
      <w:r w:rsidR="005B4CEB" w:rsidRPr="005B4CEB">
        <w:rPr>
          <w:color w:val="FFFFFF" w:themeColor="background1"/>
          <w:highlight w:val="yellow"/>
        </w:rPr>
        <w:t>__</w:t>
      </w:r>
      <w:r w:rsidR="005B4CEB">
        <w:t xml:space="preserve"> </w:t>
      </w:r>
      <w:r w:rsidRPr="00E35A8A">
        <w:rPr>
          <w:b/>
          <w:color w:val="FF0000"/>
        </w:rPr>
        <w:t xml:space="preserve">         </w:t>
      </w:r>
    </w:p>
    <w:p w14:paraId="2D7690CD" w14:textId="77777777" w:rsidR="00B00BAE" w:rsidRPr="00F929EC" w:rsidRDefault="00B62578" w:rsidP="00B00BAE">
      <w:pPr>
        <w:spacing w:line="240" w:lineRule="auto"/>
        <w:rPr>
          <w:b/>
          <w:color w:val="FF0000"/>
        </w:rPr>
      </w:pPr>
      <w:r>
        <w:rPr>
          <w:noProof/>
        </w:rPr>
        <mc:AlternateContent>
          <mc:Choice Requires="wps">
            <w:drawing>
              <wp:anchor distT="0" distB="0" distL="114300" distR="114300" simplePos="0" relativeHeight="251664384" behindDoc="0" locked="0" layoutInCell="1" allowOverlap="1" wp14:anchorId="2D769166" wp14:editId="2D769167">
                <wp:simplePos x="0" y="0"/>
                <wp:positionH relativeFrom="column">
                  <wp:posOffset>-433705</wp:posOffset>
                </wp:positionH>
                <wp:positionV relativeFrom="paragraph">
                  <wp:posOffset>41275</wp:posOffset>
                </wp:positionV>
                <wp:extent cx="332740" cy="269240"/>
                <wp:effectExtent l="4445" t="3175" r="0" b="381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9188" w14:textId="77777777" w:rsidR="00414E98" w:rsidRPr="00E92722" w:rsidRDefault="00414E98" w:rsidP="00E92722">
                            <w:r>
                              <w:rPr>
                                <w:sz w:val="28"/>
                              </w:rPr>
                              <w:sym w:font="Wingdings" w:char="F08E"/>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28" type="#_x0000_t202" style="position:absolute;margin-left:-34.15pt;margin-top:3.25pt;width:26.2pt;height:21.2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" filled="f" stroked="f">
                <v:textbox style="mso-fit-shape-to-text:t">
                  <w:txbxContent>
                    <w:p w14:paraId="2D769188" w14:textId="77777777" w:rsidR="00414E98" w:rsidRPr="00E92722" w:rsidRDefault="00414E98" w:rsidP="00E92722">
                      <w:r>
                        <w:rPr>
                          <w:sz w:val="28"/>
                        </w:rPr>
                        <w:sym w:font="Wingdings" w:char="F08E"/>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D769168" wp14:editId="2D769169">
                <wp:simplePos x="0" y="0"/>
                <wp:positionH relativeFrom="column">
                  <wp:posOffset>-114935</wp:posOffset>
                </wp:positionH>
                <wp:positionV relativeFrom="line">
                  <wp:posOffset>27940</wp:posOffset>
                </wp:positionV>
                <wp:extent cx="84455" cy="226695"/>
                <wp:effectExtent l="8890" t="8890" r="11430" b="1206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455" cy="226695"/>
                        </a:xfrm>
                        <a:prstGeom prst="leftBracket">
                          <a:avLst>
                            <a:gd name="adj" fmla="val 22368"/>
                          </a:avLst>
                        </a:prstGeom>
                        <a:noFill/>
                        <a:ln w="12700">
                          <a:solidFill>
                            <a:schemeClr val="bg1">
                              <a:lumMod val="85000"/>
                              <a:lumOff val="0"/>
                            </a:schemeClr>
                          </a:solidFill>
                          <a:round/>
                          <a:headEnd/>
                          <a:tailEnd/>
                        </a:ln>
                        <a:effectLst/>
                        <a:extLst>
                          <a:ext uri="{909E8E84-426E-40DD-AFC4-6F175D3DCCD1}">
                            <a14:hiddenFill xmlns:a14="http://schemas.microsoft.com/office/drawing/2010/main">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85" style="position:absolute;margin-left:-9.05pt;margin-top:2.2pt;width:6.6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" fillcolor="#d99594 [1941]" strokecolor="#d8d8d8 [2732]" strokeweight="1pt">
                <v:fill color2="#c0504d [3205]" focus="50%" type="gradient"/>
                <v:shadow color="#622423 [1605]" offset="1pt"/>
                <w10:wrap anchory="line"/>
              </v:shape>
            </w:pict>
          </mc:Fallback>
        </mc:AlternateContent>
      </w:r>
      <w:r w:rsidR="00B00BAE" w:rsidRPr="00E35A8A">
        <w:rPr>
          <w:b/>
          <w:color w:val="FF0000"/>
        </w:rPr>
        <w:t>…</w:t>
      </w:r>
      <w:r w:rsidR="00B00BAE">
        <w:rPr>
          <w:b/>
          <w:color w:val="FF0000"/>
        </w:rPr>
        <w:t>Raw Binary</w:t>
      </w:r>
      <w:r w:rsidR="00B00BAE" w:rsidRPr="00E35A8A">
        <w:rPr>
          <w:b/>
          <w:color w:val="FF0000"/>
        </w:rPr>
        <w:t xml:space="preserve"> JPG</w:t>
      </w:r>
      <w:r w:rsidR="00B00BAE">
        <w:rPr>
          <w:b/>
          <w:color w:val="FF0000"/>
        </w:rPr>
        <w:t xml:space="preserve"> image (this is the actual content of image file)</w:t>
      </w:r>
      <w:r w:rsidR="00B00BAE" w:rsidRPr="00E35A8A">
        <w:rPr>
          <w:b/>
          <w:color w:val="FF0000"/>
        </w:rPr>
        <w:t>…</w:t>
      </w:r>
    </w:p>
    <w:p w14:paraId="2D7690CE" w14:textId="77777777" w:rsidR="00B00BAE" w:rsidRPr="000072B7" w:rsidRDefault="00B00BAE" w:rsidP="00B00BAE">
      <w:pPr>
        <w:spacing w:line="240" w:lineRule="auto"/>
        <w:rPr>
          <w:b/>
          <w:color w:val="4F81BD" w:themeColor="accent1"/>
        </w:rPr>
      </w:pPr>
      <w:r>
        <w:rPr>
          <w:b/>
          <w:color w:val="4F81BD" w:themeColor="accent1"/>
        </w:rPr>
        <w:t>--</w:t>
      </w:r>
      <w:r w:rsidRPr="000072B7">
        <w:rPr>
          <w:b/>
          <w:color w:val="4F81BD" w:themeColor="accent1"/>
        </w:rPr>
        <w:t>MIME_boundary</w:t>
      </w:r>
      <w:r>
        <w:rPr>
          <w:b/>
          <w:color w:val="4F81BD" w:themeColor="accent1"/>
        </w:rPr>
        <w:t>--</w:t>
      </w:r>
    </w:p>
    <w:p w14:paraId="2D7690CF" w14:textId="77777777" w:rsidR="00B00BAE" w:rsidRDefault="00B00BAE" w:rsidP="00B00BAE">
      <w:pPr>
        <w:spacing w:line="240" w:lineRule="auto"/>
      </w:pPr>
    </w:p>
    <w:p w14:paraId="2D7690D0" w14:textId="77777777" w:rsidR="00B00BAE" w:rsidRDefault="00B00BAE" w:rsidP="00B00BAE">
      <w:pPr>
        <w:spacing w:line="240" w:lineRule="auto"/>
      </w:pPr>
    </w:p>
    <w:p w14:paraId="2D7690D1" w14:textId="77777777" w:rsidR="006448B7" w:rsidRDefault="006448B7" w:rsidP="006448B7">
      <w:pPr>
        <w:spacing w:line="240" w:lineRule="auto"/>
      </w:pPr>
      <w:r>
        <w:t>Note that the example above includes all of the HTTP headers for the “add Incident Picture” operation as an illustration.  Please refer to the “SOAP with attachment” specification link provided on the requirements section for more information.  If you decide to generate this request manually (without the use of a convenience library), then consider the following elements of the request that have been annotated.</w:t>
      </w:r>
    </w:p>
    <w:p w14:paraId="2D7690D2" w14:textId="77777777" w:rsidR="006448B7" w:rsidRDefault="006448B7" w:rsidP="006448B7">
      <w:pPr>
        <w:rPr>
          <w:sz w:val="28"/>
        </w:rPr>
      </w:pPr>
    </w:p>
    <w:p w14:paraId="2D7690D3" w14:textId="77777777" w:rsidR="006448B7" w:rsidRPr="004A30FD" w:rsidRDefault="006448B7" w:rsidP="006448B7">
      <w:r w:rsidRPr="00E92722">
        <w:rPr>
          <w:sz w:val="28"/>
        </w:rPr>
        <w:sym w:font="Wingdings" w:char="F08C"/>
      </w:r>
      <w:r>
        <w:rPr>
          <w:sz w:val="28"/>
        </w:rPr>
        <w:t xml:space="preserve">  </w:t>
      </w:r>
      <w:r>
        <w:t>HTTP header section (main).  They can be generated using the Apache setHeader method.  Make sure that all of the headers (except Content-Length) are set to the values stated on this example.  Note that the Content-Length field is automatically generated by the Apache HTTP library.</w:t>
      </w:r>
      <w:r w:rsidR="00D35615">
        <w:t xml:space="preserve"> In addition, note that first MIME boundary is not part of the main header section.</w:t>
      </w:r>
    </w:p>
    <w:p w14:paraId="2D7690D4" w14:textId="77777777" w:rsidR="006448B7" w:rsidRDefault="006448B7" w:rsidP="006448B7">
      <w:pPr>
        <w:rPr>
          <w:sz w:val="28"/>
        </w:rPr>
      </w:pPr>
    </w:p>
    <w:p w14:paraId="2D7690D5" w14:textId="77777777" w:rsidR="006448B7" w:rsidRPr="004A30FD" w:rsidRDefault="006448B7" w:rsidP="006448B7">
      <w:pPr>
        <w:rPr>
          <w:color w:val="auto"/>
        </w:rPr>
      </w:pPr>
      <w:r>
        <w:rPr>
          <w:sz w:val="28"/>
        </w:rPr>
        <w:lastRenderedPageBreak/>
        <w:sym w:font="Wingdings" w:char="F08D"/>
      </w:r>
      <w:r>
        <w:rPr>
          <w:sz w:val="28"/>
        </w:rPr>
        <w:t xml:space="preserve">  </w:t>
      </w:r>
      <w:r>
        <w:t xml:space="preserve">Sub HTTP headers section supporting each part of the message.  Note that the </w:t>
      </w:r>
      <w:r w:rsidRPr="005B4CEB">
        <w:rPr>
          <w:color w:val="FFFFFF" w:themeColor="background1"/>
          <w:highlight w:val="yellow"/>
        </w:rPr>
        <w:t>__</w:t>
      </w:r>
      <w:r>
        <w:rPr>
          <w:color w:val="FFFFFF" w:themeColor="background1"/>
        </w:rPr>
        <w:t xml:space="preserve"> </w:t>
      </w:r>
      <w:r w:rsidRPr="004A30FD">
        <w:rPr>
          <w:color w:val="808080" w:themeColor="background1" w:themeShade="80"/>
        </w:rPr>
        <w:t>represent</w:t>
      </w:r>
      <w:r>
        <w:t xml:space="preserve"> a carriage return and a new line character (“\r\n”).  These two delimiters are </w:t>
      </w:r>
      <w:r w:rsidRPr="00D621EA">
        <w:rPr>
          <w:u w:val="single"/>
        </w:rPr>
        <w:t>required</w:t>
      </w:r>
      <w:r>
        <w:t xml:space="preserve"> by the HTTP specification for correct parsing of the message.  Also consider the </w:t>
      </w:r>
      <w:r w:rsidRPr="000072B7">
        <w:rPr>
          <w:b/>
          <w:color w:val="4F81BD" w:themeColor="accent1"/>
        </w:rPr>
        <w:t>MIME_boundary</w:t>
      </w:r>
      <w:r>
        <w:t xml:space="preserve"> element and the - - at the beginning of each part of the message.</w:t>
      </w:r>
    </w:p>
    <w:p w14:paraId="2D7690D6" w14:textId="77777777" w:rsidR="006448B7" w:rsidRDefault="006448B7" w:rsidP="006448B7">
      <w:pPr>
        <w:rPr>
          <w:sz w:val="28"/>
        </w:rPr>
      </w:pPr>
    </w:p>
    <w:p w14:paraId="2D7690D7" w14:textId="77777777" w:rsidR="006448B7" w:rsidRPr="005B4CEB" w:rsidRDefault="006448B7" w:rsidP="006448B7">
      <w:r>
        <w:rPr>
          <w:sz w:val="28"/>
        </w:rPr>
        <w:sym w:font="Wingdings" w:char="F08E"/>
      </w:r>
      <w:r>
        <w:rPr>
          <w:sz w:val="28"/>
        </w:rPr>
        <w:t xml:space="preserve">  </w:t>
      </w:r>
      <w:r>
        <w:t xml:space="preserve">Image file portion.  This is the raw (binary) content of the JPEG image file.  Given that the content of this part is in binary format, consider an appropriate entity (e.g. ByteArrayEntity) to encode your entire payload (i.e. image file + SOAP xml request).  This will ensure that the server is capable of reading and storing the image file accordingly.  Also note the closing </w:t>
      </w:r>
      <w:r w:rsidRPr="000072B7">
        <w:rPr>
          <w:b/>
          <w:color w:val="4F81BD" w:themeColor="accent1"/>
        </w:rPr>
        <w:t>MIME_boundary</w:t>
      </w:r>
      <w:r>
        <w:t xml:space="preserve"> element.</w:t>
      </w:r>
    </w:p>
    <w:p w14:paraId="2D7690D8" w14:textId="77777777" w:rsidR="006448B7" w:rsidRDefault="006448B7" w:rsidP="00B00BAE">
      <w:pPr>
        <w:spacing w:line="240" w:lineRule="auto"/>
      </w:pPr>
    </w:p>
    <w:p w14:paraId="2D7690D9" w14:textId="77777777" w:rsidR="006448B7" w:rsidRDefault="006448B7" w:rsidP="00B00BAE">
      <w:pPr>
        <w:spacing w:line="240" w:lineRule="auto"/>
      </w:pPr>
    </w:p>
    <w:p w14:paraId="2D7690DA" w14:textId="77777777" w:rsidR="00B00BAE" w:rsidRDefault="00B00BAE" w:rsidP="00B00BAE">
      <w:pPr>
        <w:spacing w:line="240" w:lineRule="auto"/>
      </w:pPr>
    </w:p>
    <w:p w14:paraId="2D7690DB" w14:textId="77777777" w:rsidR="00B00BAE" w:rsidRPr="002624A6" w:rsidRDefault="00B00BAE" w:rsidP="00B00BAE">
      <w:pPr>
        <w:spacing w:line="240" w:lineRule="auto"/>
        <w:rPr>
          <w:b/>
        </w:rPr>
      </w:pPr>
      <w:r w:rsidRPr="002624A6">
        <w:rPr>
          <w:b/>
        </w:rPr>
        <w:t>Response:</w:t>
      </w:r>
    </w:p>
    <w:p w14:paraId="2D7690DC" w14:textId="77777777" w:rsidR="00B00BAE" w:rsidRDefault="00B00BAE" w:rsidP="00B00BAE">
      <w:pPr>
        <w:spacing w:line="240" w:lineRule="auto"/>
      </w:pPr>
      <w:r>
        <w:t>&lt;soapenv:Envelope xmlns:soapenv="http://schemas.xmlsoap.org/soap/envelope/"&gt;</w:t>
      </w:r>
    </w:p>
    <w:p w14:paraId="2D7690DD" w14:textId="77777777" w:rsidR="00B00BAE" w:rsidRDefault="00B00BAE" w:rsidP="00B00BAE">
      <w:pPr>
        <w:spacing w:line="240" w:lineRule="auto"/>
      </w:pPr>
      <w:r>
        <w:t xml:space="preserve">   &lt;soapenv:Body&gt;</w:t>
      </w:r>
    </w:p>
    <w:p w14:paraId="2D7690DE" w14:textId="77777777" w:rsidR="00B00BAE" w:rsidRDefault="00B00BAE" w:rsidP="00B00BAE">
      <w:pPr>
        <w:spacing w:line="240" w:lineRule="auto"/>
      </w:pPr>
      <w:r>
        <w:t xml:space="preserve">      &lt;addIncidentPicResponse xmlns="http://drt.att.com/drtservices/messages/"&gt;</w:t>
      </w:r>
    </w:p>
    <w:p w14:paraId="2D7690DF" w14:textId="77777777" w:rsidR="00B00BAE" w:rsidRDefault="00B00BAE" w:rsidP="00B00BAE">
      <w:pPr>
        <w:spacing w:line="240" w:lineRule="auto"/>
      </w:pPr>
      <w:r>
        <w:t xml:space="preserve">         &lt;imageURI&gt;https://attcodingchallenge.att.com:82/5678/val.jpg&lt;/imageURI&gt;</w:t>
      </w:r>
    </w:p>
    <w:p w14:paraId="2D7690E0" w14:textId="77777777" w:rsidR="00B00BAE" w:rsidRDefault="00B00BAE" w:rsidP="00B00BAE">
      <w:pPr>
        <w:spacing w:line="240" w:lineRule="auto"/>
      </w:pPr>
      <w:r>
        <w:t xml:space="preserve">         &lt;requestStatus&gt;</w:t>
      </w:r>
    </w:p>
    <w:p w14:paraId="2D7690E1" w14:textId="77777777" w:rsidR="00B00BAE" w:rsidRDefault="00B00BAE" w:rsidP="00B00BAE">
      <w:pPr>
        <w:spacing w:line="240" w:lineRule="auto"/>
      </w:pPr>
      <w:r>
        <w:t xml:space="preserve">            &lt;statusCode&gt;000&lt;/statusCode&gt;</w:t>
      </w:r>
    </w:p>
    <w:p w14:paraId="2D7690E2" w14:textId="77777777" w:rsidR="00B00BAE" w:rsidRDefault="00B00BAE" w:rsidP="00B00BAE">
      <w:pPr>
        <w:spacing w:line="240" w:lineRule="auto"/>
      </w:pPr>
      <w:r>
        <w:t xml:space="preserve">            &lt;statusMessage&gt;SUCCESS.&lt;/statusMessage&gt;</w:t>
      </w:r>
    </w:p>
    <w:p w14:paraId="2D7690E3" w14:textId="77777777" w:rsidR="00B00BAE" w:rsidRDefault="00B00BAE" w:rsidP="00B00BAE">
      <w:pPr>
        <w:spacing w:line="240" w:lineRule="auto"/>
      </w:pPr>
      <w:r>
        <w:t xml:space="preserve">         &lt;/requestStatus&gt;</w:t>
      </w:r>
    </w:p>
    <w:p w14:paraId="2D7690E4" w14:textId="77777777" w:rsidR="00B00BAE" w:rsidRDefault="00B00BAE" w:rsidP="00B00BAE">
      <w:pPr>
        <w:spacing w:line="240" w:lineRule="auto"/>
      </w:pPr>
      <w:r>
        <w:t xml:space="preserve">      &lt;/addIncidentPicResponse&gt;</w:t>
      </w:r>
    </w:p>
    <w:p w14:paraId="2D7690E5" w14:textId="77777777" w:rsidR="00B00BAE" w:rsidRDefault="00B00BAE" w:rsidP="00B00BAE">
      <w:pPr>
        <w:spacing w:line="240" w:lineRule="auto"/>
      </w:pPr>
      <w:r>
        <w:t xml:space="preserve">   &lt;/soapenv:Body&gt;</w:t>
      </w:r>
    </w:p>
    <w:p w14:paraId="2D7690E6" w14:textId="77777777" w:rsidR="00B00BAE" w:rsidRDefault="00B00BAE" w:rsidP="00B00BAE">
      <w:pPr>
        <w:spacing w:line="240" w:lineRule="auto"/>
      </w:pPr>
      <w:r>
        <w:t>&lt;/soapenv:Envelope&gt;</w:t>
      </w:r>
    </w:p>
    <w:p w14:paraId="2D7690E7" w14:textId="77777777" w:rsidR="00B00BAE" w:rsidRDefault="00B00BAE" w:rsidP="00807AFA">
      <w:pPr>
        <w:spacing w:line="240" w:lineRule="auto"/>
      </w:pPr>
    </w:p>
    <w:p w14:paraId="2D7690E8" w14:textId="77777777" w:rsidR="006448B7" w:rsidRDefault="006448B7">
      <w:pPr>
        <w:spacing w:line="240" w:lineRule="auto"/>
      </w:pPr>
      <w:r>
        <w:br w:type="page"/>
      </w:r>
    </w:p>
    <w:p w14:paraId="2D7690E9" w14:textId="77777777" w:rsidR="00807AFA" w:rsidRDefault="00807AFA" w:rsidP="00807AFA">
      <w:pPr>
        <w:spacing w:line="240" w:lineRule="auto"/>
      </w:pPr>
    </w:p>
    <w:p w14:paraId="2D7690EA" w14:textId="77777777" w:rsidR="00F333B4" w:rsidRDefault="00807AFA" w:rsidP="00F333B4">
      <w:pPr>
        <w:pStyle w:val="ListParagraph"/>
        <w:numPr>
          <w:ilvl w:val="0"/>
          <w:numId w:val="49"/>
        </w:numPr>
        <w:spacing w:line="240" w:lineRule="auto"/>
        <w:rPr>
          <w:b/>
        </w:rPr>
      </w:pPr>
      <w:r w:rsidRPr="002624A6">
        <w:rPr>
          <w:b/>
        </w:rPr>
        <w:t>Delete Incident Pic</w:t>
      </w:r>
      <w:r w:rsidRPr="00F929EC">
        <w:rPr>
          <w:b/>
        </w:rPr>
        <w:t>Request:</w:t>
      </w:r>
    </w:p>
    <w:p w14:paraId="2D7690EB" w14:textId="77777777" w:rsidR="00807AFA" w:rsidRDefault="00F333B4" w:rsidP="00807AFA">
      <w:pPr>
        <w:spacing w:line="240" w:lineRule="auto"/>
      </w:pPr>
      <w:r w:rsidRPr="00F333B4">
        <w:rPr>
          <w:b/>
        </w:rPr>
        <w:t>&lt;soapenv:Envelope x</w:t>
      </w:r>
      <w:r w:rsidR="00807AFA">
        <w:t>mlns:soapenv="http://schemas.xmlsoap.org/soap/envelope/" xmlns:mes="http://drt.att.com/drtservices/messages/"&gt;</w:t>
      </w:r>
    </w:p>
    <w:p w14:paraId="2D7690EC" w14:textId="77777777" w:rsidR="00807AFA" w:rsidRDefault="00807AFA" w:rsidP="00807AFA">
      <w:pPr>
        <w:spacing w:line="240" w:lineRule="auto"/>
      </w:pPr>
      <w:r>
        <w:t xml:space="preserve">   &lt;soapenv:Header/&gt;</w:t>
      </w:r>
    </w:p>
    <w:p w14:paraId="2D7690ED" w14:textId="77777777" w:rsidR="00807AFA" w:rsidRDefault="00807AFA" w:rsidP="00807AFA">
      <w:pPr>
        <w:spacing w:line="240" w:lineRule="auto"/>
      </w:pPr>
      <w:r>
        <w:t xml:space="preserve">   &lt;soapenv:Body&gt;</w:t>
      </w:r>
    </w:p>
    <w:p w14:paraId="2D7690EE" w14:textId="77777777" w:rsidR="00807AFA" w:rsidRDefault="00807AFA" w:rsidP="00807AFA">
      <w:pPr>
        <w:spacing w:line="240" w:lineRule="auto"/>
      </w:pPr>
      <w:r>
        <w:t xml:space="preserve">      &lt;mes:deleteIncidentPicRequest&gt;</w:t>
      </w:r>
    </w:p>
    <w:p w14:paraId="2D7690EF" w14:textId="77777777" w:rsidR="00807AFA" w:rsidRDefault="00807AFA" w:rsidP="00807AFA">
      <w:pPr>
        <w:spacing w:line="240" w:lineRule="auto"/>
      </w:pPr>
      <w:r>
        <w:t xml:space="preserve">         &lt;mes:token&gt;UbW$Qr+Ugc$RIhWvqjEqeTy8R&lt;/mes:token&gt;</w:t>
      </w:r>
    </w:p>
    <w:p w14:paraId="2D7690F0" w14:textId="77777777" w:rsidR="00807AFA" w:rsidRDefault="00807AFA" w:rsidP="00807AFA">
      <w:pPr>
        <w:spacing w:line="240" w:lineRule="auto"/>
      </w:pPr>
      <w:r>
        <w:t xml:space="preserve">         &lt;!--Optional:--&gt;</w:t>
      </w:r>
    </w:p>
    <w:p w14:paraId="2D7690F1" w14:textId="77777777" w:rsidR="00807AFA" w:rsidRDefault="00807AFA" w:rsidP="00807AFA">
      <w:pPr>
        <w:spacing w:line="240" w:lineRule="auto"/>
      </w:pPr>
      <w:r>
        <w:t xml:space="preserve">         &lt;mes:recNumber&gt;101040&lt;/mes:recNumber&gt;</w:t>
      </w:r>
    </w:p>
    <w:p w14:paraId="2D7690F2" w14:textId="77777777" w:rsidR="00807AFA" w:rsidRDefault="00807AFA" w:rsidP="00807AFA">
      <w:pPr>
        <w:spacing w:line="240" w:lineRule="auto"/>
      </w:pPr>
      <w:r>
        <w:t xml:space="preserve">         &lt;!--Optional:--&gt;</w:t>
      </w:r>
    </w:p>
    <w:p w14:paraId="2D7690F3" w14:textId="77777777" w:rsidR="00807AFA" w:rsidRDefault="00807AFA" w:rsidP="00807AFA">
      <w:pPr>
        <w:spacing w:line="240" w:lineRule="auto"/>
      </w:pPr>
      <w:r>
        <w:t xml:space="preserve">         &lt;mes:fileName&gt;val.jpg&lt;/mes:fileName&gt;</w:t>
      </w:r>
    </w:p>
    <w:p w14:paraId="2D7690F4" w14:textId="77777777" w:rsidR="00807AFA" w:rsidRDefault="00807AFA" w:rsidP="00807AFA">
      <w:pPr>
        <w:spacing w:line="240" w:lineRule="auto"/>
      </w:pPr>
      <w:r>
        <w:t xml:space="preserve">      &lt;/mes:deleteIncidentPicRequest&gt;</w:t>
      </w:r>
    </w:p>
    <w:p w14:paraId="2D7690F5" w14:textId="77777777" w:rsidR="00807AFA" w:rsidRDefault="00807AFA" w:rsidP="00807AFA">
      <w:pPr>
        <w:spacing w:line="240" w:lineRule="auto"/>
      </w:pPr>
      <w:r>
        <w:t xml:space="preserve">   &lt;/soapenv:Body&gt;</w:t>
      </w:r>
    </w:p>
    <w:p w14:paraId="2D7690F6" w14:textId="77777777" w:rsidR="00807AFA" w:rsidRDefault="00807AFA" w:rsidP="00807AFA">
      <w:pPr>
        <w:spacing w:line="240" w:lineRule="auto"/>
      </w:pPr>
      <w:r>
        <w:t>&lt;/soapenv:Envelope&gt;</w:t>
      </w:r>
    </w:p>
    <w:p w14:paraId="2D7690F7" w14:textId="77777777" w:rsidR="00807AFA" w:rsidRDefault="00807AFA" w:rsidP="00807AFA">
      <w:pPr>
        <w:spacing w:line="240" w:lineRule="auto"/>
      </w:pPr>
    </w:p>
    <w:p w14:paraId="2D7690F8" w14:textId="77777777" w:rsidR="00807AFA" w:rsidRPr="002624A6" w:rsidRDefault="00807AFA" w:rsidP="00807AFA">
      <w:pPr>
        <w:spacing w:line="240" w:lineRule="auto"/>
        <w:rPr>
          <w:b/>
        </w:rPr>
      </w:pPr>
      <w:r w:rsidRPr="002624A6">
        <w:rPr>
          <w:b/>
        </w:rPr>
        <w:t>Response:</w:t>
      </w:r>
    </w:p>
    <w:p w14:paraId="2D7690F9" w14:textId="77777777" w:rsidR="00807AFA" w:rsidRDefault="00807AFA" w:rsidP="00807AFA">
      <w:pPr>
        <w:spacing w:line="240" w:lineRule="auto"/>
      </w:pPr>
      <w:r>
        <w:t>&lt;soapenv:Envelope xmlns:soapenv="http://schemas.xmlsoap.org/soap/envelope/"&gt;</w:t>
      </w:r>
    </w:p>
    <w:p w14:paraId="2D7690FA" w14:textId="77777777" w:rsidR="00807AFA" w:rsidRDefault="00807AFA" w:rsidP="00807AFA">
      <w:pPr>
        <w:spacing w:line="240" w:lineRule="auto"/>
      </w:pPr>
      <w:r>
        <w:t xml:space="preserve">   &lt;soapenv:Body&gt;</w:t>
      </w:r>
    </w:p>
    <w:p w14:paraId="2D7690FB" w14:textId="77777777" w:rsidR="00807AFA" w:rsidRDefault="00807AFA" w:rsidP="00807AFA">
      <w:pPr>
        <w:spacing w:line="240" w:lineRule="auto"/>
      </w:pPr>
      <w:r>
        <w:t xml:space="preserve">      &lt;deleteIncidentPicResponse xmlns="http://drt.att.com/drtservices/messages/"&gt;</w:t>
      </w:r>
    </w:p>
    <w:p w14:paraId="2D7690FC" w14:textId="77777777" w:rsidR="00807AFA" w:rsidRDefault="00807AFA" w:rsidP="00807AFA">
      <w:pPr>
        <w:spacing w:line="240" w:lineRule="auto"/>
      </w:pPr>
      <w:r>
        <w:t xml:space="preserve">         &lt;requestStatus&gt;</w:t>
      </w:r>
    </w:p>
    <w:p w14:paraId="2D7690FD" w14:textId="77777777" w:rsidR="00807AFA" w:rsidRDefault="00807AFA" w:rsidP="00807AFA">
      <w:pPr>
        <w:spacing w:line="240" w:lineRule="auto"/>
      </w:pPr>
      <w:r>
        <w:t xml:space="preserve">            &lt;statusCode&gt;000&lt;/statusCode&gt;</w:t>
      </w:r>
    </w:p>
    <w:p w14:paraId="2D7690FE" w14:textId="77777777" w:rsidR="00807AFA" w:rsidRDefault="00807AFA" w:rsidP="00807AFA">
      <w:pPr>
        <w:spacing w:line="240" w:lineRule="auto"/>
      </w:pPr>
      <w:r>
        <w:t xml:space="preserve">            &lt;statusMessage&gt;SUCCESS.&lt;/statusMessage&gt;</w:t>
      </w:r>
    </w:p>
    <w:p w14:paraId="2D7690FF" w14:textId="77777777" w:rsidR="00807AFA" w:rsidRDefault="00807AFA" w:rsidP="00807AFA">
      <w:pPr>
        <w:spacing w:line="240" w:lineRule="auto"/>
      </w:pPr>
      <w:r>
        <w:t xml:space="preserve">         &lt;/requestStatus&gt;</w:t>
      </w:r>
    </w:p>
    <w:p w14:paraId="2D769100" w14:textId="77777777" w:rsidR="00807AFA" w:rsidRDefault="00807AFA" w:rsidP="00807AFA">
      <w:pPr>
        <w:spacing w:line="240" w:lineRule="auto"/>
      </w:pPr>
      <w:r>
        <w:t xml:space="preserve">      &lt;/deleteIncidentPicResponse&gt;</w:t>
      </w:r>
    </w:p>
    <w:p w14:paraId="2D769101" w14:textId="77777777" w:rsidR="00807AFA" w:rsidRDefault="00807AFA" w:rsidP="00807AFA">
      <w:pPr>
        <w:spacing w:line="240" w:lineRule="auto"/>
      </w:pPr>
      <w:r>
        <w:t xml:space="preserve">   &lt;/soapenv:Body&gt;</w:t>
      </w:r>
    </w:p>
    <w:p w14:paraId="2D769102" w14:textId="77777777" w:rsidR="00807AFA" w:rsidRPr="00504363" w:rsidRDefault="00807AFA" w:rsidP="00807AFA">
      <w:pPr>
        <w:spacing w:line="240" w:lineRule="auto"/>
      </w:pPr>
      <w:r>
        <w:t>&lt;/soapenv:Envelope&gt;</w:t>
      </w:r>
    </w:p>
    <w:p w14:paraId="2D769103" w14:textId="77777777" w:rsidR="00807AFA" w:rsidRDefault="00807AFA" w:rsidP="00C4315C">
      <w:pPr>
        <w:spacing w:line="240" w:lineRule="auto"/>
      </w:pPr>
    </w:p>
    <w:p w14:paraId="2D769104" w14:textId="77777777" w:rsidR="004A16EC" w:rsidRDefault="004A16EC">
      <w:pPr>
        <w:spacing w:line="240" w:lineRule="auto"/>
      </w:pPr>
      <w:r>
        <w:br w:type="page"/>
      </w:r>
    </w:p>
    <w:p w14:paraId="2D769105" w14:textId="77777777" w:rsidR="00201014" w:rsidRDefault="004A16EC">
      <w:pPr>
        <w:pStyle w:val="Heading1"/>
      </w:pPr>
      <w:bookmarkStart w:id="72" w:name="_Toc302729655"/>
      <w:r>
        <w:lastRenderedPageBreak/>
        <w:t>Appendix</w:t>
      </w:r>
      <w:bookmarkEnd w:id="72"/>
    </w:p>
    <w:p w14:paraId="2D769106" w14:textId="77777777" w:rsidR="004A16EC" w:rsidRDefault="004A16EC" w:rsidP="00B00BAE">
      <w:pPr>
        <w:spacing w:line="240" w:lineRule="auto"/>
      </w:pPr>
    </w:p>
    <w:p w14:paraId="2D769107" w14:textId="77777777" w:rsidR="00201014" w:rsidRDefault="004A16EC">
      <w:pPr>
        <w:pStyle w:val="Heading2"/>
      </w:pPr>
      <w:bookmarkStart w:id="73" w:name="_Toc302729656"/>
      <w:r>
        <w:t>Glossary</w:t>
      </w:r>
      <w:bookmarkEnd w:id="73"/>
    </w:p>
    <w:p w14:paraId="2D769108" w14:textId="77777777" w:rsidR="004A16EC" w:rsidRDefault="004A16EC" w:rsidP="00B00BAE">
      <w:pPr>
        <w:spacing w:line="240" w:lineRule="auto"/>
      </w:pPr>
    </w:p>
    <w:tbl>
      <w:tblPr>
        <w:tblStyle w:val="ATTTable0"/>
        <w:tblW w:w="6646" w:type="dxa"/>
        <w:tblLook w:val="04A0" w:firstRow="1" w:lastRow="0" w:firstColumn="1" w:lastColumn="0" w:noHBand="0" w:noVBand="1"/>
      </w:tblPr>
      <w:tblGrid>
        <w:gridCol w:w="2228"/>
        <w:gridCol w:w="4600"/>
      </w:tblGrid>
      <w:tr w:rsidR="004A16EC" w:rsidRPr="00C6700C" w14:paraId="2D76910B" w14:textId="77777777" w:rsidTr="004A16EC">
        <w:trPr>
          <w:cnfStyle w:val="100000000000" w:firstRow="1" w:lastRow="0" w:firstColumn="0" w:lastColumn="0" w:oddVBand="0" w:evenVBand="0" w:oddHBand="0" w:evenHBand="0" w:firstRowFirstColumn="0" w:firstRowLastColumn="0" w:lastRowFirstColumn="0" w:lastRowLastColumn="0"/>
          <w:trHeight w:val="360"/>
        </w:trPr>
        <w:tc>
          <w:tcPr>
            <w:tcW w:w="2046" w:type="dxa"/>
            <w:noWrap/>
            <w:hideMark/>
          </w:tcPr>
          <w:p w14:paraId="2D769109" w14:textId="77777777" w:rsidR="00EB3395" w:rsidRDefault="008D114C">
            <w:pPr>
              <w:spacing w:line="240" w:lineRule="auto"/>
              <w:jc w:val="left"/>
              <w:rPr>
                <w:rFonts w:ascii="Arial" w:hAnsi="Arial" w:cs="Arial"/>
                <w:bCs/>
                <w:color w:val="FFFFFF" w:themeColor="background1"/>
                <w:sz w:val="28"/>
                <w:szCs w:val="28"/>
              </w:rPr>
            </w:pPr>
            <w:r w:rsidRPr="008D114C">
              <w:rPr>
                <w:rFonts w:ascii="Arial" w:hAnsi="Arial" w:cs="Arial"/>
                <w:bCs/>
                <w:color w:val="FFFFFF" w:themeColor="background1"/>
                <w:sz w:val="28"/>
                <w:szCs w:val="28"/>
              </w:rPr>
              <w:t>Field</w:t>
            </w:r>
          </w:p>
        </w:tc>
        <w:tc>
          <w:tcPr>
            <w:tcW w:w="4600" w:type="dxa"/>
            <w:noWrap/>
            <w:hideMark/>
          </w:tcPr>
          <w:p w14:paraId="2D76910A" w14:textId="77777777" w:rsidR="00EB3395" w:rsidRDefault="008D114C">
            <w:pPr>
              <w:spacing w:line="240" w:lineRule="auto"/>
              <w:jc w:val="left"/>
              <w:rPr>
                <w:rFonts w:ascii="Arial" w:hAnsi="Arial" w:cs="Arial"/>
                <w:bCs/>
                <w:color w:val="FFFFFF" w:themeColor="background1"/>
                <w:sz w:val="28"/>
                <w:szCs w:val="28"/>
              </w:rPr>
            </w:pPr>
            <w:r w:rsidRPr="008D114C">
              <w:rPr>
                <w:rFonts w:ascii="Arial" w:hAnsi="Arial" w:cs="Arial"/>
                <w:bCs/>
                <w:color w:val="FFFFFF" w:themeColor="background1"/>
                <w:sz w:val="28"/>
                <w:szCs w:val="28"/>
              </w:rPr>
              <w:t>Description</w:t>
            </w:r>
          </w:p>
        </w:tc>
      </w:tr>
      <w:tr w:rsidR="004A16EC" w:rsidRPr="004A16EC" w14:paraId="2D76910E" w14:textId="77777777" w:rsidTr="004A16EC">
        <w:trPr>
          <w:trHeight w:val="255"/>
        </w:trPr>
        <w:tc>
          <w:tcPr>
            <w:tcW w:w="2046" w:type="dxa"/>
            <w:noWrap/>
            <w:hideMark/>
          </w:tcPr>
          <w:p w14:paraId="2D76910C"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ADDRESS</w:t>
            </w:r>
          </w:p>
        </w:tc>
        <w:tc>
          <w:tcPr>
            <w:tcW w:w="4600" w:type="dxa"/>
            <w:hideMark/>
          </w:tcPr>
          <w:p w14:paraId="2D76910D"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Street and House Number for Building</w:t>
            </w:r>
          </w:p>
        </w:tc>
      </w:tr>
      <w:tr w:rsidR="004A16EC" w:rsidRPr="004A16EC" w14:paraId="2D769111" w14:textId="77777777" w:rsidTr="004A16EC">
        <w:trPr>
          <w:trHeight w:val="510"/>
        </w:trPr>
        <w:tc>
          <w:tcPr>
            <w:tcW w:w="2046" w:type="dxa"/>
            <w:noWrap/>
            <w:hideMark/>
          </w:tcPr>
          <w:p w14:paraId="2D76910F"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BLDG_STATE</w:t>
            </w:r>
          </w:p>
        </w:tc>
        <w:tc>
          <w:tcPr>
            <w:tcW w:w="4600" w:type="dxa"/>
            <w:hideMark/>
          </w:tcPr>
          <w:p w14:paraId="2D769110"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Building State - Open, Closed, Re-Opened or Delayed Opening</w:t>
            </w:r>
          </w:p>
        </w:tc>
      </w:tr>
      <w:tr w:rsidR="004A16EC" w:rsidRPr="004A16EC" w14:paraId="2D769114" w14:textId="77777777" w:rsidTr="004A16EC">
        <w:trPr>
          <w:trHeight w:val="255"/>
        </w:trPr>
        <w:tc>
          <w:tcPr>
            <w:tcW w:w="2046" w:type="dxa"/>
            <w:noWrap/>
            <w:hideMark/>
          </w:tcPr>
          <w:p w14:paraId="2D769112"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Building Name</w:t>
            </w:r>
          </w:p>
        </w:tc>
        <w:tc>
          <w:tcPr>
            <w:tcW w:w="4600" w:type="dxa"/>
            <w:noWrap/>
            <w:hideMark/>
          </w:tcPr>
          <w:p w14:paraId="2D769113"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Building name prepended with GeoLoc</w:t>
            </w:r>
          </w:p>
        </w:tc>
      </w:tr>
      <w:tr w:rsidR="004A16EC" w:rsidRPr="004A16EC" w14:paraId="2D769117" w14:textId="77777777" w:rsidTr="004A16EC">
        <w:trPr>
          <w:trHeight w:val="255"/>
        </w:trPr>
        <w:tc>
          <w:tcPr>
            <w:tcW w:w="2046" w:type="dxa"/>
            <w:noWrap/>
            <w:hideMark/>
          </w:tcPr>
          <w:p w14:paraId="2D769115"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City</w:t>
            </w:r>
          </w:p>
        </w:tc>
        <w:tc>
          <w:tcPr>
            <w:tcW w:w="4600" w:type="dxa"/>
            <w:hideMark/>
          </w:tcPr>
          <w:p w14:paraId="2D769116"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City for Building</w:t>
            </w:r>
          </w:p>
        </w:tc>
      </w:tr>
      <w:tr w:rsidR="004A16EC" w:rsidRPr="004A16EC" w14:paraId="2D76911A" w14:textId="77777777" w:rsidTr="004A16EC">
        <w:trPr>
          <w:trHeight w:val="255"/>
        </w:trPr>
        <w:tc>
          <w:tcPr>
            <w:tcW w:w="2046" w:type="dxa"/>
            <w:noWrap/>
            <w:hideMark/>
          </w:tcPr>
          <w:p w14:paraId="2D769118"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CRE</w:t>
            </w:r>
          </w:p>
        </w:tc>
        <w:tc>
          <w:tcPr>
            <w:tcW w:w="4600" w:type="dxa"/>
            <w:hideMark/>
          </w:tcPr>
          <w:p w14:paraId="2D769119"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Corporate Real Estate</w:t>
            </w:r>
          </w:p>
        </w:tc>
      </w:tr>
      <w:tr w:rsidR="004A16EC" w:rsidRPr="004A16EC" w14:paraId="2D76911D" w14:textId="77777777" w:rsidTr="004A16EC">
        <w:trPr>
          <w:trHeight w:val="510"/>
        </w:trPr>
        <w:tc>
          <w:tcPr>
            <w:tcW w:w="2046" w:type="dxa"/>
            <w:noWrap/>
            <w:hideMark/>
          </w:tcPr>
          <w:p w14:paraId="2D76911B"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CRE_LEAD</w:t>
            </w:r>
          </w:p>
        </w:tc>
        <w:tc>
          <w:tcPr>
            <w:tcW w:w="4600" w:type="dxa"/>
            <w:hideMark/>
          </w:tcPr>
          <w:p w14:paraId="2D76911C"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Corporate Real Estate Lead (PM or D&amp;C - Design and Construction)</w:t>
            </w:r>
          </w:p>
        </w:tc>
      </w:tr>
      <w:tr w:rsidR="004A16EC" w:rsidRPr="004A16EC" w14:paraId="2D769120" w14:textId="77777777" w:rsidTr="004A16EC">
        <w:trPr>
          <w:trHeight w:val="255"/>
        </w:trPr>
        <w:tc>
          <w:tcPr>
            <w:tcW w:w="2046" w:type="dxa"/>
            <w:noWrap/>
            <w:hideMark/>
          </w:tcPr>
          <w:p w14:paraId="2D76911E"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DRT</w:t>
            </w:r>
          </w:p>
        </w:tc>
        <w:tc>
          <w:tcPr>
            <w:tcW w:w="4600" w:type="dxa"/>
            <w:hideMark/>
          </w:tcPr>
          <w:p w14:paraId="2D76911F"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Damage Recovery Assessment Tool</w:t>
            </w:r>
          </w:p>
        </w:tc>
      </w:tr>
      <w:tr w:rsidR="004A16EC" w:rsidRPr="004A16EC" w14:paraId="2D769123" w14:textId="77777777" w:rsidTr="004A16EC">
        <w:trPr>
          <w:trHeight w:val="255"/>
        </w:trPr>
        <w:tc>
          <w:tcPr>
            <w:tcW w:w="2046" w:type="dxa"/>
            <w:noWrap/>
            <w:hideMark/>
          </w:tcPr>
          <w:p w14:paraId="2D769121"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DUE_DATE</w:t>
            </w:r>
          </w:p>
        </w:tc>
        <w:tc>
          <w:tcPr>
            <w:tcW w:w="4600" w:type="dxa"/>
            <w:hideMark/>
          </w:tcPr>
          <w:p w14:paraId="2D769122"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Due Date</w:t>
            </w:r>
          </w:p>
        </w:tc>
      </w:tr>
      <w:tr w:rsidR="004A16EC" w:rsidRPr="004A16EC" w14:paraId="2D769126" w14:textId="77777777" w:rsidTr="004A16EC">
        <w:trPr>
          <w:trHeight w:val="255"/>
        </w:trPr>
        <w:tc>
          <w:tcPr>
            <w:tcW w:w="2046" w:type="dxa"/>
            <w:noWrap/>
            <w:hideMark/>
          </w:tcPr>
          <w:p w14:paraId="2D769124"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FM/PM</w:t>
            </w:r>
          </w:p>
        </w:tc>
        <w:tc>
          <w:tcPr>
            <w:tcW w:w="4600" w:type="dxa"/>
            <w:hideMark/>
          </w:tcPr>
          <w:p w14:paraId="2D769125"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Facility Manager or Property Manager</w:t>
            </w:r>
          </w:p>
        </w:tc>
      </w:tr>
      <w:tr w:rsidR="004A16EC" w:rsidRPr="004A16EC" w14:paraId="2D769129" w14:textId="77777777" w:rsidTr="004A16EC">
        <w:trPr>
          <w:trHeight w:val="510"/>
        </w:trPr>
        <w:tc>
          <w:tcPr>
            <w:tcW w:w="2046" w:type="dxa"/>
            <w:noWrap/>
            <w:hideMark/>
          </w:tcPr>
          <w:p w14:paraId="2D769127"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GLC/GEOLOC</w:t>
            </w:r>
          </w:p>
        </w:tc>
        <w:tc>
          <w:tcPr>
            <w:tcW w:w="4600" w:type="dxa"/>
            <w:hideMark/>
          </w:tcPr>
          <w:p w14:paraId="2D769128"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Geographic Location Code assigned to the Building</w:t>
            </w:r>
          </w:p>
        </w:tc>
      </w:tr>
      <w:tr w:rsidR="004A16EC" w:rsidRPr="004A16EC" w14:paraId="2D76912C" w14:textId="77777777" w:rsidTr="004A16EC">
        <w:trPr>
          <w:trHeight w:val="255"/>
        </w:trPr>
        <w:tc>
          <w:tcPr>
            <w:tcW w:w="2046" w:type="dxa"/>
            <w:noWrap/>
            <w:hideMark/>
          </w:tcPr>
          <w:p w14:paraId="2D76912A"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IR_DATE</w:t>
            </w:r>
          </w:p>
        </w:tc>
        <w:tc>
          <w:tcPr>
            <w:tcW w:w="4600" w:type="dxa"/>
            <w:hideMark/>
          </w:tcPr>
          <w:p w14:paraId="2D76912B"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Initial Request Date and Time</w:t>
            </w:r>
          </w:p>
        </w:tc>
      </w:tr>
      <w:tr w:rsidR="004A16EC" w:rsidRPr="004A16EC" w14:paraId="2D76912F" w14:textId="77777777" w:rsidTr="004A16EC">
        <w:trPr>
          <w:trHeight w:val="255"/>
        </w:trPr>
        <w:tc>
          <w:tcPr>
            <w:tcW w:w="2046" w:type="dxa"/>
            <w:noWrap/>
            <w:hideMark/>
          </w:tcPr>
          <w:p w14:paraId="2D76912D"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LONGADDR</w:t>
            </w:r>
          </w:p>
        </w:tc>
        <w:tc>
          <w:tcPr>
            <w:tcW w:w="4600" w:type="dxa"/>
            <w:hideMark/>
          </w:tcPr>
          <w:p w14:paraId="2D76912E"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Full Address - House #, Street, City, St and Zip</w:t>
            </w:r>
          </w:p>
        </w:tc>
      </w:tr>
      <w:tr w:rsidR="004A16EC" w:rsidRPr="004A16EC" w14:paraId="2D769132" w14:textId="77777777" w:rsidTr="004A16EC">
        <w:trPr>
          <w:trHeight w:val="255"/>
        </w:trPr>
        <w:tc>
          <w:tcPr>
            <w:tcW w:w="2046" w:type="dxa"/>
            <w:noWrap/>
            <w:hideMark/>
          </w:tcPr>
          <w:p w14:paraId="2D769130"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OPEN_CLOSED</w:t>
            </w:r>
          </w:p>
        </w:tc>
        <w:tc>
          <w:tcPr>
            <w:tcW w:w="4600" w:type="dxa"/>
            <w:hideMark/>
          </w:tcPr>
          <w:p w14:paraId="2D769131"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Ticket is Open or Closed</w:t>
            </w:r>
          </w:p>
        </w:tc>
      </w:tr>
      <w:tr w:rsidR="004A16EC" w:rsidRPr="004A16EC" w14:paraId="2D769135" w14:textId="77777777" w:rsidTr="004A16EC">
        <w:trPr>
          <w:trHeight w:val="1020"/>
        </w:trPr>
        <w:tc>
          <w:tcPr>
            <w:tcW w:w="2046" w:type="dxa"/>
            <w:noWrap/>
            <w:hideMark/>
          </w:tcPr>
          <w:p w14:paraId="2D769133"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PROPTYPE</w:t>
            </w:r>
          </w:p>
        </w:tc>
        <w:tc>
          <w:tcPr>
            <w:tcW w:w="4600" w:type="dxa"/>
            <w:hideMark/>
          </w:tcPr>
          <w:p w14:paraId="2D769134"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Property Type (CO - Central Office, ADM - Administration Building, WCR - Work Center, WAR - Warehouse, RET - Retail Store, TWR - Tower)</w:t>
            </w:r>
          </w:p>
        </w:tc>
      </w:tr>
      <w:tr w:rsidR="004A16EC" w:rsidRPr="004A16EC" w14:paraId="2D769138" w14:textId="77777777" w:rsidTr="004A16EC">
        <w:trPr>
          <w:trHeight w:val="255"/>
        </w:trPr>
        <w:tc>
          <w:tcPr>
            <w:tcW w:w="2046" w:type="dxa"/>
            <w:noWrap/>
            <w:hideMark/>
          </w:tcPr>
          <w:p w14:paraId="2D769136"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REC_CREATE</w:t>
            </w:r>
          </w:p>
        </w:tc>
        <w:tc>
          <w:tcPr>
            <w:tcW w:w="4600" w:type="dxa"/>
            <w:hideMark/>
          </w:tcPr>
          <w:p w14:paraId="2D769137"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Record Created By</w:t>
            </w:r>
          </w:p>
        </w:tc>
      </w:tr>
      <w:tr w:rsidR="004A16EC" w:rsidRPr="004A16EC" w14:paraId="2D76913B" w14:textId="77777777" w:rsidTr="004A16EC">
        <w:trPr>
          <w:trHeight w:val="255"/>
        </w:trPr>
        <w:tc>
          <w:tcPr>
            <w:tcW w:w="2046" w:type="dxa"/>
            <w:noWrap/>
            <w:hideMark/>
          </w:tcPr>
          <w:p w14:paraId="2D769139"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REC_CREATE_DATE</w:t>
            </w:r>
          </w:p>
        </w:tc>
        <w:tc>
          <w:tcPr>
            <w:tcW w:w="4600" w:type="dxa"/>
            <w:hideMark/>
          </w:tcPr>
          <w:p w14:paraId="2D76913A"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Record Created Date and Time</w:t>
            </w:r>
          </w:p>
        </w:tc>
      </w:tr>
      <w:tr w:rsidR="004A16EC" w:rsidRPr="004A16EC" w14:paraId="2D76913E" w14:textId="77777777" w:rsidTr="004A16EC">
        <w:trPr>
          <w:trHeight w:val="255"/>
        </w:trPr>
        <w:tc>
          <w:tcPr>
            <w:tcW w:w="2046" w:type="dxa"/>
            <w:noWrap/>
            <w:hideMark/>
          </w:tcPr>
          <w:p w14:paraId="2D76913C"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REC_MODIFY</w:t>
            </w:r>
          </w:p>
        </w:tc>
        <w:tc>
          <w:tcPr>
            <w:tcW w:w="4600" w:type="dxa"/>
            <w:hideMark/>
          </w:tcPr>
          <w:p w14:paraId="2D76913D"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Record Modified By</w:t>
            </w:r>
          </w:p>
        </w:tc>
      </w:tr>
      <w:tr w:rsidR="004A16EC" w:rsidRPr="004A16EC" w14:paraId="2D769141" w14:textId="77777777" w:rsidTr="004A16EC">
        <w:trPr>
          <w:trHeight w:val="255"/>
        </w:trPr>
        <w:tc>
          <w:tcPr>
            <w:tcW w:w="2046" w:type="dxa"/>
            <w:noWrap/>
            <w:hideMark/>
          </w:tcPr>
          <w:p w14:paraId="2D76913F"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REC_MODIFY_DATE</w:t>
            </w:r>
          </w:p>
        </w:tc>
        <w:tc>
          <w:tcPr>
            <w:tcW w:w="4600" w:type="dxa"/>
            <w:hideMark/>
          </w:tcPr>
          <w:p w14:paraId="2D769140"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Record Modified Date and Time</w:t>
            </w:r>
          </w:p>
        </w:tc>
      </w:tr>
      <w:tr w:rsidR="004A16EC" w:rsidRPr="004A16EC" w14:paraId="2D769144" w14:textId="77777777" w:rsidTr="004A16EC">
        <w:trPr>
          <w:trHeight w:val="255"/>
        </w:trPr>
        <w:tc>
          <w:tcPr>
            <w:tcW w:w="2046" w:type="dxa"/>
            <w:noWrap/>
            <w:hideMark/>
          </w:tcPr>
          <w:p w14:paraId="2D769142"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REQUESTOR</w:t>
            </w:r>
          </w:p>
        </w:tc>
        <w:tc>
          <w:tcPr>
            <w:tcW w:w="4600" w:type="dxa"/>
            <w:hideMark/>
          </w:tcPr>
          <w:p w14:paraId="2D769143"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ATTUID of Person putting in the record/ticket</w:t>
            </w:r>
          </w:p>
        </w:tc>
      </w:tr>
      <w:tr w:rsidR="004A16EC" w:rsidRPr="004A16EC" w14:paraId="2D769147" w14:textId="77777777" w:rsidTr="004A16EC">
        <w:trPr>
          <w:trHeight w:val="255"/>
        </w:trPr>
        <w:tc>
          <w:tcPr>
            <w:tcW w:w="2046" w:type="dxa"/>
            <w:noWrap/>
            <w:hideMark/>
          </w:tcPr>
          <w:p w14:paraId="2D769145"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ST</w:t>
            </w:r>
          </w:p>
        </w:tc>
        <w:tc>
          <w:tcPr>
            <w:tcW w:w="4600" w:type="dxa"/>
            <w:hideMark/>
          </w:tcPr>
          <w:p w14:paraId="2D769146"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State for Building</w:t>
            </w:r>
          </w:p>
        </w:tc>
      </w:tr>
      <w:tr w:rsidR="004A16EC" w:rsidRPr="004A16EC" w14:paraId="2D76914A" w14:textId="77777777" w:rsidTr="004A16EC">
        <w:trPr>
          <w:trHeight w:val="255"/>
        </w:trPr>
        <w:tc>
          <w:tcPr>
            <w:tcW w:w="2046" w:type="dxa"/>
            <w:noWrap/>
            <w:hideMark/>
          </w:tcPr>
          <w:p w14:paraId="2D769148"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STORMNAME</w:t>
            </w:r>
          </w:p>
        </w:tc>
        <w:tc>
          <w:tcPr>
            <w:tcW w:w="4600" w:type="dxa"/>
            <w:hideMark/>
          </w:tcPr>
          <w:p w14:paraId="2D769149"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Hurricane Name or Storm type</w:t>
            </w:r>
          </w:p>
        </w:tc>
      </w:tr>
      <w:tr w:rsidR="004A16EC" w:rsidRPr="004A16EC" w14:paraId="2D76914D" w14:textId="77777777" w:rsidTr="004A16EC">
        <w:trPr>
          <w:trHeight w:val="510"/>
        </w:trPr>
        <w:tc>
          <w:tcPr>
            <w:tcW w:w="2046" w:type="dxa"/>
            <w:noWrap/>
            <w:hideMark/>
          </w:tcPr>
          <w:p w14:paraId="2D76914B"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WR</w:t>
            </w:r>
          </w:p>
        </w:tc>
        <w:tc>
          <w:tcPr>
            <w:tcW w:w="4600" w:type="dxa"/>
            <w:hideMark/>
          </w:tcPr>
          <w:p w14:paraId="2D76914C"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Work Request # - Used if repairs are completed by a contractor/vendor</w:t>
            </w:r>
          </w:p>
        </w:tc>
      </w:tr>
      <w:tr w:rsidR="004A16EC" w:rsidRPr="004A16EC" w14:paraId="2D769150" w14:textId="77777777" w:rsidTr="004A16EC">
        <w:trPr>
          <w:trHeight w:val="255"/>
        </w:trPr>
        <w:tc>
          <w:tcPr>
            <w:tcW w:w="2046" w:type="dxa"/>
            <w:noWrap/>
            <w:hideMark/>
          </w:tcPr>
          <w:p w14:paraId="2D76914E" w14:textId="77777777" w:rsidR="004A16EC" w:rsidRPr="004A16EC" w:rsidRDefault="004A16EC" w:rsidP="004A16EC">
            <w:pPr>
              <w:spacing w:line="240" w:lineRule="auto"/>
              <w:rPr>
                <w:rFonts w:ascii="Arial" w:hAnsi="Arial" w:cs="Arial"/>
                <w:b/>
                <w:bCs/>
                <w:color w:val="auto"/>
              </w:rPr>
            </w:pPr>
            <w:r w:rsidRPr="004A16EC">
              <w:rPr>
                <w:rFonts w:ascii="Arial" w:hAnsi="Arial" w:cs="Arial"/>
                <w:b/>
                <w:bCs/>
                <w:color w:val="auto"/>
              </w:rPr>
              <w:t>YEAR</w:t>
            </w:r>
          </w:p>
        </w:tc>
        <w:tc>
          <w:tcPr>
            <w:tcW w:w="4600" w:type="dxa"/>
            <w:hideMark/>
          </w:tcPr>
          <w:p w14:paraId="2D76914F" w14:textId="77777777" w:rsidR="004A16EC" w:rsidRPr="004A16EC" w:rsidRDefault="004A16EC" w:rsidP="004A16EC">
            <w:pPr>
              <w:spacing w:line="240" w:lineRule="auto"/>
              <w:rPr>
                <w:rFonts w:ascii="Arial" w:hAnsi="Arial" w:cs="Arial"/>
                <w:color w:val="auto"/>
              </w:rPr>
            </w:pPr>
            <w:r w:rsidRPr="004A16EC">
              <w:rPr>
                <w:rFonts w:ascii="Arial" w:hAnsi="Arial" w:cs="Arial"/>
                <w:color w:val="auto"/>
              </w:rPr>
              <w:t>Storm Year</w:t>
            </w:r>
          </w:p>
        </w:tc>
      </w:tr>
    </w:tbl>
    <w:p w14:paraId="2D769151" w14:textId="77777777" w:rsidR="004A16EC" w:rsidRDefault="004A16EC" w:rsidP="00B00BAE">
      <w:pPr>
        <w:spacing w:line="240" w:lineRule="auto"/>
      </w:pPr>
    </w:p>
    <w:p w14:paraId="2D769152" w14:textId="77777777" w:rsidR="004A16EC" w:rsidRDefault="004A16EC" w:rsidP="00B00BAE">
      <w:pPr>
        <w:spacing w:line="240" w:lineRule="auto"/>
      </w:pPr>
    </w:p>
    <w:sectPr w:rsidR="004A16EC" w:rsidSect="003D5464">
      <w:headerReference w:type="default" r:id="rId23"/>
      <w:footerReference w:type="default" r:id="rId24"/>
      <w:headerReference w:type="first" r:id="rId25"/>
      <w:footerReference w:type="first" r:id="rId26"/>
      <w:pgSz w:w="12240" w:h="15840" w:code="1"/>
      <w:pgMar w:top="1354" w:right="1152" w:bottom="1296" w:left="1152"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B5C5D" w14:textId="77777777" w:rsidR="00F72DC8" w:rsidRDefault="00F72DC8" w:rsidP="00863B59">
      <w:r>
        <w:separator/>
      </w:r>
    </w:p>
  </w:endnote>
  <w:endnote w:type="continuationSeparator" w:id="0">
    <w:p w14:paraId="76082F1B" w14:textId="77777777" w:rsidR="00F72DC8" w:rsidRDefault="00F72DC8" w:rsidP="00863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Tahom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69174" w14:textId="77777777" w:rsidR="00414E98" w:rsidRPr="00B25210" w:rsidRDefault="00414E98" w:rsidP="00CD2CC0">
    <w:pPr>
      <w:pStyle w:val="Footer"/>
      <w:spacing w:line="240" w:lineRule="auto"/>
      <w:rPr>
        <w:rStyle w:val="PageNumber"/>
        <w:b/>
        <w:color w:val="0070C0"/>
      </w:rPr>
    </w:pPr>
    <w:r>
      <w:rPr>
        <w:noProof/>
        <w:sz w:val="16"/>
      </w:rPr>
      <mc:AlternateContent>
        <mc:Choice Requires="wps">
          <w:drawing>
            <wp:anchor distT="0" distB="0" distL="114300" distR="114300" simplePos="0" relativeHeight="251657216" behindDoc="0" locked="0" layoutInCell="1" allowOverlap="1" wp14:anchorId="2D769180" wp14:editId="2D769181">
              <wp:simplePos x="0" y="0"/>
              <wp:positionH relativeFrom="column">
                <wp:posOffset>786130</wp:posOffset>
              </wp:positionH>
              <wp:positionV relativeFrom="paragraph">
                <wp:posOffset>-98425</wp:posOffset>
              </wp:positionV>
              <wp:extent cx="4847590" cy="549910"/>
              <wp:effectExtent l="0" t="0" r="0" b="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7590" cy="54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9189" w14:textId="77777777" w:rsidR="00414E98" w:rsidRPr="008844E9" w:rsidRDefault="00414E98" w:rsidP="00323DD8">
                          <w:pPr>
                            <w:jc w:val="center"/>
                            <w:rPr>
                              <w:rFonts w:cs="Arial"/>
                              <w:color w:val="1F497D"/>
                              <w:sz w:val="16"/>
                              <w:szCs w:val="16"/>
                            </w:rPr>
                          </w:pPr>
                          <w:r w:rsidRPr="008844E9">
                            <w:rPr>
                              <w:rFonts w:cs="Arial"/>
                              <w:color w:val="1F497D"/>
                              <w:sz w:val="16"/>
                              <w:szCs w:val="16"/>
                            </w:rPr>
                            <w:t>AT&amp;T Proprietary (Restricted) — “Team”</w:t>
                          </w:r>
                        </w:p>
                        <w:p w14:paraId="2D76918A" w14:textId="77777777" w:rsidR="00414E98" w:rsidRPr="008844E9" w:rsidRDefault="00414E98" w:rsidP="00323DD8">
                          <w:pPr>
                            <w:jc w:val="center"/>
                            <w:rPr>
                              <w:rFonts w:cs="Arial"/>
                              <w:color w:val="1F497D"/>
                              <w:sz w:val="16"/>
                              <w:szCs w:val="16"/>
                            </w:rPr>
                          </w:pPr>
                          <w:r w:rsidRPr="008844E9">
                            <w:rPr>
                              <w:rFonts w:cs="Arial"/>
                              <w:color w:val="1F497D"/>
                              <w:sz w:val="16"/>
                              <w:szCs w:val="16"/>
                            </w:rPr>
                            <w:t>Only for use by authorized individuals or any above-designated team(s)                                                  within the AT&amp;T companies and not for general distribution.</w:t>
                          </w:r>
                        </w:p>
                        <w:p w14:paraId="2D76918B" w14:textId="77777777" w:rsidR="00414E98" w:rsidRPr="00323DD8" w:rsidRDefault="00414E98" w:rsidP="00323D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9" type="#_x0000_t202" style="position:absolute;margin-left:61.9pt;margin-top:-7.75pt;width:381.7pt;height:4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" filled="f" stroked="f">
              <v:textbox inset="0,0,0,0">
                <w:txbxContent>
                  <w:p w14:paraId="2D769189" w14:textId="77777777" w:rsidR="00414E98" w:rsidRPr="008844E9" w:rsidRDefault="00414E98" w:rsidP="00323DD8">
                    <w:pPr>
                      <w:jc w:val="center"/>
                      <w:rPr>
                        <w:rFonts w:cs="Arial"/>
                        <w:color w:val="1F497D"/>
                        <w:sz w:val="16"/>
                        <w:szCs w:val="16"/>
                      </w:rPr>
                    </w:pPr>
                    <w:r w:rsidRPr="008844E9">
                      <w:rPr>
                        <w:rFonts w:cs="Arial"/>
                        <w:color w:val="1F497D"/>
                        <w:sz w:val="16"/>
                        <w:szCs w:val="16"/>
                      </w:rPr>
                      <w:t>AT&amp;T Proprietary (Restricted) — “Team”</w:t>
                    </w:r>
                  </w:p>
                  <w:p w14:paraId="2D76918A" w14:textId="77777777" w:rsidR="00414E98" w:rsidRPr="008844E9" w:rsidRDefault="00414E98" w:rsidP="00323DD8">
                    <w:pPr>
                      <w:jc w:val="center"/>
                      <w:rPr>
                        <w:rFonts w:cs="Arial"/>
                        <w:color w:val="1F497D"/>
                        <w:sz w:val="16"/>
                        <w:szCs w:val="16"/>
                      </w:rPr>
                    </w:pPr>
                    <w:r w:rsidRPr="008844E9">
                      <w:rPr>
                        <w:rFonts w:cs="Arial"/>
                        <w:color w:val="1F497D"/>
                        <w:sz w:val="16"/>
                        <w:szCs w:val="16"/>
                      </w:rPr>
                      <w:t>Only for use by authorized individuals or any above-designated team(s)                                                  within the AT&amp;T companies and not for general distribution.</w:t>
                    </w:r>
                  </w:p>
                  <w:p w14:paraId="2D76918B" w14:textId="77777777" w:rsidR="00414E98" w:rsidRPr="00323DD8" w:rsidRDefault="00414E98" w:rsidP="00323DD8"/>
                </w:txbxContent>
              </v:textbox>
            </v:shape>
          </w:pict>
        </mc:Fallback>
      </mc:AlternateContent>
    </w:r>
    <w:r w:rsidRPr="00B25210">
      <w:rPr>
        <w:rStyle w:val="PageNumber"/>
        <w:b/>
        <w:color w:val="0070C0"/>
      </w:rPr>
      <w:t>So You Think</w:t>
    </w:r>
  </w:p>
  <w:p w14:paraId="2D769175" w14:textId="77777777" w:rsidR="00414E98" w:rsidRPr="00AD45AE" w:rsidRDefault="00414E98" w:rsidP="00CD2CC0">
    <w:pPr>
      <w:pStyle w:val="Footer"/>
      <w:spacing w:line="240" w:lineRule="auto"/>
      <w:rPr>
        <w:rStyle w:val="PageNumber"/>
      </w:rPr>
    </w:pPr>
    <w:r w:rsidRPr="00B25210">
      <w:rPr>
        <w:rStyle w:val="PageNumber"/>
        <w:b/>
        <w:color w:val="0070C0"/>
      </w:rPr>
      <w:t>You Can Code?</w:t>
    </w:r>
    <w:r>
      <w:rPr>
        <w:rStyle w:val="PageNumber"/>
      </w:rPr>
      <w:tab/>
    </w:r>
    <w:r>
      <w:rPr>
        <w:rStyle w:val="PageNumber"/>
      </w:rPr>
      <w:tab/>
      <w:t xml:space="preserve">                                                                               </w:t>
    </w:r>
    <w:r w:rsidRPr="00AD45AE">
      <w:rPr>
        <w:rStyle w:val="PageNumber"/>
      </w:rPr>
      <w:t xml:space="preserve">Page </w:t>
    </w:r>
    <w:r w:rsidRPr="00AD45AE">
      <w:rPr>
        <w:rStyle w:val="PageNumber"/>
      </w:rPr>
      <w:fldChar w:fldCharType="begin"/>
    </w:r>
    <w:r w:rsidRPr="00AD45AE">
      <w:rPr>
        <w:rStyle w:val="PageNumber"/>
      </w:rPr>
      <w:instrText xml:space="preserve"> PAGE </w:instrText>
    </w:r>
    <w:r w:rsidRPr="00AD45AE">
      <w:rPr>
        <w:rStyle w:val="PageNumber"/>
      </w:rPr>
      <w:fldChar w:fldCharType="separate"/>
    </w:r>
    <w:r w:rsidR="00AA249A">
      <w:rPr>
        <w:rStyle w:val="PageNumber"/>
        <w:noProof/>
      </w:rPr>
      <w:t>6</w:t>
    </w:r>
    <w:r w:rsidRPr="00AD45AE">
      <w:rPr>
        <w:rStyle w:val="PageNumber"/>
      </w:rPr>
      <w:fldChar w:fldCharType="end"/>
    </w:r>
    <w:r w:rsidRPr="00AD45AE">
      <w:rPr>
        <w:rStyle w:val="PageNumber"/>
      </w:rPr>
      <w:t xml:space="preserve"> of </w:t>
    </w:r>
    <w:r w:rsidRPr="00AD45AE">
      <w:rPr>
        <w:rStyle w:val="PageNumber"/>
      </w:rPr>
      <w:fldChar w:fldCharType="begin"/>
    </w:r>
    <w:r w:rsidRPr="00AD45AE">
      <w:rPr>
        <w:rStyle w:val="PageNumber"/>
      </w:rPr>
      <w:instrText xml:space="preserve"> NUMPAGES  </w:instrText>
    </w:r>
    <w:r w:rsidRPr="00AD45AE">
      <w:rPr>
        <w:rStyle w:val="PageNumber"/>
      </w:rPr>
      <w:fldChar w:fldCharType="separate"/>
    </w:r>
    <w:r w:rsidR="00AA249A">
      <w:rPr>
        <w:rStyle w:val="PageNumber"/>
        <w:noProof/>
      </w:rPr>
      <w:t>63</w:t>
    </w:r>
    <w:r w:rsidRPr="00AD45AE">
      <w:rPr>
        <w:rStyle w:val="PageNumber"/>
      </w:rPr>
      <w:fldChar w:fldCharType="end"/>
    </w:r>
  </w:p>
  <w:p w14:paraId="2D769176" w14:textId="77777777" w:rsidR="00414E98" w:rsidRPr="009A6378" w:rsidRDefault="00414E98" w:rsidP="00863B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6917C" w14:textId="77777777" w:rsidR="00414E98" w:rsidRPr="00B25210" w:rsidRDefault="00414E98" w:rsidP="00B25210">
    <w:pPr>
      <w:pStyle w:val="Footer"/>
      <w:spacing w:line="240" w:lineRule="auto"/>
      <w:rPr>
        <w:rStyle w:val="PageNumber"/>
        <w:b/>
        <w:color w:val="0070C0"/>
      </w:rPr>
    </w:pPr>
    <w:r>
      <w:rPr>
        <w:noProof/>
        <w:sz w:val="16"/>
      </w:rPr>
      <mc:AlternateContent>
        <mc:Choice Requires="wps">
          <w:drawing>
            <wp:anchor distT="0" distB="0" distL="114300" distR="114300" simplePos="0" relativeHeight="251656192" behindDoc="0" locked="0" layoutInCell="1" allowOverlap="1" wp14:anchorId="2D769184" wp14:editId="2D769185">
              <wp:simplePos x="0" y="0"/>
              <wp:positionH relativeFrom="column">
                <wp:posOffset>786130</wp:posOffset>
              </wp:positionH>
              <wp:positionV relativeFrom="paragraph">
                <wp:posOffset>-98425</wp:posOffset>
              </wp:positionV>
              <wp:extent cx="4847590" cy="362585"/>
              <wp:effectExtent l="0" t="0" r="0" b="2540"/>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7590"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918C" w14:textId="77777777" w:rsidR="00414E98" w:rsidRPr="00BD67E2" w:rsidRDefault="00414E98" w:rsidP="00BD67E2">
                          <w:pPr>
                            <w:spacing w:line="240" w:lineRule="auto"/>
                            <w:jc w:val="center"/>
                            <w:rPr>
                              <w:b/>
                              <w:color w:val="808080"/>
                              <w:sz w:val="14"/>
                              <w:szCs w:val="14"/>
                            </w:rPr>
                          </w:pPr>
                          <w:r w:rsidRPr="00BD67E2">
                            <w:rPr>
                              <w:b/>
                              <w:color w:val="808080"/>
                              <w:sz w:val="14"/>
                              <w:szCs w:val="14"/>
                            </w:rPr>
                            <w:t>AT&amp;T Proprietary (Restricted)</w:t>
                          </w:r>
                        </w:p>
                        <w:p w14:paraId="2D76918D" w14:textId="77777777" w:rsidR="00414E98" w:rsidRDefault="00414E98" w:rsidP="00BD67E2">
                          <w:pPr>
                            <w:spacing w:line="240" w:lineRule="auto"/>
                            <w:jc w:val="center"/>
                            <w:rPr>
                              <w:color w:val="808080"/>
                              <w:sz w:val="14"/>
                              <w:szCs w:val="14"/>
                            </w:rPr>
                          </w:pPr>
                          <w:r w:rsidRPr="00BD67E2">
                            <w:rPr>
                              <w:color w:val="808080"/>
                              <w:sz w:val="14"/>
                              <w:szCs w:val="14"/>
                            </w:rPr>
                            <w:t>Only for use by authorized individuals or any abov</w:t>
                          </w:r>
                          <w:r>
                            <w:rPr>
                              <w:color w:val="808080"/>
                              <w:sz w:val="14"/>
                              <w:szCs w:val="14"/>
                            </w:rPr>
                            <w:t>e-designated team(s)</w:t>
                          </w:r>
                        </w:p>
                        <w:p w14:paraId="2D76918E" w14:textId="77777777" w:rsidR="00414E98" w:rsidRPr="00BD67E2" w:rsidRDefault="00414E98" w:rsidP="00BD67E2">
                          <w:pPr>
                            <w:spacing w:line="240" w:lineRule="auto"/>
                            <w:jc w:val="center"/>
                          </w:pPr>
                          <w:r>
                            <w:rPr>
                              <w:color w:val="808080"/>
                              <w:sz w:val="14"/>
                              <w:szCs w:val="14"/>
                            </w:rPr>
                            <w:t xml:space="preserve">within the </w:t>
                          </w:r>
                          <w:r w:rsidRPr="00BD67E2">
                            <w:rPr>
                              <w:color w:val="808080"/>
                              <w:sz w:val="14"/>
                              <w:szCs w:val="14"/>
                            </w:rPr>
                            <w:t>AT&amp;T companies and not for general distribution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0" type="#_x0000_t202" style="position:absolute;margin-left:61.9pt;margin-top:-7.75pt;width:381.7pt;height:2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esDsQ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" filled="f" stroked="f">
              <v:textbox inset="0,0,0,0">
                <w:txbxContent>
                  <w:p w14:paraId="2D76918C" w14:textId="77777777" w:rsidR="00414E98" w:rsidRPr="00BD67E2" w:rsidRDefault="00414E98" w:rsidP="00BD67E2">
                    <w:pPr>
                      <w:spacing w:line="240" w:lineRule="auto"/>
                      <w:jc w:val="center"/>
                      <w:rPr>
                        <w:b/>
                        <w:color w:val="808080"/>
                        <w:sz w:val="14"/>
                        <w:szCs w:val="14"/>
                      </w:rPr>
                    </w:pPr>
                    <w:r w:rsidRPr="00BD67E2">
                      <w:rPr>
                        <w:b/>
                        <w:color w:val="808080"/>
                        <w:sz w:val="14"/>
                        <w:szCs w:val="14"/>
                      </w:rPr>
                      <w:t>AT&amp;T Proprietary (Restricted)</w:t>
                    </w:r>
                  </w:p>
                  <w:p w14:paraId="2D76918D" w14:textId="77777777" w:rsidR="00414E98" w:rsidRDefault="00414E98" w:rsidP="00BD67E2">
                    <w:pPr>
                      <w:spacing w:line="240" w:lineRule="auto"/>
                      <w:jc w:val="center"/>
                      <w:rPr>
                        <w:color w:val="808080"/>
                        <w:sz w:val="14"/>
                        <w:szCs w:val="14"/>
                      </w:rPr>
                    </w:pPr>
                    <w:r w:rsidRPr="00BD67E2">
                      <w:rPr>
                        <w:color w:val="808080"/>
                        <w:sz w:val="14"/>
                        <w:szCs w:val="14"/>
                      </w:rPr>
                      <w:t>Only for use by authorized individuals or any abov</w:t>
                    </w:r>
                    <w:r>
                      <w:rPr>
                        <w:color w:val="808080"/>
                        <w:sz w:val="14"/>
                        <w:szCs w:val="14"/>
                      </w:rPr>
                      <w:t>e-designated team(s)</w:t>
                    </w:r>
                  </w:p>
                  <w:p w14:paraId="2D76918E" w14:textId="77777777" w:rsidR="00414E98" w:rsidRPr="00BD67E2" w:rsidRDefault="00414E98" w:rsidP="00BD67E2">
                    <w:pPr>
                      <w:spacing w:line="240" w:lineRule="auto"/>
                      <w:jc w:val="center"/>
                    </w:pPr>
                    <w:r>
                      <w:rPr>
                        <w:color w:val="808080"/>
                        <w:sz w:val="14"/>
                        <w:szCs w:val="14"/>
                      </w:rPr>
                      <w:t xml:space="preserve">within the </w:t>
                    </w:r>
                    <w:r w:rsidRPr="00BD67E2">
                      <w:rPr>
                        <w:color w:val="808080"/>
                        <w:sz w:val="14"/>
                        <w:szCs w:val="14"/>
                      </w:rPr>
                      <w:t>AT&amp;T companies and not for general distribution</w:t>
                    </w:r>
                  </w:p>
                </w:txbxContent>
              </v:textbox>
            </v:shape>
          </w:pict>
        </mc:Fallback>
      </mc:AlternateContent>
    </w:r>
    <w:r w:rsidRPr="00B25210">
      <w:rPr>
        <w:rStyle w:val="PageNumber"/>
        <w:b/>
        <w:color w:val="0070C0"/>
      </w:rPr>
      <w:t>So You Think</w:t>
    </w:r>
  </w:p>
  <w:p w14:paraId="2D76917D" w14:textId="77777777" w:rsidR="00414E98" w:rsidRPr="00AD45AE" w:rsidRDefault="00414E98" w:rsidP="00B25210">
    <w:pPr>
      <w:pStyle w:val="Footer"/>
      <w:spacing w:line="240" w:lineRule="auto"/>
      <w:rPr>
        <w:rStyle w:val="PageNumber"/>
      </w:rPr>
    </w:pPr>
    <w:r w:rsidRPr="00B25210">
      <w:rPr>
        <w:rStyle w:val="PageNumber"/>
        <w:b/>
        <w:color w:val="0070C0"/>
      </w:rPr>
      <w:t>You Can Code?</w:t>
    </w:r>
    <w:r>
      <w:rPr>
        <w:rStyle w:val="PageNumber"/>
      </w:rPr>
      <w:tab/>
    </w:r>
    <w:r>
      <w:rPr>
        <w:rStyle w:val="PageNumber"/>
      </w:rPr>
      <w:tab/>
      <w:t xml:space="preserve">                                                                                </w:t>
    </w:r>
    <w:r w:rsidRPr="00AD45AE">
      <w:rPr>
        <w:rStyle w:val="PageNumber"/>
      </w:rPr>
      <w:t xml:space="preserve">Page </w:t>
    </w:r>
    <w:r w:rsidRPr="00AD45AE">
      <w:rPr>
        <w:rStyle w:val="PageNumber"/>
      </w:rPr>
      <w:fldChar w:fldCharType="begin"/>
    </w:r>
    <w:r w:rsidRPr="00AD45AE">
      <w:rPr>
        <w:rStyle w:val="PageNumber"/>
      </w:rPr>
      <w:instrText xml:space="preserve"> PAGE </w:instrText>
    </w:r>
    <w:r w:rsidRPr="00AD45AE">
      <w:rPr>
        <w:rStyle w:val="PageNumber"/>
      </w:rPr>
      <w:fldChar w:fldCharType="separate"/>
    </w:r>
    <w:r>
      <w:rPr>
        <w:rStyle w:val="PageNumber"/>
        <w:noProof/>
      </w:rPr>
      <w:t>1</w:t>
    </w:r>
    <w:r w:rsidRPr="00AD45AE">
      <w:rPr>
        <w:rStyle w:val="PageNumber"/>
      </w:rPr>
      <w:fldChar w:fldCharType="end"/>
    </w:r>
    <w:r w:rsidRPr="00AD45AE">
      <w:rPr>
        <w:rStyle w:val="PageNumber"/>
      </w:rPr>
      <w:t xml:space="preserve"> of </w:t>
    </w:r>
    <w:r w:rsidRPr="00AD45AE">
      <w:rPr>
        <w:rStyle w:val="PageNumber"/>
      </w:rPr>
      <w:fldChar w:fldCharType="begin"/>
    </w:r>
    <w:r w:rsidRPr="00AD45AE">
      <w:rPr>
        <w:rStyle w:val="PageNumber"/>
      </w:rPr>
      <w:instrText xml:space="preserve"> NUMPAGES  </w:instrText>
    </w:r>
    <w:r w:rsidRPr="00AD45AE">
      <w:rPr>
        <w:rStyle w:val="PageNumber"/>
      </w:rPr>
      <w:fldChar w:fldCharType="separate"/>
    </w:r>
    <w:r>
      <w:rPr>
        <w:rStyle w:val="PageNumber"/>
        <w:noProof/>
      </w:rPr>
      <w:t>63</w:t>
    </w:r>
    <w:r w:rsidRPr="00AD45A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9B185" w14:textId="77777777" w:rsidR="00F72DC8" w:rsidRDefault="00F72DC8" w:rsidP="00863B59">
      <w:r>
        <w:separator/>
      </w:r>
    </w:p>
  </w:footnote>
  <w:footnote w:type="continuationSeparator" w:id="0">
    <w:p w14:paraId="17C689FB" w14:textId="77777777" w:rsidR="00F72DC8" w:rsidRDefault="00F72DC8" w:rsidP="00863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1E0" w:firstRow="1" w:lastRow="1" w:firstColumn="1" w:lastColumn="1" w:noHBand="0" w:noVBand="0"/>
    </w:tblPr>
    <w:tblGrid>
      <w:gridCol w:w="2940"/>
      <w:gridCol w:w="7212"/>
    </w:tblGrid>
    <w:tr w:rsidR="00414E98" w14:paraId="2D769172" w14:textId="77777777" w:rsidTr="00A44C19">
      <w:trPr>
        <w:trHeight w:val="901"/>
      </w:trPr>
      <w:tc>
        <w:tcPr>
          <w:tcW w:w="3192" w:type="dxa"/>
        </w:tcPr>
        <w:p w14:paraId="2D76916E" w14:textId="77777777" w:rsidR="00414E98" w:rsidRPr="00B352A8" w:rsidRDefault="00414E98" w:rsidP="002159EB">
          <w:pPr>
            <w:pStyle w:val="Header"/>
          </w:pPr>
          <w:r>
            <w:rPr>
              <w:noProof/>
            </w:rPr>
            <w:drawing>
              <wp:anchor distT="0" distB="0" distL="114300" distR="114300" simplePos="0" relativeHeight="251659264" behindDoc="1" locked="0" layoutInCell="1" allowOverlap="1" wp14:anchorId="2D76917E" wp14:editId="2D76917F">
                <wp:simplePos x="0" y="0"/>
                <wp:positionH relativeFrom="page">
                  <wp:posOffset>26670</wp:posOffset>
                </wp:positionH>
                <wp:positionV relativeFrom="page">
                  <wp:posOffset>35560</wp:posOffset>
                </wp:positionV>
                <wp:extent cx="1028700" cy="476250"/>
                <wp:effectExtent l="19050" t="0" r="0" b="0"/>
                <wp:wrapNone/>
                <wp:docPr id="37" name="Picture 37"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tt_color_logo600"/>
                        <pic:cNvPicPr>
                          <a:picLocks noChangeAspect="1" noChangeArrowheads="1"/>
                        </pic:cNvPicPr>
                      </pic:nvPicPr>
                      <pic:blipFill>
                        <a:blip r:embed="rId1"/>
                        <a:srcRect/>
                        <a:stretch>
                          <a:fillRect/>
                        </a:stretch>
                      </pic:blipFill>
                      <pic:spPr bwMode="auto">
                        <a:xfrm>
                          <a:off x="0" y="0"/>
                          <a:ext cx="1028700" cy="476250"/>
                        </a:xfrm>
                        <a:prstGeom prst="rect">
                          <a:avLst/>
                        </a:prstGeom>
                        <a:noFill/>
                      </pic:spPr>
                    </pic:pic>
                  </a:graphicData>
                </a:graphic>
              </wp:anchor>
            </w:drawing>
          </w:r>
        </w:p>
      </w:tc>
      <w:tc>
        <w:tcPr>
          <w:tcW w:w="7716" w:type="dxa"/>
        </w:tcPr>
        <w:p w14:paraId="2D76916F" w14:textId="77777777" w:rsidR="00414E98" w:rsidRDefault="00414E98" w:rsidP="002159EB">
          <w:pPr>
            <w:pStyle w:val="Header"/>
            <w:rPr>
              <w:b/>
            </w:rPr>
          </w:pPr>
        </w:p>
        <w:p w14:paraId="2D769170" w14:textId="77777777" w:rsidR="00414E98" w:rsidRPr="00BA2D11" w:rsidRDefault="00414E98" w:rsidP="002159EB">
          <w:pPr>
            <w:pStyle w:val="Header"/>
            <w:rPr>
              <w:b/>
            </w:rPr>
          </w:pPr>
          <w:r>
            <w:rPr>
              <w:b/>
            </w:rPr>
            <w:t>Participant Requirements</w:t>
          </w:r>
          <w:r w:rsidRPr="00BA2D11">
            <w:rPr>
              <w:b/>
            </w:rPr>
            <w:t xml:space="preserve"> </w:t>
          </w:r>
        </w:p>
        <w:p w14:paraId="2D769171" w14:textId="77777777" w:rsidR="00414E98" w:rsidRDefault="00414E98" w:rsidP="002159EB">
          <w:pPr>
            <w:pStyle w:val="Header2"/>
            <w:spacing w:before="0"/>
          </w:pPr>
          <w:r>
            <w:t>AT&amp;T Coding Challenge</w:t>
          </w:r>
        </w:p>
      </w:tc>
    </w:tr>
  </w:tbl>
  <w:p w14:paraId="2D769173" w14:textId="77777777" w:rsidR="00414E98" w:rsidRPr="002159EB" w:rsidRDefault="00414E98" w:rsidP="002159EB">
    <w:pPr>
      <w:pStyle w:val="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1E0" w:firstRow="1" w:lastRow="1" w:firstColumn="1" w:lastColumn="1" w:noHBand="0" w:noVBand="0"/>
    </w:tblPr>
    <w:tblGrid>
      <w:gridCol w:w="2955"/>
      <w:gridCol w:w="7197"/>
    </w:tblGrid>
    <w:tr w:rsidR="00414E98" w14:paraId="2D76917A" w14:textId="77777777" w:rsidTr="002159EB">
      <w:trPr>
        <w:trHeight w:val="1170"/>
      </w:trPr>
      <w:tc>
        <w:tcPr>
          <w:tcW w:w="3192" w:type="dxa"/>
        </w:tcPr>
        <w:p w14:paraId="2D769177" w14:textId="77777777" w:rsidR="00414E98" w:rsidRPr="00B352A8" w:rsidRDefault="00414E98" w:rsidP="002159EB">
          <w:pPr>
            <w:pStyle w:val="Header"/>
          </w:pPr>
          <w:r>
            <w:rPr>
              <w:noProof/>
            </w:rPr>
            <w:drawing>
              <wp:anchor distT="0" distB="0" distL="114300" distR="114300" simplePos="0" relativeHeight="251658240" behindDoc="1" locked="0" layoutInCell="1" allowOverlap="1" wp14:anchorId="2D769182" wp14:editId="2D769183">
                <wp:simplePos x="0" y="0"/>
                <wp:positionH relativeFrom="page">
                  <wp:posOffset>26670</wp:posOffset>
                </wp:positionH>
                <wp:positionV relativeFrom="page">
                  <wp:posOffset>35560</wp:posOffset>
                </wp:positionV>
                <wp:extent cx="1028700" cy="476250"/>
                <wp:effectExtent l="19050" t="0" r="0" b="0"/>
                <wp:wrapNone/>
                <wp:docPr id="36" name="Picture 28"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tt_color_logo600"/>
                        <pic:cNvPicPr>
                          <a:picLocks noChangeAspect="1" noChangeArrowheads="1"/>
                        </pic:cNvPicPr>
                      </pic:nvPicPr>
                      <pic:blipFill>
                        <a:blip r:embed="rId1"/>
                        <a:srcRect/>
                        <a:stretch>
                          <a:fillRect/>
                        </a:stretch>
                      </pic:blipFill>
                      <pic:spPr bwMode="auto">
                        <a:xfrm>
                          <a:off x="0" y="0"/>
                          <a:ext cx="1028700" cy="476250"/>
                        </a:xfrm>
                        <a:prstGeom prst="rect">
                          <a:avLst/>
                        </a:prstGeom>
                        <a:noFill/>
                      </pic:spPr>
                    </pic:pic>
                  </a:graphicData>
                </a:graphic>
              </wp:anchor>
            </w:drawing>
          </w:r>
        </w:p>
      </w:tc>
      <w:tc>
        <w:tcPr>
          <w:tcW w:w="7716" w:type="dxa"/>
        </w:tcPr>
        <w:p w14:paraId="2D769178" w14:textId="77777777" w:rsidR="00414E98" w:rsidRPr="00BA2D11" w:rsidRDefault="00414E98" w:rsidP="002159EB">
          <w:pPr>
            <w:pStyle w:val="Header"/>
            <w:rPr>
              <w:b/>
            </w:rPr>
          </w:pPr>
          <w:r w:rsidRPr="00BA2D11">
            <w:rPr>
              <w:b/>
            </w:rPr>
            <w:t xml:space="preserve">High Level Design </w:t>
          </w:r>
        </w:p>
        <w:p w14:paraId="2D769179" w14:textId="77777777" w:rsidR="00414E98" w:rsidRDefault="00414E98" w:rsidP="002159EB">
          <w:pPr>
            <w:pStyle w:val="Header2"/>
            <w:spacing w:before="0"/>
          </w:pPr>
          <w:r>
            <w:t>AT&amp;T Coding Challenge</w:t>
          </w:r>
        </w:p>
      </w:tc>
    </w:tr>
  </w:tbl>
  <w:p w14:paraId="2D76917B" w14:textId="77777777" w:rsidR="00414E98" w:rsidRDefault="00414E98" w:rsidP="00863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9730AB44"/>
    <w:lvl w:ilvl="0">
      <w:start w:val="1"/>
      <w:numFmt w:val="lowerRoman"/>
      <w:pStyle w:val="ListNumber3"/>
      <w:lvlText w:val="%1."/>
      <w:lvlJc w:val="left"/>
      <w:pPr>
        <w:tabs>
          <w:tab w:val="num" w:pos="1800"/>
        </w:tabs>
        <w:ind w:left="1800" w:hanging="360"/>
      </w:pPr>
      <w:rPr>
        <w:rFonts w:hint="default"/>
      </w:rPr>
    </w:lvl>
  </w:abstractNum>
  <w:abstractNum w:abstractNumId="1">
    <w:nsid w:val="FFFFFF7F"/>
    <w:multiLevelType w:val="singleLevel"/>
    <w:tmpl w:val="A1EC470A"/>
    <w:lvl w:ilvl="0">
      <w:start w:val="1"/>
      <w:numFmt w:val="lowerLetter"/>
      <w:pStyle w:val="ListNumber2"/>
      <w:lvlText w:val="%1."/>
      <w:lvlJc w:val="left"/>
      <w:pPr>
        <w:tabs>
          <w:tab w:val="num" w:pos="1440"/>
        </w:tabs>
        <w:ind w:left="1440" w:hanging="360"/>
      </w:pPr>
      <w:rPr>
        <w:rFonts w:hint="default"/>
      </w:rPr>
    </w:lvl>
  </w:abstractNum>
  <w:abstractNum w:abstractNumId="2">
    <w:nsid w:val="FFFFFF80"/>
    <w:multiLevelType w:val="singleLevel"/>
    <w:tmpl w:val="F3966340"/>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93861CF2"/>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9E9C2D58"/>
    <w:lvl w:ilvl="0">
      <w:start w:val="1"/>
      <w:numFmt w:val="bullet"/>
      <w:lvlText w:val=""/>
      <w:lvlJc w:val="left"/>
      <w:pPr>
        <w:tabs>
          <w:tab w:val="num" w:pos="1080"/>
        </w:tabs>
        <w:ind w:left="1080" w:hanging="360"/>
      </w:pPr>
      <w:rPr>
        <w:rFonts w:ascii="Symbol" w:hAnsi="Symbol" w:hint="default"/>
      </w:rPr>
    </w:lvl>
  </w:abstractNum>
  <w:abstractNum w:abstractNumId="5">
    <w:nsid w:val="FFFFFF88"/>
    <w:multiLevelType w:val="singleLevel"/>
    <w:tmpl w:val="864A6204"/>
    <w:lvl w:ilvl="0">
      <w:start w:val="1"/>
      <w:numFmt w:val="decimal"/>
      <w:pStyle w:val="ListNumber"/>
      <w:lvlText w:val="%1."/>
      <w:lvlJc w:val="left"/>
      <w:pPr>
        <w:tabs>
          <w:tab w:val="num" w:pos="1080"/>
        </w:tabs>
        <w:ind w:left="1080" w:hanging="360"/>
      </w:pPr>
      <w:rPr>
        <w:rFonts w:hint="default"/>
      </w:rPr>
    </w:lvl>
  </w:abstractNum>
  <w:abstractNum w:abstractNumId="6">
    <w:nsid w:val="01542C6C"/>
    <w:multiLevelType w:val="hybridMultilevel"/>
    <w:tmpl w:val="C7E06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33466D"/>
    <w:multiLevelType w:val="hybridMultilevel"/>
    <w:tmpl w:val="ECECA0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E22B5D"/>
    <w:multiLevelType w:val="hybridMultilevel"/>
    <w:tmpl w:val="8FDA1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F56ABD"/>
    <w:multiLevelType w:val="hybridMultilevel"/>
    <w:tmpl w:val="47FE4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A07FBF"/>
    <w:multiLevelType w:val="multilevel"/>
    <w:tmpl w:val="0409001D"/>
    <w:styleLink w:val="ATTListBullets"/>
    <w:lvl w:ilvl="0">
      <w:start w:val="1"/>
      <w:numFmt w:val="bullet"/>
      <w:lvlText w:val="•"/>
      <w:lvlJc w:val="left"/>
      <w:pPr>
        <w:tabs>
          <w:tab w:val="num" w:pos="360"/>
        </w:tabs>
        <w:ind w:left="360" w:hanging="360"/>
      </w:pPr>
      <w:rPr>
        <w:rFonts w:ascii="Verdana" w:hAnsi="Verdana" w:hint="default"/>
        <w:color w:val="4D4D4D"/>
        <w:sz w:val="22"/>
      </w:rPr>
    </w:lvl>
    <w:lvl w:ilvl="1">
      <w:start w:val="1"/>
      <w:numFmt w:val="bullet"/>
      <w:lvlText w:val="—"/>
      <w:lvlJc w:val="left"/>
      <w:pPr>
        <w:tabs>
          <w:tab w:val="num" w:pos="720"/>
        </w:tabs>
        <w:ind w:left="720" w:hanging="360"/>
      </w:pPr>
      <w:rPr>
        <w:rFonts w:ascii="Verdana" w:hAnsi="Verdana"/>
        <w:color w:val="4D4D4D"/>
        <w:sz w:val="22"/>
        <w:szCs w:val="22"/>
      </w:rPr>
    </w:lvl>
    <w:lvl w:ilvl="2">
      <w:start w:val="1"/>
      <w:numFmt w:val="bullet"/>
      <w:lvlText w:val=""/>
      <w:lvlJc w:val="left"/>
      <w:pPr>
        <w:tabs>
          <w:tab w:val="num" w:pos="1080"/>
        </w:tabs>
        <w:ind w:left="1080" w:hanging="360"/>
      </w:pPr>
      <w:rPr>
        <w:rFonts w:ascii="Wingdings" w:hAnsi="Wingdings"/>
        <w:color w:val="4D4D4D"/>
      </w:rPr>
    </w:lvl>
    <w:lvl w:ilvl="3">
      <w:start w:val="1"/>
      <w:numFmt w:val="bullet"/>
      <w:pStyle w:val="ListBullet2"/>
      <w:lvlText w:val="—"/>
      <w:lvlJc w:val="left"/>
      <w:pPr>
        <w:tabs>
          <w:tab w:val="num" w:pos="1440"/>
        </w:tabs>
        <w:ind w:left="1440" w:hanging="360"/>
      </w:pPr>
      <w:rPr>
        <w:rFonts w:ascii="Verdana" w:hAnsi="Verdana"/>
        <w:color w:val="4D4D4D"/>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AF3780B"/>
    <w:multiLevelType w:val="hybridMultilevel"/>
    <w:tmpl w:val="17A8E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AC173E"/>
    <w:multiLevelType w:val="hybridMultilevel"/>
    <w:tmpl w:val="88E6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6C690D"/>
    <w:multiLevelType w:val="hybridMultilevel"/>
    <w:tmpl w:val="E82EE5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C6952"/>
    <w:multiLevelType w:val="hybridMultilevel"/>
    <w:tmpl w:val="69F2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934EC"/>
    <w:multiLevelType w:val="hybridMultilevel"/>
    <w:tmpl w:val="E42C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C02AEB"/>
    <w:multiLevelType w:val="hybridMultilevel"/>
    <w:tmpl w:val="A7143EB2"/>
    <w:lvl w:ilvl="0" w:tplc="854C2DCE">
      <w:numFmt w:val="bullet"/>
      <w:lvlText w:val="-"/>
      <w:lvlJc w:val="left"/>
      <w:pPr>
        <w:ind w:left="495" w:hanging="360"/>
      </w:pPr>
      <w:rPr>
        <w:rFonts w:ascii="Verdana" w:eastAsia="Times New Roman" w:hAnsi="Verdana"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7">
    <w:nsid w:val="422F4C57"/>
    <w:multiLevelType w:val="hybridMultilevel"/>
    <w:tmpl w:val="82CAE924"/>
    <w:lvl w:ilvl="0" w:tplc="A2B2FF2A">
      <w:start w:val="1"/>
      <w:numFmt w:val="decimal"/>
      <w:lvlText w:val="%1."/>
      <w:lvlJc w:val="left"/>
      <w:pPr>
        <w:tabs>
          <w:tab w:val="num" w:pos="1800"/>
        </w:tabs>
        <w:ind w:left="1800" w:hanging="360"/>
      </w:pPr>
      <w:rPr>
        <w:rFonts w:ascii="Times New Roman" w:eastAsia="Times New Roman" w:hAnsi="Times New Roman" w:cs="Times New Roman"/>
        <w:b w:val="0"/>
        <w:i w:val="0"/>
        <w:sz w:val="24"/>
        <w:szCs w:val="24"/>
      </w:rPr>
    </w:lvl>
    <w:lvl w:ilvl="1" w:tplc="0409000F">
      <w:start w:val="1"/>
      <w:numFmt w:val="decimal"/>
      <w:lvlText w:val="%2."/>
      <w:lvlJc w:val="left"/>
      <w:pPr>
        <w:tabs>
          <w:tab w:val="num" w:pos="2520"/>
        </w:tabs>
        <w:ind w:left="2520" w:hanging="360"/>
      </w:pPr>
      <w:rPr>
        <w:rFonts w:hint="default"/>
        <w:b w:val="0"/>
        <w:i w:val="0"/>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437222C9"/>
    <w:multiLevelType w:val="hybridMultilevel"/>
    <w:tmpl w:val="51407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CE35C1"/>
    <w:multiLevelType w:val="hybridMultilevel"/>
    <w:tmpl w:val="D90C2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FF7056"/>
    <w:multiLevelType w:val="hybridMultilevel"/>
    <w:tmpl w:val="DAF0DA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8F6BA7"/>
    <w:multiLevelType w:val="hybridMultilevel"/>
    <w:tmpl w:val="8D6A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E418C1"/>
    <w:multiLevelType w:val="hybridMultilevel"/>
    <w:tmpl w:val="C714E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BE2B62"/>
    <w:multiLevelType w:val="hybridMultilevel"/>
    <w:tmpl w:val="0B0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2111C8"/>
    <w:multiLevelType w:val="hybridMultilevel"/>
    <w:tmpl w:val="A368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7C0344"/>
    <w:multiLevelType w:val="multilevel"/>
    <w:tmpl w:val="ACE0805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nsid w:val="516E426D"/>
    <w:multiLevelType w:val="hybridMultilevel"/>
    <w:tmpl w:val="0316E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0A5BC0"/>
    <w:multiLevelType w:val="hybridMultilevel"/>
    <w:tmpl w:val="DF405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412EB6"/>
    <w:multiLevelType w:val="hybridMultilevel"/>
    <w:tmpl w:val="7D84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D51843"/>
    <w:multiLevelType w:val="hybridMultilevel"/>
    <w:tmpl w:val="D18A1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7BC052F"/>
    <w:multiLevelType w:val="hybridMultilevel"/>
    <w:tmpl w:val="8FDA1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950012"/>
    <w:multiLevelType w:val="hybridMultilevel"/>
    <w:tmpl w:val="B922C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443AA5"/>
    <w:multiLevelType w:val="hybridMultilevel"/>
    <w:tmpl w:val="259C5D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855C9C"/>
    <w:multiLevelType w:val="hybridMultilevel"/>
    <w:tmpl w:val="0D5E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44C67"/>
    <w:multiLevelType w:val="hybridMultilevel"/>
    <w:tmpl w:val="77B4BFBC"/>
    <w:lvl w:ilvl="0" w:tplc="04090001">
      <w:start w:val="1"/>
      <w:numFmt w:val="bullet"/>
      <w:lvlText w:val=""/>
      <w:lvlJc w:val="left"/>
      <w:pPr>
        <w:tabs>
          <w:tab w:val="num" w:pos="1440"/>
        </w:tabs>
        <w:ind w:left="1440" w:hanging="360"/>
      </w:pPr>
      <w:rPr>
        <w:rFonts w:ascii="Symbol" w:hAnsi="Symbol" w:hint="default"/>
      </w:rPr>
    </w:lvl>
    <w:lvl w:ilvl="1" w:tplc="10BEB570">
      <w:numFmt w:val="bullet"/>
      <w:lvlText w:val="•"/>
      <w:lvlJc w:val="left"/>
      <w:pPr>
        <w:ind w:left="2160" w:hanging="360"/>
      </w:pPr>
      <w:rPr>
        <w:rFonts w:ascii="Verdana" w:eastAsia="Times New Roman" w:hAnsi="Verdana" w:cs="Times New Roman" w:hint="default"/>
        <w:color w:val="auto"/>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3480EFA"/>
    <w:multiLevelType w:val="hybridMultilevel"/>
    <w:tmpl w:val="765C2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A73BC2"/>
    <w:multiLevelType w:val="multilevel"/>
    <w:tmpl w:val="0409001D"/>
    <w:numStyleLink w:val="ATTListBullets"/>
  </w:abstractNum>
  <w:abstractNum w:abstractNumId="37">
    <w:nsid w:val="64B7028A"/>
    <w:multiLevelType w:val="hybridMultilevel"/>
    <w:tmpl w:val="6CBE37A8"/>
    <w:lvl w:ilvl="0" w:tplc="45487150">
      <w:numFmt w:val="bullet"/>
      <w:lvlText w:val="-"/>
      <w:lvlJc w:val="left"/>
      <w:pPr>
        <w:ind w:left="568" w:hanging="360"/>
      </w:pPr>
      <w:rPr>
        <w:rFonts w:ascii="Arial" w:eastAsia="Times New Roman" w:hAnsi="Arial" w:cs="Arial" w:hint="default"/>
      </w:rPr>
    </w:lvl>
    <w:lvl w:ilvl="1" w:tplc="04090003" w:tentative="1">
      <w:start w:val="1"/>
      <w:numFmt w:val="bullet"/>
      <w:lvlText w:val="o"/>
      <w:lvlJc w:val="left"/>
      <w:pPr>
        <w:ind w:left="1288" w:hanging="360"/>
      </w:pPr>
      <w:rPr>
        <w:rFonts w:ascii="Courier New" w:hAnsi="Courier New" w:cs="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2728" w:hanging="360"/>
      </w:pPr>
      <w:rPr>
        <w:rFonts w:ascii="Symbol" w:hAnsi="Symbol" w:hint="default"/>
      </w:rPr>
    </w:lvl>
    <w:lvl w:ilvl="4" w:tplc="04090003" w:tentative="1">
      <w:start w:val="1"/>
      <w:numFmt w:val="bullet"/>
      <w:lvlText w:val="o"/>
      <w:lvlJc w:val="left"/>
      <w:pPr>
        <w:ind w:left="3448" w:hanging="360"/>
      </w:pPr>
      <w:rPr>
        <w:rFonts w:ascii="Courier New" w:hAnsi="Courier New" w:cs="Courier New" w:hint="default"/>
      </w:rPr>
    </w:lvl>
    <w:lvl w:ilvl="5" w:tplc="04090005" w:tentative="1">
      <w:start w:val="1"/>
      <w:numFmt w:val="bullet"/>
      <w:lvlText w:val=""/>
      <w:lvlJc w:val="left"/>
      <w:pPr>
        <w:ind w:left="4168" w:hanging="360"/>
      </w:pPr>
      <w:rPr>
        <w:rFonts w:ascii="Wingdings" w:hAnsi="Wingdings" w:hint="default"/>
      </w:rPr>
    </w:lvl>
    <w:lvl w:ilvl="6" w:tplc="04090001" w:tentative="1">
      <w:start w:val="1"/>
      <w:numFmt w:val="bullet"/>
      <w:lvlText w:val=""/>
      <w:lvlJc w:val="left"/>
      <w:pPr>
        <w:ind w:left="4888" w:hanging="360"/>
      </w:pPr>
      <w:rPr>
        <w:rFonts w:ascii="Symbol" w:hAnsi="Symbol" w:hint="default"/>
      </w:rPr>
    </w:lvl>
    <w:lvl w:ilvl="7" w:tplc="04090003" w:tentative="1">
      <w:start w:val="1"/>
      <w:numFmt w:val="bullet"/>
      <w:lvlText w:val="o"/>
      <w:lvlJc w:val="left"/>
      <w:pPr>
        <w:ind w:left="5608" w:hanging="360"/>
      </w:pPr>
      <w:rPr>
        <w:rFonts w:ascii="Courier New" w:hAnsi="Courier New" w:cs="Courier New" w:hint="default"/>
      </w:rPr>
    </w:lvl>
    <w:lvl w:ilvl="8" w:tplc="04090005" w:tentative="1">
      <w:start w:val="1"/>
      <w:numFmt w:val="bullet"/>
      <w:lvlText w:val=""/>
      <w:lvlJc w:val="left"/>
      <w:pPr>
        <w:ind w:left="6328" w:hanging="360"/>
      </w:pPr>
      <w:rPr>
        <w:rFonts w:ascii="Wingdings" w:hAnsi="Wingdings" w:hint="default"/>
      </w:rPr>
    </w:lvl>
  </w:abstractNum>
  <w:abstractNum w:abstractNumId="38">
    <w:nsid w:val="65DC63FF"/>
    <w:multiLevelType w:val="hybridMultilevel"/>
    <w:tmpl w:val="477CEA14"/>
    <w:lvl w:ilvl="0" w:tplc="027EFAC0">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7754568"/>
    <w:multiLevelType w:val="hybridMultilevel"/>
    <w:tmpl w:val="C0923C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67AE574C"/>
    <w:multiLevelType w:val="hybridMultilevel"/>
    <w:tmpl w:val="67E4F9BC"/>
    <w:lvl w:ilvl="0" w:tplc="78EEA2F6">
      <w:start w:val="5"/>
      <w:numFmt w:val="bullet"/>
      <w:lvlText w:val="-"/>
      <w:lvlJc w:val="left"/>
      <w:pPr>
        <w:ind w:left="1260" w:hanging="360"/>
      </w:pPr>
      <w:rPr>
        <w:rFonts w:ascii="Verdana" w:eastAsia="Times New Roman" w:hAnsi="Verdana"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nsid w:val="69830CE1"/>
    <w:multiLevelType w:val="hybridMultilevel"/>
    <w:tmpl w:val="CAC8FDC0"/>
    <w:lvl w:ilvl="0" w:tplc="3FA02C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6F218A"/>
    <w:multiLevelType w:val="hybridMultilevel"/>
    <w:tmpl w:val="B7129E76"/>
    <w:lvl w:ilvl="0" w:tplc="86E45B58">
      <w:start w:val="1"/>
      <w:numFmt w:val="bullet"/>
      <w:pStyle w:val="ListBullet"/>
      <w:lvlText w:val="•"/>
      <w:lvlJc w:val="left"/>
      <w:pPr>
        <w:ind w:left="1440" w:hanging="360"/>
      </w:pPr>
      <w:rPr>
        <w:rFonts w:ascii="Verdana" w:hAnsi="Verdana" w:hint="default"/>
        <w:color w:val="4D4D4D"/>
        <w:sz w:val="22"/>
        <w:szCs w:val="22"/>
      </w:rPr>
    </w:lvl>
    <w:lvl w:ilvl="1" w:tplc="ADBA5E2A">
      <w:start w:val="1"/>
      <w:numFmt w:val="bullet"/>
      <w:pStyle w:val="ListBullet3"/>
      <w:lvlText w:val="›"/>
      <w:lvlJc w:val="left"/>
      <w:pPr>
        <w:ind w:left="2160" w:hanging="360"/>
      </w:pPr>
      <w:rPr>
        <w:rFonts w:ascii="Verdana" w:hAnsi="Verdana" w:hint="default"/>
        <w:color w:val="4D4D4D"/>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F3926FC"/>
    <w:multiLevelType w:val="hybridMultilevel"/>
    <w:tmpl w:val="8FDA1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671729"/>
    <w:multiLevelType w:val="hybridMultilevel"/>
    <w:tmpl w:val="554E0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CC3A04"/>
    <w:multiLevelType w:val="hybridMultilevel"/>
    <w:tmpl w:val="7B7E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A350D2"/>
    <w:multiLevelType w:val="hybridMultilevel"/>
    <w:tmpl w:val="B388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7A657F"/>
    <w:multiLevelType w:val="hybridMultilevel"/>
    <w:tmpl w:val="EC8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932780"/>
    <w:multiLevelType w:val="hybridMultilevel"/>
    <w:tmpl w:val="BE38111C"/>
    <w:lvl w:ilvl="0" w:tplc="9BFA5C44">
      <w:start w:val="1"/>
      <w:numFmt w:val="bullet"/>
      <w:pStyle w:val="Cellbullet"/>
      <w:lvlText w:val="•"/>
      <w:lvlJc w:val="left"/>
      <w:pPr>
        <w:tabs>
          <w:tab w:val="num" w:pos="360"/>
        </w:tabs>
        <w:ind w:left="360" w:hanging="360"/>
      </w:pPr>
      <w:rPr>
        <w:rFonts w:ascii="Verdana" w:hAnsi="Verdana" w:hint="default"/>
        <w:color w:val="4D4D4D"/>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C092895"/>
    <w:multiLevelType w:val="hybridMultilevel"/>
    <w:tmpl w:val="89BC7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FC57E4"/>
    <w:multiLevelType w:val="hybridMultilevel"/>
    <w:tmpl w:val="8BE0B0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F036F13"/>
    <w:multiLevelType w:val="hybridMultilevel"/>
    <w:tmpl w:val="DFFA3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25"/>
  </w:num>
  <w:num w:numId="5">
    <w:abstractNumId w:val="0"/>
  </w:num>
  <w:num w:numId="6">
    <w:abstractNumId w:val="1"/>
  </w:num>
  <w:num w:numId="7">
    <w:abstractNumId w:val="10"/>
  </w:num>
  <w:num w:numId="8">
    <w:abstractNumId w:val="36"/>
  </w:num>
  <w:num w:numId="9">
    <w:abstractNumId w:val="48"/>
  </w:num>
  <w:num w:numId="10">
    <w:abstractNumId w:val="42"/>
  </w:num>
  <w:num w:numId="11">
    <w:abstractNumId w:val="15"/>
  </w:num>
  <w:num w:numId="12">
    <w:abstractNumId w:val="38"/>
  </w:num>
  <w:num w:numId="13">
    <w:abstractNumId w:val="24"/>
  </w:num>
  <w:num w:numId="14">
    <w:abstractNumId w:val="20"/>
  </w:num>
  <w:num w:numId="15">
    <w:abstractNumId w:val="26"/>
  </w:num>
  <w:num w:numId="16">
    <w:abstractNumId w:val="19"/>
  </w:num>
  <w:num w:numId="17">
    <w:abstractNumId w:val="51"/>
  </w:num>
  <w:num w:numId="18">
    <w:abstractNumId w:val="49"/>
  </w:num>
  <w:num w:numId="19">
    <w:abstractNumId w:val="7"/>
  </w:num>
  <w:num w:numId="20">
    <w:abstractNumId w:val="50"/>
  </w:num>
  <w:num w:numId="21">
    <w:abstractNumId w:val="47"/>
  </w:num>
  <w:num w:numId="22">
    <w:abstractNumId w:val="46"/>
  </w:num>
  <w:num w:numId="23">
    <w:abstractNumId w:val="18"/>
  </w:num>
  <w:num w:numId="24">
    <w:abstractNumId w:val="29"/>
  </w:num>
  <w:num w:numId="25">
    <w:abstractNumId w:val="9"/>
  </w:num>
  <w:num w:numId="26">
    <w:abstractNumId w:val="35"/>
  </w:num>
  <w:num w:numId="27">
    <w:abstractNumId w:val="14"/>
  </w:num>
  <w:num w:numId="28">
    <w:abstractNumId w:val="28"/>
  </w:num>
  <w:num w:numId="29">
    <w:abstractNumId w:val="32"/>
  </w:num>
  <w:num w:numId="30">
    <w:abstractNumId w:val="22"/>
  </w:num>
  <w:num w:numId="31">
    <w:abstractNumId w:val="11"/>
  </w:num>
  <w:num w:numId="32">
    <w:abstractNumId w:val="13"/>
  </w:num>
  <w:num w:numId="33">
    <w:abstractNumId w:val="43"/>
  </w:num>
  <w:num w:numId="34">
    <w:abstractNumId w:val="30"/>
  </w:num>
  <w:num w:numId="35">
    <w:abstractNumId w:val="8"/>
  </w:num>
  <w:num w:numId="36">
    <w:abstractNumId w:val="44"/>
  </w:num>
  <w:num w:numId="37">
    <w:abstractNumId w:val="45"/>
  </w:num>
  <w:num w:numId="38">
    <w:abstractNumId w:val="16"/>
  </w:num>
  <w:num w:numId="39">
    <w:abstractNumId w:val="4"/>
  </w:num>
  <w:num w:numId="40">
    <w:abstractNumId w:val="33"/>
  </w:num>
  <w:num w:numId="41">
    <w:abstractNumId w:val="34"/>
  </w:num>
  <w:num w:numId="42">
    <w:abstractNumId w:val="40"/>
  </w:num>
  <w:num w:numId="43">
    <w:abstractNumId w:val="39"/>
  </w:num>
  <w:num w:numId="44">
    <w:abstractNumId w:val="12"/>
  </w:num>
  <w:num w:numId="45">
    <w:abstractNumId w:val="23"/>
  </w:num>
  <w:num w:numId="46">
    <w:abstractNumId w:val="41"/>
  </w:num>
  <w:num w:numId="47">
    <w:abstractNumId w:val="17"/>
  </w:num>
  <w:num w:numId="48">
    <w:abstractNumId w:val="37"/>
  </w:num>
  <w:num w:numId="49">
    <w:abstractNumId w:val="27"/>
  </w:num>
  <w:num w:numId="50">
    <w:abstractNumId w:val="31"/>
  </w:num>
  <w:num w:numId="51">
    <w:abstractNumId w:val="21"/>
  </w:num>
  <w:num w:numId="52">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4097" style="mso-position-vertical-relative:line" fillcolor="none [1941]" strokecolor="none [3205]">
      <v:fill color="none [1941]" color2="none [3205]" focus="50%" type="gradient"/>
      <v:stroke color="none [3205]" weight="1pt"/>
      <v:shadow on="t" type="perspective" color="none [1605]" offset="1pt" offset2="-3pt"/>
      <o:colormru v:ext="edit" colors="#ffc,#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70D"/>
    <w:rsid w:val="000027A2"/>
    <w:rsid w:val="00003AC8"/>
    <w:rsid w:val="00003C78"/>
    <w:rsid w:val="0000438F"/>
    <w:rsid w:val="00006B6E"/>
    <w:rsid w:val="00006CC3"/>
    <w:rsid w:val="000072B7"/>
    <w:rsid w:val="00007343"/>
    <w:rsid w:val="0001225F"/>
    <w:rsid w:val="00012D80"/>
    <w:rsid w:val="0001336B"/>
    <w:rsid w:val="00014170"/>
    <w:rsid w:val="00014D6E"/>
    <w:rsid w:val="00014D81"/>
    <w:rsid w:val="00017740"/>
    <w:rsid w:val="00020663"/>
    <w:rsid w:val="0002083A"/>
    <w:rsid w:val="00020911"/>
    <w:rsid w:val="000216CD"/>
    <w:rsid w:val="000217FB"/>
    <w:rsid w:val="00033F20"/>
    <w:rsid w:val="00034EF1"/>
    <w:rsid w:val="000405B6"/>
    <w:rsid w:val="000405F9"/>
    <w:rsid w:val="000407DB"/>
    <w:rsid w:val="000418A5"/>
    <w:rsid w:val="00042CC5"/>
    <w:rsid w:val="00044DCD"/>
    <w:rsid w:val="00047B76"/>
    <w:rsid w:val="00050F7C"/>
    <w:rsid w:val="000510C2"/>
    <w:rsid w:val="00052748"/>
    <w:rsid w:val="0005490F"/>
    <w:rsid w:val="0005691D"/>
    <w:rsid w:val="000652E3"/>
    <w:rsid w:val="00065BBF"/>
    <w:rsid w:val="0007672E"/>
    <w:rsid w:val="000808CE"/>
    <w:rsid w:val="0008267C"/>
    <w:rsid w:val="0008269B"/>
    <w:rsid w:val="00083534"/>
    <w:rsid w:val="00085DDC"/>
    <w:rsid w:val="00086D68"/>
    <w:rsid w:val="00091C9D"/>
    <w:rsid w:val="00091FC1"/>
    <w:rsid w:val="00092FC7"/>
    <w:rsid w:val="00096C72"/>
    <w:rsid w:val="00096CCE"/>
    <w:rsid w:val="000A166F"/>
    <w:rsid w:val="000A1F6F"/>
    <w:rsid w:val="000A2B9F"/>
    <w:rsid w:val="000A3C1A"/>
    <w:rsid w:val="000A3D9F"/>
    <w:rsid w:val="000A41B1"/>
    <w:rsid w:val="000A4F41"/>
    <w:rsid w:val="000B08F2"/>
    <w:rsid w:val="000B3531"/>
    <w:rsid w:val="000B3F96"/>
    <w:rsid w:val="000C1BFA"/>
    <w:rsid w:val="000C26B1"/>
    <w:rsid w:val="000C2DC0"/>
    <w:rsid w:val="000C3012"/>
    <w:rsid w:val="000C5518"/>
    <w:rsid w:val="000D556D"/>
    <w:rsid w:val="000D5A06"/>
    <w:rsid w:val="000D5E11"/>
    <w:rsid w:val="000D5F80"/>
    <w:rsid w:val="000D7A7D"/>
    <w:rsid w:val="000E5655"/>
    <w:rsid w:val="000E7420"/>
    <w:rsid w:val="000E78CB"/>
    <w:rsid w:val="000F2883"/>
    <w:rsid w:val="000F2975"/>
    <w:rsid w:val="00100896"/>
    <w:rsid w:val="001012C6"/>
    <w:rsid w:val="00101843"/>
    <w:rsid w:val="00101FED"/>
    <w:rsid w:val="00102FA3"/>
    <w:rsid w:val="00104FB2"/>
    <w:rsid w:val="00106A0D"/>
    <w:rsid w:val="001128DF"/>
    <w:rsid w:val="00114320"/>
    <w:rsid w:val="00115227"/>
    <w:rsid w:val="00115C68"/>
    <w:rsid w:val="001169A3"/>
    <w:rsid w:val="00121C1C"/>
    <w:rsid w:val="001237B6"/>
    <w:rsid w:val="0012498E"/>
    <w:rsid w:val="0013194C"/>
    <w:rsid w:val="00133EFB"/>
    <w:rsid w:val="001352ED"/>
    <w:rsid w:val="00135676"/>
    <w:rsid w:val="00135A04"/>
    <w:rsid w:val="00135D01"/>
    <w:rsid w:val="001408B4"/>
    <w:rsid w:val="001433B5"/>
    <w:rsid w:val="00144A94"/>
    <w:rsid w:val="0015600B"/>
    <w:rsid w:val="00156599"/>
    <w:rsid w:val="00156B77"/>
    <w:rsid w:val="00156D4C"/>
    <w:rsid w:val="00157882"/>
    <w:rsid w:val="001614B5"/>
    <w:rsid w:val="001623D5"/>
    <w:rsid w:val="001661D8"/>
    <w:rsid w:val="00166E3A"/>
    <w:rsid w:val="00170570"/>
    <w:rsid w:val="0017174B"/>
    <w:rsid w:val="001729A4"/>
    <w:rsid w:val="00172FE8"/>
    <w:rsid w:val="001741AB"/>
    <w:rsid w:val="001810C5"/>
    <w:rsid w:val="00185809"/>
    <w:rsid w:val="00185BF3"/>
    <w:rsid w:val="00185E4A"/>
    <w:rsid w:val="00190A59"/>
    <w:rsid w:val="00192029"/>
    <w:rsid w:val="001961CC"/>
    <w:rsid w:val="00197BF8"/>
    <w:rsid w:val="001A22C0"/>
    <w:rsid w:val="001A42CB"/>
    <w:rsid w:val="001A561C"/>
    <w:rsid w:val="001A5A32"/>
    <w:rsid w:val="001B2CDA"/>
    <w:rsid w:val="001B6685"/>
    <w:rsid w:val="001C0BA9"/>
    <w:rsid w:val="001C19CF"/>
    <w:rsid w:val="001C4F1E"/>
    <w:rsid w:val="001D0FC9"/>
    <w:rsid w:val="001D3790"/>
    <w:rsid w:val="001D5E08"/>
    <w:rsid w:val="001D6773"/>
    <w:rsid w:val="001D6E13"/>
    <w:rsid w:val="001D76BB"/>
    <w:rsid w:val="001F0A69"/>
    <w:rsid w:val="001F2AB2"/>
    <w:rsid w:val="001F43F6"/>
    <w:rsid w:val="001F760C"/>
    <w:rsid w:val="001F7D9A"/>
    <w:rsid w:val="00201014"/>
    <w:rsid w:val="00201BE7"/>
    <w:rsid w:val="00202549"/>
    <w:rsid w:val="002037A9"/>
    <w:rsid w:val="00204A67"/>
    <w:rsid w:val="00207C7A"/>
    <w:rsid w:val="00210649"/>
    <w:rsid w:val="00214219"/>
    <w:rsid w:val="002159EB"/>
    <w:rsid w:val="00216447"/>
    <w:rsid w:val="002164C3"/>
    <w:rsid w:val="002176E0"/>
    <w:rsid w:val="0022026C"/>
    <w:rsid w:val="002259E3"/>
    <w:rsid w:val="0023314B"/>
    <w:rsid w:val="0023560E"/>
    <w:rsid w:val="00237544"/>
    <w:rsid w:val="002376DB"/>
    <w:rsid w:val="00240A3F"/>
    <w:rsid w:val="002454AC"/>
    <w:rsid w:val="00247A38"/>
    <w:rsid w:val="00247F2C"/>
    <w:rsid w:val="002505A5"/>
    <w:rsid w:val="00250BBD"/>
    <w:rsid w:val="00251565"/>
    <w:rsid w:val="00251FD5"/>
    <w:rsid w:val="00253D6B"/>
    <w:rsid w:val="002564C8"/>
    <w:rsid w:val="0025694D"/>
    <w:rsid w:val="00257056"/>
    <w:rsid w:val="002573F0"/>
    <w:rsid w:val="002622EB"/>
    <w:rsid w:val="00262716"/>
    <w:rsid w:val="00264DA1"/>
    <w:rsid w:val="00270C70"/>
    <w:rsid w:val="00270C7E"/>
    <w:rsid w:val="00271AF1"/>
    <w:rsid w:val="002743AA"/>
    <w:rsid w:val="00274B80"/>
    <w:rsid w:val="00275A5F"/>
    <w:rsid w:val="00275CE5"/>
    <w:rsid w:val="00276CFF"/>
    <w:rsid w:val="00280463"/>
    <w:rsid w:val="002804F2"/>
    <w:rsid w:val="00281D81"/>
    <w:rsid w:val="00281FB8"/>
    <w:rsid w:val="002849C8"/>
    <w:rsid w:val="00284F8B"/>
    <w:rsid w:val="00285324"/>
    <w:rsid w:val="00287006"/>
    <w:rsid w:val="002877E2"/>
    <w:rsid w:val="00287DA1"/>
    <w:rsid w:val="002917D0"/>
    <w:rsid w:val="0029218E"/>
    <w:rsid w:val="0029259E"/>
    <w:rsid w:val="0029293D"/>
    <w:rsid w:val="00293D2B"/>
    <w:rsid w:val="0029525B"/>
    <w:rsid w:val="002A25F9"/>
    <w:rsid w:val="002A41DD"/>
    <w:rsid w:val="002A49C5"/>
    <w:rsid w:val="002A4AB0"/>
    <w:rsid w:val="002A5D2B"/>
    <w:rsid w:val="002A6DDC"/>
    <w:rsid w:val="002B6E94"/>
    <w:rsid w:val="002C407F"/>
    <w:rsid w:val="002C7477"/>
    <w:rsid w:val="002D0F8E"/>
    <w:rsid w:val="002D14DD"/>
    <w:rsid w:val="002D51E0"/>
    <w:rsid w:val="002D7BCE"/>
    <w:rsid w:val="002E08BA"/>
    <w:rsid w:val="002E18C2"/>
    <w:rsid w:val="002E2045"/>
    <w:rsid w:val="002E2DE6"/>
    <w:rsid w:val="002E379C"/>
    <w:rsid w:val="002E6E63"/>
    <w:rsid w:val="002F0F42"/>
    <w:rsid w:val="002F103C"/>
    <w:rsid w:val="002F1ED8"/>
    <w:rsid w:val="002F394A"/>
    <w:rsid w:val="002F7E24"/>
    <w:rsid w:val="0030303F"/>
    <w:rsid w:val="00303115"/>
    <w:rsid w:val="00303174"/>
    <w:rsid w:val="00305AA3"/>
    <w:rsid w:val="00311411"/>
    <w:rsid w:val="003115A4"/>
    <w:rsid w:val="003121E2"/>
    <w:rsid w:val="0031479E"/>
    <w:rsid w:val="003169BE"/>
    <w:rsid w:val="0032348B"/>
    <w:rsid w:val="00323DD8"/>
    <w:rsid w:val="003240BE"/>
    <w:rsid w:val="00325ECD"/>
    <w:rsid w:val="0032600C"/>
    <w:rsid w:val="0033072F"/>
    <w:rsid w:val="003319D6"/>
    <w:rsid w:val="00333033"/>
    <w:rsid w:val="003332FD"/>
    <w:rsid w:val="00335B0F"/>
    <w:rsid w:val="00336F64"/>
    <w:rsid w:val="00336FE8"/>
    <w:rsid w:val="003401C6"/>
    <w:rsid w:val="0034169E"/>
    <w:rsid w:val="00341A3B"/>
    <w:rsid w:val="00343705"/>
    <w:rsid w:val="003449BC"/>
    <w:rsid w:val="00347ADA"/>
    <w:rsid w:val="00347CE4"/>
    <w:rsid w:val="003508A1"/>
    <w:rsid w:val="003519A4"/>
    <w:rsid w:val="0035403C"/>
    <w:rsid w:val="00354A69"/>
    <w:rsid w:val="00355F2E"/>
    <w:rsid w:val="0035777D"/>
    <w:rsid w:val="00365D46"/>
    <w:rsid w:val="0036752E"/>
    <w:rsid w:val="00367D1E"/>
    <w:rsid w:val="0037193F"/>
    <w:rsid w:val="00373A83"/>
    <w:rsid w:val="00373E62"/>
    <w:rsid w:val="00375EE3"/>
    <w:rsid w:val="003778AB"/>
    <w:rsid w:val="00377F33"/>
    <w:rsid w:val="003807F6"/>
    <w:rsid w:val="003835C9"/>
    <w:rsid w:val="0038759D"/>
    <w:rsid w:val="00392633"/>
    <w:rsid w:val="003A0E49"/>
    <w:rsid w:val="003A156C"/>
    <w:rsid w:val="003A2B8C"/>
    <w:rsid w:val="003A4AF8"/>
    <w:rsid w:val="003B27C5"/>
    <w:rsid w:val="003B2D45"/>
    <w:rsid w:val="003B4353"/>
    <w:rsid w:val="003C5336"/>
    <w:rsid w:val="003C5EEF"/>
    <w:rsid w:val="003C7EF6"/>
    <w:rsid w:val="003D2D44"/>
    <w:rsid w:val="003D5464"/>
    <w:rsid w:val="003D6264"/>
    <w:rsid w:val="003D6F84"/>
    <w:rsid w:val="003E0011"/>
    <w:rsid w:val="003E003C"/>
    <w:rsid w:val="003E0054"/>
    <w:rsid w:val="003E1F91"/>
    <w:rsid w:val="003F021F"/>
    <w:rsid w:val="003F114B"/>
    <w:rsid w:val="003F4911"/>
    <w:rsid w:val="004019DE"/>
    <w:rsid w:val="0040371D"/>
    <w:rsid w:val="00406447"/>
    <w:rsid w:val="00406504"/>
    <w:rsid w:val="004069B5"/>
    <w:rsid w:val="00412A15"/>
    <w:rsid w:val="00414E98"/>
    <w:rsid w:val="00420CC1"/>
    <w:rsid w:val="00421816"/>
    <w:rsid w:val="00423B3D"/>
    <w:rsid w:val="0042657B"/>
    <w:rsid w:val="004277F2"/>
    <w:rsid w:val="00437426"/>
    <w:rsid w:val="00437D8C"/>
    <w:rsid w:val="00443331"/>
    <w:rsid w:val="004441D5"/>
    <w:rsid w:val="00455361"/>
    <w:rsid w:val="00455CC3"/>
    <w:rsid w:val="00456A2D"/>
    <w:rsid w:val="00456D63"/>
    <w:rsid w:val="004609C6"/>
    <w:rsid w:val="00463826"/>
    <w:rsid w:val="00463E8E"/>
    <w:rsid w:val="0046684F"/>
    <w:rsid w:val="004704F9"/>
    <w:rsid w:val="0047241E"/>
    <w:rsid w:val="00474642"/>
    <w:rsid w:val="004759CF"/>
    <w:rsid w:val="00477B28"/>
    <w:rsid w:val="00482BFE"/>
    <w:rsid w:val="00482E81"/>
    <w:rsid w:val="004851E5"/>
    <w:rsid w:val="00485F59"/>
    <w:rsid w:val="00486B6D"/>
    <w:rsid w:val="00486E9F"/>
    <w:rsid w:val="00490306"/>
    <w:rsid w:val="00490695"/>
    <w:rsid w:val="004918DB"/>
    <w:rsid w:val="00491D2D"/>
    <w:rsid w:val="00492E48"/>
    <w:rsid w:val="00492F15"/>
    <w:rsid w:val="00493948"/>
    <w:rsid w:val="00496FA4"/>
    <w:rsid w:val="004976ED"/>
    <w:rsid w:val="004A16EC"/>
    <w:rsid w:val="004A1EFE"/>
    <w:rsid w:val="004A30FD"/>
    <w:rsid w:val="004A3794"/>
    <w:rsid w:val="004A3E2F"/>
    <w:rsid w:val="004A49C4"/>
    <w:rsid w:val="004B0386"/>
    <w:rsid w:val="004B17A4"/>
    <w:rsid w:val="004B7F47"/>
    <w:rsid w:val="004B7F75"/>
    <w:rsid w:val="004C0349"/>
    <w:rsid w:val="004C29DF"/>
    <w:rsid w:val="004D4966"/>
    <w:rsid w:val="004D79A6"/>
    <w:rsid w:val="004E0C88"/>
    <w:rsid w:val="004E6A32"/>
    <w:rsid w:val="004E6E93"/>
    <w:rsid w:val="004E7BAE"/>
    <w:rsid w:val="004F02F1"/>
    <w:rsid w:val="004F042A"/>
    <w:rsid w:val="004F1D4D"/>
    <w:rsid w:val="004F279E"/>
    <w:rsid w:val="0050176B"/>
    <w:rsid w:val="0050375C"/>
    <w:rsid w:val="005078D3"/>
    <w:rsid w:val="005104E5"/>
    <w:rsid w:val="00513543"/>
    <w:rsid w:val="00514732"/>
    <w:rsid w:val="00520596"/>
    <w:rsid w:val="00520FC8"/>
    <w:rsid w:val="005231F7"/>
    <w:rsid w:val="0052386B"/>
    <w:rsid w:val="00527726"/>
    <w:rsid w:val="00531174"/>
    <w:rsid w:val="00532F99"/>
    <w:rsid w:val="005342A5"/>
    <w:rsid w:val="00535D27"/>
    <w:rsid w:val="005377C3"/>
    <w:rsid w:val="00541CD1"/>
    <w:rsid w:val="005444A5"/>
    <w:rsid w:val="00546E02"/>
    <w:rsid w:val="005508E1"/>
    <w:rsid w:val="00550A39"/>
    <w:rsid w:val="005518CE"/>
    <w:rsid w:val="00551D0E"/>
    <w:rsid w:val="0055211D"/>
    <w:rsid w:val="00552743"/>
    <w:rsid w:val="005554A5"/>
    <w:rsid w:val="005560F1"/>
    <w:rsid w:val="00565258"/>
    <w:rsid w:val="00565376"/>
    <w:rsid w:val="005654F9"/>
    <w:rsid w:val="00565C74"/>
    <w:rsid w:val="00571DBE"/>
    <w:rsid w:val="00575914"/>
    <w:rsid w:val="00575F29"/>
    <w:rsid w:val="00577D42"/>
    <w:rsid w:val="00577DAF"/>
    <w:rsid w:val="0058054A"/>
    <w:rsid w:val="005807DC"/>
    <w:rsid w:val="005808E9"/>
    <w:rsid w:val="00583D2D"/>
    <w:rsid w:val="00584686"/>
    <w:rsid w:val="00585303"/>
    <w:rsid w:val="00587279"/>
    <w:rsid w:val="00590C6D"/>
    <w:rsid w:val="00592102"/>
    <w:rsid w:val="00593731"/>
    <w:rsid w:val="00596866"/>
    <w:rsid w:val="00596972"/>
    <w:rsid w:val="005A0D3B"/>
    <w:rsid w:val="005A27F8"/>
    <w:rsid w:val="005A2D02"/>
    <w:rsid w:val="005A3D37"/>
    <w:rsid w:val="005A4489"/>
    <w:rsid w:val="005A5299"/>
    <w:rsid w:val="005A673D"/>
    <w:rsid w:val="005B1374"/>
    <w:rsid w:val="005B1ED0"/>
    <w:rsid w:val="005B3FCF"/>
    <w:rsid w:val="005B4011"/>
    <w:rsid w:val="005B4CEB"/>
    <w:rsid w:val="005B6EF3"/>
    <w:rsid w:val="005B78DB"/>
    <w:rsid w:val="005B7EF2"/>
    <w:rsid w:val="005C0FB4"/>
    <w:rsid w:val="005C4887"/>
    <w:rsid w:val="005C680E"/>
    <w:rsid w:val="005C7123"/>
    <w:rsid w:val="005C7780"/>
    <w:rsid w:val="005D1656"/>
    <w:rsid w:val="005D29FE"/>
    <w:rsid w:val="005D5907"/>
    <w:rsid w:val="005D65E5"/>
    <w:rsid w:val="005E0BA5"/>
    <w:rsid w:val="005E408C"/>
    <w:rsid w:val="005E51E6"/>
    <w:rsid w:val="005E7B54"/>
    <w:rsid w:val="005E7B63"/>
    <w:rsid w:val="005E7F4A"/>
    <w:rsid w:val="005F15F3"/>
    <w:rsid w:val="005F1982"/>
    <w:rsid w:val="005F257D"/>
    <w:rsid w:val="005F3695"/>
    <w:rsid w:val="005F7D47"/>
    <w:rsid w:val="006019FC"/>
    <w:rsid w:val="006026AA"/>
    <w:rsid w:val="00603365"/>
    <w:rsid w:val="00607372"/>
    <w:rsid w:val="006207E3"/>
    <w:rsid w:val="0062126C"/>
    <w:rsid w:val="00622473"/>
    <w:rsid w:val="0062501C"/>
    <w:rsid w:val="00626C70"/>
    <w:rsid w:val="00627E58"/>
    <w:rsid w:val="00632446"/>
    <w:rsid w:val="00632625"/>
    <w:rsid w:val="006348C6"/>
    <w:rsid w:val="00636B62"/>
    <w:rsid w:val="0063751B"/>
    <w:rsid w:val="006408C4"/>
    <w:rsid w:val="0064218B"/>
    <w:rsid w:val="006448B7"/>
    <w:rsid w:val="00645809"/>
    <w:rsid w:val="00646E2A"/>
    <w:rsid w:val="00653066"/>
    <w:rsid w:val="0065688D"/>
    <w:rsid w:val="00661383"/>
    <w:rsid w:val="006625A3"/>
    <w:rsid w:val="00664F46"/>
    <w:rsid w:val="006665D9"/>
    <w:rsid w:val="0066742C"/>
    <w:rsid w:val="006675B5"/>
    <w:rsid w:val="006713A8"/>
    <w:rsid w:val="00671C1D"/>
    <w:rsid w:val="00672562"/>
    <w:rsid w:val="00672ACE"/>
    <w:rsid w:val="00675107"/>
    <w:rsid w:val="006755A7"/>
    <w:rsid w:val="00675D0C"/>
    <w:rsid w:val="00682B37"/>
    <w:rsid w:val="00683FBF"/>
    <w:rsid w:val="0069254E"/>
    <w:rsid w:val="006971CB"/>
    <w:rsid w:val="00697364"/>
    <w:rsid w:val="006A0FBE"/>
    <w:rsid w:val="006A3522"/>
    <w:rsid w:val="006A7DBF"/>
    <w:rsid w:val="006B3217"/>
    <w:rsid w:val="006B6F1E"/>
    <w:rsid w:val="006B7688"/>
    <w:rsid w:val="006C1B47"/>
    <w:rsid w:val="006C220E"/>
    <w:rsid w:val="006C263A"/>
    <w:rsid w:val="006C40D7"/>
    <w:rsid w:val="006C693F"/>
    <w:rsid w:val="006D1083"/>
    <w:rsid w:val="006D111F"/>
    <w:rsid w:val="006D1C29"/>
    <w:rsid w:val="006D1E96"/>
    <w:rsid w:val="006D7282"/>
    <w:rsid w:val="006D7C6C"/>
    <w:rsid w:val="006D7CDB"/>
    <w:rsid w:val="006E1AC7"/>
    <w:rsid w:val="006E2496"/>
    <w:rsid w:val="006E2890"/>
    <w:rsid w:val="006E506E"/>
    <w:rsid w:val="006E6701"/>
    <w:rsid w:val="006E6D54"/>
    <w:rsid w:val="006E7599"/>
    <w:rsid w:val="006E7C5F"/>
    <w:rsid w:val="006F119A"/>
    <w:rsid w:val="006F401E"/>
    <w:rsid w:val="00703E5C"/>
    <w:rsid w:val="007047EA"/>
    <w:rsid w:val="00710BBA"/>
    <w:rsid w:val="00710D46"/>
    <w:rsid w:val="007138C1"/>
    <w:rsid w:val="00713FF8"/>
    <w:rsid w:val="00714659"/>
    <w:rsid w:val="00716090"/>
    <w:rsid w:val="00723C0A"/>
    <w:rsid w:val="00724D5E"/>
    <w:rsid w:val="00731662"/>
    <w:rsid w:val="007320D0"/>
    <w:rsid w:val="00732DBC"/>
    <w:rsid w:val="00735035"/>
    <w:rsid w:val="00735972"/>
    <w:rsid w:val="00737B73"/>
    <w:rsid w:val="00737D88"/>
    <w:rsid w:val="007419D8"/>
    <w:rsid w:val="00743954"/>
    <w:rsid w:val="00753491"/>
    <w:rsid w:val="00755EF9"/>
    <w:rsid w:val="00757DB1"/>
    <w:rsid w:val="00762BD9"/>
    <w:rsid w:val="0077035B"/>
    <w:rsid w:val="00770962"/>
    <w:rsid w:val="00772AAE"/>
    <w:rsid w:val="007745EB"/>
    <w:rsid w:val="0077492B"/>
    <w:rsid w:val="0077562A"/>
    <w:rsid w:val="00776097"/>
    <w:rsid w:val="007876AF"/>
    <w:rsid w:val="00787F33"/>
    <w:rsid w:val="007924E5"/>
    <w:rsid w:val="00792BFD"/>
    <w:rsid w:val="007954AC"/>
    <w:rsid w:val="00796E07"/>
    <w:rsid w:val="007B0351"/>
    <w:rsid w:val="007B5DDB"/>
    <w:rsid w:val="007B7B5E"/>
    <w:rsid w:val="007B7D77"/>
    <w:rsid w:val="007C2E6C"/>
    <w:rsid w:val="007C4F6F"/>
    <w:rsid w:val="007C5319"/>
    <w:rsid w:val="007C554F"/>
    <w:rsid w:val="007C65FB"/>
    <w:rsid w:val="007C732B"/>
    <w:rsid w:val="007D007B"/>
    <w:rsid w:val="007D0393"/>
    <w:rsid w:val="007D162E"/>
    <w:rsid w:val="007D357E"/>
    <w:rsid w:val="007D56F1"/>
    <w:rsid w:val="007E038D"/>
    <w:rsid w:val="007E15F4"/>
    <w:rsid w:val="007E40D1"/>
    <w:rsid w:val="007E5E8E"/>
    <w:rsid w:val="007E6A57"/>
    <w:rsid w:val="007E7888"/>
    <w:rsid w:val="007E7A71"/>
    <w:rsid w:val="007F06CE"/>
    <w:rsid w:val="007F257A"/>
    <w:rsid w:val="007F696C"/>
    <w:rsid w:val="007F6E3D"/>
    <w:rsid w:val="00800FA3"/>
    <w:rsid w:val="00801634"/>
    <w:rsid w:val="00802435"/>
    <w:rsid w:val="008035CE"/>
    <w:rsid w:val="008053B4"/>
    <w:rsid w:val="00805F8D"/>
    <w:rsid w:val="008062FD"/>
    <w:rsid w:val="00806BA1"/>
    <w:rsid w:val="00807AFA"/>
    <w:rsid w:val="0081011A"/>
    <w:rsid w:val="008113B8"/>
    <w:rsid w:val="00811A85"/>
    <w:rsid w:val="00813FD6"/>
    <w:rsid w:val="00814B21"/>
    <w:rsid w:val="00814EC0"/>
    <w:rsid w:val="008153F5"/>
    <w:rsid w:val="00816263"/>
    <w:rsid w:val="00816ACC"/>
    <w:rsid w:val="00817A77"/>
    <w:rsid w:val="0082292D"/>
    <w:rsid w:val="0082435A"/>
    <w:rsid w:val="008252D2"/>
    <w:rsid w:val="0082562B"/>
    <w:rsid w:val="00825A72"/>
    <w:rsid w:val="008268CE"/>
    <w:rsid w:val="008311BF"/>
    <w:rsid w:val="00837C27"/>
    <w:rsid w:val="008408E5"/>
    <w:rsid w:val="00841E98"/>
    <w:rsid w:val="00842B62"/>
    <w:rsid w:val="00842D82"/>
    <w:rsid w:val="0084342C"/>
    <w:rsid w:val="008446CC"/>
    <w:rsid w:val="008452F4"/>
    <w:rsid w:val="008519D1"/>
    <w:rsid w:val="00854251"/>
    <w:rsid w:val="00854EC1"/>
    <w:rsid w:val="0086023C"/>
    <w:rsid w:val="00861110"/>
    <w:rsid w:val="00863B59"/>
    <w:rsid w:val="00872994"/>
    <w:rsid w:val="008844E9"/>
    <w:rsid w:val="00884F25"/>
    <w:rsid w:val="00887B7C"/>
    <w:rsid w:val="00890C34"/>
    <w:rsid w:val="00890F29"/>
    <w:rsid w:val="00896F28"/>
    <w:rsid w:val="00897992"/>
    <w:rsid w:val="008A2B22"/>
    <w:rsid w:val="008A3390"/>
    <w:rsid w:val="008A7ADD"/>
    <w:rsid w:val="008A7EF4"/>
    <w:rsid w:val="008B4C40"/>
    <w:rsid w:val="008B6062"/>
    <w:rsid w:val="008B6740"/>
    <w:rsid w:val="008B6D16"/>
    <w:rsid w:val="008B72C2"/>
    <w:rsid w:val="008C074D"/>
    <w:rsid w:val="008C1306"/>
    <w:rsid w:val="008C4C7E"/>
    <w:rsid w:val="008C4D9B"/>
    <w:rsid w:val="008C56BD"/>
    <w:rsid w:val="008C76AD"/>
    <w:rsid w:val="008D114C"/>
    <w:rsid w:val="008D29A0"/>
    <w:rsid w:val="008D34FB"/>
    <w:rsid w:val="008D4063"/>
    <w:rsid w:val="008D4475"/>
    <w:rsid w:val="008D5B43"/>
    <w:rsid w:val="008D7FB1"/>
    <w:rsid w:val="008E025D"/>
    <w:rsid w:val="008E1322"/>
    <w:rsid w:val="008E1643"/>
    <w:rsid w:val="008E262C"/>
    <w:rsid w:val="008E4BE3"/>
    <w:rsid w:val="008E5C58"/>
    <w:rsid w:val="008E5E21"/>
    <w:rsid w:val="008F0384"/>
    <w:rsid w:val="008F08C0"/>
    <w:rsid w:val="008F08D3"/>
    <w:rsid w:val="008F0B23"/>
    <w:rsid w:val="008F432D"/>
    <w:rsid w:val="008F4992"/>
    <w:rsid w:val="008F650A"/>
    <w:rsid w:val="00902F36"/>
    <w:rsid w:val="0090697D"/>
    <w:rsid w:val="00911914"/>
    <w:rsid w:val="009133B2"/>
    <w:rsid w:val="00913673"/>
    <w:rsid w:val="00913D9D"/>
    <w:rsid w:val="00914FEB"/>
    <w:rsid w:val="0091513A"/>
    <w:rsid w:val="009156C7"/>
    <w:rsid w:val="009159A4"/>
    <w:rsid w:val="00916776"/>
    <w:rsid w:val="0091677C"/>
    <w:rsid w:val="00922368"/>
    <w:rsid w:val="00922999"/>
    <w:rsid w:val="009237B9"/>
    <w:rsid w:val="009254DC"/>
    <w:rsid w:val="00925BD9"/>
    <w:rsid w:val="00926067"/>
    <w:rsid w:val="00926615"/>
    <w:rsid w:val="00927D1B"/>
    <w:rsid w:val="00930B81"/>
    <w:rsid w:val="00933F32"/>
    <w:rsid w:val="0093499F"/>
    <w:rsid w:val="00937178"/>
    <w:rsid w:val="00940375"/>
    <w:rsid w:val="00943291"/>
    <w:rsid w:val="00945BBC"/>
    <w:rsid w:val="00945CDD"/>
    <w:rsid w:val="009476CB"/>
    <w:rsid w:val="009510C0"/>
    <w:rsid w:val="00955BB4"/>
    <w:rsid w:val="00955D19"/>
    <w:rsid w:val="00955E1D"/>
    <w:rsid w:val="00962875"/>
    <w:rsid w:val="009645F5"/>
    <w:rsid w:val="0096564C"/>
    <w:rsid w:val="00965BA3"/>
    <w:rsid w:val="009669B4"/>
    <w:rsid w:val="009727F0"/>
    <w:rsid w:val="00973D0B"/>
    <w:rsid w:val="00973EF3"/>
    <w:rsid w:val="00974D41"/>
    <w:rsid w:val="00983EEB"/>
    <w:rsid w:val="009862AE"/>
    <w:rsid w:val="0098690B"/>
    <w:rsid w:val="0098779D"/>
    <w:rsid w:val="00993013"/>
    <w:rsid w:val="00994462"/>
    <w:rsid w:val="0099589B"/>
    <w:rsid w:val="0099593E"/>
    <w:rsid w:val="00996403"/>
    <w:rsid w:val="009967F2"/>
    <w:rsid w:val="009A1041"/>
    <w:rsid w:val="009A38A9"/>
    <w:rsid w:val="009A6378"/>
    <w:rsid w:val="009A6AF8"/>
    <w:rsid w:val="009A6B28"/>
    <w:rsid w:val="009B17FD"/>
    <w:rsid w:val="009B19A2"/>
    <w:rsid w:val="009B33A7"/>
    <w:rsid w:val="009B6C39"/>
    <w:rsid w:val="009C007D"/>
    <w:rsid w:val="009C1A12"/>
    <w:rsid w:val="009C43B2"/>
    <w:rsid w:val="009C5244"/>
    <w:rsid w:val="009C526F"/>
    <w:rsid w:val="009D1222"/>
    <w:rsid w:val="009D5796"/>
    <w:rsid w:val="009D6C3F"/>
    <w:rsid w:val="009E2018"/>
    <w:rsid w:val="009E2EC0"/>
    <w:rsid w:val="009E3D2F"/>
    <w:rsid w:val="009E484C"/>
    <w:rsid w:val="009E566E"/>
    <w:rsid w:val="009E5A6E"/>
    <w:rsid w:val="009E5D55"/>
    <w:rsid w:val="009F1B42"/>
    <w:rsid w:val="009F2DC3"/>
    <w:rsid w:val="009F4864"/>
    <w:rsid w:val="009F52A3"/>
    <w:rsid w:val="00A04B80"/>
    <w:rsid w:val="00A056D8"/>
    <w:rsid w:val="00A05C5D"/>
    <w:rsid w:val="00A0611C"/>
    <w:rsid w:val="00A07E41"/>
    <w:rsid w:val="00A10D31"/>
    <w:rsid w:val="00A12CF3"/>
    <w:rsid w:val="00A13DB6"/>
    <w:rsid w:val="00A150E6"/>
    <w:rsid w:val="00A16DFF"/>
    <w:rsid w:val="00A21307"/>
    <w:rsid w:val="00A229C3"/>
    <w:rsid w:val="00A234EE"/>
    <w:rsid w:val="00A23866"/>
    <w:rsid w:val="00A241F7"/>
    <w:rsid w:val="00A30EAA"/>
    <w:rsid w:val="00A3115B"/>
    <w:rsid w:val="00A3115C"/>
    <w:rsid w:val="00A31FB2"/>
    <w:rsid w:val="00A33B37"/>
    <w:rsid w:val="00A34882"/>
    <w:rsid w:val="00A36437"/>
    <w:rsid w:val="00A3668C"/>
    <w:rsid w:val="00A36864"/>
    <w:rsid w:val="00A37290"/>
    <w:rsid w:val="00A400FF"/>
    <w:rsid w:val="00A44C19"/>
    <w:rsid w:val="00A46CF5"/>
    <w:rsid w:val="00A51270"/>
    <w:rsid w:val="00A5355C"/>
    <w:rsid w:val="00A5626A"/>
    <w:rsid w:val="00A61D78"/>
    <w:rsid w:val="00A63AA5"/>
    <w:rsid w:val="00A6415F"/>
    <w:rsid w:val="00A710E4"/>
    <w:rsid w:val="00A717A2"/>
    <w:rsid w:val="00A75EA5"/>
    <w:rsid w:val="00A8112D"/>
    <w:rsid w:val="00A824A6"/>
    <w:rsid w:val="00A84995"/>
    <w:rsid w:val="00A858E2"/>
    <w:rsid w:val="00A86C94"/>
    <w:rsid w:val="00A90DAB"/>
    <w:rsid w:val="00A93537"/>
    <w:rsid w:val="00A958F6"/>
    <w:rsid w:val="00A9656C"/>
    <w:rsid w:val="00A97381"/>
    <w:rsid w:val="00A9755E"/>
    <w:rsid w:val="00AA249A"/>
    <w:rsid w:val="00AA29B3"/>
    <w:rsid w:val="00AA7629"/>
    <w:rsid w:val="00AB1D52"/>
    <w:rsid w:val="00AB33A5"/>
    <w:rsid w:val="00AB4267"/>
    <w:rsid w:val="00AB6557"/>
    <w:rsid w:val="00AC03B1"/>
    <w:rsid w:val="00AC0CDC"/>
    <w:rsid w:val="00AC1731"/>
    <w:rsid w:val="00AC2142"/>
    <w:rsid w:val="00AC2FC8"/>
    <w:rsid w:val="00AC5082"/>
    <w:rsid w:val="00AC6E37"/>
    <w:rsid w:val="00AC78FC"/>
    <w:rsid w:val="00AD2DC7"/>
    <w:rsid w:val="00AD45AE"/>
    <w:rsid w:val="00AD7E26"/>
    <w:rsid w:val="00AD7F32"/>
    <w:rsid w:val="00AE1C91"/>
    <w:rsid w:val="00AE65BA"/>
    <w:rsid w:val="00AE7F9E"/>
    <w:rsid w:val="00AF35BE"/>
    <w:rsid w:val="00AF3B48"/>
    <w:rsid w:val="00AF4EB9"/>
    <w:rsid w:val="00B00103"/>
    <w:rsid w:val="00B00BAE"/>
    <w:rsid w:val="00B0286A"/>
    <w:rsid w:val="00B02E22"/>
    <w:rsid w:val="00B057FB"/>
    <w:rsid w:val="00B06E8F"/>
    <w:rsid w:val="00B112D0"/>
    <w:rsid w:val="00B11ACD"/>
    <w:rsid w:val="00B2261E"/>
    <w:rsid w:val="00B24844"/>
    <w:rsid w:val="00B25210"/>
    <w:rsid w:val="00B26133"/>
    <w:rsid w:val="00B2636E"/>
    <w:rsid w:val="00B3059D"/>
    <w:rsid w:val="00B31BF1"/>
    <w:rsid w:val="00B32DC5"/>
    <w:rsid w:val="00B34DE1"/>
    <w:rsid w:val="00B3681D"/>
    <w:rsid w:val="00B37951"/>
    <w:rsid w:val="00B4115A"/>
    <w:rsid w:val="00B42800"/>
    <w:rsid w:val="00B42997"/>
    <w:rsid w:val="00B42BDE"/>
    <w:rsid w:val="00B432FA"/>
    <w:rsid w:val="00B440F2"/>
    <w:rsid w:val="00B441A2"/>
    <w:rsid w:val="00B44E73"/>
    <w:rsid w:val="00B50ABB"/>
    <w:rsid w:val="00B53B9E"/>
    <w:rsid w:val="00B53BB3"/>
    <w:rsid w:val="00B54491"/>
    <w:rsid w:val="00B54656"/>
    <w:rsid w:val="00B54AA0"/>
    <w:rsid w:val="00B568A6"/>
    <w:rsid w:val="00B570FB"/>
    <w:rsid w:val="00B62578"/>
    <w:rsid w:val="00B65CDE"/>
    <w:rsid w:val="00B70C7D"/>
    <w:rsid w:val="00B72131"/>
    <w:rsid w:val="00B7248C"/>
    <w:rsid w:val="00B73751"/>
    <w:rsid w:val="00B74527"/>
    <w:rsid w:val="00B74FFC"/>
    <w:rsid w:val="00B75B66"/>
    <w:rsid w:val="00B75C6E"/>
    <w:rsid w:val="00B77BB7"/>
    <w:rsid w:val="00B77DDF"/>
    <w:rsid w:val="00B80900"/>
    <w:rsid w:val="00B80ADD"/>
    <w:rsid w:val="00B81FC2"/>
    <w:rsid w:val="00B822D1"/>
    <w:rsid w:val="00B82D3A"/>
    <w:rsid w:val="00B82FC0"/>
    <w:rsid w:val="00B86FCD"/>
    <w:rsid w:val="00B870F1"/>
    <w:rsid w:val="00B875E9"/>
    <w:rsid w:val="00B913FB"/>
    <w:rsid w:val="00B91943"/>
    <w:rsid w:val="00B92BE4"/>
    <w:rsid w:val="00B95BEF"/>
    <w:rsid w:val="00BA1B21"/>
    <w:rsid w:val="00BA2800"/>
    <w:rsid w:val="00BA28D3"/>
    <w:rsid w:val="00BA2D11"/>
    <w:rsid w:val="00BA3047"/>
    <w:rsid w:val="00BA3A8A"/>
    <w:rsid w:val="00BA67D9"/>
    <w:rsid w:val="00BA722A"/>
    <w:rsid w:val="00BB157A"/>
    <w:rsid w:val="00BB182E"/>
    <w:rsid w:val="00BB4248"/>
    <w:rsid w:val="00BB598B"/>
    <w:rsid w:val="00BB644D"/>
    <w:rsid w:val="00BB7DDA"/>
    <w:rsid w:val="00BC01C7"/>
    <w:rsid w:val="00BC02AC"/>
    <w:rsid w:val="00BC12BD"/>
    <w:rsid w:val="00BC276C"/>
    <w:rsid w:val="00BC3260"/>
    <w:rsid w:val="00BC6DB1"/>
    <w:rsid w:val="00BD199F"/>
    <w:rsid w:val="00BD389C"/>
    <w:rsid w:val="00BD670D"/>
    <w:rsid w:val="00BD67E2"/>
    <w:rsid w:val="00BE0771"/>
    <w:rsid w:val="00BE1873"/>
    <w:rsid w:val="00BE1B45"/>
    <w:rsid w:val="00BE293B"/>
    <w:rsid w:val="00BE2F12"/>
    <w:rsid w:val="00BE335D"/>
    <w:rsid w:val="00BE65E2"/>
    <w:rsid w:val="00BF1D0E"/>
    <w:rsid w:val="00BF57B8"/>
    <w:rsid w:val="00C009FD"/>
    <w:rsid w:val="00C011F7"/>
    <w:rsid w:val="00C029D9"/>
    <w:rsid w:val="00C02BD4"/>
    <w:rsid w:val="00C030B8"/>
    <w:rsid w:val="00C13AFB"/>
    <w:rsid w:val="00C14103"/>
    <w:rsid w:val="00C1661B"/>
    <w:rsid w:val="00C202B0"/>
    <w:rsid w:val="00C24872"/>
    <w:rsid w:val="00C2504E"/>
    <w:rsid w:val="00C25745"/>
    <w:rsid w:val="00C261D1"/>
    <w:rsid w:val="00C26983"/>
    <w:rsid w:val="00C30C97"/>
    <w:rsid w:val="00C356AD"/>
    <w:rsid w:val="00C35D33"/>
    <w:rsid w:val="00C40001"/>
    <w:rsid w:val="00C40193"/>
    <w:rsid w:val="00C409CB"/>
    <w:rsid w:val="00C4315C"/>
    <w:rsid w:val="00C4384E"/>
    <w:rsid w:val="00C43934"/>
    <w:rsid w:val="00C44122"/>
    <w:rsid w:val="00C44978"/>
    <w:rsid w:val="00C53A70"/>
    <w:rsid w:val="00C53D27"/>
    <w:rsid w:val="00C54FF6"/>
    <w:rsid w:val="00C551F5"/>
    <w:rsid w:val="00C57035"/>
    <w:rsid w:val="00C61453"/>
    <w:rsid w:val="00C619FB"/>
    <w:rsid w:val="00C62FBA"/>
    <w:rsid w:val="00C656E7"/>
    <w:rsid w:val="00C65E04"/>
    <w:rsid w:val="00C6700C"/>
    <w:rsid w:val="00C7054E"/>
    <w:rsid w:val="00C73C5D"/>
    <w:rsid w:val="00C77E7D"/>
    <w:rsid w:val="00C806FA"/>
    <w:rsid w:val="00C81046"/>
    <w:rsid w:val="00C821DA"/>
    <w:rsid w:val="00C86126"/>
    <w:rsid w:val="00C91577"/>
    <w:rsid w:val="00C97629"/>
    <w:rsid w:val="00CA3752"/>
    <w:rsid w:val="00CA5227"/>
    <w:rsid w:val="00CA53DA"/>
    <w:rsid w:val="00CA6934"/>
    <w:rsid w:val="00CA7DD6"/>
    <w:rsid w:val="00CB2DDC"/>
    <w:rsid w:val="00CB4C94"/>
    <w:rsid w:val="00CC2092"/>
    <w:rsid w:val="00CC2C23"/>
    <w:rsid w:val="00CC420D"/>
    <w:rsid w:val="00CC53A0"/>
    <w:rsid w:val="00CC5D55"/>
    <w:rsid w:val="00CC766F"/>
    <w:rsid w:val="00CD0DAD"/>
    <w:rsid w:val="00CD1563"/>
    <w:rsid w:val="00CD1C55"/>
    <w:rsid w:val="00CD2CC0"/>
    <w:rsid w:val="00CE117A"/>
    <w:rsid w:val="00CE1D65"/>
    <w:rsid w:val="00CE395A"/>
    <w:rsid w:val="00CE3DE1"/>
    <w:rsid w:val="00CE3F66"/>
    <w:rsid w:val="00CF0D4E"/>
    <w:rsid w:val="00CF6ADA"/>
    <w:rsid w:val="00D01565"/>
    <w:rsid w:val="00D04419"/>
    <w:rsid w:val="00D04E38"/>
    <w:rsid w:val="00D05314"/>
    <w:rsid w:val="00D12375"/>
    <w:rsid w:val="00D12B7D"/>
    <w:rsid w:val="00D15493"/>
    <w:rsid w:val="00D15804"/>
    <w:rsid w:val="00D15D9B"/>
    <w:rsid w:val="00D1602D"/>
    <w:rsid w:val="00D20A38"/>
    <w:rsid w:val="00D225E9"/>
    <w:rsid w:val="00D26337"/>
    <w:rsid w:val="00D2751E"/>
    <w:rsid w:val="00D27AD6"/>
    <w:rsid w:val="00D32004"/>
    <w:rsid w:val="00D349DD"/>
    <w:rsid w:val="00D35615"/>
    <w:rsid w:val="00D3571E"/>
    <w:rsid w:val="00D37C47"/>
    <w:rsid w:val="00D408E7"/>
    <w:rsid w:val="00D40D5C"/>
    <w:rsid w:val="00D40EBD"/>
    <w:rsid w:val="00D454BE"/>
    <w:rsid w:val="00D465D8"/>
    <w:rsid w:val="00D47543"/>
    <w:rsid w:val="00D47868"/>
    <w:rsid w:val="00D50CB7"/>
    <w:rsid w:val="00D53DD2"/>
    <w:rsid w:val="00D54E7E"/>
    <w:rsid w:val="00D612E3"/>
    <w:rsid w:val="00D621EA"/>
    <w:rsid w:val="00D63C0E"/>
    <w:rsid w:val="00D67962"/>
    <w:rsid w:val="00D7319E"/>
    <w:rsid w:val="00D75047"/>
    <w:rsid w:val="00D80376"/>
    <w:rsid w:val="00D83450"/>
    <w:rsid w:val="00D84155"/>
    <w:rsid w:val="00D85083"/>
    <w:rsid w:val="00D872C9"/>
    <w:rsid w:val="00D873BD"/>
    <w:rsid w:val="00D90900"/>
    <w:rsid w:val="00D93321"/>
    <w:rsid w:val="00D949C5"/>
    <w:rsid w:val="00D9525A"/>
    <w:rsid w:val="00D9578F"/>
    <w:rsid w:val="00D95C41"/>
    <w:rsid w:val="00D9752D"/>
    <w:rsid w:val="00DA07B1"/>
    <w:rsid w:val="00DA0B7E"/>
    <w:rsid w:val="00DA5EC6"/>
    <w:rsid w:val="00DA60EB"/>
    <w:rsid w:val="00DA6EF0"/>
    <w:rsid w:val="00DB09C5"/>
    <w:rsid w:val="00DB0B33"/>
    <w:rsid w:val="00DB2CE2"/>
    <w:rsid w:val="00DB378C"/>
    <w:rsid w:val="00DB391A"/>
    <w:rsid w:val="00DB4851"/>
    <w:rsid w:val="00DB490C"/>
    <w:rsid w:val="00DB4E7C"/>
    <w:rsid w:val="00DB5DCC"/>
    <w:rsid w:val="00DB6CA3"/>
    <w:rsid w:val="00DC2AA1"/>
    <w:rsid w:val="00DD2C3A"/>
    <w:rsid w:val="00DD3BBE"/>
    <w:rsid w:val="00DE2FB6"/>
    <w:rsid w:val="00DE4384"/>
    <w:rsid w:val="00DF0FDB"/>
    <w:rsid w:val="00DF131D"/>
    <w:rsid w:val="00E02821"/>
    <w:rsid w:val="00E04C9F"/>
    <w:rsid w:val="00E05C27"/>
    <w:rsid w:val="00E10794"/>
    <w:rsid w:val="00E10EC9"/>
    <w:rsid w:val="00E1638F"/>
    <w:rsid w:val="00E17899"/>
    <w:rsid w:val="00E206CC"/>
    <w:rsid w:val="00E23FFA"/>
    <w:rsid w:val="00E272CF"/>
    <w:rsid w:val="00E3319E"/>
    <w:rsid w:val="00E35A8A"/>
    <w:rsid w:val="00E41245"/>
    <w:rsid w:val="00E50EB5"/>
    <w:rsid w:val="00E510EB"/>
    <w:rsid w:val="00E52DAC"/>
    <w:rsid w:val="00E52EFB"/>
    <w:rsid w:val="00E540A4"/>
    <w:rsid w:val="00E55997"/>
    <w:rsid w:val="00E55B7C"/>
    <w:rsid w:val="00E55CDD"/>
    <w:rsid w:val="00E61AD4"/>
    <w:rsid w:val="00E662A9"/>
    <w:rsid w:val="00E66AA5"/>
    <w:rsid w:val="00E709BA"/>
    <w:rsid w:val="00E74EBC"/>
    <w:rsid w:val="00E75AE3"/>
    <w:rsid w:val="00E81247"/>
    <w:rsid w:val="00E81A21"/>
    <w:rsid w:val="00E8491B"/>
    <w:rsid w:val="00E85F9E"/>
    <w:rsid w:val="00E903B0"/>
    <w:rsid w:val="00E92722"/>
    <w:rsid w:val="00E9296D"/>
    <w:rsid w:val="00E97DE2"/>
    <w:rsid w:val="00EA0307"/>
    <w:rsid w:val="00EA500D"/>
    <w:rsid w:val="00EA5739"/>
    <w:rsid w:val="00EA7071"/>
    <w:rsid w:val="00EA7207"/>
    <w:rsid w:val="00EB3395"/>
    <w:rsid w:val="00EB5CB3"/>
    <w:rsid w:val="00EB7666"/>
    <w:rsid w:val="00EC0A07"/>
    <w:rsid w:val="00EC13BE"/>
    <w:rsid w:val="00EC1FF6"/>
    <w:rsid w:val="00EC2241"/>
    <w:rsid w:val="00EC2F7E"/>
    <w:rsid w:val="00EC542A"/>
    <w:rsid w:val="00ED0BF6"/>
    <w:rsid w:val="00ED14D3"/>
    <w:rsid w:val="00ED1615"/>
    <w:rsid w:val="00ED48A2"/>
    <w:rsid w:val="00ED6AC1"/>
    <w:rsid w:val="00EE3230"/>
    <w:rsid w:val="00EE5C4D"/>
    <w:rsid w:val="00EE71E6"/>
    <w:rsid w:val="00EF0A7D"/>
    <w:rsid w:val="00EF189B"/>
    <w:rsid w:val="00EF277A"/>
    <w:rsid w:val="00EF2E3D"/>
    <w:rsid w:val="00EF7075"/>
    <w:rsid w:val="00F024E7"/>
    <w:rsid w:val="00F03878"/>
    <w:rsid w:val="00F056E4"/>
    <w:rsid w:val="00F06B79"/>
    <w:rsid w:val="00F06C18"/>
    <w:rsid w:val="00F117B7"/>
    <w:rsid w:val="00F12FC7"/>
    <w:rsid w:val="00F164F9"/>
    <w:rsid w:val="00F17137"/>
    <w:rsid w:val="00F1737E"/>
    <w:rsid w:val="00F1754C"/>
    <w:rsid w:val="00F232C6"/>
    <w:rsid w:val="00F252C9"/>
    <w:rsid w:val="00F26301"/>
    <w:rsid w:val="00F26591"/>
    <w:rsid w:val="00F27E54"/>
    <w:rsid w:val="00F30A2B"/>
    <w:rsid w:val="00F3193A"/>
    <w:rsid w:val="00F333B4"/>
    <w:rsid w:val="00F347EC"/>
    <w:rsid w:val="00F36E6C"/>
    <w:rsid w:val="00F43AF8"/>
    <w:rsid w:val="00F45BB9"/>
    <w:rsid w:val="00F51183"/>
    <w:rsid w:val="00F514C0"/>
    <w:rsid w:val="00F5155B"/>
    <w:rsid w:val="00F5755A"/>
    <w:rsid w:val="00F5762C"/>
    <w:rsid w:val="00F601B2"/>
    <w:rsid w:val="00F6055A"/>
    <w:rsid w:val="00F60D93"/>
    <w:rsid w:val="00F6252E"/>
    <w:rsid w:val="00F6479F"/>
    <w:rsid w:val="00F72DC8"/>
    <w:rsid w:val="00F72DC9"/>
    <w:rsid w:val="00F72E76"/>
    <w:rsid w:val="00F7308D"/>
    <w:rsid w:val="00F74655"/>
    <w:rsid w:val="00F74BEB"/>
    <w:rsid w:val="00F7561D"/>
    <w:rsid w:val="00F7579C"/>
    <w:rsid w:val="00F81837"/>
    <w:rsid w:val="00F84E0C"/>
    <w:rsid w:val="00F85AC9"/>
    <w:rsid w:val="00F90D00"/>
    <w:rsid w:val="00F91011"/>
    <w:rsid w:val="00F92580"/>
    <w:rsid w:val="00F929EC"/>
    <w:rsid w:val="00F92F38"/>
    <w:rsid w:val="00F95C26"/>
    <w:rsid w:val="00F975A4"/>
    <w:rsid w:val="00F97E95"/>
    <w:rsid w:val="00F97F57"/>
    <w:rsid w:val="00FA0A8B"/>
    <w:rsid w:val="00FA1D78"/>
    <w:rsid w:val="00FA419C"/>
    <w:rsid w:val="00FA4244"/>
    <w:rsid w:val="00FA65FF"/>
    <w:rsid w:val="00FB129D"/>
    <w:rsid w:val="00FB3897"/>
    <w:rsid w:val="00FB44D0"/>
    <w:rsid w:val="00FB62C0"/>
    <w:rsid w:val="00FB6DBF"/>
    <w:rsid w:val="00FB7200"/>
    <w:rsid w:val="00FC001E"/>
    <w:rsid w:val="00FC002C"/>
    <w:rsid w:val="00FC11FF"/>
    <w:rsid w:val="00FC12B7"/>
    <w:rsid w:val="00FC1916"/>
    <w:rsid w:val="00FC23F5"/>
    <w:rsid w:val="00FC26C0"/>
    <w:rsid w:val="00FC4F51"/>
    <w:rsid w:val="00FC5CD2"/>
    <w:rsid w:val="00FC76B5"/>
    <w:rsid w:val="00FC7764"/>
    <w:rsid w:val="00FD4B08"/>
    <w:rsid w:val="00FD4F58"/>
    <w:rsid w:val="00FE1557"/>
    <w:rsid w:val="00FE40AA"/>
    <w:rsid w:val="00FE7E71"/>
    <w:rsid w:val="00FF210E"/>
    <w:rsid w:val="00FF3058"/>
    <w:rsid w:val="00FF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vertical-relative:line" fillcolor="none [1941]" strokecolor="none [3205]">
      <v:fill color="none [1941]" color2="none [3205]" focus="50%" type="gradient"/>
      <v:stroke color="none [3205]" weight="1pt"/>
      <v:shadow on="t" type="perspective" color="none [1605]" offset="1pt" offset2="-3pt"/>
      <o:colormru v:ext="edit" colors="#ffc,#ff9"/>
    </o:shapedefaults>
    <o:shapelayout v:ext="edit">
      <o:idmap v:ext="edit" data="1"/>
    </o:shapelayout>
  </w:shapeDefaults>
  <w:decimalSymbol w:val="."/>
  <w:listSeparator w:val=","/>
  <w14:docId w14:val="2D76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Hyperlink"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D45AE"/>
    <w:pPr>
      <w:spacing w:line="280" w:lineRule="exact"/>
    </w:pPr>
    <w:rPr>
      <w:rFonts w:ascii="Verdana" w:hAnsi="Verdana"/>
      <w:color w:val="777777"/>
    </w:rPr>
  </w:style>
  <w:style w:type="paragraph" w:styleId="Heading1">
    <w:name w:val="heading 1"/>
    <w:basedOn w:val="Normal"/>
    <w:next w:val="Normal"/>
    <w:qFormat/>
    <w:rsid w:val="0065688D"/>
    <w:pPr>
      <w:keepNext/>
      <w:numPr>
        <w:numId w:val="4"/>
      </w:numPr>
      <w:tabs>
        <w:tab w:val="clear" w:pos="792"/>
        <w:tab w:val="num" w:pos="720"/>
      </w:tabs>
      <w:spacing w:before="360" w:after="100"/>
      <w:ind w:left="720" w:hanging="720"/>
      <w:outlineLvl w:val="0"/>
    </w:pPr>
    <w:rPr>
      <w:rFonts w:cs="Arial"/>
      <w:b/>
      <w:bCs/>
      <w:color w:val="4D4D4D"/>
      <w:kern w:val="32"/>
      <w:sz w:val="32"/>
      <w:szCs w:val="36"/>
    </w:rPr>
  </w:style>
  <w:style w:type="paragraph" w:styleId="Heading2">
    <w:name w:val="heading 2"/>
    <w:basedOn w:val="Normal"/>
    <w:next w:val="Normal"/>
    <w:qFormat/>
    <w:rsid w:val="0065688D"/>
    <w:pPr>
      <w:keepNext/>
      <w:numPr>
        <w:ilvl w:val="1"/>
        <w:numId w:val="4"/>
      </w:numPr>
      <w:tabs>
        <w:tab w:val="num" w:pos="720"/>
        <w:tab w:val="left" w:pos="1080"/>
      </w:tabs>
      <w:spacing w:before="240" w:after="160"/>
      <w:ind w:left="720" w:hanging="720"/>
      <w:outlineLvl w:val="1"/>
    </w:pPr>
    <w:rPr>
      <w:rFonts w:cs="Arial"/>
      <w:b/>
      <w:bCs/>
      <w:iCs/>
      <w:color w:val="4D4D4D"/>
      <w:sz w:val="24"/>
      <w:szCs w:val="28"/>
    </w:rPr>
  </w:style>
  <w:style w:type="paragraph" w:styleId="Heading3">
    <w:name w:val="heading 3"/>
    <w:basedOn w:val="Normal"/>
    <w:next w:val="Normal"/>
    <w:qFormat/>
    <w:rsid w:val="00EA0307"/>
    <w:pPr>
      <w:keepNext/>
      <w:keepLines/>
      <w:numPr>
        <w:ilvl w:val="2"/>
        <w:numId w:val="4"/>
      </w:numPr>
      <w:tabs>
        <w:tab w:val="left" w:pos="1440"/>
      </w:tabs>
      <w:spacing w:before="240" w:after="120"/>
      <w:ind w:left="907" w:hanging="907"/>
      <w:outlineLvl w:val="2"/>
    </w:pPr>
    <w:rPr>
      <w:rFonts w:cs="Arial"/>
      <w:b/>
      <w:bCs/>
      <w:color w:val="4D4D4D"/>
      <w:sz w:val="22"/>
      <w:szCs w:val="24"/>
    </w:rPr>
  </w:style>
  <w:style w:type="paragraph" w:styleId="Heading4">
    <w:name w:val="heading 4"/>
    <w:basedOn w:val="Normal"/>
    <w:next w:val="Normal"/>
    <w:autoRedefine/>
    <w:qFormat/>
    <w:rsid w:val="007E7888"/>
    <w:pPr>
      <w:keepNext/>
      <w:numPr>
        <w:ilvl w:val="3"/>
        <w:numId w:val="4"/>
      </w:numPr>
      <w:tabs>
        <w:tab w:val="clear" w:pos="1224"/>
        <w:tab w:val="left" w:pos="900"/>
        <w:tab w:val="num" w:pos="1440"/>
        <w:tab w:val="left" w:pos="1800"/>
      </w:tabs>
      <w:spacing w:before="240" w:after="100"/>
      <w:ind w:left="1440" w:hanging="1440"/>
      <w:outlineLvl w:val="3"/>
    </w:pPr>
    <w:rPr>
      <w:b/>
      <w:bCs/>
      <w:color w:val="4D4D4D"/>
    </w:rPr>
  </w:style>
  <w:style w:type="paragraph" w:styleId="Heading5">
    <w:name w:val="heading 5"/>
    <w:basedOn w:val="Normal"/>
    <w:next w:val="Normal"/>
    <w:link w:val="Heading5Char"/>
    <w:autoRedefine/>
    <w:qFormat/>
    <w:rsid w:val="005B7EF2"/>
    <w:pPr>
      <w:numPr>
        <w:ilvl w:val="4"/>
        <w:numId w:val="4"/>
      </w:numPr>
      <w:tabs>
        <w:tab w:val="clear" w:pos="1368"/>
        <w:tab w:val="num" w:pos="1800"/>
        <w:tab w:val="left" w:pos="2160"/>
      </w:tabs>
      <w:spacing w:before="240" w:after="60"/>
      <w:ind w:left="1800" w:hanging="1080"/>
      <w:outlineLvl w:val="4"/>
    </w:pPr>
    <w:rPr>
      <w:b/>
      <w:bCs/>
      <w:i/>
      <w:iCs/>
      <w:color w:val="4D4D4D"/>
    </w:rPr>
  </w:style>
  <w:style w:type="paragraph" w:styleId="Heading6">
    <w:name w:val="heading 6"/>
    <w:basedOn w:val="Normal"/>
    <w:next w:val="Normal"/>
    <w:rsid w:val="0082292D"/>
    <w:pPr>
      <w:spacing w:before="240" w:after="60"/>
      <w:outlineLvl w:val="5"/>
    </w:pPr>
    <w:rPr>
      <w:rFonts w:ascii="Times New Roman" w:hAnsi="Times New Roman"/>
      <w:b/>
      <w:bCs/>
      <w:sz w:val="8"/>
      <w:szCs w:val="22"/>
    </w:rPr>
  </w:style>
  <w:style w:type="paragraph" w:styleId="Heading7">
    <w:name w:val="heading 7"/>
    <w:basedOn w:val="Normal"/>
    <w:next w:val="Normal"/>
    <w:rsid w:val="0082292D"/>
    <w:pPr>
      <w:spacing w:before="240" w:after="60"/>
      <w:outlineLvl w:val="6"/>
    </w:pPr>
    <w:rPr>
      <w:rFonts w:ascii="Times New Roman" w:hAnsi="Times New Roman"/>
      <w:sz w:val="8"/>
    </w:rPr>
  </w:style>
  <w:style w:type="paragraph" w:styleId="Heading8">
    <w:name w:val="heading 8"/>
    <w:basedOn w:val="Normal"/>
    <w:next w:val="Normal"/>
    <w:rsid w:val="0082292D"/>
    <w:pPr>
      <w:spacing w:before="240" w:after="60"/>
      <w:outlineLvl w:val="7"/>
    </w:pPr>
    <w:rPr>
      <w:rFonts w:ascii="Times New Roman" w:hAnsi="Times New Roman"/>
      <w:i/>
      <w:iCs/>
      <w:sz w:val="8"/>
    </w:rPr>
  </w:style>
  <w:style w:type="paragraph" w:styleId="Heading9">
    <w:name w:val="heading 9"/>
    <w:basedOn w:val="Normal"/>
    <w:next w:val="Normal"/>
    <w:rsid w:val="0082292D"/>
    <w:pPr>
      <w:spacing w:before="240" w:after="60"/>
      <w:outlineLvl w:val="8"/>
    </w:pPr>
    <w:rPr>
      <w:rFonts w:ascii="Times New Roman" w:hAnsi="Times New Roman" w:cs="Arial"/>
      <w:sz w:val="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B7EF2"/>
    <w:rPr>
      <w:rFonts w:ascii="Verdana" w:hAnsi="Verdana"/>
      <w:b/>
      <w:bCs/>
      <w:i/>
      <w:iCs/>
      <w:color w:val="4D4D4D"/>
    </w:rPr>
  </w:style>
  <w:style w:type="paragraph" w:customStyle="1" w:styleId="Title1">
    <w:name w:val="Title 1"/>
    <w:rsid w:val="0031479E"/>
    <w:pPr>
      <w:spacing w:before="960" w:after="480"/>
      <w:jc w:val="right"/>
    </w:pPr>
    <w:rPr>
      <w:rFonts w:ascii="Arial" w:hAnsi="Arial" w:cs="Arial"/>
      <w:b/>
      <w:bCs/>
      <w:kern w:val="28"/>
      <w:sz w:val="72"/>
      <w:szCs w:val="48"/>
    </w:rPr>
  </w:style>
  <w:style w:type="character" w:customStyle="1" w:styleId="colorred">
    <w:name w:val="color red"/>
    <w:basedOn w:val="DefaultParagraphFont"/>
    <w:rsid w:val="0008267C"/>
    <w:rPr>
      <w:color w:val="FF0000"/>
    </w:rPr>
  </w:style>
  <w:style w:type="paragraph" w:styleId="Header">
    <w:name w:val="header"/>
    <w:basedOn w:val="Normal"/>
    <w:link w:val="HeaderChar"/>
    <w:uiPriority w:val="99"/>
    <w:rsid w:val="008B6062"/>
    <w:pPr>
      <w:tabs>
        <w:tab w:val="center" w:pos="4320"/>
        <w:tab w:val="right" w:pos="8640"/>
      </w:tabs>
      <w:jc w:val="right"/>
    </w:pPr>
    <w:rPr>
      <w:szCs w:val="16"/>
    </w:rPr>
  </w:style>
  <w:style w:type="paragraph" w:styleId="Footer">
    <w:name w:val="footer"/>
    <w:basedOn w:val="Normal"/>
    <w:link w:val="FooterChar"/>
    <w:uiPriority w:val="99"/>
    <w:rsid w:val="00E52DAC"/>
    <w:pPr>
      <w:tabs>
        <w:tab w:val="center" w:pos="4320"/>
        <w:tab w:val="right" w:pos="8640"/>
      </w:tabs>
    </w:pPr>
  </w:style>
  <w:style w:type="character" w:styleId="PageNumber">
    <w:name w:val="page number"/>
    <w:rsid w:val="00AD45AE"/>
    <w:rPr>
      <w:sz w:val="16"/>
    </w:rPr>
  </w:style>
  <w:style w:type="character" w:customStyle="1" w:styleId="colorgreen">
    <w:name w:val="color green"/>
    <w:basedOn w:val="DefaultParagraphFont"/>
    <w:rsid w:val="0008267C"/>
    <w:rPr>
      <w:color w:val="339966"/>
    </w:rPr>
  </w:style>
  <w:style w:type="paragraph" w:styleId="TOC1">
    <w:name w:val="toc 1"/>
    <w:basedOn w:val="Normal"/>
    <w:next w:val="Normal"/>
    <w:autoRedefine/>
    <w:uiPriority w:val="39"/>
    <w:rsid w:val="00253D6B"/>
    <w:pPr>
      <w:tabs>
        <w:tab w:val="left" w:pos="360"/>
        <w:tab w:val="right" w:leader="dot" w:pos="10070"/>
      </w:tabs>
      <w:spacing w:before="120" w:after="60"/>
    </w:pPr>
    <w:rPr>
      <w:b/>
      <w:noProof/>
    </w:rPr>
  </w:style>
  <w:style w:type="paragraph" w:styleId="TOC2">
    <w:name w:val="toc 2"/>
    <w:basedOn w:val="Normal"/>
    <w:next w:val="Normal"/>
    <w:autoRedefine/>
    <w:uiPriority w:val="39"/>
    <w:rsid w:val="000510C2"/>
    <w:pPr>
      <w:tabs>
        <w:tab w:val="left" w:pos="864"/>
        <w:tab w:val="right" w:leader="dot" w:pos="10070"/>
      </w:tabs>
      <w:ind w:left="360"/>
    </w:pPr>
  </w:style>
  <w:style w:type="paragraph" w:styleId="TOC3">
    <w:name w:val="toc 3"/>
    <w:basedOn w:val="Normal"/>
    <w:next w:val="Normal"/>
    <w:autoRedefine/>
    <w:uiPriority w:val="39"/>
    <w:rsid w:val="002564C8"/>
    <w:pPr>
      <w:tabs>
        <w:tab w:val="left" w:pos="1560"/>
        <w:tab w:val="right" w:leader="dot" w:pos="10070"/>
      </w:tabs>
      <w:ind w:left="864"/>
    </w:pPr>
  </w:style>
  <w:style w:type="character" w:styleId="Hyperlink">
    <w:name w:val="Hyperlink"/>
    <w:basedOn w:val="DefaultParagraphFont"/>
    <w:uiPriority w:val="99"/>
    <w:rsid w:val="00514732"/>
    <w:rPr>
      <w:color w:val="0000FF"/>
      <w:u w:val="single"/>
    </w:rPr>
  </w:style>
  <w:style w:type="paragraph" w:styleId="TOC4">
    <w:name w:val="toc 4"/>
    <w:basedOn w:val="Normal"/>
    <w:next w:val="Normal"/>
    <w:autoRedefine/>
    <w:uiPriority w:val="39"/>
    <w:rsid w:val="00D454BE"/>
    <w:pPr>
      <w:tabs>
        <w:tab w:val="left" w:pos="2400"/>
        <w:tab w:val="right" w:leader="dot" w:pos="10070"/>
      </w:tabs>
      <w:ind w:left="1560"/>
    </w:pPr>
  </w:style>
  <w:style w:type="paragraph" w:customStyle="1" w:styleId="Normalleft">
    <w:name w:val="Normal left"/>
    <w:basedOn w:val="Normal"/>
    <w:rsid w:val="00AF3B48"/>
  </w:style>
  <w:style w:type="paragraph" w:customStyle="1" w:styleId="Title2">
    <w:name w:val="Title 2"/>
    <w:basedOn w:val="Title1"/>
    <w:rsid w:val="00B3059D"/>
    <w:rPr>
      <w:sz w:val="48"/>
    </w:rPr>
  </w:style>
  <w:style w:type="paragraph" w:customStyle="1" w:styleId="Title3">
    <w:name w:val="Title 3"/>
    <w:basedOn w:val="Title1"/>
    <w:rsid w:val="0031479E"/>
    <w:pPr>
      <w:spacing w:before="240" w:after="240"/>
    </w:pPr>
    <w:rPr>
      <w:bCs w:val="0"/>
      <w:sz w:val="36"/>
      <w:szCs w:val="36"/>
    </w:rPr>
  </w:style>
  <w:style w:type="paragraph" w:customStyle="1" w:styleId="Infoblue">
    <w:name w:val="Infoblue"/>
    <w:basedOn w:val="Normal"/>
    <w:rsid w:val="00A23866"/>
    <w:pPr>
      <w:pBdr>
        <w:top w:val="single" w:sz="4" w:space="1" w:color="0000FF"/>
        <w:left w:val="single" w:sz="4" w:space="4" w:color="0000FF"/>
        <w:bottom w:val="single" w:sz="4" w:space="1" w:color="0000FF"/>
        <w:right w:val="single" w:sz="4" w:space="4" w:color="0000FF"/>
      </w:pBdr>
      <w:spacing w:before="120" w:line="240" w:lineRule="atLeast"/>
      <w:ind w:left="840" w:right="120"/>
    </w:pPr>
    <w:rPr>
      <w:i/>
      <w:iCs/>
      <w:color w:val="0000FF"/>
      <w:sz w:val="18"/>
      <w:szCs w:val="18"/>
    </w:rPr>
  </w:style>
  <w:style w:type="character" w:customStyle="1" w:styleId="italic">
    <w:name w:val="italic"/>
    <w:basedOn w:val="DefaultParagraphFont"/>
    <w:rsid w:val="005F3695"/>
    <w:rPr>
      <w:i/>
    </w:rPr>
  </w:style>
  <w:style w:type="paragraph" w:customStyle="1" w:styleId="HeadingNN1">
    <w:name w:val="Heading NN1"/>
    <w:basedOn w:val="Heading1"/>
    <w:next w:val="Normal"/>
    <w:qFormat/>
    <w:rsid w:val="00C24872"/>
    <w:pPr>
      <w:numPr>
        <w:numId w:val="0"/>
      </w:numPr>
      <w:spacing w:after="200"/>
    </w:pPr>
  </w:style>
  <w:style w:type="paragraph" w:customStyle="1" w:styleId="Procedure">
    <w:name w:val="Procedure"/>
    <w:basedOn w:val="Normal"/>
    <w:next w:val="ListNumber"/>
    <w:rsid w:val="009E2018"/>
    <w:rPr>
      <w:b/>
      <w:i/>
    </w:rPr>
  </w:style>
  <w:style w:type="paragraph" w:styleId="ListNumber">
    <w:name w:val="List Number"/>
    <w:basedOn w:val="Normal"/>
    <w:next w:val="NormIndent"/>
    <w:rsid w:val="004851E5"/>
    <w:pPr>
      <w:numPr>
        <w:numId w:val="3"/>
      </w:numPr>
      <w:spacing w:before="100" w:after="100"/>
    </w:pPr>
  </w:style>
  <w:style w:type="paragraph" w:customStyle="1" w:styleId="NormIndent">
    <w:name w:val="Norm Indent"/>
    <w:basedOn w:val="Normal"/>
    <w:autoRedefine/>
    <w:qFormat/>
    <w:rsid w:val="005377C3"/>
    <w:pPr>
      <w:spacing w:after="240"/>
    </w:pPr>
    <w:rPr>
      <w:color w:val="auto"/>
    </w:rPr>
  </w:style>
  <w:style w:type="table" w:customStyle="1" w:styleId="TableWUP">
    <w:name w:val="Table _WUP"/>
    <w:basedOn w:val="TableGrid"/>
    <w:rsid w:val="005E7F4A"/>
    <w:pPr>
      <w:spacing w:before="60" w:after="60"/>
      <w:ind w:left="144"/>
    </w:pPr>
    <w:rPr>
      <w:rFonts w:ascii="Verdana" w:hAnsi="Verdana"/>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58" w:type="dxa"/>
        <w:left w:w="115" w:type="dxa"/>
        <w:bottom w:w="58" w:type="dxa"/>
        <w:right w:w="115" w:type="dxa"/>
      </w:tblCellMar>
    </w:tblPr>
    <w:trPr>
      <w:cantSplit/>
    </w:trPr>
    <w:tblStylePr w:type="firstRow">
      <w:pPr>
        <w:keepNext/>
        <w:keepLines/>
        <w:pageBreakBefore w:val="0"/>
        <w:suppressLineNumbers w:val="0"/>
        <w:suppressAutoHyphens/>
        <w:wordWrap/>
        <w:jc w:val="center"/>
      </w:pPr>
      <w:rPr>
        <w:rFonts w:ascii="Arial Unicode MS" w:hAnsi="Arial Unicode MS"/>
        <w:b/>
        <w:i w:val="0"/>
        <w:caps w:val="0"/>
        <w:smallCaps w:val="0"/>
        <w:strike w:val="0"/>
        <w:dstrike w:val="0"/>
        <w:vanish w:val="0"/>
        <w:color w:val="auto"/>
        <w:kern w:val="2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cantSplit w:val="0"/>
        <w:tblHeader/>
      </w:trPr>
      <w:tcPr>
        <w:shd w:val="clear" w:color="auto" w:fill="067AB4"/>
      </w:tcPr>
    </w:tblStylePr>
  </w:style>
  <w:style w:type="table" w:styleId="TableGrid">
    <w:name w:val="Table Grid"/>
    <w:basedOn w:val="TableNormal"/>
    <w:rsid w:val="00E75AE3"/>
    <w:pPr>
      <w:spacing w:after="120"/>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Heading">
    <w:name w:val="Cell Heading"/>
    <w:basedOn w:val="Normal"/>
    <w:qFormat/>
    <w:rsid w:val="00437426"/>
    <w:pPr>
      <w:keepNext/>
      <w:keepLines/>
      <w:suppressAutoHyphens/>
      <w:spacing w:before="60" w:after="60"/>
      <w:jc w:val="center"/>
    </w:pPr>
    <w:rPr>
      <w:b/>
      <w:color w:val="FFFFFF"/>
      <w:kern w:val="20"/>
      <w:sz w:val="18"/>
    </w:rPr>
  </w:style>
  <w:style w:type="paragraph" w:customStyle="1" w:styleId="CellNormal">
    <w:name w:val="Cell Normal"/>
    <w:basedOn w:val="Normal"/>
    <w:autoRedefine/>
    <w:qFormat/>
    <w:rsid w:val="008E1322"/>
    <w:pPr>
      <w:spacing w:before="40" w:after="40" w:line="240" w:lineRule="auto"/>
    </w:pPr>
    <w:rPr>
      <w:sz w:val="18"/>
    </w:rPr>
  </w:style>
  <w:style w:type="paragraph" w:customStyle="1" w:styleId="TOC">
    <w:name w:val="TOC"/>
    <w:basedOn w:val="Normal"/>
    <w:rsid w:val="007320D0"/>
    <w:pPr>
      <w:spacing w:before="480" w:after="120"/>
    </w:pPr>
    <w:rPr>
      <w:b/>
      <w:sz w:val="28"/>
    </w:rPr>
  </w:style>
  <w:style w:type="paragraph" w:styleId="ListBullet">
    <w:name w:val="List Bullet"/>
    <w:basedOn w:val="Normal"/>
    <w:rsid w:val="00B73751"/>
    <w:pPr>
      <w:numPr>
        <w:numId w:val="10"/>
      </w:numPr>
      <w:spacing w:after="100"/>
      <w:ind w:left="1080"/>
    </w:pPr>
  </w:style>
  <w:style w:type="paragraph" w:styleId="ListNumber2">
    <w:name w:val="List Number 2"/>
    <w:basedOn w:val="Normal"/>
    <w:next w:val="NormIndent2"/>
    <w:rsid w:val="004851E5"/>
    <w:pPr>
      <w:numPr>
        <w:numId w:val="6"/>
      </w:numPr>
      <w:spacing w:before="100" w:after="100"/>
    </w:pPr>
  </w:style>
  <w:style w:type="paragraph" w:customStyle="1" w:styleId="NormIndent2">
    <w:name w:val="Norm Indent 2"/>
    <w:basedOn w:val="NormIndent"/>
    <w:rsid w:val="00144A94"/>
    <w:pPr>
      <w:ind w:left="1080"/>
    </w:pPr>
  </w:style>
  <w:style w:type="paragraph" w:styleId="ListBullet2">
    <w:name w:val="List Bullet 2"/>
    <w:basedOn w:val="Normal"/>
    <w:rsid w:val="00B73751"/>
    <w:pPr>
      <w:numPr>
        <w:ilvl w:val="3"/>
        <w:numId w:val="8"/>
      </w:numPr>
      <w:spacing w:after="100"/>
    </w:pPr>
  </w:style>
  <w:style w:type="paragraph" w:styleId="ListBullet3">
    <w:name w:val="List Bullet 3"/>
    <w:basedOn w:val="ListBullet"/>
    <w:rsid w:val="00144A94"/>
    <w:pPr>
      <w:numPr>
        <w:ilvl w:val="1"/>
      </w:numPr>
      <w:ind w:left="1800"/>
    </w:pPr>
  </w:style>
  <w:style w:type="paragraph" w:styleId="ListBullet4">
    <w:name w:val="List Bullet 4"/>
    <w:basedOn w:val="Normal"/>
    <w:rsid w:val="00884F25"/>
    <w:pPr>
      <w:numPr>
        <w:numId w:val="1"/>
      </w:numPr>
      <w:tabs>
        <w:tab w:val="clear" w:pos="1440"/>
        <w:tab w:val="num" w:pos="2160"/>
      </w:tabs>
      <w:ind w:left="2160"/>
    </w:pPr>
  </w:style>
  <w:style w:type="paragraph" w:styleId="ListBullet5">
    <w:name w:val="List Bullet 5"/>
    <w:basedOn w:val="Normal"/>
    <w:rsid w:val="00884F25"/>
    <w:pPr>
      <w:numPr>
        <w:numId w:val="2"/>
      </w:numPr>
      <w:tabs>
        <w:tab w:val="clear" w:pos="1800"/>
        <w:tab w:val="num" w:pos="2520"/>
      </w:tabs>
      <w:ind w:left="2520"/>
    </w:pPr>
  </w:style>
  <w:style w:type="paragraph" w:styleId="Caption">
    <w:name w:val="caption"/>
    <w:basedOn w:val="Normal"/>
    <w:next w:val="Normal"/>
    <w:qFormat/>
    <w:rsid w:val="00FC001E"/>
    <w:pPr>
      <w:spacing w:before="120"/>
    </w:pPr>
    <w:rPr>
      <w:b/>
      <w:bCs/>
    </w:rPr>
  </w:style>
  <w:style w:type="character" w:customStyle="1" w:styleId="colorblue">
    <w:name w:val="color blue"/>
    <w:basedOn w:val="DefaultParagraphFont"/>
    <w:rsid w:val="007F257A"/>
    <w:rPr>
      <w:color w:val="0000FF"/>
    </w:rPr>
  </w:style>
  <w:style w:type="paragraph" w:customStyle="1" w:styleId="Cellbullet">
    <w:name w:val="Cell bullet"/>
    <w:basedOn w:val="CellNormal"/>
    <w:rsid w:val="00F26301"/>
    <w:pPr>
      <w:numPr>
        <w:numId w:val="9"/>
      </w:numPr>
      <w:spacing w:before="60"/>
    </w:pPr>
  </w:style>
  <w:style w:type="character" w:customStyle="1" w:styleId="bold">
    <w:name w:val="bold"/>
    <w:basedOn w:val="DefaultParagraphFont"/>
    <w:rsid w:val="00D3571E"/>
    <w:rPr>
      <w:b/>
    </w:rPr>
  </w:style>
  <w:style w:type="character" w:customStyle="1" w:styleId="bolditalic">
    <w:name w:val="bold italic"/>
    <w:basedOn w:val="bold"/>
    <w:rsid w:val="00D3571E"/>
    <w:rPr>
      <w:b/>
      <w:i/>
    </w:rPr>
  </w:style>
  <w:style w:type="paragraph" w:styleId="ListNumber3">
    <w:name w:val="List Number 3"/>
    <w:basedOn w:val="Normal"/>
    <w:next w:val="NormIndent3"/>
    <w:rsid w:val="004851E5"/>
    <w:pPr>
      <w:numPr>
        <w:numId w:val="5"/>
      </w:numPr>
      <w:spacing w:before="100" w:after="100"/>
    </w:pPr>
  </w:style>
  <w:style w:type="paragraph" w:customStyle="1" w:styleId="NormIndent3">
    <w:name w:val="Norm Indent 3"/>
    <w:basedOn w:val="ListNumber3"/>
    <w:rsid w:val="004851E5"/>
  </w:style>
  <w:style w:type="paragraph" w:customStyle="1" w:styleId="HeadingNN2">
    <w:name w:val="Heading NN2"/>
    <w:basedOn w:val="Heading2"/>
    <w:next w:val="Normal"/>
    <w:rsid w:val="00C24872"/>
    <w:pPr>
      <w:numPr>
        <w:ilvl w:val="0"/>
        <w:numId w:val="0"/>
      </w:numPr>
    </w:pPr>
    <w:rPr>
      <w:iCs w:val="0"/>
    </w:rPr>
  </w:style>
  <w:style w:type="paragraph" w:customStyle="1" w:styleId="HeadingNN3">
    <w:name w:val="Heading NN3"/>
    <w:basedOn w:val="Heading3"/>
    <w:next w:val="Normal"/>
    <w:rsid w:val="00C24872"/>
    <w:pPr>
      <w:numPr>
        <w:ilvl w:val="0"/>
        <w:numId w:val="0"/>
      </w:numPr>
    </w:pPr>
  </w:style>
  <w:style w:type="paragraph" w:customStyle="1" w:styleId="HeadingNN4">
    <w:name w:val="Heading NN4"/>
    <w:basedOn w:val="Heading4"/>
    <w:next w:val="Normal"/>
    <w:rsid w:val="00C24872"/>
    <w:pPr>
      <w:numPr>
        <w:ilvl w:val="0"/>
        <w:numId w:val="0"/>
      </w:numPr>
    </w:pPr>
  </w:style>
  <w:style w:type="paragraph" w:customStyle="1" w:styleId="NoteWarning">
    <w:name w:val="Note/Warning"/>
    <w:basedOn w:val="Normal"/>
    <w:rsid w:val="00D3571E"/>
    <w:rPr>
      <w:i/>
    </w:rPr>
  </w:style>
  <w:style w:type="paragraph" w:customStyle="1" w:styleId="Code">
    <w:name w:val="Code"/>
    <w:basedOn w:val="Normal"/>
    <w:rsid w:val="006D1083"/>
    <w:rPr>
      <w:rFonts w:ascii="Courier New" w:hAnsi="Courier New"/>
    </w:rPr>
  </w:style>
  <w:style w:type="paragraph" w:styleId="PlainText">
    <w:name w:val="Plain Text"/>
    <w:basedOn w:val="Normal"/>
    <w:link w:val="PlainTextChar"/>
    <w:rsid w:val="006D1083"/>
    <w:rPr>
      <w:rFonts w:ascii="Courier New" w:hAnsi="Courier New" w:cs="Courier New"/>
    </w:rPr>
  </w:style>
  <w:style w:type="character" w:customStyle="1" w:styleId="PlainText1">
    <w:name w:val="Plain Text1"/>
    <w:basedOn w:val="DefaultParagraphFont"/>
    <w:rsid w:val="006D1083"/>
    <w:rPr>
      <w:rFonts w:ascii="Courier New" w:hAnsi="Courier New"/>
    </w:rPr>
  </w:style>
  <w:style w:type="table" w:customStyle="1" w:styleId="ATTTable">
    <w:name w:val="AT&amp;T Table"/>
    <w:basedOn w:val="TableNormal"/>
    <w:rsid w:val="00BA67D9"/>
    <w:pPr>
      <w:spacing w:before="20" w:after="20"/>
    </w:pPr>
    <w:rPr>
      <w:rFonts w:ascii="Verdana" w:hAnsi="Verdana"/>
    </w:rPr>
    <w:tblPr>
      <w:tblInd w:w="0" w:type="dxa"/>
      <w:tblBorders>
        <w:top w:val="single" w:sz="12" w:space="0" w:color="4D4D4D"/>
        <w:left w:val="single" w:sz="12" w:space="0" w:color="4D4D4D"/>
        <w:bottom w:val="single" w:sz="12" w:space="0" w:color="4D4D4D"/>
        <w:right w:val="single" w:sz="12" w:space="0" w:color="4D4D4D"/>
        <w:insideH w:val="single" w:sz="6" w:space="0" w:color="4D4D4D"/>
        <w:insideV w:val="single" w:sz="6" w:space="0" w:color="4D4D4D"/>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Arial Unicode MS" w:hAnsi="Arial Unicode MS"/>
        <w:b/>
        <w:color w:val="FFFFFF"/>
        <w:sz w:val="20"/>
        <w:szCs w:val="20"/>
      </w:rPr>
      <w:tblPr/>
      <w:tcPr>
        <w:tcBorders>
          <w:top w:val="single" w:sz="12" w:space="0" w:color="4D4D4D"/>
          <w:left w:val="single" w:sz="12" w:space="0" w:color="4D4D4D"/>
          <w:bottom w:val="single" w:sz="12" w:space="0" w:color="4D4D4D"/>
          <w:right w:val="single" w:sz="12" w:space="0" w:color="4D4D4D"/>
          <w:insideH w:val="nil"/>
          <w:insideV w:val="single" w:sz="4" w:space="0" w:color="4D4D4D"/>
          <w:tl2br w:val="nil"/>
          <w:tr2bl w:val="nil"/>
        </w:tcBorders>
        <w:shd w:val="clear" w:color="auto" w:fill="067AB4"/>
      </w:tcPr>
    </w:tblStylePr>
  </w:style>
  <w:style w:type="paragraph" w:customStyle="1" w:styleId="StyleHeading1Verdana">
    <w:name w:val="Style Heading 1 + Verdana"/>
    <w:basedOn w:val="Heading1"/>
    <w:rsid w:val="0081011A"/>
  </w:style>
  <w:style w:type="numbering" w:customStyle="1" w:styleId="ATTListBullets">
    <w:name w:val="ATT List Bullets"/>
    <w:basedOn w:val="NoList"/>
    <w:rsid w:val="002176E0"/>
    <w:pPr>
      <w:numPr>
        <w:numId w:val="7"/>
      </w:numPr>
    </w:pPr>
  </w:style>
  <w:style w:type="paragraph" w:customStyle="1" w:styleId="Leagel">
    <w:name w:val="Leagel"/>
    <w:basedOn w:val="Normal"/>
    <w:qFormat/>
    <w:rsid w:val="00AD45AE"/>
    <w:pPr>
      <w:spacing w:line="240" w:lineRule="auto"/>
      <w:jc w:val="center"/>
    </w:pPr>
    <w:rPr>
      <w:color w:val="808080"/>
      <w:sz w:val="14"/>
      <w:szCs w:val="14"/>
    </w:rPr>
  </w:style>
  <w:style w:type="character" w:customStyle="1" w:styleId="FooterChar">
    <w:name w:val="Footer Char"/>
    <w:basedOn w:val="DefaultParagraphFont"/>
    <w:link w:val="Footer"/>
    <w:uiPriority w:val="99"/>
    <w:rsid w:val="009A6378"/>
    <w:rPr>
      <w:rFonts w:ascii="Verdana" w:hAnsi="Verdana"/>
    </w:rPr>
  </w:style>
  <w:style w:type="paragraph" w:styleId="Title">
    <w:name w:val="Title"/>
    <w:basedOn w:val="Title1"/>
    <w:next w:val="Normal"/>
    <w:link w:val="TitleChar"/>
    <w:qFormat/>
    <w:rsid w:val="00D612E3"/>
    <w:pPr>
      <w:spacing w:before="1200" w:after="120"/>
    </w:pPr>
    <w:rPr>
      <w:rFonts w:ascii="Verdana" w:hAnsi="Verdana"/>
      <w:color w:val="4D4D4D"/>
      <w:sz w:val="60"/>
      <w:szCs w:val="60"/>
    </w:rPr>
  </w:style>
  <w:style w:type="character" w:customStyle="1" w:styleId="TitleChar">
    <w:name w:val="Title Char"/>
    <w:basedOn w:val="DefaultParagraphFont"/>
    <w:link w:val="Title"/>
    <w:rsid w:val="00D612E3"/>
    <w:rPr>
      <w:rFonts w:ascii="Verdana" w:hAnsi="Verdana" w:cs="Arial"/>
      <w:b/>
      <w:bCs/>
      <w:color w:val="4D4D4D"/>
      <w:kern w:val="28"/>
      <w:sz w:val="60"/>
      <w:szCs w:val="60"/>
    </w:rPr>
  </w:style>
  <w:style w:type="paragraph" w:styleId="ListParagraph">
    <w:name w:val="List Paragraph"/>
    <w:basedOn w:val="Normal"/>
    <w:uiPriority w:val="34"/>
    <w:qFormat/>
    <w:rsid w:val="008B4C40"/>
    <w:pPr>
      <w:ind w:left="720"/>
      <w:contextualSpacing/>
    </w:pPr>
  </w:style>
  <w:style w:type="paragraph" w:customStyle="1" w:styleId="Instructions">
    <w:name w:val="Instructions"/>
    <w:basedOn w:val="Normal"/>
    <w:link w:val="InstructionsChar"/>
    <w:qFormat/>
    <w:rsid w:val="00863B59"/>
    <w:pPr>
      <w:spacing w:line="240" w:lineRule="auto"/>
    </w:pPr>
    <w:rPr>
      <w:i/>
      <w:color w:val="0000FF"/>
      <w:sz w:val="18"/>
    </w:rPr>
  </w:style>
  <w:style w:type="paragraph" w:customStyle="1" w:styleId="Instructionaltext">
    <w:name w:val="Instructional text"/>
    <w:basedOn w:val="PlainText"/>
    <w:rsid w:val="006971CB"/>
    <w:rPr>
      <w:rFonts w:ascii="Verdana" w:hAnsi="Verdana"/>
      <w:i/>
      <w:iCs/>
      <w:color w:val="3366FF"/>
    </w:rPr>
  </w:style>
  <w:style w:type="character" w:customStyle="1" w:styleId="InstructionsChar">
    <w:name w:val="Instructions Char"/>
    <w:basedOn w:val="DefaultParagraphFont"/>
    <w:link w:val="Instructions"/>
    <w:rsid w:val="00863B59"/>
    <w:rPr>
      <w:rFonts w:ascii="Verdana" w:hAnsi="Verdana"/>
      <w:i/>
      <w:color w:val="0000FF"/>
      <w:sz w:val="18"/>
    </w:rPr>
  </w:style>
  <w:style w:type="paragraph" w:styleId="BodyText">
    <w:name w:val="Body Text"/>
    <w:basedOn w:val="Normal"/>
    <w:link w:val="BodyTextChar"/>
    <w:rsid w:val="006971CB"/>
    <w:pPr>
      <w:spacing w:after="120"/>
    </w:pPr>
    <w:rPr>
      <w:color w:val="003572"/>
      <w:sz w:val="24"/>
      <w:szCs w:val="24"/>
    </w:rPr>
  </w:style>
  <w:style w:type="character" w:customStyle="1" w:styleId="BodyTextChar">
    <w:name w:val="Body Text Char"/>
    <w:basedOn w:val="DefaultParagraphFont"/>
    <w:link w:val="BodyText"/>
    <w:rsid w:val="006971CB"/>
    <w:rPr>
      <w:rFonts w:ascii="Verdana" w:hAnsi="Verdana"/>
      <w:color w:val="003572"/>
      <w:sz w:val="24"/>
      <w:szCs w:val="24"/>
    </w:rPr>
  </w:style>
  <w:style w:type="character" w:customStyle="1" w:styleId="PlainTextChar">
    <w:name w:val="Plain Text Char"/>
    <w:basedOn w:val="DefaultParagraphFont"/>
    <w:link w:val="PlainText"/>
    <w:rsid w:val="006971CB"/>
    <w:rPr>
      <w:rFonts w:ascii="Courier New" w:hAnsi="Courier New" w:cs="Courier New"/>
      <w:color w:val="4D4D4D"/>
    </w:rPr>
  </w:style>
  <w:style w:type="paragraph" w:customStyle="1" w:styleId="Example">
    <w:name w:val="Example"/>
    <w:basedOn w:val="Normal"/>
    <w:link w:val="ExampleChar"/>
    <w:qFormat/>
    <w:rsid w:val="00281D81"/>
    <w:rPr>
      <w:color w:val="C00000"/>
    </w:rPr>
  </w:style>
  <w:style w:type="paragraph" w:styleId="CommentText">
    <w:name w:val="annotation text"/>
    <w:basedOn w:val="Normal"/>
    <w:link w:val="CommentTextChar"/>
    <w:rsid w:val="00BA3047"/>
    <w:rPr>
      <w:color w:val="003572"/>
    </w:rPr>
  </w:style>
  <w:style w:type="character" w:customStyle="1" w:styleId="ExampleChar">
    <w:name w:val="Example Char"/>
    <w:basedOn w:val="DefaultParagraphFont"/>
    <w:link w:val="Example"/>
    <w:rsid w:val="00281D81"/>
    <w:rPr>
      <w:rFonts w:ascii="Verdana" w:hAnsi="Verdana"/>
      <w:color w:val="C00000"/>
    </w:rPr>
  </w:style>
  <w:style w:type="character" w:customStyle="1" w:styleId="CommentTextChar">
    <w:name w:val="Comment Text Char"/>
    <w:basedOn w:val="DefaultParagraphFont"/>
    <w:link w:val="CommentText"/>
    <w:rsid w:val="00BA3047"/>
    <w:rPr>
      <w:rFonts w:ascii="Verdana" w:hAnsi="Verdana"/>
      <w:color w:val="003572"/>
    </w:rPr>
  </w:style>
  <w:style w:type="paragraph" w:styleId="NoSpacing">
    <w:name w:val="No Spacing"/>
    <w:uiPriority w:val="1"/>
    <w:qFormat/>
    <w:rsid w:val="006026AA"/>
    <w:rPr>
      <w:rFonts w:ascii="Verdana" w:hAnsi="Verdana"/>
      <w:color w:val="777777"/>
    </w:rPr>
  </w:style>
  <w:style w:type="character" w:styleId="CommentReference">
    <w:name w:val="annotation reference"/>
    <w:basedOn w:val="DefaultParagraphFont"/>
    <w:rsid w:val="00BD199F"/>
    <w:rPr>
      <w:sz w:val="16"/>
      <w:szCs w:val="16"/>
    </w:rPr>
  </w:style>
  <w:style w:type="paragraph" w:styleId="CommentSubject">
    <w:name w:val="annotation subject"/>
    <w:basedOn w:val="CommentText"/>
    <w:next w:val="CommentText"/>
    <w:link w:val="CommentSubjectChar"/>
    <w:rsid w:val="00BD199F"/>
    <w:pPr>
      <w:spacing w:line="240" w:lineRule="auto"/>
    </w:pPr>
    <w:rPr>
      <w:b/>
      <w:bCs/>
      <w:color w:val="777777"/>
    </w:rPr>
  </w:style>
  <w:style w:type="character" w:customStyle="1" w:styleId="CommentSubjectChar">
    <w:name w:val="Comment Subject Char"/>
    <w:basedOn w:val="CommentTextChar"/>
    <w:link w:val="CommentSubject"/>
    <w:rsid w:val="00BD199F"/>
    <w:rPr>
      <w:rFonts w:ascii="Verdana" w:hAnsi="Verdana"/>
      <w:b/>
      <w:bCs/>
      <w:color w:val="777777"/>
    </w:rPr>
  </w:style>
  <w:style w:type="paragraph" w:styleId="BalloonText">
    <w:name w:val="Balloon Text"/>
    <w:basedOn w:val="Normal"/>
    <w:link w:val="BalloonTextChar"/>
    <w:rsid w:val="00BD199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D199F"/>
    <w:rPr>
      <w:rFonts w:ascii="Tahoma" w:hAnsi="Tahoma" w:cs="Tahoma"/>
      <w:color w:val="777777"/>
      <w:sz w:val="16"/>
      <w:szCs w:val="16"/>
    </w:rPr>
  </w:style>
  <w:style w:type="table" w:customStyle="1" w:styleId="ATTTable0">
    <w:name w:val="ATT Table"/>
    <w:basedOn w:val="TableNormal"/>
    <w:rsid w:val="0055211D"/>
    <w:rPr>
      <w:rFonts w:ascii="Verdana" w:hAnsi="Verdana"/>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0" w:type="dxa"/>
        <w:left w:w="108" w:type="dxa"/>
        <w:bottom w:w="0" w:type="dxa"/>
        <w:right w:w="108" w:type="dxa"/>
      </w:tblCellMar>
    </w:tblPr>
    <w:tblStylePr w:type="firstRow">
      <w:pPr>
        <w:wordWrap/>
        <w:jc w:val="center"/>
      </w:pPr>
      <w:rPr>
        <w:rFonts w:ascii="Cambria" w:hAnsi="Cambria"/>
        <w:b/>
        <w:color w:val="FFFFFF"/>
        <w:sz w:val="20"/>
        <w:szCs w:val="20"/>
      </w:rPr>
      <w:tblPr/>
      <w:tcPr>
        <w:tcBorders>
          <w:top w:val="single" w:sz="8" w:space="0" w:color="4D4D4D"/>
          <w:left w:val="single" w:sz="8" w:space="0" w:color="4D4D4D"/>
          <w:bottom w:val="single" w:sz="4" w:space="0" w:color="4D4D4D"/>
          <w:right w:val="single" w:sz="8" w:space="0" w:color="4D4D4D"/>
          <w:insideH w:val="nil"/>
          <w:insideV w:val="single" w:sz="4" w:space="0" w:color="4D4D4D"/>
          <w:tl2br w:val="nil"/>
          <w:tr2bl w:val="nil"/>
        </w:tcBorders>
        <w:shd w:val="clear" w:color="auto" w:fill="FF850D"/>
        <w:vAlign w:val="center"/>
      </w:tcPr>
    </w:tblStylePr>
  </w:style>
  <w:style w:type="character" w:styleId="FollowedHyperlink">
    <w:name w:val="FollowedHyperlink"/>
    <w:basedOn w:val="DefaultParagraphFont"/>
    <w:rsid w:val="00F91011"/>
    <w:rPr>
      <w:color w:val="800080"/>
      <w:u w:val="single"/>
    </w:rPr>
  </w:style>
  <w:style w:type="paragraph" w:customStyle="1" w:styleId="TableHeader">
    <w:name w:val="Table Header"/>
    <w:next w:val="BodyText"/>
    <w:rsid w:val="00973EF3"/>
    <w:pPr>
      <w:keepNext/>
      <w:spacing w:before="120" w:after="120"/>
      <w:jc w:val="center"/>
    </w:pPr>
    <w:rPr>
      <w:rFonts w:ascii="Arial" w:hAnsi="Arial" w:cs="Arial"/>
      <w:b/>
    </w:rPr>
  </w:style>
  <w:style w:type="paragraph" w:customStyle="1" w:styleId="TableText">
    <w:name w:val="Table Text"/>
    <w:link w:val="TableTextChar1"/>
    <w:uiPriority w:val="99"/>
    <w:qFormat/>
    <w:rsid w:val="00973EF3"/>
    <w:pPr>
      <w:overflowPunct w:val="0"/>
      <w:autoSpaceDE w:val="0"/>
      <w:autoSpaceDN w:val="0"/>
      <w:adjustRightInd w:val="0"/>
      <w:spacing w:before="60" w:after="60"/>
      <w:textAlignment w:val="baseline"/>
    </w:pPr>
    <w:rPr>
      <w:rFonts w:ascii="Arial" w:hAnsi="Arial"/>
      <w:color w:val="000000"/>
    </w:rPr>
  </w:style>
  <w:style w:type="paragraph" w:styleId="FootnoteText">
    <w:name w:val="footnote text"/>
    <w:basedOn w:val="Normal"/>
    <w:link w:val="FootnoteTextChar"/>
    <w:rsid w:val="004759CF"/>
    <w:pPr>
      <w:spacing w:line="240" w:lineRule="auto"/>
    </w:pPr>
  </w:style>
  <w:style w:type="character" w:customStyle="1" w:styleId="FootnoteTextChar">
    <w:name w:val="Footnote Text Char"/>
    <w:basedOn w:val="DefaultParagraphFont"/>
    <w:link w:val="FootnoteText"/>
    <w:rsid w:val="004759CF"/>
    <w:rPr>
      <w:rFonts w:ascii="Verdana" w:hAnsi="Verdana"/>
      <w:color w:val="777777"/>
    </w:rPr>
  </w:style>
  <w:style w:type="character" w:styleId="FootnoteReference">
    <w:name w:val="footnote reference"/>
    <w:basedOn w:val="DefaultParagraphFont"/>
    <w:rsid w:val="004759CF"/>
    <w:rPr>
      <w:vertAlign w:val="superscript"/>
    </w:rPr>
  </w:style>
  <w:style w:type="paragraph" w:styleId="HTMLPreformatted">
    <w:name w:val="HTML Preformatted"/>
    <w:basedOn w:val="Normal"/>
    <w:link w:val="HTMLPreformattedChar"/>
    <w:uiPriority w:val="99"/>
    <w:unhideWhenUsed/>
    <w:rsid w:val="008E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rPr>
  </w:style>
  <w:style w:type="character" w:customStyle="1" w:styleId="HTMLPreformattedChar">
    <w:name w:val="HTML Preformatted Char"/>
    <w:basedOn w:val="DefaultParagraphFont"/>
    <w:link w:val="HTMLPreformatted"/>
    <w:uiPriority w:val="99"/>
    <w:rsid w:val="008E262C"/>
    <w:rPr>
      <w:rFonts w:ascii="Courier New" w:hAnsi="Courier New" w:cs="Courier New"/>
    </w:rPr>
  </w:style>
  <w:style w:type="character" w:customStyle="1" w:styleId="HeaderChar">
    <w:name w:val="Header Char"/>
    <w:basedOn w:val="DefaultParagraphFont"/>
    <w:link w:val="Header"/>
    <w:uiPriority w:val="99"/>
    <w:rsid w:val="00BA2D11"/>
    <w:rPr>
      <w:rFonts w:ascii="Verdana" w:hAnsi="Verdana"/>
      <w:color w:val="777777"/>
      <w:szCs w:val="16"/>
    </w:rPr>
  </w:style>
  <w:style w:type="paragraph" w:customStyle="1" w:styleId="Header2">
    <w:name w:val="Header 2"/>
    <w:basedOn w:val="Header"/>
    <w:qFormat/>
    <w:rsid w:val="00BA2D11"/>
    <w:pPr>
      <w:tabs>
        <w:tab w:val="clear" w:pos="4320"/>
        <w:tab w:val="clear" w:pos="8640"/>
      </w:tabs>
      <w:spacing w:before="120" w:after="120" w:line="240" w:lineRule="auto"/>
    </w:pPr>
    <w:rPr>
      <w:rFonts w:cs="Arial"/>
      <w:color w:val="4D4D4D"/>
      <w:szCs w:val="28"/>
    </w:rPr>
  </w:style>
  <w:style w:type="paragraph" w:customStyle="1" w:styleId="TableTop">
    <w:name w:val="Table Top"/>
    <w:basedOn w:val="Normal"/>
    <w:autoRedefine/>
    <w:rsid w:val="00BA2D11"/>
    <w:pPr>
      <w:spacing w:line="240" w:lineRule="auto"/>
    </w:pPr>
    <w:rPr>
      <w:b/>
      <w:color w:val="auto"/>
      <w:sz w:val="16"/>
      <w:szCs w:val="16"/>
    </w:rPr>
  </w:style>
  <w:style w:type="character" w:customStyle="1" w:styleId="TableTextChar1">
    <w:name w:val="Table Text Char1"/>
    <w:basedOn w:val="DefaultParagraphFont"/>
    <w:link w:val="TableText"/>
    <w:uiPriority w:val="99"/>
    <w:locked/>
    <w:rsid w:val="00BA2D11"/>
    <w:rPr>
      <w:rFonts w:ascii="Arial" w:hAnsi="Arial"/>
      <w:color w:val="000000"/>
      <w:lang w:val="en-US" w:eastAsia="en-US" w:bidi="ar-SA"/>
    </w:rPr>
  </w:style>
  <w:style w:type="paragraph" w:customStyle="1" w:styleId="tabletop0">
    <w:name w:val="tabletop"/>
    <w:autoRedefine/>
    <w:rsid w:val="000D556D"/>
    <w:pPr>
      <w:ind w:left="1440"/>
      <w:jc w:val="both"/>
    </w:pPr>
    <w:rPr>
      <w:rFonts w:ascii="Verdana" w:hAnsi="Verdana" w:cs="Arial"/>
    </w:rPr>
  </w:style>
  <w:style w:type="paragraph" w:styleId="Revision">
    <w:name w:val="Revision"/>
    <w:hidden/>
    <w:uiPriority w:val="99"/>
    <w:semiHidden/>
    <w:rsid w:val="00565258"/>
    <w:rPr>
      <w:rFonts w:ascii="Verdana" w:hAnsi="Verdana"/>
      <w:color w:val="77777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Hyperlink"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D45AE"/>
    <w:pPr>
      <w:spacing w:line="280" w:lineRule="exact"/>
    </w:pPr>
    <w:rPr>
      <w:rFonts w:ascii="Verdana" w:hAnsi="Verdana"/>
      <w:color w:val="777777"/>
    </w:rPr>
  </w:style>
  <w:style w:type="paragraph" w:styleId="Heading1">
    <w:name w:val="heading 1"/>
    <w:basedOn w:val="Normal"/>
    <w:next w:val="Normal"/>
    <w:qFormat/>
    <w:rsid w:val="0065688D"/>
    <w:pPr>
      <w:keepNext/>
      <w:numPr>
        <w:numId w:val="4"/>
      </w:numPr>
      <w:tabs>
        <w:tab w:val="clear" w:pos="792"/>
        <w:tab w:val="num" w:pos="720"/>
      </w:tabs>
      <w:spacing w:before="360" w:after="100"/>
      <w:ind w:left="720" w:hanging="720"/>
      <w:outlineLvl w:val="0"/>
    </w:pPr>
    <w:rPr>
      <w:rFonts w:cs="Arial"/>
      <w:b/>
      <w:bCs/>
      <w:color w:val="4D4D4D"/>
      <w:kern w:val="32"/>
      <w:sz w:val="32"/>
      <w:szCs w:val="36"/>
    </w:rPr>
  </w:style>
  <w:style w:type="paragraph" w:styleId="Heading2">
    <w:name w:val="heading 2"/>
    <w:basedOn w:val="Normal"/>
    <w:next w:val="Normal"/>
    <w:qFormat/>
    <w:rsid w:val="0065688D"/>
    <w:pPr>
      <w:keepNext/>
      <w:numPr>
        <w:ilvl w:val="1"/>
        <w:numId w:val="4"/>
      </w:numPr>
      <w:tabs>
        <w:tab w:val="num" w:pos="720"/>
        <w:tab w:val="left" w:pos="1080"/>
      </w:tabs>
      <w:spacing w:before="240" w:after="160"/>
      <w:ind w:left="720" w:hanging="720"/>
      <w:outlineLvl w:val="1"/>
    </w:pPr>
    <w:rPr>
      <w:rFonts w:cs="Arial"/>
      <w:b/>
      <w:bCs/>
      <w:iCs/>
      <w:color w:val="4D4D4D"/>
      <w:sz w:val="24"/>
      <w:szCs w:val="28"/>
    </w:rPr>
  </w:style>
  <w:style w:type="paragraph" w:styleId="Heading3">
    <w:name w:val="heading 3"/>
    <w:basedOn w:val="Normal"/>
    <w:next w:val="Normal"/>
    <w:qFormat/>
    <w:rsid w:val="00EA0307"/>
    <w:pPr>
      <w:keepNext/>
      <w:keepLines/>
      <w:numPr>
        <w:ilvl w:val="2"/>
        <w:numId w:val="4"/>
      </w:numPr>
      <w:tabs>
        <w:tab w:val="left" w:pos="1440"/>
      </w:tabs>
      <w:spacing w:before="240" w:after="120"/>
      <w:ind w:left="907" w:hanging="907"/>
      <w:outlineLvl w:val="2"/>
    </w:pPr>
    <w:rPr>
      <w:rFonts w:cs="Arial"/>
      <w:b/>
      <w:bCs/>
      <w:color w:val="4D4D4D"/>
      <w:sz w:val="22"/>
      <w:szCs w:val="24"/>
    </w:rPr>
  </w:style>
  <w:style w:type="paragraph" w:styleId="Heading4">
    <w:name w:val="heading 4"/>
    <w:basedOn w:val="Normal"/>
    <w:next w:val="Normal"/>
    <w:autoRedefine/>
    <w:qFormat/>
    <w:rsid w:val="007E7888"/>
    <w:pPr>
      <w:keepNext/>
      <w:numPr>
        <w:ilvl w:val="3"/>
        <w:numId w:val="4"/>
      </w:numPr>
      <w:tabs>
        <w:tab w:val="clear" w:pos="1224"/>
        <w:tab w:val="left" w:pos="900"/>
        <w:tab w:val="num" w:pos="1440"/>
        <w:tab w:val="left" w:pos="1800"/>
      </w:tabs>
      <w:spacing w:before="240" w:after="100"/>
      <w:ind w:left="1440" w:hanging="1440"/>
      <w:outlineLvl w:val="3"/>
    </w:pPr>
    <w:rPr>
      <w:b/>
      <w:bCs/>
      <w:color w:val="4D4D4D"/>
    </w:rPr>
  </w:style>
  <w:style w:type="paragraph" w:styleId="Heading5">
    <w:name w:val="heading 5"/>
    <w:basedOn w:val="Normal"/>
    <w:next w:val="Normal"/>
    <w:link w:val="Heading5Char"/>
    <w:autoRedefine/>
    <w:qFormat/>
    <w:rsid w:val="005B7EF2"/>
    <w:pPr>
      <w:numPr>
        <w:ilvl w:val="4"/>
        <w:numId w:val="4"/>
      </w:numPr>
      <w:tabs>
        <w:tab w:val="clear" w:pos="1368"/>
        <w:tab w:val="num" w:pos="1800"/>
        <w:tab w:val="left" w:pos="2160"/>
      </w:tabs>
      <w:spacing w:before="240" w:after="60"/>
      <w:ind w:left="1800" w:hanging="1080"/>
      <w:outlineLvl w:val="4"/>
    </w:pPr>
    <w:rPr>
      <w:b/>
      <w:bCs/>
      <w:i/>
      <w:iCs/>
      <w:color w:val="4D4D4D"/>
    </w:rPr>
  </w:style>
  <w:style w:type="paragraph" w:styleId="Heading6">
    <w:name w:val="heading 6"/>
    <w:basedOn w:val="Normal"/>
    <w:next w:val="Normal"/>
    <w:rsid w:val="0082292D"/>
    <w:pPr>
      <w:spacing w:before="240" w:after="60"/>
      <w:outlineLvl w:val="5"/>
    </w:pPr>
    <w:rPr>
      <w:rFonts w:ascii="Times New Roman" w:hAnsi="Times New Roman"/>
      <w:b/>
      <w:bCs/>
      <w:sz w:val="8"/>
      <w:szCs w:val="22"/>
    </w:rPr>
  </w:style>
  <w:style w:type="paragraph" w:styleId="Heading7">
    <w:name w:val="heading 7"/>
    <w:basedOn w:val="Normal"/>
    <w:next w:val="Normal"/>
    <w:rsid w:val="0082292D"/>
    <w:pPr>
      <w:spacing w:before="240" w:after="60"/>
      <w:outlineLvl w:val="6"/>
    </w:pPr>
    <w:rPr>
      <w:rFonts w:ascii="Times New Roman" w:hAnsi="Times New Roman"/>
      <w:sz w:val="8"/>
    </w:rPr>
  </w:style>
  <w:style w:type="paragraph" w:styleId="Heading8">
    <w:name w:val="heading 8"/>
    <w:basedOn w:val="Normal"/>
    <w:next w:val="Normal"/>
    <w:rsid w:val="0082292D"/>
    <w:pPr>
      <w:spacing w:before="240" w:after="60"/>
      <w:outlineLvl w:val="7"/>
    </w:pPr>
    <w:rPr>
      <w:rFonts w:ascii="Times New Roman" w:hAnsi="Times New Roman"/>
      <w:i/>
      <w:iCs/>
      <w:sz w:val="8"/>
    </w:rPr>
  </w:style>
  <w:style w:type="paragraph" w:styleId="Heading9">
    <w:name w:val="heading 9"/>
    <w:basedOn w:val="Normal"/>
    <w:next w:val="Normal"/>
    <w:rsid w:val="0082292D"/>
    <w:pPr>
      <w:spacing w:before="240" w:after="60"/>
      <w:outlineLvl w:val="8"/>
    </w:pPr>
    <w:rPr>
      <w:rFonts w:ascii="Times New Roman" w:hAnsi="Times New Roman" w:cs="Arial"/>
      <w:sz w:val="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B7EF2"/>
    <w:rPr>
      <w:rFonts w:ascii="Verdana" w:hAnsi="Verdana"/>
      <w:b/>
      <w:bCs/>
      <w:i/>
      <w:iCs/>
      <w:color w:val="4D4D4D"/>
    </w:rPr>
  </w:style>
  <w:style w:type="paragraph" w:customStyle="1" w:styleId="Title1">
    <w:name w:val="Title 1"/>
    <w:rsid w:val="0031479E"/>
    <w:pPr>
      <w:spacing w:before="960" w:after="480"/>
      <w:jc w:val="right"/>
    </w:pPr>
    <w:rPr>
      <w:rFonts w:ascii="Arial" w:hAnsi="Arial" w:cs="Arial"/>
      <w:b/>
      <w:bCs/>
      <w:kern w:val="28"/>
      <w:sz w:val="72"/>
      <w:szCs w:val="48"/>
    </w:rPr>
  </w:style>
  <w:style w:type="character" w:customStyle="1" w:styleId="colorred">
    <w:name w:val="color red"/>
    <w:basedOn w:val="DefaultParagraphFont"/>
    <w:rsid w:val="0008267C"/>
    <w:rPr>
      <w:color w:val="FF0000"/>
    </w:rPr>
  </w:style>
  <w:style w:type="paragraph" w:styleId="Header">
    <w:name w:val="header"/>
    <w:basedOn w:val="Normal"/>
    <w:link w:val="HeaderChar"/>
    <w:uiPriority w:val="99"/>
    <w:rsid w:val="008B6062"/>
    <w:pPr>
      <w:tabs>
        <w:tab w:val="center" w:pos="4320"/>
        <w:tab w:val="right" w:pos="8640"/>
      </w:tabs>
      <w:jc w:val="right"/>
    </w:pPr>
    <w:rPr>
      <w:szCs w:val="16"/>
    </w:rPr>
  </w:style>
  <w:style w:type="paragraph" w:styleId="Footer">
    <w:name w:val="footer"/>
    <w:basedOn w:val="Normal"/>
    <w:link w:val="FooterChar"/>
    <w:uiPriority w:val="99"/>
    <w:rsid w:val="00E52DAC"/>
    <w:pPr>
      <w:tabs>
        <w:tab w:val="center" w:pos="4320"/>
        <w:tab w:val="right" w:pos="8640"/>
      </w:tabs>
    </w:pPr>
  </w:style>
  <w:style w:type="character" w:styleId="PageNumber">
    <w:name w:val="page number"/>
    <w:rsid w:val="00AD45AE"/>
    <w:rPr>
      <w:sz w:val="16"/>
    </w:rPr>
  </w:style>
  <w:style w:type="character" w:customStyle="1" w:styleId="colorgreen">
    <w:name w:val="color green"/>
    <w:basedOn w:val="DefaultParagraphFont"/>
    <w:rsid w:val="0008267C"/>
    <w:rPr>
      <w:color w:val="339966"/>
    </w:rPr>
  </w:style>
  <w:style w:type="paragraph" w:styleId="TOC1">
    <w:name w:val="toc 1"/>
    <w:basedOn w:val="Normal"/>
    <w:next w:val="Normal"/>
    <w:autoRedefine/>
    <w:uiPriority w:val="39"/>
    <w:rsid w:val="00253D6B"/>
    <w:pPr>
      <w:tabs>
        <w:tab w:val="left" w:pos="360"/>
        <w:tab w:val="right" w:leader="dot" w:pos="10070"/>
      </w:tabs>
      <w:spacing w:before="120" w:after="60"/>
    </w:pPr>
    <w:rPr>
      <w:b/>
      <w:noProof/>
    </w:rPr>
  </w:style>
  <w:style w:type="paragraph" w:styleId="TOC2">
    <w:name w:val="toc 2"/>
    <w:basedOn w:val="Normal"/>
    <w:next w:val="Normal"/>
    <w:autoRedefine/>
    <w:uiPriority w:val="39"/>
    <w:rsid w:val="000510C2"/>
    <w:pPr>
      <w:tabs>
        <w:tab w:val="left" w:pos="864"/>
        <w:tab w:val="right" w:leader="dot" w:pos="10070"/>
      </w:tabs>
      <w:ind w:left="360"/>
    </w:pPr>
  </w:style>
  <w:style w:type="paragraph" w:styleId="TOC3">
    <w:name w:val="toc 3"/>
    <w:basedOn w:val="Normal"/>
    <w:next w:val="Normal"/>
    <w:autoRedefine/>
    <w:uiPriority w:val="39"/>
    <w:rsid w:val="002564C8"/>
    <w:pPr>
      <w:tabs>
        <w:tab w:val="left" w:pos="1560"/>
        <w:tab w:val="right" w:leader="dot" w:pos="10070"/>
      </w:tabs>
      <w:ind w:left="864"/>
    </w:pPr>
  </w:style>
  <w:style w:type="character" w:styleId="Hyperlink">
    <w:name w:val="Hyperlink"/>
    <w:basedOn w:val="DefaultParagraphFont"/>
    <w:uiPriority w:val="99"/>
    <w:rsid w:val="00514732"/>
    <w:rPr>
      <w:color w:val="0000FF"/>
      <w:u w:val="single"/>
    </w:rPr>
  </w:style>
  <w:style w:type="paragraph" w:styleId="TOC4">
    <w:name w:val="toc 4"/>
    <w:basedOn w:val="Normal"/>
    <w:next w:val="Normal"/>
    <w:autoRedefine/>
    <w:uiPriority w:val="39"/>
    <w:rsid w:val="00D454BE"/>
    <w:pPr>
      <w:tabs>
        <w:tab w:val="left" w:pos="2400"/>
        <w:tab w:val="right" w:leader="dot" w:pos="10070"/>
      </w:tabs>
      <w:ind w:left="1560"/>
    </w:pPr>
  </w:style>
  <w:style w:type="paragraph" w:customStyle="1" w:styleId="Normalleft">
    <w:name w:val="Normal left"/>
    <w:basedOn w:val="Normal"/>
    <w:rsid w:val="00AF3B48"/>
  </w:style>
  <w:style w:type="paragraph" w:customStyle="1" w:styleId="Title2">
    <w:name w:val="Title 2"/>
    <w:basedOn w:val="Title1"/>
    <w:rsid w:val="00B3059D"/>
    <w:rPr>
      <w:sz w:val="48"/>
    </w:rPr>
  </w:style>
  <w:style w:type="paragraph" w:customStyle="1" w:styleId="Title3">
    <w:name w:val="Title 3"/>
    <w:basedOn w:val="Title1"/>
    <w:rsid w:val="0031479E"/>
    <w:pPr>
      <w:spacing w:before="240" w:after="240"/>
    </w:pPr>
    <w:rPr>
      <w:bCs w:val="0"/>
      <w:sz w:val="36"/>
      <w:szCs w:val="36"/>
    </w:rPr>
  </w:style>
  <w:style w:type="paragraph" w:customStyle="1" w:styleId="Infoblue">
    <w:name w:val="Infoblue"/>
    <w:basedOn w:val="Normal"/>
    <w:rsid w:val="00A23866"/>
    <w:pPr>
      <w:pBdr>
        <w:top w:val="single" w:sz="4" w:space="1" w:color="0000FF"/>
        <w:left w:val="single" w:sz="4" w:space="4" w:color="0000FF"/>
        <w:bottom w:val="single" w:sz="4" w:space="1" w:color="0000FF"/>
        <w:right w:val="single" w:sz="4" w:space="4" w:color="0000FF"/>
      </w:pBdr>
      <w:spacing w:before="120" w:line="240" w:lineRule="atLeast"/>
      <w:ind w:left="840" w:right="120"/>
    </w:pPr>
    <w:rPr>
      <w:i/>
      <w:iCs/>
      <w:color w:val="0000FF"/>
      <w:sz w:val="18"/>
      <w:szCs w:val="18"/>
    </w:rPr>
  </w:style>
  <w:style w:type="character" w:customStyle="1" w:styleId="italic">
    <w:name w:val="italic"/>
    <w:basedOn w:val="DefaultParagraphFont"/>
    <w:rsid w:val="005F3695"/>
    <w:rPr>
      <w:i/>
    </w:rPr>
  </w:style>
  <w:style w:type="paragraph" w:customStyle="1" w:styleId="HeadingNN1">
    <w:name w:val="Heading NN1"/>
    <w:basedOn w:val="Heading1"/>
    <w:next w:val="Normal"/>
    <w:qFormat/>
    <w:rsid w:val="00C24872"/>
    <w:pPr>
      <w:numPr>
        <w:numId w:val="0"/>
      </w:numPr>
      <w:spacing w:after="200"/>
    </w:pPr>
  </w:style>
  <w:style w:type="paragraph" w:customStyle="1" w:styleId="Procedure">
    <w:name w:val="Procedure"/>
    <w:basedOn w:val="Normal"/>
    <w:next w:val="ListNumber"/>
    <w:rsid w:val="009E2018"/>
    <w:rPr>
      <w:b/>
      <w:i/>
    </w:rPr>
  </w:style>
  <w:style w:type="paragraph" w:styleId="ListNumber">
    <w:name w:val="List Number"/>
    <w:basedOn w:val="Normal"/>
    <w:next w:val="NormIndent"/>
    <w:rsid w:val="004851E5"/>
    <w:pPr>
      <w:numPr>
        <w:numId w:val="3"/>
      </w:numPr>
      <w:spacing w:before="100" w:after="100"/>
    </w:pPr>
  </w:style>
  <w:style w:type="paragraph" w:customStyle="1" w:styleId="NormIndent">
    <w:name w:val="Norm Indent"/>
    <w:basedOn w:val="Normal"/>
    <w:autoRedefine/>
    <w:qFormat/>
    <w:rsid w:val="005377C3"/>
    <w:pPr>
      <w:spacing w:after="240"/>
    </w:pPr>
    <w:rPr>
      <w:color w:val="auto"/>
    </w:rPr>
  </w:style>
  <w:style w:type="table" w:customStyle="1" w:styleId="TableWUP">
    <w:name w:val="Table _WUP"/>
    <w:basedOn w:val="TableGrid"/>
    <w:rsid w:val="005E7F4A"/>
    <w:pPr>
      <w:spacing w:before="60" w:after="60"/>
      <w:ind w:left="144"/>
    </w:pPr>
    <w:rPr>
      <w:rFonts w:ascii="Verdana" w:hAnsi="Verdana"/>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58" w:type="dxa"/>
        <w:left w:w="115" w:type="dxa"/>
        <w:bottom w:w="58" w:type="dxa"/>
        <w:right w:w="115" w:type="dxa"/>
      </w:tblCellMar>
    </w:tblPr>
    <w:trPr>
      <w:cantSplit/>
    </w:trPr>
    <w:tblStylePr w:type="firstRow">
      <w:pPr>
        <w:keepNext/>
        <w:keepLines/>
        <w:pageBreakBefore w:val="0"/>
        <w:suppressLineNumbers w:val="0"/>
        <w:suppressAutoHyphens/>
        <w:wordWrap/>
        <w:jc w:val="center"/>
      </w:pPr>
      <w:rPr>
        <w:rFonts w:ascii="Arial Unicode MS" w:hAnsi="Arial Unicode MS"/>
        <w:b/>
        <w:i w:val="0"/>
        <w:caps w:val="0"/>
        <w:smallCaps w:val="0"/>
        <w:strike w:val="0"/>
        <w:dstrike w:val="0"/>
        <w:vanish w:val="0"/>
        <w:color w:val="auto"/>
        <w:kern w:val="2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cantSplit w:val="0"/>
        <w:tblHeader/>
      </w:trPr>
      <w:tcPr>
        <w:shd w:val="clear" w:color="auto" w:fill="067AB4"/>
      </w:tcPr>
    </w:tblStylePr>
  </w:style>
  <w:style w:type="table" w:styleId="TableGrid">
    <w:name w:val="Table Grid"/>
    <w:basedOn w:val="TableNormal"/>
    <w:rsid w:val="00E75AE3"/>
    <w:pPr>
      <w:spacing w:after="120"/>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lHeading">
    <w:name w:val="Cell Heading"/>
    <w:basedOn w:val="Normal"/>
    <w:qFormat/>
    <w:rsid w:val="00437426"/>
    <w:pPr>
      <w:keepNext/>
      <w:keepLines/>
      <w:suppressAutoHyphens/>
      <w:spacing w:before="60" w:after="60"/>
      <w:jc w:val="center"/>
    </w:pPr>
    <w:rPr>
      <w:b/>
      <w:color w:val="FFFFFF"/>
      <w:kern w:val="20"/>
      <w:sz w:val="18"/>
    </w:rPr>
  </w:style>
  <w:style w:type="paragraph" w:customStyle="1" w:styleId="CellNormal">
    <w:name w:val="Cell Normal"/>
    <w:basedOn w:val="Normal"/>
    <w:autoRedefine/>
    <w:qFormat/>
    <w:rsid w:val="008E1322"/>
    <w:pPr>
      <w:spacing w:before="40" w:after="40" w:line="240" w:lineRule="auto"/>
    </w:pPr>
    <w:rPr>
      <w:sz w:val="18"/>
    </w:rPr>
  </w:style>
  <w:style w:type="paragraph" w:customStyle="1" w:styleId="TOC">
    <w:name w:val="TOC"/>
    <w:basedOn w:val="Normal"/>
    <w:rsid w:val="007320D0"/>
    <w:pPr>
      <w:spacing w:before="480" w:after="120"/>
    </w:pPr>
    <w:rPr>
      <w:b/>
      <w:sz w:val="28"/>
    </w:rPr>
  </w:style>
  <w:style w:type="paragraph" w:styleId="ListBullet">
    <w:name w:val="List Bullet"/>
    <w:basedOn w:val="Normal"/>
    <w:rsid w:val="00B73751"/>
    <w:pPr>
      <w:numPr>
        <w:numId w:val="10"/>
      </w:numPr>
      <w:spacing w:after="100"/>
      <w:ind w:left="1080"/>
    </w:pPr>
  </w:style>
  <w:style w:type="paragraph" w:styleId="ListNumber2">
    <w:name w:val="List Number 2"/>
    <w:basedOn w:val="Normal"/>
    <w:next w:val="NormIndent2"/>
    <w:rsid w:val="004851E5"/>
    <w:pPr>
      <w:numPr>
        <w:numId w:val="6"/>
      </w:numPr>
      <w:spacing w:before="100" w:after="100"/>
    </w:pPr>
  </w:style>
  <w:style w:type="paragraph" w:customStyle="1" w:styleId="NormIndent2">
    <w:name w:val="Norm Indent 2"/>
    <w:basedOn w:val="NormIndent"/>
    <w:rsid w:val="00144A94"/>
    <w:pPr>
      <w:ind w:left="1080"/>
    </w:pPr>
  </w:style>
  <w:style w:type="paragraph" w:styleId="ListBullet2">
    <w:name w:val="List Bullet 2"/>
    <w:basedOn w:val="Normal"/>
    <w:rsid w:val="00B73751"/>
    <w:pPr>
      <w:numPr>
        <w:ilvl w:val="3"/>
        <w:numId w:val="8"/>
      </w:numPr>
      <w:spacing w:after="100"/>
    </w:pPr>
  </w:style>
  <w:style w:type="paragraph" w:styleId="ListBullet3">
    <w:name w:val="List Bullet 3"/>
    <w:basedOn w:val="ListBullet"/>
    <w:rsid w:val="00144A94"/>
    <w:pPr>
      <w:numPr>
        <w:ilvl w:val="1"/>
      </w:numPr>
      <w:ind w:left="1800"/>
    </w:pPr>
  </w:style>
  <w:style w:type="paragraph" w:styleId="ListBullet4">
    <w:name w:val="List Bullet 4"/>
    <w:basedOn w:val="Normal"/>
    <w:rsid w:val="00884F25"/>
    <w:pPr>
      <w:numPr>
        <w:numId w:val="1"/>
      </w:numPr>
      <w:tabs>
        <w:tab w:val="clear" w:pos="1440"/>
        <w:tab w:val="num" w:pos="2160"/>
      </w:tabs>
      <w:ind w:left="2160"/>
    </w:pPr>
  </w:style>
  <w:style w:type="paragraph" w:styleId="ListBullet5">
    <w:name w:val="List Bullet 5"/>
    <w:basedOn w:val="Normal"/>
    <w:rsid w:val="00884F25"/>
    <w:pPr>
      <w:numPr>
        <w:numId w:val="2"/>
      </w:numPr>
      <w:tabs>
        <w:tab w:val="clear" w:pos="1800"/>
        <w:tab w:val="num" w:pos="2520"/>
      </w:tabs>
      <w:ind w:left="2520"/>
    </w:pPr>
  </w:style>
  <w:style w:type="paragraph" w:styleId="Caption">
    <w:name w:val="caption"/>
    <w:basedOn w:val="Normal"/>
    <w:next w:val="Normal"/>
    <w:qFormat/>
    <w:rsid w:val="00FC001E"/>
    <w:pPr>
      <w:spacing w:before="120"/>
    </w:pPr>
    <w:rPr>
      <w:b/>
      <w:bCs/>
    </w:rPr>
  </w:style>
  <w:style w:type="character" w:customStyle="1" w:styleId="colorblue">
    <w:name w:val="color blue"/>
    <w:basedOn w:val="DefaultParagraphFont"/>
    <w:rsid w:val="007F257A"/>
    <w:rPr>
      <w:color w:val="0000FF"/>
    </w:rPr>
  </w:style>
  <w:style w:type="paragraph" w:customStyle="1" w:styleId="Cellbullet">
    <w:name w:val="Cell bullet"/>
    <w:basedOn w:val="CellNormal"/>
    <w:rsid w:val="00F26301"/>
    <w:pPr>
      <w:numPr>
        <w:numId w:val="9"/>
      </w:numPr>
      <w:spacing w:before="60"/>
    </w:pPr>
  </w:style>
  <w:style w:type="character" w:customStyle="1" w:styleId="bold">
    <w:name w:val="bold"/>
    <w:basedOn w:val="DefaultParagraphFont"/>
    <w:rsid w:val="00D3571E"/>
    <w:rPr>
      <w:b/>
    </w:rPr>
  </w:style>
  <w:style w:type="character" w:customStyle="1" w:styleId="bolditalic">
    <w:name w:val="bold italic"/>
    <w:basedOn w:val="bold"/>
    <w:rsid w:val="00D3571E"/>
    <w:rPr>
      <w:b/>
      <w:i/>
    </w:rPr>
  </w:style>
  <w:style w:type="paragraph" w:styleId="ListNumber3">
    <w:name w:val="List Number 3"/>
    <w:basedOn w:val="Normal"/>
    <w:next w:val="NormIndent3"/>
    <w:rsid w:val="004851E5"/>
    <w:pPr>
      <w:numPr>
        <w:numId w:val="5"/>
      </w:numPr>
      <w:spacing w:before="100" w:after="100"/>
    </w:pPr>
  </w:style>
  <w:style w:type="paragraph" w:customStyle="1" w:styleId="NormIndent3">
    <w:name w:val="Norm Indent 3"/>
    <w:basedOn w:val="ListNumber3"/>
    <w:rsid w:val="004851E5"/>
  </w:style>
  <w:style w:type="paragraph" w:customStyle="1" w:styleId="HeadingNN2">
    <w:name w:val="Heading NN2"/>
    <w:basedOn w:val="Heading2"/>
    <w:next w:val="Normal"/>
    <w:rsid w:val="00C24872"/>
    <w:pPr>
      <w:numPr>
        <w:ilvl w:val="0"/>
        <w:numId w:val="0"/>
      </w:numPr>
    </w:pPr>
    <w:rPr>
      <w:iCs w:val="0"/>
    </w:rPr>
  </w:style>
  <w:style w:type="paragraph" w:customStyle="1" w:styleId="HeadingNN3">
    <w:name w:val="Heading NN3"/>
    <w:basedOn w:val="Heading3"/>
    <w:next w:val="Normal"/>
    <w:rsid w:val="00C24872"/>
    <w:pPr>
      <w:numPr>
        <w:ilvl w:val="0"/>
        <w:numId w:val="0"/>
      </w:numPr>
    </w:pPr>
  </w:style>
  <w:style w:type="paragraph" w:customStyle="1" w:styleId="HeadingNN4">
    <w:name w:val="Heading NN4"/>
    <w:basedOn w:val="Heading4"/>
    <w:next w:val="Normal"/>
    <w:rsid w:val="00C24872"/>
    <w:pPr>
      <w:numPr>
        <w:ilvl w:val="0"/>
        <w:numId w:val="0"/>
      </w:numPr>
    </w:pPr>
  </w:style>
  <w:style w:type="paragraph" w:customStyle="1" w:styleId="NoteWarning">
    <w:name w:val="Note/Warning"/>
    <w:basedOn w:val="Normal"/>
    <w:rsid w:val="00D3571E"/>
    <w:rPr>
      <w:i/>
    </w:rPr>
  </w:style>
  <w:style w:type="paragraph" w:customStyle="1" w:styleId="Code">
    <w:name w:val="Code"/>
    <w:basedOn w:val="Normal"/>
    <w:rsid w:val="006D1083"/>
    <w:rPr>
      <w:rFonts w:ascii="Courier New" w:hAnsi="Courier New"/>
    </w:rPr>
  </w:style>
  <w:style w:type="paragraph" w:styleId="PlainText">
    <w:name w:val="Plain Text"/>
    <w:basedOn w:val="Normal"/>
    <w:link w:val="PlainTextChar"/>
    <w:rsid w:val="006D1083"/>
    <w:rPr>
      <w:rFonts w:ascii="Courier New" w:hAnsi="Courier New" w:cs="Courier New"/>
    </w:rPr>
  </w:style>
  <w:style w:type="character" w:customStyle="1" w:styleId="PlainText1">
    <w:name w:val="Plain Text1"/>
    <w:basedOn w:val="DefaultParagraphFont"/>
    <w:rsid w:val="006D1083"/>
    <w:rPr>
      <w:rFonts w:ascii="Courier New" w:hAnsi="Courier New"/>
    </w:rPr>
  </w:style>
  <w:style w:type="table" w:customStyle="1" w:styleId="ATTTable">
    <w:name w:val="AT&amp;T Table"/>
    <w:basedOn w:val="TableNormal"/>
    <w:rsid w:val="00BA67D9"/>
    <w:pPr>
      <w:spacing w:before="20" w:after="20"/>
    </w:pPr>
    <w:rPr>
      <w:rFonts w:ascii="Verdana" w:hAnsi="Verdana"/>
    </w:rPr>
    <w:tblPr>
      <w:tblInd w:w="0" w:type="dxa"/>
      <w:tblBorders>
        <w:top w:val="single" w:sz="12" w:space="0" w:color="4D4D4D"/>
        <w:left w:val="single" w:sz="12" w:space="0" w:color="4D4D4D"/>
        <w:bottom w:val="single" w:sz="12" w:space="0" w:color="4D4D4D"/>
        <w:right w:val="single" w:sz="12" w:space="0" w:color="4D4D4D"/>
        <w:insideH w:val="single" w:sz="6" w:space="0" w:color="4D4D4D"/>
        <w:insideV w:val="single" w:sz="6" w:space="0" w:color="4D4D4D"/>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Arial Unicode MS" w:hAnsi="Arial Unicode MS"/>
        <w:b/>
        <w:color w:val="FFFFFF"/>
        <w:sz w:val="20"/>
        <w:szCs w:val="20"/>
      </w:rPr>
      <w:tblPr/>
      <w:tcPr>
        <w:tcBorders>
          <w:top w:val="single" w:sz="12" w:space="0" w:color="4D4D4D"/>
          <w:left w:val="single" w:sz="12" w:space="0" w:color="4D4D4D"/>
          <w:bottom w:val="single" w:sz="12" w:space="0" w:color="4D4D4D"/>
          <w:right w:val="single" w:sz="12" w:space="0" w:color="4D4D4D"/>
          <w:insideH w:val="nil"/>
          <w:insideV w:val="single" w:sz="4" w:space="0" w:color="4D4D4D"/>
          <w:tl2br w:val="nil"/>
          <w:tr2bl w:val="nil"/>
        </w:tcBorders>
        <w:shd w:val="clear" w:color="auto" w:fill="067AB4"/>
      </w:tcPr>
    </w:tblStylePr>
  </w:style>
  <w:style w:type="paragraph" w:customStyle="1" w:styleId="StyleHeading1Verdana">
    <w:name w:val="Style Heading 1 + Verdana"/>
    <w:basedOn w:val="Heading1"/>
    <w:rsid w:val="0081011A"/>
  </w:style>
  <w:style w:type="numbering" w:customStyle="1" w:styleId="ATTListBullets">
    <w:name w:val="ATT List Bullets"/>
    <w:basedOn w:val="NoList"/>
    <w:rsid w:val="002176E0"/>
    <w:pPr>
      <w:numPr>
        <w:numId w:val="7"/>
      </w:numPr>
    </w:pPr>
  </w:style>
  <w:style w:type="paragraph" w:customStyle="1" w:styleId="Leagel">
    <w:name w:val="Leagel"/>
    <w:basedOn w:val="Normal"/>
    <w:qFormat/>
    <w:rsid w:val="00AD45AE"/>
    <w:pPr>
      <w:spacing w:line="240" w:lineRule="auto"/>
      <w:jc w:val="center"/>
    </w:pPr>
    <w:rPr>
      <w:color w:val="808080"/>
      <w:sz w:val="14"/>
      <w:szCs w:val="14"/>
    </w:rPr>
  </w:style>
  <w:style w:type="character" w:customStyle="1" w:styleId="FooterChar">
    <w:name w:val="Footer Char"/>
    <w:basedOn w:val="DefaultParagraphFont"/>
    <w:link w:val="Footer"/>
    <w:uiPriority w:val="99"/>
    <w:rsid w:val="009A6378"/>
    <w:rPr>
      <w:rFonts w:ascii="Verdana" w:hAnsi="Verdana"/>
    </w:rPr>
  </w:style>
  <w:style w:type="paragraph" w:styleId="Title">
    <w:name w:val="Title"/>
    <w:basedOn w:val="Title1"/>
    <w:next w:val="Normal"/>
    <w:link w:val="TitleChar"/>
    <w:qFormat/>
    <w:rsid w:val="00D612E3"/>
    <w:pPr>
      <w:spacing w:before="1200" w:after="120"/>
    </w:pPr>
    <w:rPr>
      <w:rFonts w:ascii="Verdana" w:hAnsi="Verdana"/>
      <w:color w:val="4D4D4D"/>
      <w:sz w:val="60"/>
      <w:szCs w:val="60"/>
    </w:rPr>
  </w:style>
  <w:style w:type="character" w:customStyle="1" w:styleId="TitleChar">
    <w:name w:val="Title Char"/>
    <w:basedOn w:val="DefaultParagraphFont"/>
    <w:link w:val="Title"/>
    <w:rsid w:val="00D612E3"/>
    <w:rPr>
      <w:rFonts w:ascii="Verdana" w:hAnsi="Verdana" w:cs="Arial"/>
      <w:b/>
      <w:bCs/>
      <w:color w:val="4D4D4D"/>
      <w:kern w:val="28"/>
      <w:sz w:val="60"/>
      <w:szCs w:val="60"/>
    </w:rPr>
  </w:style>
  <w:style w:type="paragraph" w:styleId="ListParagraph">
    <w:name w:val="List Paragraph"/>
    <w:basedOn w:val="Normal"/>
    <w:uiPriority w:val="34"/>
    <w:qFormat/>
    <w:rsid w:val="008B4C40"/>
    <w:pPr>
      <w:ind w:left="720"/>
      <w:contextualSpacing/>
    </w:pPr>
  </w:style>
  <w:style w:type="paragraph" w:customStyle="1" w:styleId="Instructions">
    <w:name w:val="Instructions"/>
    <w:basedOn w:val="Normal"/>
    <w:link w:val="InstructionsChar"/>
    <w:qFormat/>
    <w:rsid w:val="00863B59"/>
    <w:pPr>
      <w:spacing w:line="240" w:lineRule="auto"/>
    </w:pPr>
    <w:rPr>
      <w:i/>
      <w:color w:val="0000FF"/>
      <w:sz w:val="18"/>
    </w:rPr>
  </w:style>
  <w:style w:type="paragraph" w:customStyle="1" w:styleId="Instructionaltext">
    <w:name w:val="Instructional text"/>
    <w:basedOn w:val="PlainText"/>
    <w:rsid w:val="006971CB"/>
    <w:rPr>
      <w:rFonts w:ascii="Verdana" w:hAnsi="Verdana"/>
      <w:i/>
      <w:iCs/>
      <w:color w:val="3366FF"/>
    </w:rPr>
  </w:style>
  <w:style w:type="character" w:customStyle="1" w:styleId="InstructionsChar">
    <w:name w:val="Instructions Char"/>
    <w:basedOn w:val="DefaultParagraphFont"/>
    <w:link w:val="Instructions"/>
    <w:rsid w:val="00863B59"/>
    <w:rPr>
      <w:rFonts w:ascii="Verdana" w:hAnsi="Verdana"/>
      <w:i/>
      <w:color w:val="0000FF"/>
      <w:sz w:val="18"/>
    </w:rPr>
  </w:style>
  <w:style w:type="paragraph" w:styleId="BodyText">
    <w:name w:val="Body Text"/>
    <w:basedOn w:val="Normal"/>
    <w:link w:val="BodyTextChar"/>
    <w:rsid w:val="006971CB"/>
    <w:pPr>
      <w:spacing w:after="120"/>
    </w:pPr>
    <w:rPr>
      <w:color w:val="003572"/>
      <w:sz w:val="24"/>
      <w:szCs w:val="24"/>
    </w:rPr>
  </w:style>
  <w:style w:type="character" w:customStyle="1" w:styleId="BodyTextChar">
    <w:name w:val="Body Text Char"/>
    <w:basedOn w:val="DefaultParagraphFont"/>
    <w:link w:val="BodyText"/>
    <w:rsid w:val="006971CB"/>
    <w:rPr>
      <w:rFonts w:ascii="Verdana" w:hAnsi="Verdana"/>
      <w:color w:val="003572"/>
      <w:sz w:val="24"/>
      <w:szCs w:val="24"/>
    </w:rPr>
  </w:style>
  <w:style w:type="character" w:customStyle="1" w:styleId="PlainTextChar">
    <w:name w:val="Plain Text Char"/>
    <w:basedOn w:val="DefaultParagraphFont"/>
    <w:link w:val="PlainText"/>
    <w:rsid w:val="006971CB"/>
    <w:rPr>
      <w:rFonts w:ascii="Courier New" w:hAnsi="Courier New" w:cs="Courier New"/>
      <w:color w:val="4D4D4D"/>
    </w:rPr>
  </w:style>
  <w:style w:type="paragraph" w:customStyle="1" w:styleId="Example">
    <w:name w:val="Example"/>
    <w:basedOn w:val="Normal"/>
    <w:link w:val="ExampleChar"/>
    <w:qFormat/>
    <w:rsid w:val="00281D81"/>
    <w:rPr>
      <w:color w:val="C00000"/>
    </w:rPr>
  </w:style>
  <w:style w:type="paragraph" w:styleId="CommentText">
    <w:name w:val="annotation text"/>
    <w:basedOn w:val="Normal"/>
    <w:link w:val="CommentTextChar"/>
    <w:rsid w:val="00BA3047"/>
    <w:rPr>
      <w:color w:val="003572"/>
    </w:rPr>
  </w:style>
  <w:style w:type="character" w:customStyle="1" w:styleId="ExampleChar">
    <w:name w:val="Example Char"/>
    <w:basedOn w:val="DefaultParagraphFont"/>
    <w:link w:val="Example"/>
    <w:rsid w:val="00281D81"/>
    <w:rPr>
      <w:rFonts w:ascii="Verdana" w:hAnsi="Verdana"/>
      <w:color w:val="C00000"/>
    </w:rPr>
  </w:style>
  <w:style w:type="character" w:customStyle="1" w:styleId="CommentTextChar">
    <w:name w:val="Comment Text Char"/>
    <w:basedOn w:val="DefaultParagraphFont"/>
    <w:link w:val="CommentText"/>
    <w:rsid w:val="00BA3047"/>
    <w:rPr>
      <w:rFonts w:ascii="Verdana" w:hAnsi="Verdana"/>
      <w:color w:val="003572"/>
    </w:rPr>
  </w:style>
  <w:style w:type="paragraph" w:styleId="NoSpacing">
    <w:name w:val="No Spacing"/>
    <w:uiPriority w:val="1"/>
    <w:qFormat/>
    <w:rsid w:val="006026AA"/>
    <w:rPr>
      <w:rFonts w:ascii="Verdana" w:hAnsi="Verdana"/>
      <w:color w:val="777777"/>
    </w:rPr>
  </w:style>
  <w:style w:type="character" w:styleId="CommentReference">
    <w:name w:val="annotation reference"/>
    <w:basedOn w:val="DefaultParagraphFont"/>
    <w:rsid w:val="00BD199F"/>
    <w:rPr>
      <w:sz w:val="16"/>
      <w:szCs w:val="16"/>
    </w:rPr>
  </w:style>
  <w:style w:type="paragraph" w:styleId="CommentSubject">
    <w:name w:val="annotation subject"/>
    <w:basedOn w:val="CommentText"/>
    <w:next w:val="CommentText"/>
    <w:link w:val="CommentSubjectChar"/>
    <w:rsid w:val="00BD199F"/>
    <w:pPr>
      <w:spacing w:line="240" w:lineRule="auto"/>
    </w:pPr>
    <w:rPr>
      <w:b/>
      <w:bCs/>
      <w:color w:val="777777"/>
    </w:rPr>
  </w:style>
  <w:style w:type="character" w:customStyle="1" w:styleId="CommentSubjectChar">
    <w:name w:val="Comment Subject Char"/>
    <w:basedOn w:val="CommentTextChar"/>
    <w:link w:val="CommentSubject"/>
    <w:rsid w:val="00BD199F"/>
    <w:rPr>
      <w:rFonts w:ascii="Verdana" w:hAnsi="Verdana"/>
      <w:b/>
      <w:bCs/>
      <w:color w:val="777777"/>
    </w:rPr>
  </w:style>
  <w:style w:type="paragraph" w:styleId="BalloonText">
    <w:name w:val="Balloon Text"/>
    <w:basedOn w:val="Normal"/>
    <w:link w:val="BalloonTextChar"/>
    <w:rsid w:val="00BD199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D199F"/>
    <w:rPr>
      <w:rFonts w:ascii="Tahoma" w:hAnsi="Tahoma" w:cs="Tahoma"/>
      <w:color w:val="777777"/>
      <w:sz w:val="16"/>
      <w:szCs w:val="16"/>
    </w:rPr>
  </w:style>
  <w:style w:type="table" w:customStyle="1" w:styleId="ATTTable0">
    <w:name w:val="ATT Table"/>
    <w:basedOn w:val="TableNormal"/>
    <w:rsid w:val="0055211D"/>
    <w:rPr>
      <w:rFonts w:ascii="Verdana" w:hAnsi="Verdana"/>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0" w:type="dxa"/>
        <w:left w:w="108" w:type="dxa"/>
        <w:bottom w:w="0" w:type="dxa"/>
        <w:right w:w="108" w:type="dxa"/>
      </w:tblCellMar>
    </w:tblPr>
    <w:tblStylePr w:type="firstRow">
      <w:pPr>
        <w:wordWrap/>
        <w:jc w:val="center"/>
      </w:pPr>
      <w:rPr>
        <w:rFonts w:ascii="Cambria" w:hAnsi="Cambria"/>
        <w:b/>
        <w:color w:val="FFFFFF"/>
        <w:sz w:val="20"/>
        <w:szCs w:val="20"/>
      </w:rPr>
      <w:tblPr/>
      <w:tcPr>
        <w:tcBorders>
          <w:top w:val="single" w:sz="8" w:space="0" w:color="4D4D4D"/>
          <w:left w:val="single" w:sz="8" w:space="0" w:color="4D4D4D"/>
          <w:bottom w:val="single" w:sz="4" w:space="0" w:color="4D4D4D"/>
          <w:right w:val="single" w:sz="8" w:space="0" w:color="4D4D4D"/>
          <w:insideH w:val="nil"/>
          <w:insideV w:val="single" w:sz="4" w:space="0" w:color="4D4D4D"/>
          <w:tl2br w:val="nil"/>
          <w:tr2bl w:val="nil"/>
        </w:tcBorders>
        <w:shd w:val="clear" w:color="auto" w:fill="FF850D"/>
        <w:vAlign w:val="center"/>
      </w:tcPr>
    </w:tblStylePr>
  </w:style>
  <w:style w:type="character" w:styleId="FollowedHyperlink">
    <w:name w:val="FollowedHyperlink"/>
    <w:basedOn w:val="DefaultParagraphFont"/>
    <w:rsid w:val="00F91011"/>
    <w:rPr>
      <w:color w:val="800080"/>
      <w:u w:val="single"/>
    </w:rPr>
  </w:style>
  <w:style w:type="paragraph" w:customStyle="1" w:styleId="TableHeader">
    <w:name w:val="Table Header"/>
    <w:next w:val="BodyText"/>
    <w:rsid w:val="00973EF3"/>
    <w:pPr>
      <w:keepNext/>
      <w:spacing w:before="120" w:after="120"/>
      <w:jc w:val="center"/>
    </w:pPr>
    <w:rPr>
      <w:rFonts w:ascii="Arial" w:hAnsi="Arial" w:cs="Arial"/>
      <w:b/>
    </w:rPr>
  </w:style>
  <w:style w:type="paragraph" w:customStyle="1" w:styleId="TableText">
    <w:name w:val="Table Text"/>
    <w:link w:val="TableTextChar1"/>
    <w:uiPriority w:val="99"/>
    <w:qFormat/>
    <w:rsid w:val="00973EF3"/>
    <w:pPr>
      <w:overflowPunct w:val="0"/>
      <w:autoSpaceDE w:val="0"/>
      <w:autoSpaceDN w:val="0"/>
      <w:adjustRightInd w:val="0"/>
      <w:spacing w:before="60" w:after="60"/>
      <w:textAlignment w:val="baseline"/>
    </w:pPr>
    <w:rPr>
      <w:rFonts w:ascii="Arial" w:hAnsi="Arial"/>
      <w:color w:val="000000"/>
    </w:rPr>
  </w:style>
  <w:style w:type="paragraph" w:styleId="FootnoteText">
    <w:name w:val="footnote text"/>
    <w:basedOn w:val="Normal"/>
    <w:link w:val="FootnoteTextChar"/>
    <w:rsid w:val="004759CF"/>
    <w:pPr>
      <w:spacing w:line="240" w:lineRule="auto"/>
    </w:pPr>
  </w:style>
  <w:style w:type="character" w:customStyle="1" w:styleId="FootnoteTextChar">
    <w:name w:val="Footnote Text Char"/>
    <w:basedOn w:val="DefaultParagraphFont"/>
    <w:link w:val="FootnoteText"/>
    <w:rsid w:val="004759CF"/>
    <w:rPr>
      <w:rFonts w:ascii="Verdana" w:hAnsi="Verdana"/>
      <w:color w:val="777777"/>
    </w:rPr>
  </w:style>
  <w:style w:type="character" w:styleId="FootnoteReference">
    <w:name w:val="footnote reference"/>
    <w:basedOn w:val="DefaultParagraphFont"/>
    <w:rsid w:val="004759CF"/>
    <w:rPr>
      <w:vertAlign w:val="superscript"/>
    </w:rPr>
  </w:style>
  <w:style w:type="paragraph" w:styleId="HTMLPreformatted">
    <w:name w:val="HTML Preformatted"/>
    <w:basedOn w:val="Normal"/>
    <w:link w:val="HTMLPreformattedChar"/>
    <w:uiPriority w:val="99"/>
    <w:unhideWhenUsed/>
    <w:rsid w:val="008E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rPr>
  </w:style>
  <w:style w:type="character" w:customStyle="1" w:styleId="HTMLPreformattedChar">
    <w:name w:val="HTML Preformatted Char"/>
    <w:basedOn w:val="DefaultParagraphFont"/>
    <w:link w:val="HTMLPreformatted"/>
    <w:uiPriority w:val="99"/>
    <w:rsid w:val="008E262C"/>
    <w:rPr>
      <w:rFonts w:ascii="Courier New" w:hAnsi="Courier New" w:cs="Courier New"/>
    </w:rPr>
  </w:style>
  <w:style w:type="character" w:customStyle="1" w:styleId="HeaderChar">
    <w:name w:val="Header Char"/>
    <w:basedOn w:val="DefaultParagraphFont"/>
    <w:link w:val="Header"/>
    <w:uiPriority w:val="99"/>
    <w:rsid w:val="00BA2D11"/>
    <w:rPr>
      <w:rFonts w:ascii="Verdana" w:hAnsi="Verdana"/>
      <w:color w:val="777777"/>
      <w:szCs w:val="16"/>
    </w:rPr>
  </w:style>
  <w:style w:type="paragraph" w:customStyle="1" w:styleId="Header2">
    <w:name w:val="Header 2"/>
    <w:basedOn w:val="Header"/>
    <w:qFormat/>
    <w:rsid w:val="00BA2D11"/>
    <w:pPr>
      <w:tabs>
        <w:tab w:val="clear" w:pos="4320"/>
        <w:tab w:val="clear" w:pos="8640"/>
      </w:tabs>
      <w:spacing w:before="120" w:after="120" w:line="240" w:lineRule="auto"/>
    </w:pPr>
    <w:rPr>
      <w:rFonts w:cs="Arial"/>
      <w:color w:val="4D4D4D"/>
      <w:szCs w:val="28"/>
    </w:rPr>
  </w:style>
  <w:style w:type="paragraph" w:customStyle="1" w:styleId="TableTop">
    <w:name w:val="Table Top"/>
    <w:basedOn w:val="Normal"/>
    <w:autoRedefine/>
    <w:rsid w:val="00BA2D11"/>
    <w:pPr>
      <w:spacing w:line="240" w:lineRule="auto"/>
    </w:pPr>
    <w:rPr>
      <w:b/>
      <w:color w:val="auto"/>
      <w:sz w:val="16"/>
      <w:szCs w:val="16"/>
    </w:rPr>
  </w:style>
  <w:style w:type="character" w:customStyle="1" w:styleId="TableTextChar1">
    <w:name w:val="Table Text Char1"/>
    <w:basedOn w:val="DefaultParagraphFont"/>
    <w:link w:val="TableText"/>
    <w:uiPriority w:val="99"/>
    <w:locked/>
    <w:rsid w:val="00BA2D11"/>
    <w:rPr>
      <w:rFonts w:ascii="Arial" w:hAnsi="Arial"/>
      <w:color w:val="000000"/>
      <w:lang w:val="en-US" w:eastAsia="en-US" w:bidi="ar-SA"/>
    </w:rPr>
  </w:style>
  <w:style w:type="paragraph" w:customStyle="1" w:styleId="tabletop0">
    <w:name w:val="tabletop"/>
    <w:autoRedefine/>
    <w:rsid w:val="000D556D"/>
    <w:pPr>
      <w:ind w:left="1440"/>
      <w:jc w:val="both"/>
    </w:pPr>
    <w:rPr>
      <w:rFonts w:ascii="Verdana" w:hAnsi="Verdana" w:cs="Arial"/>
    </w:rPr>
  </w:style>
  <w:style w:type="paragraph" w:styleId="Revision">
    <w:name w:val="Revision"/>
    <w:hidden/>
    <w:uiPriority w:val="99"/>
    <w:semiHidden/>
    <w:rsid w:val="00565258"/>
    <w:rPr>
      <w:rFonts w:ascii="Verdana" w:hAnsi="Verdana"/>
      <w:color w:val="77777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90222">
      <w:bodyDiv w:val="1"/>
      <w:marLeft w:val="0"/>
      <w:marRight w:val="0"/>
      <w:marTop w:val="0"/>
      <w:marBottom w:val="0"/>
      <w:divBdr>
        <w:top w:val="none" w:sz="0" w:space="0" w:color="auto"/>
        <w:left w:val="none" w:sz="0" w:space="0" w:color="auto"/>
        <w:bottom w:val="none" w:sz="0" w:space="0" w:color="auto"/>
        <w:right w:val="none" w:sz="0" w:space="0" w:color="auto"/>
      </w:divBdr>
      <w:divsChild>
        <w:div w:id="1297493305">
          <w:marLeft w:val="0"/>
          <w:marRight w:val="0"/>
          <w:marTop w:val="0"/>
          <w:marBottom w:val="0"/>
          <w:divBdr>
            <w:top w:val="none" w:sz="0" w:space="0" w:color="auto"/>
            <w:left w:val="none" w:sz="0" w:space="0" w:color="auto"/>
            <w:bottom w:val="none" w:sz="0" w:space="0" w:color="auto"/>
            <w:right w:val="none" w:sz="0" w:space="0" w:color="auto"/>
          </w:divBdr>
        </w:div>
      </w:divsChild>
    </w:div>
    <w:div w:id="209191435">
      <w:bodyDiv w:val="1"/>
      <w:marLeft w:val="0"/>
      <w:marRight w:val="0"/>
      <w:marTop w:val="0"/>
      <w:marBottom w:val="0"/>
      <w:divBdr>
        <w:top w:val="none" w:sz="0" w:space="0" w:color="auto"/>
        <w:left w:val="none" w:sz="0" w:space="0" w:color="auto"/>
        <w:bottom w:val="none" w:sz="0" w:space="0" w:color="auto"/>
        <w:right w:val="none" w:sz="0" w:space="0" w:color="auto"/>
      </w:divBdr>
    </w:div>
    <w:div w:id="335613960">
      <w:bodyDiv w:val="1"/>
      <w:marLeft w:val="0"/>
      <w:marRight w:val="0"/>
      <w:marTop w:val="0"/>
      <w:marBottom w:val="0"/>
      <w:divBdr>
        <w:top w:val="none" w:sz="0" w:space="0" w:color="auto"/>
        <w:left w:val="none" w:sz="0" w:space="0" w:color="auto"/>
        <w:bottom w:val="none" w:sz="0" w:space="0" w:color="auto"/>
        <w:right w:val="none" w:sz="0" w:space="0" w:color="auto"/>
      </w:divBdr>
    </w:div>
    <w:div w:id="1142768832">
      <w:bodyDiv w:val="1"/>
      <w:marLeft w:val="0"/>
      <w:marRight w:val="0"/>
      <w:marTop w:val="0"/>
      <w:marBottom w:val="0"/>
      <w:divBdr>
        <w:top w:val="none" w:sz="0" w:space="0" w:color="auto"/>
        <w:left w:val="none" w:sz="0" w:space="0" w:color="auto"/>
        <w:bottom w:val="none" w:sz="0" w:space="0" w:color="auto"/>
        <w:right w:val="none" w:sz="0" w:space="0" w:color="auto"/>
      </w:divBdr>
    </w:div>
    <w:div w:id="1174538586">
      <w:bodyDiv w:val="1"/>
      <w:marLeft w:val="0"/>
      <w:marRight w:val="0"/>
      <w:marTop w:val="0"/>
      <w:marBottom w:val="0"/>
      <w:divBdr>
        <w:top w:val="none" w:sz="0" w:space="0" w:color="auto"/>
        <w:left w:val="none" w:sz="0" w:space="0" w:color="auto"/>
        <w:bottom w:val="none" w:sz="0" w:space="0" w:color="auto"/>
        <w:right w:val="none" w:sz="0" w:space="0" w:color="auto"/>
      </w:divBdr>
      <w:divsChild>
        <w:div w:id="1207181029">
          <w:marLeft w:val="0"/>
          <w:marRight w:val="0"/>
          <w:marTop w:val="0"/>
          <w:marBottom w:val="0"/>
          <w:divBdr>
            <w:top w:val="none" w:sz="0" w:space="0" w:color="auto"/>
            <w:left w:val="none" w:sz="0" w:space="0" w:color="auto"/>
            <w:bottom w:val="none" w:sz="0" w:space="0" w:color="auto"/>
            <w:right w:val="none" w:sz="0" w:space="0" w:color="auto"/>
          </w:divBdr>
          <w:divsChild>
            <w:div w:id="875121030">
              <w:marLeft w:val="0"/>
              <w:marRight w:val="0"/>
              <w:marTop w:val="0"/>
              <w:marBottom w:val="0"/>
              <w:divBdr>
                <w:top w:val="none" w:sz="0" w:space="0" w:color="auto"/>
                <w:left w:val="none" w:sz="0" w:space="0" w:color="auto"/>
                <w:bottom w:val="none" w:sz="0" w:space="0" w:color="auto"/>
                <w:right w:val="none" w:sz="0" w:space="0" w:color="auto"/>
              </w:divBdr>
              <w:divsChild>
                <w:div w:id="4313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09473">
      <w:bodyDiv w:val="1"/>
      <w:marLeft w:val="0"/>
      <w:marRight w:val="0"/>
      <w:marTop w:val="0"/>
      <w:marBottom w:val="0"/>
      <w:divBdr>
        <w:top w:val="none" w:sz="0" w:space="0" w:color="auto"/>
        <w:left w:val="none" w:sz="0" w:space="0" w:color="auto"/>
        <w:bottom w:val="none" w:sz="0" w:space="0" w:color="auto"/>
        <w:right w:val="none" w:sz="0" w:space="0" w:color="auto"/>
      </w:divBdr>
    </w:div>
    <w:div w:id="1453983839">
      <w:bodyDiv w:val="1"/>
      <w:marLeft w:val="0"/>
      <w:marRight w:val="0"/>
      <w:marTop w:val="0"/>
      <w:marBottom w:val="0"/>
      <w:divBdr>
        <w:top w:val="none" w:sz="0" w:space="0" w:color="auto"/>
        <w:left w:val="none" w:sz="0" w:space="0" w:color="auto"/>
        <w:bottom w:val="none" w:sz="0" w:space="0" w:color="auto"/>
        <w:right w:val="none" w:sz="0" w:space="0" w:color="auto"/>
      </w:divBdr>
    </w:div>
    <w:div w:id="1458332979">
      <w:bodyDiv w:val="1"/>
      <w:marLeft w:val="0"/>
      <w:marRight w:val="0"/>
      <w:marTop w:val="0"/>
      <w:marBottom w:val="0"/>
      <w:divBdr>
        <w:top w:val="none" w:sz="0" w:space="0" w:color="auto"/>
        <w:left w:val="none" w:sz="0" w:space="0" w:color="auto"/>
        <w:bottom w:val="none" w:sz="0" w:space="0" w:color="auto"/>
        <w:right w:val="none" w:sz="0" w:space="0" w:color="auto"/>
      </w:divBdr>
    </w:div>
    <w:div w:id="1940600211">
      <w:bodyDiv w:val="1"/>
      <w:marLeft w:val="0"/>
      <w:marRight w:val="0"/>
      <w:marTop w:val="0"/>
      <w:marBottom w:val="0"/>
      <w:divBdr>
        <w:top w:val="none" w:sz="0" w:space="0" w:color="auto"/>
        <w:left w:val="none" w:sz="0" w:space="0" w:color="auto"/>
        <w:bottom w:val="none" w:sz="0" w:space="0" w:color="auto"/>
        <w:right w:val="none" w:sz="0" w:space="0" w:color="auto"/>
      </w:divBdr>
    </w:div>
    <w:div w:id="2001733889">
      <w:bodyDiv w:val="1"/>
      <w:marLeft w:val="0"/>
      <w:marRight w:val="0"/>
      <w:marTop w:val="0"/>
      <w:marBottom w:val="0"/>
      <w:divBdr>
        <w:top w:val="none" w:sz="0" w:space="0" w:color="auto"/>
        <w:left w:val="none" w:sz="0" w:space="0" w:color="auto"/>
        <w:bottom w:val="none" w:sz="0" w:space="0" w:color="auto"/>
        <w:right w:val="none" w:sz="0" w:space="0" w:color="auto"/>
      </w:divBdr>
      <w:divsChild>
        <w:div w:id="354767817">
          <w:marLeft w:val="0"/>
          <w:marRight w:val="0"/>
          <w:marTop w:val="0"/>
          <w:marBottom w:val="0"/>
          <w:divBdr>
            <w:top w:val="none" w:sz="0" w:space="0" w:color="auto"/>
            <w:left w:val="none" w:sz="0" w:space="0" w:color="auto"/>
            <w:bottom w:val="none" w:sz="0" w:space="0" w:color="auto"/>
            <w:right w:val="none" w:sz="0" w:space="0" w:color="auto"/>
          </w:divBdr>
        </w:div>
      </w:divsChild>
    </w:div>
    <w:div w:id="2060131841">
      <w:bodyDiv w:val="1"/>
      <w:marLeft w:val="0"/>
      <w:marRight w:val="0"/>
      <w:marTop w:val="0"/>
      <w:marBottom w:val="0"/>
      <w:divBdr>
        <w:top w:val="none" w:sz="0" w:space="0" w:color="auto"/>
        <w:left w:val="none" w:sz="0" w:space="0" w:color="auto"/>
        <w:bottom w:val="none" w:sz="0" w:space="0" w:color="auto"/>
        <w:right w:val="none" w:sz="0" w:space="0" w:color="auto"/>
      </w:divBdr>
      <w:divsChild>
        <w:div w:id="44114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1.xlsx"/><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hostname:port/incident_number/image_filename.jpg" TargetMode="External"/><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w3.org/TR/SOAP-attachments"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package" Target="embeddings/Microsoft_Excel_Worksheet3.xls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t2303\My%20Documents\Panagon%20Checkouts\New%20AP%20Team\Templates%20&amp;%20Processes\00%20-%20IAD\June%20-%20New%20Brandinig\ITAS_Architecture_Planning_I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0F110AAB491845B850220F73C909AF" ma:contentTypeVersion="0" ma:contentTypeDescription="Create a new document." ma:contentTypeScope="" ma:versionID="ace955db690ba380507e7d56c23e772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E35B-6AED-424B-A1DB-3A68ED763BF0}">
  <ds:schemaRefs>
    <ds:schemaRef ds:uri="http://schemas.microsoft.com/sharepoint/v3/contenttype/forms"/>
  </ds:schemaRefs>
</ds:datastoreItem>
</file>

<file path=customXml/itemProps2.xml><?xml version="1.0" encoding="utf-8"?>
<ds:datastoreItem xmlns:ds="http://schemas.openxmlformats.org/officeDocument/2006/customXml" ds:itemID="{4754396E-1386-4C85-9408-56D583503E59}">
  <ds:schemaRefs>
    <ds:schemaRef ds:uri="http://www.w3.org/XML/1998/namespace"/>
    <ds:schemaRef ds:uri="http://purl.org/dc/terms/"/>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46FF9235-D7F4-4107-AB2C-5AFF078A0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F8B098-9D1C-497C-A1DE-FF312157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ITAS_Architecture_Planning_IAD_Template.dotx</Template>
  <TotalTime>0</TotalTime>
  <Pages>63</Pages>
  <Words>14333</Words>
  <Characters>81701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1</vt:lpstr>
    </vt:vector>
  </TitlesOfParts>
  <Company>Cingular Wireless</Company>
  <LinksUpToDate>false</LinksUpToDate>
  <CharactersWithSpaces>95843</CharactersWithSpaces>
  <SharedDoc>false</SharedDoc>
  <HLinks>
    <vt:vector size="306" baseType="variant">
      <vt:variant>
        <vt:i4>2883705</vt:i4>
      </vt:variant>
      <vt:variant>
        <vt:i4>339</vt:i4>
      </vt:variant>
      <vt:variant>
        <vt:i4>0</vt:i4>
      </vt:variant>
      <vt:variant>
        <vt:i4>5</vt:i4>
      </vt:variant>
      <vt:variant>
        <vt:lpwstr>https://hostname:port/incident_number/image_filename.jpg</vt:lpwstr>
      </vt:variant>
      <vt:variant>
        <vt:lpwstr/>
      </vt:variant>
      <vt:variant>
        <vt:i4>1048624</vt:i4>
      </vt:variant>
      <vt:variant>
        <vt:i4>296</vt:i4>
      </vt:variant>
      <vt:variant>
        <vt:i4>0</vt:i4>
      </vt:variant>
      <vt:variant>
        <vt:i4>5</vt:i4>
      </vt:variant>
      <vt:variant>
        <vt:lpwstr/>
      </vt:variant>
      <vt:variant>
        <vt:lpwstr>_Toc297905527</vt:lpwstr>
      </vt:variant>
      <vt:variant>
        <vt:i4>1048624</vt:i4>
      </vt:variant>
      <vt:variant>
        <vt:i4>290</vt:i4>
      </vt:variant>
      <vt:variant>
        <vt:i4>0</vt:i4>
      </vt:variant>
      <vt:variant>
        <vt:i4>5</vt:i4>
      </vt:variant>
      <vt:variant>
        <vt:lpwstr/>
      </vt:variant>
      <vt:variant>
        <vt:lpwstr>_Toc297905526</vt:lpwstr>
      </vt:variant>
      <vt:variant>
        <vt:i4>1048624</vt:i4>
      </vt:variant>
      <vt:variant>
        <vt:i4>284</vt:i4>
      </vt:variant>
      <vt:variant>
        <vt:i4>0</vt:i4>
      </vt:variant>
      <vt:variant>
        <vt:i4>5</vt:i4>
      </vt:variant>
      <vt:variant>
        <vt:lpwstr/>
      </vt:variant>
      <vt:variant>
        <vt:lpwstr>_Toc297905525</vt:lpwstr>
      </vt:variant>
      <vt:variant>
        <vt:i4>1048624</vt:i4>
      </vt:variant>
      <vt:variant>
        <vt:i4>278</vt:i4>
      </vt:variant>
      <vt:variant>
        <vt:i4>0</vt:i4>
      </vt:variant>
      <vt:variant>
        <vt:i4>5</vt:i4>
      </vt:variant>
      <vt:variant>
        <vt:lpwstr/>
      </vt:variant>
      <vt:variant>
        <vt:lpwstr>_Toc297905524</vt:lpwstr>
      </vt:variant>
      <vt:variant>
        <vt:i4>1048624</vt:i4>
      </vt:variant>
      <vt:variant>
        <vt:i4>272</vt:i4>
      </vt:variant>
      <vt:variant>
        <vt:i4>0</vt:i4>
      </vt:variant>
      <vt:variant>
        <vt:i4>5</vt:i4>
      </vt:variant>
      <vt:variant>
        <vt:lpwstr/>
      </vt:variant>
      <vt:variant>
        <vt:lpwstr>_Toc297905523</vt:lpwstr>
      </vt:variant>
      <vt:variant>
        <vt:i4>1048624</vt:i4>
      </vt:variant>
      <vt:variant>
        <vt:i4>266</vt:i4>
      </vt:variant>
      <vt:variant>
        <vt:i4>0</vt:i4>
      </vt:variant>
      <vt:variant>
        <vt:i4>5</vt:i4>
      </vt:variant>
      <vt:variant>
        <vt:lpwstr/>
      </vt:variant>
      <vt:variant>
        <vt:lpwstr>_Toc297905522</vt:lpwstr>
      </vt:variant>
      <vt:variant>
        <vt:i4>1048624</vt:i4>
      </vt:variant>
      <vt:variant>
        <vt:i4>260</vt:i4>
      </vt:variant>
      <vt:variant>
        <vt:i4>0</vt:i4>
      </vt:variant>
      <vt:variant>
        <vt:i4>5</vt:i4>
      </vt:variant>
      <vt:variant>
        <vt:lpwstr/>
      </vt:variant>
      <vt:variant>
        <vt:lpwstr>_Toc297905521</vt:lpwstr>
      </vt:variant>
      <vt:variant>
        <vt:i4>1048624</vt:i4>
      </vt:variant>
      <vt:variant>
        <vt:i4>254</vt:i4>
      </vt:variant>
      <vt:variant>
        <vt:i4>0</vt:i4>
      </vt:variant>
      <vt:variant>
        <vt:i4>5</vt:i4>
      </vt:variant>
      <vt:variant>
        <vt:lpwstr/>
      </vt:variant>
      <vt:variant>
        <vt:lpwstr>_Toc297905520</vt:lpwstr>
      </vt:variant>
      <vt:variant>
        <vt:i4>1245232</vt:i4>
      </vt:variant>
      <vt:variant>
        <vt:i4>248</vt:i4>
      </vt:variant>
      <vt:variant>
        <vt:i4>0</vt:i4>
      </vt:variant>
      <vt:variant>
        <vt:i4>5</vt:i4>
      </vt:variant>
      <vt:variant>
        <vt:lpwstr/>
      </vt:variant>
      <vt:variant>
        <vt:lpwstr>_Toc297905519</vt:lpwstr>
      </vt:variant>
      <vt:variant>
        <vt:i4>1245232</vt:i4>
      </vt:variant>
      <vt:variant>
        <vt:i4>242</vt:i4>
      </vt:variant>
      <vt:variant>
        <vt:i4>0</vt:i4>
      </vt:variant>
      <vt:variant>
        <vt:i4>5</vt:i4>
      </vt:variant>
      <vt:variant>
        <vt:lpwstr/>
      </vt:variant>
      <vt:variant>
        <vt:lpwstr>_Toc297905518</vt:lpwstr>
      </vt:variant>
      <vt:variant>
        <vt:i4>1245232</vt:i4>
      </vt:variant>
      <vt:variant>
        <vt:i4>236</vt:i4>
      </vt:variant>
      <vt:variant>
        <vt:i4>0</vt:i4>
      </vt:variant>
      <vt:variant>
        <vt:i4>5</vt:i4>
      </vt:variant>
      <vt:variant>
        <vt:lpwstr/>
      </vt:variant>
      <vt:variant>
        <vt:lpwstr>_Toc297905517</vt:lpwstr>
      </vt:variant>
      <vt:variant>
        <vt:i4>1245232</vt:i4>
      </vt:variant>
      <vt:variant>
        <vt:i4>230</vt:i4>
      </vt:variant>
      <vt:variant>
        <vt:i4>0</vt:i4>
      </vt:variant>
      <vt:variant>
        <vt:i4>5</vt:i4>
      </vt:variant>
      <vt:variant>
        <vt:lpwstr/>
      </vt:variant>
      <vt:variant>
        <vt:lpwstr>_Toc297905516</vt:lpwstr>
      </vt:variant>
      <vt:variant>
        <vt:i4>1245232</vt:i4>
      </vt:variant>
      <vt:variant>
        <vt:i4>224</vt:i4>
      </vt:variant>
      <vt:variant>
        <vt:i4>0</vt:i4>
      </vt:variant>
      <vt:variant>
        <vt:i4>5</vt:i4>
      </vt:variant>
      <vt:variant>
        <vt:lpwstr/>
      </vt:variant>
      <vt:variant>
        <vt:lpwstr>_Toc297905515</vt:lpwstr>
      </vt:variant>
      <vt:variant>
        <vt:i4>1245232</vt:i4>
      </vt:variant>
      <vt:variant>
        <vt:i4>218</vt:i4>
      </vt:variant>
      <vt:variant>
        <vt:i4>0</vt:i4>
      </vt:variant>
      <vt:variant>
        <vt:i4>5</vt:i4>
      </vt:variant>
      <vt:variant>
        <vt:lpwstr/>
      </vt:variant>
      <vt:variant>
        <vt:lpwstr>_Toc297905514</vt:lpwstr>
      </vt:variant>
      <vt:variant>
        <vt:i4>1245232</vt:i4>
      </vt:variant>
      <vt:variant>
        <vt:i4>212</vt:i4>
      </vt:variant>
      <vt:variant>
        <vt:i4>0</vt:i4>
      </vt:variant>
      <vt:variant>
        <vt:i4>5</vt:i4>
      </vt:variant>
      <vt:variant>
        <vt:lpwstr/>
      </vt:variant>
      <vt:variant>
        <vt:lpwstr>_Toc297905513</vt:lpwstr>
      </vt:variant>
      <vt:variant>
        <vt:i4>1245232</vt:i4>
      </vt:variant>
      <vt:variant>
        <vt:i4>206</vt:i4>
      </vt:variant>
      <vt:variant>
        <vt:i4>0</vt:i4>
      </vt:variant>
      <vt:variant>
        <vt:i4>5</vt:i4>
      </vt:variant>
      <vt:variant>
        <vt:lpwstr/>
      </vt:variant>
      <vt:variant>
        <vt:lpwstr>_Toc297905512</vt:lpwstr>
      </vt:variant>
      <vt:variant>
        <vt:i4>1245232</vt:i4>
      </vt:variant>
      <vt:variant>
        <vt:i4>200</vt:i4>
      </vt:variant>
      <vt:variant>
        <vt:i4>0</vt:i4>
      </vt:variant>
      <vt:variant>
        <vt:i4>5</vt:i4>
      </vt:variant>
      <vt:variant>
        <vt:lpwstr/>
      </vt:variant>
      <vt:variant>
        <vt:lpwstr>_Toc297905511</vt:lpwstr>
      </vt:variant>
      <vt:variant>
        <vt:i4>1245232</vt:i4>
      </vt:variant>
      <vt:variant>
        <vt:i4>194</vt:i4>
      </vt:variant>
      <vt:variant>
        <vt:i4>0</vt:i4>
      </vt:variant>
      <vt:variant>
        <vt:i4>5</vt:i4>
      </vt:variant>
      <vt:variant>
        <vt:lpwstr/>
      </vt:variant>
      <vt:variant>
        <vt:lpwstr>_Toc297905510</vt:lpwstr>
      </vt:variant>
      <vt:variant>
        <vt:i4>1179696</vt:i4>
      </vt:variant>
      <vt:variant>
        <vt:i4>188</vt:i4>
      </vt:variant>
      <vt:variant>
        <vt:i4>0</vt:i4>
      </vt:variant>
      <vt:variant>
        <vt:i4>5</vt:i4>
      </vt:variant>
      <vt:variant>
        <vt:lpwstr/>
      </vt:variant>
      <vt:variant>
        <vt:lpwstr>_Toc297905509</vt:lpwstr>
      </vt:variant>
      <vt:variant>
        <vt:i4>1179696</vt:i4>
      </vt:variant>
      <vt:variant>
        <vt:i4>182</vt:i4>
      </vt:variant>
      <vt:variant>
        <vt:i4>0</vt:i4>
      </vt:variant>
      <vt:variant>
        <vt:i4>5</vt:i4>
      </vt:variant>
      <vt:variant>
        <vt:lpwstr/>
      </vt:variant>
      <vt:variant>
        <vt:lpwstr>_Toc297905508</vt:lpwstr>
      </vt:variant>
      <vt:variant>
        <vt:i4>1179696</vt:i4>
      </vt:variant>
      <vt:variant>
        <vt:i4>176</vt:i4>
      </vt:variant>
      <vt:variant>
        <vt:i4>0</vt:i4>
      </vt:variant>
      <vt:variant>
        <vt:i4>5</vt:i4>
      </vt:variant>
      <vt:variant>
        <vt:lpwstr/>
      </vt:variant>
      <vt:variant>
        <vt:lpwstr>_Toc297905507</vt:lpwstr>
      </vt:variant>
      <vt:variant>
        <vt:i4>1179696</vt:i4>
      </vt:variant>
      <vt:variant>
        <vt:i4>170</vt:i4>
      </vt:variant>
      <vt:variant>
        <vt:i4>0</vt:i4>
      </vt:variant>
      <vt:variant>
        <vt:i4>5</vt:i4>
      </vt:variant>
      <vt:variant>
        <vt:lpwstr/>
      </vt:variant>
      <vt:variant>
        <vt:lpwstr>_Toc297905506</vt:lpwstr>
      </vt:variant>
      <vt:variant>
        <vt:i4>1179696</vt:i4>
      </vt:variant>
      <vt:variant>
        <vt:i4>164</vt:i4>
      </vt:variant>
      <vt:variant>
        <vt:i4>0</vt:i4>
      </vt:variant>
      <vt:variant>
        <vt:i4>5</vt:i4>
      </vt:variant>
      <vt:variant>
        <vt:lpwstr/>
      </vt:variant>
      <vt:variant>
        <vt:lpwstr>_Toc297905505</vt:lpwstr>
      </vt:variant>
      <vt:variant>
        <vt:i4>1179696</vt:i4>
      </vt:variant>
      <vt:variant>
        <vt:i4>158</vt:i4>
      </vt:variant>
      <vt:variant>
        <vt:i4>0</vt:i4>
      </vt:variant>
      <vt:variant>
        <vt:i4>5</vt:i4>
      </vt:variant>
      <vt:variant>
        <vt:lpwstr/>
      </vt:variant>
      <vt:variant>
        <vt:lpwstr>_Toc297905504</vt:lpwstr>
      </vt:variant>
      <vt:variant>
        <vt:i4>1179696</vt:i4>
      </vt:variant>
      <vt:variant>
        <vt:i4>152</vt:i4>
      </vt:variant>
      <vt:variant>
        <vt:i4>0</vt:i4>
      </vt:variant>
      <vt:variant>
        <vt:i4>5</vt:i4>
      </vt:variant>
      <vt:variant>
        <vt:lpwstr/>
      </vt:variant>
      <vt:variant>
        <vt:lpwstr>_Toc297905503</vt:lpwstr>
      </vt:variant>
      <vt:variant>
        <vt:i4>1179696</vt:i4>
      </vt:variant>
      <vt:variant>
        <vt:i4>146</vt:i4>
      </vt:variant>
      <vt:variant>
        <vt:i4>0</vt:i4>
      </vt:variant>
      <vt:variant>
        <vt:i4>5</vt:i4>
      </vt:variant>
      <vt:variant>
        <vt:lpwstr/>
      </vt:variant>
      <vt:variant>
        <vt:lpwstr>_Toc297905502</vt:lpwstr>
      </vt:variant>
      <vt:variant>
        <vt:i4>1179696</vt:i4>
      </vt:variant>
      <vt:variant>
        <vt:i4>140</vt:i4>
      </vt:variant>
      <vt:variant>
        <vt:i4>0</vt:i4>
      </vt:variant>
      <vt:variant>
        <vt:i4>5</vt:i4>
      </vt:variant>
      <vt:variant>
        <vt:lpwstr/>
      </vt:variant>
      <vt:variant>
        <vt:lpwstr>_Toc297905501</vt:lpwstr>
      </vt:variant>
      <vt:variant>
        <vt:i4>1179696</vt:i4>
      </vt:variant>
      <vt:variant>
        <vt:i4>134</vt:i4>
      </vt:variant>
      <vt:variant>
        <vt:i4>0</vt:i4>
      </vt:variant>
      <vt:variant>
        <vt:i4>5</vt:i4>
      </vt:variant>
      <vt:variant>
        <vt:lpwstr/>
      </vt:variant>
      <vt:variant>
        <vt:lpwstr>_Toc297905500</vt:lpwstr>
      </vt:variant>
      <vt:variant>
        <vt:i4>1769521</vt:i4>
      </vt:variant>
      <vt:variant>
        <vt:i4>128</vt:i4>
      </vt:variant>
      <vt:variant>
        <vt:i4>0</vt:i4>
      </vt:variant>
      <vt:variant>
        <vt:i4>5</vt:i4>
      </vt:variant>
      <vt:variant>
        <vt:lpwstr/>
      </vt:variant>
      <vt:variant>
        <vt:lpwstr>_Toc297905499</vt:lpwstr>
      </vt:variant>
      <vt:variant>
        <vt:i4>1769521</vt:i4>
      </vt:variant>
      <vt:variant>
        <vt:i4>122</vt:i4>
      </vt:variant>
      <vt:variant>
        <vt:i4>0</vt:i4>
      </vt:variant>
      <vt:variant>
        <vt:i4>5</vt:i4>
      </vt:variant>
      <vt:variant>
        <vt:lpwstr/>
      </vt:variant>
      <vt:variant>
        <vt:lpwstr>_Toc297905498</vt:lpwstr>
      </vt:variant>
      <vt:variant>
        <vt:i4>1769521</vt:i4>
      </vt:variant>
      <vt:variant>
        <vt:i4>116</vt:i4>
      </vt:variant>
      <vt:variant>
        <vt:i4>0</vt:i4>
      </vt:variant>
      <vt:variant>
        <vt:i4>5</vt:i4>
      </vt:variant>
      <vt:variant>
        <vt:lpwstr/>
      </vt:variant>
      <vt:variant>
        <vt:lpwstr>_Toc297905497</vt:lpwstr>
      </vt:variant>
      <vt:variant>
        <vt:i4>1769521</vt:i4>
      </vt:variant>
      <vt:variant>
        <vt:i4>110</vt:i4>
      </vt:variant>
      <vt:variant>
        <vt:i4>0</vt:i4>
      </vt:variant>
      <vt:variant>
        <vt:i4>5</vt:i4>
      </vt:variant>
      <vt:variant>
        <vt:lpwstr/>
      </vt:variant>
      <vt:variant>
        <vt:lpwstr>_Toc297905496</vt:lpwstr>
      </vt:variant>
      <vt:variant>
        <vt:i4>1769521</vt:i4>
      </vt:variant>
      <vt:variant>
        <vt:i4>104</vt:i4>
      </vt:variant>
      <vt:variant>
        <vt:i4>0</vt:i4>
      </vt:variant>
      <vt:variant>
        <vt:i4>5</vt:i4>
      </vt:variant>
      <vt:variant>
        <vt:lpwstr/>
      </vt:variant>
      <vt:variant>
        <vt:lpwstr>_Toc297905495</vt:lpwstr>
      </vt:variant>
      <vt:variant>
        <vt:i4>1769521</vt:i4>
      </vt:variant>
      <vt:variant>
        <vt:i4>98</vt:i4>
      </vt:variant>
      <vt:variant>
        <vt:i4>0</vt:i4>
      </vt:variant>
      <vt:variant>
        <vt:i4>5</vt:i4>
      </vt:variant>
      <vt:variant>
        <vt:lpwstr/>
      </vt:variant>
      <vt:variant>
        <vt:lpwstr>_Toc297905494</vt:lpwstr>
      </vt:variant>
      <vt:variant>
        <vt:i4>1769521</vt:i4>
      </vt:variant>
      <vt:variant>
        <vt:i4>92</vt:i4>
      </vt:variant>
      <vt:variant>
        <vt:i4>0</vt:i4>
      </vt:variant>
      <vt:variant>
        <vt:i4>5</vt:i4>
      </vt:variant>
      <vt:variant>
        <vt:lpwstr/>
      </vt:variant>
      <vt:variant>
        <vt:lpwstr>_Toc297905493</vt:lpwstr>
      </vt:variant>
      <vt:variant>
        <vt:i4>1769521</vt:i4>
      </vt:variant>
      <vt:variant>
        <vt:i4>86</vt:i4>
      </vt:variant>
      <vt:variant>
        <vt:i4>0</vt:i4>
      </vt:variant>
      <vt:variant>
        <vt:i4>5</vt:i4>
      </vt:variant>
      <vt:variant>
        <vt:lpwstr/>
      </vt:variant>
      <vt:variant>
        <vt:lpwstr>_Toc297905492</vt:lpwstr>
      </vt:variant>
      <vt:variant>
        <vt:i4>1769521</vt:i4>
      </vt:variant>
      <vt:variant>
        <vt:i4>80</vt:i4>
      </vt:variant>
      <vt:variant>
        <vt:i4>0</vt:i4>
      </vt:variant>
      <vt:variant>
        <vt:i4>5</vt:i4>
      </vt:variant>
      <vt:variant>
        <vt:lpwstr/>
      </vt:variant>
      <vt:variant>
        <vt:lpwstr>_Toc297905491</vt:lpwstr>
      </vt:variant>
      <vt:variant>
        <vt:i4>1769521</vt:i4>
      </vt:variant>
      <vt:variant>
        <vt:i4>74</vt:i4>
      </vt:variant>
      <vt:variant>
        <vt:i4>0</vt:i4>
      </vt:variant>
      <vt:variant>
        <vt:i4>5</vt:i4>
      </vt:variant>
      <vt:variant>
        <vt:lpwstr/>
      </vt:variant>
      <vt:variant>
        <vt:lpwstr>_Toc297905490</vt:lpwstr>
      </vt:variant>
      <vt:variant>
        <vt:i4>1703985</vt:i4>
      </vt:variant>
      <vt:variant>
        <vt:i4>68</vt:i4>
      </vt:variant>
      <vt:variant>
        <vt:i4>0</vt:i4>
      </vt:variant>
      <vt:variant>
        <vt:i4>5</vt:i4>
      </vt:variant>
      <vt:variant>
        <vt:lpwstr/>
      </vt:variant>
      <vt:variant>
        <vt:lpwstr>_Toc297905489</vt:lpwstr>
      </vt:variant>
      <vt:variant>
        <vt:i4>1703985</vt:i4>
      </vt:variant>
      <vt:variant>
        <vt:i4>62</vt:i4>
      </vt:variant>
      <vt:variant>
        <vt:i4>0</vt:i4>
      </vt:variant>
      <vt:variant>
        <vt:i4>5</vt:i4>
      </vt:variant>
      <vt:variant>
        <vt:lpwstr/>
      </vt:variant>
      <vt:variant>
        <vt:lpwstr>_Toc297905488</vt:lpwstr>
      </vt:variant>
      <vt:variant>
        <vt:i4>1703985</vt:i4>
      </vt:variant>
      <vt:variant>
        <vt:i4>56</vt:i4>
      </vt:variant>
      <vt:variant>
        <vt:i4>0</vt:i4>
      </vt:variant>
      <vt:variant>
        <vt:i4>5</vt:i4>
      </vt:variant>
      <vt:variant>
        <vt:lpwstr/>
      </vt:variant>
      <vt:variant>
        <vt:lpwstr>_Toc297905487</vt:lpwstr>
      </vt:variant>
      <vt:variant>
        <vt:i4>1703985</vt:i4>
      </vt:variant>
      <vt:variant>
        <vt:i4>50</vt:i4>
      </vt:variant>
      <vt:variant>
        <vt:i4>0</vt:i4>
      </vt:variant>
      <vt:variant>
        <vt:i4>5</vt:i4>
      </vt:variant>
      <vt:variant>
        <vt:lpwstr/>
      </vt:variant>
      <vt:variant>
        <vt:lpwstr>_Toc297905486</vt:lpwstr>
      </vt:variant>
      <vt:variant>
        <vt:i4>1703985</vt:i4>
      </vt:variant>
      <vt:variant>
        <vt:i4>44</vt:i4>
      </vt:variant>
      <vt:variant>
        <vt:i4>0</vt:i4>
      </vt:variant>
      <vt:variant>
        <vt:i4>5</vt:i4>
      </vt:variant>
      <vt:variant>
        <vt:lpwstr/>
      </vt:variant>
      <vt:variant>
        <vt:lpwstr>_Toc297905485</vt:lpwstr>
      </vt:variant>
      <vt:variant>
        <vt:i4>1703985</vt:i4>
      </vt:variant>
      <vt:variant>
        <vt:i4>38</vt:i4>
      </vt:variant>
      <vt:variant>
        <vt:i4>0</vt:i4>
      </vt:variant>
      <vt:variant>
        <vt:i4>5</vt:i4>
      </vt:variant>
      <vt:variant>
        <vt:lpwstr/>
      </vt:variant>
      <vt:variant>
        <vt:lpwstr>_Toc297905484</vt:lpwstr>
      </vt:variant>
      <vt:variant>
        <vt:i4>1703985</vt:i4>
      </vt:variant>
      <vt:variant>
        <vt:i4>32</vt:i4>
      </vt:variant>
      <vt:variant>
        <vt:i4>0</vt:i4>
      </vt:variant>
      <vt:variant>
        <vt:i4>5</vt:i4>
      </vt:variant>
      <vt:variant>
        <vt:lpwstr/>
      </vt:variant>
      <vt:variant>
        <vt:lpwstr>_Toc297905483</vt:lpwstr>
      </vt:variant>
      <vt:variant>
        <vt:i4>1703985</vt:i4>
      </vt:variant>
      <vt:variant>
        <vt:i4>26</vt:i4>
      </vt:variant>
      <vt:variant>
        <vt:i4>0</vt:i4>
      </vt:variant>
      <vt:variant>
        <vt:i4>5</vt:i4>
      </vt:variant>
      <vt:variant>
        <vt:lpwstr/>
      </vt:variant>
      <vt:variant>
        <vt:lpwstr>_Toc297905482</vt:lpwstr>
      </vt:variant>
      <vt:variant>
        <vt:i4>1703985</vt:i4>
      </vt:variant>
      <vt:variant>
        <vt:i4>20</vt:i4>
      </vt:variant>
      <vt:variant>
        <vt:i4>0</vt:i4>
      </vt:variant>
      <vt:variant>
        <vt:i4>5</vt:i4>
      </vt:variant>
      <vt:variant>
        <vt:lpwstr/>
      </vt:variant>
      <vt:variant>
        <vt:lpwstr>_Toc297905481</vt:lpwstr>
      </vt:variant>
      <vt:variant>
        <vt:i4>1703985</vt:i4>
      </vt:variant>
      <vt:variant>
        <vt:i4>14</vt:i4>
      </vt:variant>
      <vt:variant>
        <vt:i4>0</vt:i4>
      </vt:variant>
      <vt:variant>
        <vt:i4>5</vt:i4>
      </vt:variant>
      <vt:variant>
        <vt:lpwstr/>
      </vt:variant>
      <vt:variant>
        <vt:lpwstr>_Toc297905480</vt:lpwstr>
      </vt:variant>
      <vt:variant>
        <vt:i4>1376305</vt:i4>
      </vt:variant>
      <vt:variant>
        <vt:i4>8</vt:i4>
      </vt:variant>
      <vt:variant>
        <vt:i4>0</vt:i4>
      </vt:variant>
      <vt:variant>
        <vt:i4>5</vt:i4>
      </vt:variant>
      <vt:variant>
        <vt:lpwstr/>
      </vt:variant>
      <vt:variant>
        <vt:lpwstr>_Toc297905479</vt:lpwstr>
      </vt:variant>
      <vt:variant>
        <vt:i4>1376305</vt:i4>
      </vt:variant>
      <vt:variant>
        <vt:i4>2</vt:i4>
      </vt:variant>
      <vt:variant>
        <vt:i4>0</vt:i4>
      </vt:variant>
      <vt:variant>
        <vt:i4>5</vt:i4>
      </vt:variant>
      <vt:variant>
        <vt:lpwstr/>
      </vt:variant>
      <vt:variant>
        <vt:lpwstr>_Toc297905478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Jeanmarie Themes</dc:creator>
  <cp:lastModifiedBy>CDT User</cp:lastModifiedBy>
  <cp:revision>2</cp:revision>
  <cp:lastPrinted>2011-09-07T13:10:00Z</cp:lastPrinted>
  <dcterms:created xsi:type="dcterms:W3CDTF">2013-06-19T18:48:00Z</dcterms:created>
  <dcterms:modified xsi:type="dcterms:W3CDTF">2013-06-19T18:48:00Z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0x010100450F110AAB491845B850220F73C909AF</vt:lpwstr>
  </property>
</Properties>
</file>